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ard layout table for 10 cards per page"/>
      </w:tblPr>
      <w:tblGrid>
        <w:gridCol w:w="2879"/>
        <w:gridCol w:w="2880"/>
        <w:gridCol w:w="2880"/>
        <w:gridCol w:w="2880"/>
        <w:gridCol w:w="2881"/>
      </w:tblGrid>
      <w:tr w:rsidR="007C12D2">
        <w:trPr>
          <w:trHeight w:hRule="exact" w:val="2880"/>
        </w:trPr>
        <w:tc>
          <w:tcPr>
            <w:tcW w:w="2879" w:type="dxa"/>
            <w:vAlign w:val="center"/>
          </w:tcPr>
          <w:p w:rsidR="007C12D2" w:rsidRDefault="00D50BDB">
            <w:pPr>
              <w:pStyle w:val="Graphic"/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7965" cy="1505585"/>
                      <wp:effectExtent l="0" t="0" r="26035" b="18415"/>
                      <wp:docPr id="152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2" name="Group 2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53" name="Group 5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72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3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" name="Freeform 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54" name="Group 54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67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8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9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0" name="Freeform 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1" name="Freeform 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55" name="Group 5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62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3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4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5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6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56" name="Group 5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57" name="Freeform 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8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9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0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1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29" name="Group 2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48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" name="Freeform 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" name="Freeform 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" name="Freeform 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30" name="Group 3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398362"/>
                                    <a:ext cx="409457" cy="310896"/>
                                    <a:chOff x="543508" y="398362"/>
                                    <a:chExt cx="389363" cy="295639"/>
                                  </a:xfrm>
                                </wpg:grpSpPr>
                                <wps:wsp>
                                  <wps:cNvPr id="43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" name="Freeform 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31" name="Group 3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38" name="Freeform 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" name="Freeform 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32" name="Group 3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33" name="Freeform 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" name="Freeform 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" name="Freeform 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4" name="Group 4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5" name="Group 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24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5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6" name="Freeform 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" name="Freeform 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6" name="Group 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19" name="Freeform 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0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1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2" name="Freeform 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3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7" name="Group 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14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" name="Freeform 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8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8" name="Group 8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9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" name="Freeform 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" name="Freeform 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7A7563" id="Group 151" o:spid="_x0000_s1026" style="width:117.95pt;height:118.55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">
                      <o:lock v:ext="edit" aspectratio="t"/>
                      <v:group id="Group 2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group id="Group 53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<o:lock v:ext="edit" aspectratio="t"/>
                          <v:shape id="Freeform 72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cHXMQA&#10;AADbAAAADwAAAGRycy9kb3ducmV2LnhtbESPQWvCQBSE74L/YXlCL2I2EWolzUa0oIg3bXt/3X1N&#10;QrNvQ3Y1aX99t1DwOMzMN0yxGW0rbtT7xrGCLElBEGtnGq4UvL3uF2sQPiAbbB2Tgm/ysCmnkwJz&#10;4wY+0+0SKhEh7HNUUIfQ5VJ6XZNFn7iOOHqfrrcYouwraXocIty2cpmmK2mx4bhQY0cvNemvy9VG&#10;yvspOxl7mP88flzbXXPM3EHvlXqYjdtnEIHGcA//t49GwdMS/r7EHy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XB1zEAAAA2wAAAA8AAAAAAAAAAAAAAAAAmAIAAGRycy9k&#10;b3ducmV2LnhtbFBLBQYAAAAABAAEAPUAAACJAwAAAAA=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73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+nsQA&#10;AADbAAAADwAAAGRycy9kb3ducmV2LnhtbESPT4vCMBTE7wt+h/AEL4umKvinGmURCgpe1hXPz+bZ&#10;ljYvtcna+u2NsLDHYWZ+w6y3nanEgxpXWFYwHkUgiFOrC84UnH+S4QKE88gaK8uk4EkOtpvexxpj&#10;bVv+psfJZyJA2MWoIPe+jqV0aU4G3cjWxMG72cagD7LJpG6wDXBTyUkUzaTBgsNCjjXtckrL069R&#10;0Gaz625p9vfLJx2Tw7gtk+WiVGrQ775WIDx1/j/8195rBfMpvL+EH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H/p7EAAAA2wAAAA8AAAAAAAAAAAAAAAAAmAIAAGRycy9k&#10;b3ducmV2LnhtbFBLBQYAAAAABAAEAPUAAACJAwAAAAA=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74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CNsUA&#10;AADbAAAADwAAAGRycy9kb3ducmV2LnhtbESP3WrCQBSE74W+w3IKvdNNRapGV1FBKBEK/qC3x+wx&#10;G5o9G7Jbk759Vyh4OczMN8x82dlK3KnxpWMF74MEBHHudMmFgtNx25+A8AFZY+WYFPySh+XipTfH&#10;VLuW93Q/hEJECPsUFZgQ6lRKnxuy6AeuJo7ezTUWQ5RNIXWDbYTbSg6T5ENaLDkuGKxpYyj/PvxY&#10;BevdeXu6fbWr6/4cXGam2aUeZ0q9vXarGYhAXXiG/9ufWsF4BI8v8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MI2xQAAANsAAAAPAAAAAAAAAAAAAAAAAJgCAABkcnMv&#10;ZG93bnJldi54bWxQSwUGAAAAAAQABAD1AAAAigMAAAAA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75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qKuMUA&#10;AADbAAAADwAAAGRycy9kb3ducmV2LnhtbESPT2vCQBTE74LfYXmCl1I3KtoSXcU/FXrwoDbeH9ln&#10;Es2+DdnVpN/eLRQ8DjPzG2a+bE0pHlS7wrKC4SACQZxaXXCmIPnZvX+CcB5ZY2mZFPySg+Wi25lj&#10;rG3DR3qcfCYChF2MCnLvq1hKl+Zk0A1sRRy8i60N+iDrTOoamwA3pRxF0VQaLDgs5FjRJqf0drob&#10;BaNkPTGrdv82dofLucmuyXgbfSnV77WrGQhPrX+F/9vfWsHHBP6+hB8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oq4xQAAANsAAAAPAAAAAAAAAAAAAAAAAJgCAABkcnMv&#10;ZG93bnJldi54bWxQSwUGAAAAAAQABAD1AAAAigMAAAAA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76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4Gg8UA&#10;AADbAAAADwAAAGRycy9kb3ducmV2LnhtbESPQWvCQBSE74L/YXlCL1I37UEldRURhNrSQ9WLt0f2&#10;NZuafRuzT5P++26h4HGYmW+Yxar3tbpRG6vABp4mGSjiItiKSwPHw/ZxDioKssU6MBn4oQir5XCw&#10;wNyGjj/ptpdSJQjHHA04kSbXOhaOPMZJaIiT9xVaj5JkW2rbYpfgvtbPWTbVHitOCw4b2jgqzvur&#10;NzAev8/L7w8du+zydnDSnHq57Ix5GPXrF1BCvdzD/+1Xa2A2hb8v6Qf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bgaDxQAAANsAAAAPAAAAAAAAAAAAAAAAAJgCAABkcnMv&#10;ZG93bnJldi54bWxQSwUGAAAAAAQABAD1AAAAigMAAAAA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54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<o:lock v:ext="edit" aspectratio="t"/>
                          <v:shape id="Freeform 67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bRMMUA&#10;AADbAAAADwAAAGRycy9kb3ducmV2LnhtbESPT2vCQBTE70K/w/IKvemmaVGJrlL/VDyUgol4fs2+&#10;Jmmzb0N21fjtXUHwOMzMb5jpvDO1OFHrKssKXgcRCOLc6ooLBfvssz8G4TyyxtoyKbiQg/nsqTfF&#10;RNsz7+iU+kIECLsEFZTeN4mULi/JoBvYhjh4v7Y16INsC6lbPAe4qWUcRUNpsOKwUGJDy5Ly//Ro&#10;FMQrTBfxT/a1ydaavg+Xv/e3aqXUy3P3MQHhqfOP8L291QqGI7h9CT9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FtEwxQAAANsAAAAPAAAAAAAAAAAAAAAAAJgCAABkcnMv&#10;ZG93bnJldi54bWxQSwUGAAAAAAQABAD1AAAAigMAAAAA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68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r6MsEA&#10;AADbAAAADwAAAGRycy9kb3ducmV2LnhtbERPy4rCMBTdC/5DuIIbsamzKFpNRYSCA7PxwazvNNe2&#10;tLnpNBlb/36yEFweznu3H00rHtS72rKCVRSDIC6srrlUcLvmyzUI55E1tpZJwZMc7LPpZIeptgOf&#10;6XHxpQgh7FJUUHnfpVK6oiKDLrIdceDutjfoA+xLqXscQrhp5UccJ9JgzaGhwo6OFRXN5c8oGMrk&#10;57gxp9/vBX3ln6uhyTfrRqn5bDxsQXga/Vv8cp+0giSMDV/CD5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6+jLBAAAA2wAAAA8AAAAAAAAAAAAAAAAAmAIAAGRycy9kb3du&#10;cmV2LnhtbFBLBQYAAAAABAAEAPUAAACGAwAAAAA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69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7dcQA&#10;AADbAAAADwAAAGRycy9kb3ducmV2LnhtbESPQWvCQBSE7wX/w/KE3uqmHmyNbkQFoUQoaMVen9mX&#10;bGj2bciuJv77bqHgcZiZb5jlarCNuFHna8cKXicJCOLC6ZorBaev3cs7CB+QNTaOScGdPKyy0dMS&#10;U+16PtDtGCoRIexTVGBCaFMpfWHIop+4ljh6pesshii7SuoO+wi3jZwmyUxarDkuGGxpa6j4OV6t&#10;gs3+vDuVn/36cjgHl5t5/t2+5Uo9j4f1AkSgITzC/+0PrWA2h7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s+3XEAAAA2wAAAA8AAAAAAAAAAAAAAAAAmAIAAGRycy9k&#10;b3ducmV2LnhtbFBLBQYAAAAABAAEAPUAAACJAwAAAAA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70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pIMMA&#10;AADbAAAADwAAAGRycy9kb3ducmV2LnhtbERPPW/CMBDdK/EfrENiqYhTogIKGERpK3XoUELYT/GR&#10;BOJzFLtJ+u/roVLHp/e93Y+mET11rras4CmKQRAXVtdcKsjP7/M1COeRNTaWScEPOdjvJg9bTLUd&#10;+ER95ksRQtilqKDyvk2ldEVFBl1kW+LAXW1n0AfYlVJ3OIRw08hFHC+lwZpDQ4UtHSsq7tm3UbDI&#10;X57NYfx8TNzX9TKUtzx5jd+Umk3HwwaEp9H/i//cH1rBKqwPX8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pIMMAAADbAAAADwAAAAAAAAAAAAAAAACYAgAAZHJzL2Rv&#10;d25yZXYueG1sUEsFBgAAAAAEAAQA9QAAAIgDAAAAAA=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71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ee98UA&#10;AADbAAAADwAAAGRycy9kb3ducmV2LnhtbESPT2vCQBTE7wW/w/KEXkQ39tBKdBURhP6hh6oXb4/s&#10;MxvNvo3ZV5N++26h4HGYmd8wi1Xva3WjNlaBDUwnGSjiItiKSwOH/XY8AxUF2WIdmAz8UITVcvCw&#10;wNyGjr/otpNSJQjHHA04kSbXOhaOPMZJaIiTdwqtR0myLbVtsUtwX+unLHvWHitOCw4b2jgqLrtv&#10;b2A0+piV508du+z6vnfSHHu5vhnzOOzXc1BCvdzD/+1Xa+BlCn9f0g/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h573xQAAANsAAAAPAAAAAAAAAAAAAAAAAJgCAABkcnMv&#10;ZG93bnJldi54bWxQSwUGAAAAAAQABAD1AAAAigMAAAAA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55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<o:lock v:ext="edit" aspectratio="t"/>
                          <v:shape id="Freeform 62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2uZMQA&#10;AADbAAAADwAAAGRycy9kb3ducmV2LnhtbESPQWsCMRSE70L/Q3gFb5pV0ZbVKK0ieKmgreDxsXlm&#10;Fzcv6ybq7r83BcHjMDPfMLNFY0txo9oXjhUM+gkI4szpgo2Cv9917xOED8gaS8ekoCUPi/lbZ4ap&#10;dnfe0W0fjIgQ9ikqyEOoUil9lpNF33cVcfROrrYYoqyN1DXeI9yWcpgkE2mx4LiQY0XLnLLz/moV&#10;/JiPbOvXo0t7HrvNYXXYHU37rVT3vfmaggjUhFf42d5oBZMh/H+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NrmTEAAAA2wAAAA8AAAAAAAAAAAAAAAAAmAIAAGRycy9k&#10;b3ducmV2LnhtbFBLBQYAAAAABAAEAPUAAACJAwAAAAA=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63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L1r8EA&#10;AADbAAAADwAAAGRycy9kb3ducmV2LnhtbESPwWrDMBBE74X+g9hAb7GcFpLiRg5poZBrk5DzYm0s&#10;x9bKSGqi+OurQqHHYWbeMOtNsoO4kg+dYwWLogRB3DjdcavgePicv4IIEVnj4JgU3CnApn58WGOl&#10;3Y2/6LqPrcgQDhUqMDGOlZShMWQxFG4kzt7ZeYsxS99K7fGW4XaQz2W5lBY7zgsGR/ow1PT7b6vg&#10;/dSt7mbyO9nby0STTumMSamnWdq+gYiU4n/4r73TCpYv8Psl/wBZ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y9a/BAAAA2wAAAA8AAAAAAAAAAAAAAAAAmAIAAGRycy9kb3du&#10;cmV2LnhtbFBLBQYAAAAABAAEAPUAAACGAwAAAAA=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64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g0CMYA&#10;AADbAAAADwAAAGRycy9kb3ducmV2LnhtbESPQWvCQBSE7wX/w/KEXkrdWEQlZiO2UKg9aSxIbo/s&#10;MwnJvg3ZbUz99W6h0OMwM98wyXY0rRiod7VlBfNZBIK4sLrmUsHX6f15DcJ5ZI2tZVLwQw626eQh&#10;wVjbKx9pyHwpAoRdjAoq77tYSldUZNDNbEccvIvtDfog+1LqHq8Bblr5EkVLabDmsFBhR28VFU32&#10;bRTg7VV+5vPofDjk5dOi8flttd4r9TgddxsQnkb/H/5rf2gFywX8fgk/QK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g0CMYAAADbAAAADwAAAAAAAAAAAAAAAACYAgAAZHJz&#10;L2Rvd25yZXYueG1sUEsFBgAAAAAEAAQA9QAAAIsDAAAAAA=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65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uisMA&#10;AADbAAAADwAAAGRycy9kb3ducmV2LnhtbESPQUvDQBSE74L/YXmCN7tRaWnSboIogj0V04IeH9nX&#10;JJh9G3afTfz3XUHwOMzMN8y2mt2gzhRi79nA/SIDRdx423Nr4Hh4vVuDioJscfBMBn4oQlVeX22x&#10;sH7idzrX0qoE4ViggU5kLLSOTUcO48KPxMk7+eBQkgyttgGnBHeDfsiylXbYc1rocKTnjpqv+tsZ&#10;oH14zD92L7nfT5+NLOuc26MYc3szP21ACc3yH/5rv1kDqyX8fkk/Q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1uisMAAADbAAAADwAAAAAAAAAAAAAAAACYAgAAZHJzL2Rv&#10;d25yZXYueG1sUEsFBgAAAAAEAAQA9QAAAIgDAAAAAA==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66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eQXsQA&#10;AADbAAAADwAAAGRycy9kb3ducmV2LnhtbESPQWvCQBSE74L/YXmFXqRu6iFI6iqlILQWD2ovvT2y&#10;r9m02bcx+2riv3cFweMwM98wi9XgG3WiLtaBDTxPM1DEZbA1Vwa+DuunOagoyBabwGTgTBFWy/Fo&#10;gYUNPe/otJdKJQjHAg04kbbQOpaOPMZpaImT9xM6j5JkV2nbYZ/gvtGzLMu1x5rTgsOW3hyVf/t/&#10;b2Ay+ZxXv1sd++y4OThpvwc5fhjz+DC8voASGuQevrXfrYE8h+uX9AP0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3kF7EAAAA2wAAAA8AAAAAAAAAAAAAAAAAmAIAAGRycy9k&#10;b3ducmV2LnhtbFBLBQYAAAAABAAEAPUAAACJAwAAAAA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56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<o:lock v:ext="edit" aspectratio="t"/>
                          <v:shape id="Freeform 57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y3cIA&#10;AADbAAAADwAAAGRycy9kb3ducmV2LnhtbESPzWsCMRTE7wX/h/AEbzWr2CqrUUSoeKgHv/b82Lz9&#10;wORlSVLd/vdNodDjMDO/YVab3hrxIB9axwom4wwEcel0y7WC6+XjdQEiRGSNxjEp+KYAm/XgZYW5&#10;dk8+0eMca5EgHHJU0MTY5VKGsiGLYew64uRVzluMSfpaao/PBLdGTrPsXVpsOS002NGuofJ+/rIK&#10;TtW2uPl9hUVrjZkeixkdP51So2G/XYKI1Mf/8F/7oBW8zeH3S/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LLdwgAAANsAAAAPAAAAAAAAAAAAAAAAAJgCAABkcnMvZG93&#10;bnJldi54bWxQSwUGAAAAAAQABAD1AAAAhwMAAAAA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58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tY70A&#10;AADbAAAADwAAAGRycy9kb3ducmV2LnhtbERPy4rCMBTdC/MP4Q7MTtMRRoeOURxBcOsD15fm2lSb&#10;m5JEjf16sxBcHs57tki2FTfyoXGs4HtUgCCunG64VnDYr4e/IEJE1tg6JgUPCrCYfwxmWGp35y3d&#10;drEWOYRDiQpMjF0pZagMWQwj1xFn7uS8xZihr6X2eM/htpXjophIiw3nBoMdrQxVl93VKvg/NtOH&#10;6f1GXuy5p16ndMKk1NdnWv6BiJTiW/xyb7SCnzw2f8k/QM6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HqtY70AAADbAAAADwAAAAAAAAAAAAAAAACYAgAAZHJzL2Rvd25yZXYu&#10;eG1sUEsFBgAAAAAEAAQA9QAAAIIDAAAAAA==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59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VRK8YA&#10;AADbAAAADwAAAGRycy9kb3ducmV2LnhtbESPQWvCQBSE74L/YXlCL1I3Sls1ZhUVhNaTpoWS2yP7&#10;TEKyb0N2q6m/vlso9DjMzDdMsulNI67UucqygukkAkGcW11xoeDj/fC4AOE8ssbGMin4Jgeb9XCQ&#10;YKztjc90TX0hAoRdjApK79tYSpeXZNBNbEscvIvtDPogu0LqDm8Bbho5i6IXabDisFBiS/uS8jr9&#10;MgrwvpPHbBp9nk5ZMX6qfXafL96Uehj12xUIT73/D/+1X7WC5yX8fgk/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VRK8YAAADbAAAADwAAAAAAAAAAAAAAAACYAgAAZHJz&#10;L2Rvd25yZXYueG1sUEsFBgAAAAAEAAQA9QAAAIsDAAAAAA=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60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rNEsAA&#10;AADbAAAADwAAAGRycy9kb3ducmV2LnhtbERPTWvCQBC9F/wPywje6sZKpUldRSyCPUlToT0O2WkS&#10;zM6G3dHEf989FHp8vO/1dnSdulGIrWcDi3kGirjytuXawPnz8PgCKgqyxc4zGbhThO1m8rDGwvqB&#10;P+hWSq1SCMcCDTQifaF1rBpyGOe+J07cjw8OJcFQaxtwSOGu009ZttIOW04NDfa0b6i6lFdngE5h&#10;mX+9v+X+NHxX8lzmXJ/FmNl03L2CEhrlX/znPloDq7Q+fUk/QG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rNEsAAAADbAAAADwAAAAAAAAAAAAAAAACYAgAAZHJzL2Rvd25y&#10;ZXYueG1sUEsFBgAAAAAEAAQA9QAAAIUDAAAAAA==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61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3LHsUA&#10;AADbAAAADwAAAGRycy9kb3ducmV2LnhtbESPT2vCQBTE7wW/w/IEb80mHkRSN1KF0kgvagteX7Mv&#10;f2r2bciuuvXTdwuFHoeZ+Q2zWgfTiyuNrrOsIEtSEMSV1R03Cj7eXx6XIJxH1thbJgXf5GBdTB5W&#10;mGt74wNdj74REcIuRwWt90MupataMugSOxBHr7ajQR/l2Eg94i3CTS/nabqQBjuOCy0OtG2pOh8v&#10;RkGdcdid3pav+y+3uZen7cF/lkGp2TQ8P4HwFPx/+K9dagWLDH6/xB8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csexQAAANsAAAAPAAAAAAAAAAAAAAAAAJgCAABkcnMv&#10;ZG93bnJldi54bWxQSwUGAAAAAAQABAD1AAAAigMAAAAA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3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group id="Group 29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o:lock v:ext="edit" aspectratio="t"/>
                          <v:shape id="Freeform 48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tMIcEA&#10;AADbAAAADwAAAGRycy9kb3ducmV2LnhtbERPy4rCMBTdC/5DuAPuNJ1BfHSMIsKggi6q/YBLc6cp&#10;Nje1idqZrzcLweXhvBerztbiTq2vHCv4HCUgiAunKy4V5Oef4QyED8gaa8ek4I88rJb93gJT7R6c&#10;0f0UShFD2KeowITQpFL6wpBFP3INceR+XWsxRNiWUrf4iOG2ll9JMpEWK44NBhvaGCoup5tVMJ39&#10;H255dZmWOe2v88M2O/raKDX46NbfIAJ14S1+uXdawTiOjV/i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LTCHBAAAA2wAAAA8AAAAAAAAAAAAAAAAAmAIAAGRycy9kb3du&#10;cmV2LnhtbFBLBQYAAAAABAAEAPUAAACGAwAAAAA=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49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DycMA&#10;AADbAAAADwAAAGRycy9kb3ducmV2LnhtbESPQYvCMBSE78L+h/AWvIimioitRlmEgoIXddnzs3m2&#10;pc1Lt4m2++83guBxmJlvmPW2N7V4UOtKywqmkwgEcWZ1ybmC70s6XoJwHlljbZkU/JGD7eZjsMZE&#10;245P9Dj7XAQIuwQVFN43iZQuK8igm9iGOHg32xr0Qba51C12AW5qOYuihTRYclgosKFdQVl1vhsF&#10;Xb647mKz//0Z0TE9TLsqjZeVUsPP/msFwlPv3+FXe68VzGN4fgk/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MDycMAAADbAAAADwAAAAAAAAAAAAAAAACYAgAAZHJzL2Rv&#10;d25yZXYueG1sUEsFBgAAAAAEAAQA9QAAAIgDAAAAAA==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50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qYVcEA&#10;AADbAAAADwAAAGRycy9kb3ducmV2LnhtbERPXWvCMBR9H/gfwhV8m6nCpuuMogNhVBCs4l7vmmtT&#10;bG5KE23375cHwcfD+V6seluLO7W+cqxgMk5AEBdOV1wqOB23r3MQPiBrrB2Tgj/ysFoOXhaYatfx&#10;ge55KEUMYZ+iAhNCk0rpC0MW/dg1xJG7uNZiiLAtpW6xi+G2ltMkeZcWK44NBhv6MlRc85tVsNmd&#10;t6fLvlv/Hs7BZeYj+2lmmVKjYb/+BBGoD0/xw/2tFbzF9fFL/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6mFXBAAAA2wAAAA8AAAAAAAAAAAAAAAAAmAIAAGRycy9kb3du&#10;cmV2LnhtbFBLBQYAAAAABAAEAPUAAACGAwAAAAA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51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TQ28QA&#10;AADbAAAADwAAAGRycy9kb3ducmV2LnhtbESPT4vCMBTE7wt+h/AEL6KpiiLVKP5b8LCHXa33R/Ns&#10;q81LaaLtfnuzIOxxmJnfMMt1a0rxpNoVlhWMhhEI4tTqgjMFyflzMAfhPLLG0jIp+CUH61XnY4mx&#10;tg3/0PPkMxEg7GJUkHtfxVK6NCeDbmgr4uBdbW3QB1lnUtfYBLgp5TiKZtJgwWEhx4p2OaX308Mo&#10;GCfbqdm0X/2J+75emuyWTPbRQalet90sQHhq/X/43T5qBdMR/H0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00NvEAAAA2wAAAA8AAAAAAAAAAAAAAAAAmAIAAGRycy9k&#10;b3ducmV2LnhtbFBLBQYAAAAABAAEAPUAAACJAwAAAAA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52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weaMMA&#10;AADbAAAADwAAAGRycy9kb3ducmV2LnhtbESPUWvCQBCE3wv9D8cW+lY3SisSPUUFSylUaVp8XnJr&#10;LpjbC7lrTP99TxD6OMzMN8xiNbhG9dyF2ouG8SgDxVJ6U0ul4ftr9zQDFSKJocYLa/jlAKvl/d2C&#10;cuMv8sl9ESuVIBJy0mBjbHPEUFp2FEa+ZUneyXeOYpJdhaajS4K7BidZNkVHtaQFSy1vLZfn4sdp&#10;KI49yv7wPvt4ffYHxMpuW7vR+vFhWM9BRR7if/jWfjMaXiZw/ZJ+A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weaMMAAADbAAAADwAAAAAAAAAAAAAAAACYAgAAZHJzL2Rv&#10;d25yZXYueG1sUEsFBgAAAAAEAAQA9QAAAIgDAAAAAA==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30" o:spid="_x0000_s1059" style="position:absolute;left:5435;top:3983;width:4094;height:3109" coordorigin="5435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<o:lock v:ext="edit" aspectratio="t"/>
                          <v:shape id="Freeform 43" o:spid="_x0000_s1060" style="position:absolute;left:5435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RXn8QA&#10;AADbAAAADwAAAGRycy9kb3ducmV2LnhtbESPW2sCMRSE34X+h3AKvmm29crWKK0i+FLBG/TxsDnN&#10;Lm5Otpuou//eFAQfh5n5hpktGluKK9W+cKzgrZ+AIM6cLtgoOB7WvSkIH5A1lo5JQUseFvOXzgxT&#10;7W68o+s+GBEh7FNUkIdQpVL6LCeLvu8q4uj9utpiiLI2Utd4i3BbyvckGUuLBceFHCta5pSd9xer&#10;4NtMsq1fD/7a88htTqvT7se0X0p1X5vPDxCBmvAMP9obrWA4gP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0V5/EAAAA2wAAAA8AAAAAAAAAAAAAAAAAmAIAAGRycy9k&#10;b3ducmV2LnhtbFBLBQYAAAAABAAEAPUAAACJAwAAAAA=&#10;" path="m148,r30,3l206,11r25,13l254,41r18,20l285,85r9,26l340,87,391,71,444,61r56,-4l556,61r55,10l661,87r47,24l715,85,729,61,747,41,769,24,795,11,822,3,854,r33,4l918,14r28,15l968,50r18,25l997,102r5,30l997,163r-10,28l969,214r-22,21l921,250r-31,10l857,265r18,45l887,357r4,50l887,454r-10,46l860,542r-23,42l809,621r-33,33l739,683r-42,26l652,729r-47,15l554,753r-54,3l448,753r-51,-9l348,729,304,709,262,683,225,654,192,621,164,584,141,542,124,500,114,454r-3,-47l114,357r12,-47l144,265r-33,-5l81,250,53,235,31,214,15,191,4,163,,132,4,102,15,75,32,50,55,29,82,14,113,4,148,xe" fillcolor="#94c954 [3206]" strokecolor="#94c954 [3206]" strokeweight="0">
                            <v:path arrowok="t" o:connecttype="custom" o:connectlocs="69168,1173;89763,9385;105695,23854;114244,43407;151937,27765;194293,22290;237426,27765;275119,43407;283279,23854;298823,9385;319418,1173;344676,1564;367602,11341;383146,29329;389363,51620;383534,74692;367991,91898;345841,101675;340013,121228;346230,159160;340790,195528;325246,228377;301543,255751;270844,277259;235094,290946;194293,295639;154269,290946;118130,277259;87432,255751;63728,228377;48185,195528;43133,159160;48962,121228;43133,101675;20595,91898;5829,74692;0,51620;5829,29329;21372,11341;43910,1564" o:connectangles="0,0,0,0,0,0,0,0,0,0,0,0,0,0,0,0,0,0,0,0,0,0,0,0,0,0,0,0,0,0,0,0,0,0,0,0,0,0,0,0"/>
                          </v:shape>
                          <v:shape id="Freeform 44" o:spid="_x0000_s1061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KsV8QA&#10;AADbAAAADwAAAGRycy9kb3ducmV2LnhtbESPQWvCQBSE74X+h+UVeil1YwlBo6sUIaDQi1F6fmZf&#10;k5Ds2zS7TeK/7wqCx2FmvmHW28m0YqDe1ZYVzGcRCOLC6ppLBedT9r4A4TyyxtYyKbiSg+3m+WmN&#10;qbYjH2nIfSkChF2KCirvu1RKV1Rk0M1sRxy8H9sb9EH2pdQ9jgFuWvkRRYk0WHNYqLCjXUVFk/8Z&#10;BWOZXHZLs//9fqOv7DAfm2y5aJR6fZk+VyA8Tf4Rvrf3WkEcw+1L+AF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CrFfEAAAA2wAAAA8AAAAAAAAAAAAAAAAAmAIAAGRycy9k&#10;b3ducmV2LnhtbFBLBQYAAAAABAAEAPUAAACJAwAAAAA=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45" o:spid="_x0000_s1062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tEMUA&#10;AADbAAAADwAAAGRycy9kb3ducmV2LnhtbESPQWvCQBSE7wX/w/KE3urGorWmrmIFQSIIWtHra/aZ&#10;DWbfhuzWpP++KxQ8DjPzDTNbdLYSN2p86VjBcJCAIM6dLrlQcPxav7yD8AFZY+WYFPySh8W89zTD&#10;VLuW93Q7hEJECPsUFZgQ6lRKnxuy6AeuJo7exTUWQ5RNIXWDbYTbSr4myZu0WHJcMFjTylB+PfxY&#10;BZ/b0/p42bXL7/0puMxMs3M9yZR67nfLDxCBuvAI/7c3WsFoDPcv8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K0QxQAAANsAAAAPAAAAAAAAAAAAAAAAAJgCAABkcnMv&#10;ZG93bnJldi54bWxQSwUGAAAAAAQABAD1AAAAigMAAAAA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46" o:spid="_x0000_s1063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TecsUA&#10;AADbAAAADwAAAGRycy9kb3ducmV2LnhtbESPT2vCQBTE7wW/w/IEL0U3ag0SXcVWCz148E+8P7LP&#10;JJp9G7KrSb99t1DocZiZ3zDLdWcq8aTGlZYVjEcRCOLM6pJzBen5czgH4TyyxsoyKfgmB+tV72WJ&#10;ibYtH+l58rkIEHYJKii8rxMpXVaQQTeyNXHwrrYx6INscqkbbAPcVHISRbE0WHJYKLCmj4Ky++lh&#10;FEzS95nZdPvXqTtcL21+S6fbaKfUoN9tFiA8df4//Nf+0greYvj9En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xN5yxQAAANsAAAAPAAAAAAAAAAAAAAAAAJgCAABkcnMv&#10;ZG93bnJldi54bWxQSwUGAAAAAAQABAD1AAAAigMAAAAA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47" o:spid="_x0000_s1064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IrLcMA&#10;AADbAAAADwAAAGRycy9kb3ducmV2LnhtbESPUWvCQBCE3wv9D8cW+lY3irQSPUUFSylYaVp8XnJr&#10;LpjbC7kzpv/eKxT6OMzMN8xiNbhG9dyF2ouG8SgDxVJ6U0ul4ftr9zQDFSKJocYLa/jhAKvl/d2C&#10;cuOv8sl9ESuVIBJy0mBjbHPEUFp2FEa+ZUneyXeOYpJdhaaja4K7BidZ9oyOakkLllreWi7PxcVp&#10;KI49ysfhfbZ/nfoDYmW3rd1o/fgwrOegIg/xP/zXfjMapi/w+yX9A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IrLcMAAADbAAAADwAAAAAAAAAAAAAAAACYAgAAZHJzL2Rv&#10;d25yZXYueG1sUEsFBgAAAAAEAAQA9QAAAIgDAAAAAA==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31" o:spid="_x0000_s1065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<o:lock v:ext="edit" aspectratio="t"/>
                          <v:shape id="Freeform 38" o:spid="_x0000_s1066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DD8AA&#10;AADbAAAADwAAAGRycy9kb3ducmV2LnhtbERPu2rDMBTdC/kHcQPdGrlJKcGNEkIgJUM9OEk9X6zr&#10;B5WujKTa7t9XQ6Hj4bx3h9kaMZIPvWMFz6sMBHHtdM+tgvvt/LQFESKyRuOYFPxQgMN+8bDDXLuJ&#10;SxqvsRUphEOOCroYh1zKUHdkMazcQJy4xnmLMUHfSu1xSuHWyHWWvUqLPaeGDgc6dVR/Xb+tgrI5&#10;Vp/+vcGqt8asi+qFig+n1ONyPr6BiDTHf/Gf+6IVbNLY9CX9AL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jDD8AAAADbAAAADwAAAAAAAAAAAAAAAACYAgAAZHJzL2Rvd25y&#10;ZXYueG1sUEsFBgAAAAAEAAQA9QAAAIUDAAAAAA=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color="#54c8f8 [3204]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39" o:spid="_x0000_s1067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tWMAA&#10;AADbAAAADwAAAGRycy9kb3ducmV2LnhtbESPT2sCMRTE74LfITzBm2ZV6J+tUbRQ8ForPT82z83q&#10;5mVJosb99E1B8DjMzG+Y5TrZVlzJh8axgtm0AEFcOd1wreDw8zV5AxEissbWMSm4U4D1ajhYYqnd&#10;jb/puo+1yBAOJSowMXallKEyZDFMXUecvaPzFmOWvpba4y3DbSvnRfEiLTacFwx29GmoOu8vVsH2&#10;t3m9m97v5Nmeeup1SkdMSo1HafMBIlKKz/CjvdMKFu/w/yX/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ntWMAAAADbAAAADwAAAAAAAAAAAAAAAACYAgAAZHJzL2Rvd25y&#10;ZXYueG1sUEsFBgAAAAAEAAQA9QAAAIUDAAAAAA==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40" o:spid="_x0000_s1068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Zua8IA&#10;AADbAAAADwAAAGRycy9kb3ducmV2LnhtbERPy4rCMBTdC/5DuANuZEwVUammosKAzsrHgHR3ae60&#10;xeamNJla/XqzGHB5OO/VujOVaKlxpWUF41EEgjizuuRcwc/l63MBwnlkjZVlUvAgB+uk31thrO2d&#10;T9SefS5CCLsYFRTe17GULivIoBvZmjhwv7Yx6ANscqkbvIdwU8lJFM2kwZJDQ4E17QrKbuc/owCf&#10;W/mdjqPr8Zjmw+nNp8/54qDU4KPbLEF46vxb/O/eawXTsD58CT9AJ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Vm5rwgAAANsAAAAPAAAAAAAAAAAAAAAAAJgCAABkcnMvZG93&#10;bnJldi54bWxQSwUGAAAAAAQABAD1AAAAhw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41" o:spid="_x0000_s1069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M06cMA&#10;AADbAAAADwAAAGRycy9kb3ducmV2LnhtbESPzWrDMBCE74G+g9hCb42c/hE7UUJpKbSnUCeQHBdr&#10;Y5taKyNtY/ftq0Agx2FmvmGW69F16kQhtp4NzKYZKOLK25ZrA7vtx/0cVBRki51nMvBHEdarm8kS&#10;C+sH/qZTKbVKEI4FGmhE+kLrWDXkME59T5y8ow8OJclQaxtwSHDX6Ycse9EOW04LDfb01lD1U/46&#10;A7QJj/n+6z33m+FQyXOZc70TY+5ux9cFKKFRruFL+9MaeJrB+Uv6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M06cMAAADbAAAADwAAAAAAAAAAAAAAAACYAgAAZHJzL2Rv&#10;d25yZXYueG1sUEsFBgAAAAAEAAQA9QAAAIgDAAAAAA==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42" o:spid="_x0000_s1070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WItcIA&#10;AADbAAAADwAAAGRycy9kb3ducmV2LnhtbESPUWvCQBCE3wv+h2OFvtVNRYqknmIFpRSqGIvPS27N&#10;BXN7IXeN6b/vCYU+DjPzDbNYDa5RPXeh9qLheZKBYim9qaXS8HXaPs1BhUhiqPHCGn44wGo5elhQ&#10;bvxNjtwXsVIJIiEnDTbGNkcMpWVHYeJbluRdfOcoJtlVaDq6JbhrcJplL+iolrRgqeWN5fJafDsN&#10;xblH2R8+5p+7mT8gVnbT2jetH8fD+hVU5CH+h//a70bDbAr3L+kH4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Yi1wgAAANsAAAAPAAAAAAAAAAAAAAAAAJgCAABkcnMvZG93&#10;bnJldi54bWxQSwUGAAAAAAQABAD1AAAAhwMAAAAA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32" o:spid="_x0000_s1071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o:lock v:ext="edit" aspectratio="t"/>
                          <v:shape id="Freeform 33" o:spid="_x0000_s1072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ERtMQA&#10;AADbAAAADwAAAGRycy9kb3ducmV2LnhtbESPS2/CMBCE70j8B2uReisODapQwCBEH9DeyuO+ipc4&#10;EK/T2A2BX19XqsRxNDPfaGaLzlaipcaXjhWMhgkI4tzpkgsF+93b4wSED8gaK8ek4EoeFvN+b4aZ&#10;dhf+onYbChEh7DNUYEKoMyl9bsiiH7qaOHpH11gMUTaF1A1eItxW8ilJnqXFkuOCwZpWhvLz9scq&#10;+Dav7cshfIzH6/p2fE/X/vN0y5V6GHTLKYhAXbiH/9sbrSBN4e9L/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xEbTEAAAA2wAAAA8AAAAAAAAAAAAAAAAAmAIAAGRycy9k&#10;b3ducmV2LnhtbFBLBQYAAAAABAAEAPUAAACJAwAAAAA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34" o:spid="_x0000_s1073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hCxsAA&#10;AADbAAAADwAAAGRycy9kb3ducmV2LnhtbESPQWsCMRSE74L/ITzBm2bV0patUbRQ8ForPT82z83q&#10;5mVJosb99U1B8DjMzDfMcp1sK67kQ+NYwWxagCCunG64VnD4+Zq8gwgRWWPrmBTcKcB6NRwssdTu&#10;xt903cdaZAiHEhWYGLtSylAZshimriPO3tF5izFLX0vt8ZbhtpXzoniVFhvOCwY7+jRUnfcXq2D7&#10;27zdTe938mxPPfU6pSMmpcajtPkAESnFZ/jR3mkFixf4/5J/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hCxsAAAADbAAAADwAAAAAAAAAAAAAAAACYAgAAZHJzL2Rvd25y&#10;ZXYueG1sUEsFBgAAAAAEAAQA9QAAAIUDAAAAAA==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35" o:spid="_x0000_s1074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e+jsYA&#10;AADbAAAADwAAAGRycy9kb3ducmV2LnhtbESPQWvCQBSE7wX/w/IKXkrdWLWVmFVsoaCerC1Ibo/s&#10;axKSfRuyq0Z/vSsIHoeZ+YZJFp2pxZFaV1pWMBxEIIgzq0vOFfz9fr9OQTiPrLG2TArO5GAx7z0l&#10;GGt74h867nwuAoRdjAoK75tYSpcVZNANbEMcvH/bGvRBtrnULZ4C3NTyLYrepcGSw0KBDX0VlFW7&#10;g1GAl0+5SYfRfrtN85dx5dPLx3StVP+5W85AeOr8I3xvr7SC0QRuX8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e+jsYAAADbAAAADwAAAAAAAAAAAAAAAACYAgAAZHJz&#10;L2Rvd25yZXYueG1sUEsFBgAAAAAEAAQA9QAAAIsDAAAAAA==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36" o:spid="_x0000_s1075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zf4MMA&#10;AADbAAAADwAAAGRycy9kb3ducmV2LnhtbESPQWvCQBSE74X+h+UVeqsbK0oTXaW0FOpJmgp6fGSf&#10;STD7Nuy+mvTfdwWhx2FmvmFWm9F16kIhtp4NTCcZKOLK25ZrA/vvj6cXUFGQLXaeycAvRdis7+9W&#10;WFg/8BddSqlVgnAs0EAj0hdax6ohh3Hie+LknXxwKEmGWtuAQ4K7Tj9n2UI7bDktNNjTW0PVufxx&#10;BmgXZvlh+5773XCsZF7mXO/FmMeH8XUJSmiU//Ct/WkNzBZw/ZJ+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zf4MMAAADbAAAADwAAAAAAAAAAAAAAAACYAgAAZHJzL2Rv&#10;d25yZXYueG1sUEsFBgAAAAAEAAQA9QAAAIgDAAAAAA==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37" o:spid="_x0000_s1076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Al/sMA&#10;AADbAAAADwAAAGRycy9kb3ducmV2LnhtbESPS2/CMBCE75X4D9Yi9dY4pCqFFIMQqKjHQuG+ijeP&#10;Eq+j2Hnw72skpB5HM/ONZrUZTS16al1lWcEsikEQZ1ZXXCg4/3y+LEA4j6yxtkwKbuRgs548rTDV&#10;duAj9SdfiABhl6KC0vsmldJlJRl0kW2Ig5fb1qAPsi2kbnEIcFPLJI7n0mDFYaHEhnYlZddTZxQ0&#10;b71Mvq+3/TLrtpfDYd7vkt9cqefpuP0A4Wn0/+FH+0sreH2H+5fw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Al/sMAAADbAAAADwAAAAAAAAAAAAAAAACYAgAAZHJzL2Rv&#10;d25yZXYueG1sUEsFBgAAAAAEAAQA9QAAAIgDAAAAAA==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4" o:spid="_x0000_s1077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group id="Group 5" o:spid="_x0000_s1078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o:lock v:ext="edit" aspectratio="t"/>
                          <v:shape id="Freeform 24" o:spid="_x0000_s1079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+i9sMA&#10;AADbAAAADwAAAGRycy9kb3ducmV2LnhtbESP0WrCQBRE3wX/YbkF33TTIFpS1yCCWFtfGv2A2+xN&#10;NiR7N2S3Gv++Wyj0cZiZM8wmH20nbjT4xrGC50UCgrh0uuFawfVymL+A8AFZY+eYFDzIQ76dTjaY&#10;aXfnT7oVoRYRwj5DBSaEPpPSl4Ys+oXriaNXucFiiHKopR7wHuG2k2mSrKTFhuOCwZ72hsq2+LYK&#10;2qo47MfT8ZyadaU/vnbGvq+MUrOncfcKItAY/sN/7TetIF3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+i9sMAAADbAAAADwAAAAAAAAAAAAAAAACYAgAAZHJzL2Rv&#10;d25yZXYueG1sUEsFBgAAAAAEAAQA9QAAAIgD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25" o:spid="_x0000_s1080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HsbMMA&#10;AADbAAAADwAAAGRycy9kb3ducmV2LnhtbESPQYvCMBSE78L+h/CEvciaKii1GmURCi54WZU9P5tn&#10;W9q81Cba+u/NguBxmJlvmNWmN7W4U+tKywom4wgEcWZ1ybmC0zH9ikE4j6yxtkwKHuRgs/4YrDDR&#10;tuNfuh98LgKEXYIKCu+bREqXFWTQjW1DHLyLbQ36INtc6ha7ADe1nEbRXBosOSwU2NC2oKw63IyC&#10;Lp+ftwuzu/6NaJ/+TLoqXcSVUp/D/nsJwlPv3+FXe6cVTGfw/yX8AL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HsbMMAAADbAAAADwAAAAAAAAAAAAAAAACYAgAAZHJzL2Rv&#10;d25yZXYueG1sUEsFBgAAAAAEAAQA9QAAAIgDAAAAAA==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26" o:spid="_x0000_s1081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nWx8QA&#10;AADbAAAADwAAAGRycy9kb3ducmV2LnhtbESPQWvCQBSE74L/YXmF3symHtSmrqKCUFIoaMVen9ln&#10;Nph9G7KrSf+9WxA8DjPzDTNf9rYWN2p95VjBW5KCIC6crrhUcPjZjmYgfEDWWDsmBX/kYbkYDuaY&#10;adfxjm77UIoIYZ+hAhNCk0npC0MWfeIa4uidXWsxRNmWUrfYRbit5ThNJ9JixXHBYEMbQ8Vlf7UK&#10;1l/H7eH83a1Ou2NwuXnPf5tprtTrS7/6ABGoD8/wo/2pFYwn8P8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Z1sfEAAAA2w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27" o:spid="_x0000_s1082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eeScUA&#10;AADbAAAADwAAAGRycy9kb3ducmV2LnhtbESPT2vCQBTE70K/w/IKvRTdqGglzUbsH6EHDzbG+yP7&#10;TFKzb0N2a+K37woFj8PMb4ZJ1oNpxIU6V1tWMJ1EIIgLq2suFeSH7XgFwnlkjY1lUnAlB+v0YZRg&#10;rG3P33TJfClCCbsYFVTet7GUrqjIoJvYljh4J9sZ9EF2pdQd9qHcNHIWRUtpsOawUGFL7xUV5+zX&#10;KJjlbwuzGXbPc7c/HfvyJ59/RJ9KPT0Om1cQngZ/D//TXzpwL3D7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V55JxQAAANsAAAAPAAAAAAAAAAAAAAAAAJgCAABkcnMv&#10;ZG93bnJldi54bWxQSwUGAAAAAAQABAD1AAAAigMAAAAA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28" o:spid="_x0000_s1083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a/78A&#10;AADbAAAADwAAAGRycy9kb3ducmV2LnhtbERPTWvCQBC9F/wPywi91YlSikRXUUGRQitNxfOQHbPB&#10;7GzIrjH9991DocfH+16uB9eonrtQe9EwnWSgWEpvaqk0nL/3L3NQIZIYarywhh8OsF6NnpaUG/+Q&#10;L+6LWKkUIiEnDTbGNkcMpWVHYeJblsRdfecoJthVaDp6pHDX4CzL3tBRLanBUss7y+WtuDsNxaVH&#10;+Ty9zz8Or/6EWNlda7daP4+HzQJU5CH+i//cR6NhlsamL+kH4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8lr/vwAAANsAAAAPAAAAAAAAAAAAAAAAAJgCAABkcnMvZG93bnJl&#10;di54bWxQSwUGAAAAAAQABAD1AAAAhAM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6" o:spid="_x0000_s1084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o:lock v:ext="edit" aspectratio="t"/>
                          <v:shape id="Freeform 19" o:spid="_x0000_s1085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69L8A&#10;AADbAAAADwAAAGRycy9kb3ducmV2LnhtbERPS2sCMRC+C/6HMIXeNFspolujiFDxoAdfex42sw+a&#10;TJYk1fXfm0LB23x8z1msemvEjXxoHSv4GGcgiEunW64VXM7foxmIEJE1Gsek4EEBVsvhYIG5dnc+&#10;0u0Ua5FCOOSooImxy6UMZUMWw9h1xImrnLcYE/S11B7vKdwaOcmyqbTYcmposKNNQ+XP6dcqOFbr&#10;4uq3FRatNWZyKD7psHdKvb/16y8Qkfr4Ev+7dzrNn8PfL+k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kTr0vwAAANsAAAAPAAAAAAAAAAAAAAAAAJgCAABkcnMvZG93bnJl&#10;di54bWxQSwUGAAAAAAQABAD1AAAAhAMAAAAA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20" o:spid="_x0000_s1086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ZP9MAA&#10;AADbAAAADwAAAGRycy9kb3ducmV2LnhtbERPy4rCMBTdC/5DuIIb0VQXoh3TIkLBgdn4wPW1udOW&#10;Nje1ydj695OF4PJw3rt0MI14UucqywqWiwgEcW51xYWC6yWbb0A4j6yxsUwKXuQgTcajHcba9nyi&#10;59kXIoSwi1FB6X0bS+nykgy6hW2JA/drO4M+wK6QusM+hJtGrqJoLQ1WHBpKbOlQUl6f/4yCvljf&#10;D1tzfNxm9JN9L/s6225qpaaTYf8FwtPgP+K3+6gVrML68CX8AJ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ZP9MAAAADbAAAADwAAAAAAAAAAAAAAAACYAgAAZHJzL2Rvd25y&#10;ZXYueG1sUEsFBgAAAAAEAAQA9QAAAIUDAAAAAA=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21" o:spid="_x0000_s1087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BOs8UA&#10;AADbAAAADwAAAGRycy9kb3ducmV2LnhtbESPT2vCQBTE70K/w/IKvZmNHqqmrmILQklB8A/2+sw+&#10;s8Hs25DdmvTbu4LgcZiZ3zDzZW9rcaXWV44VjJIUBHHhdMWlgsN+PZyC8AFZY+2YFPyTh+XiZTDH&#10;TLuOt3TdhVJECPsMFZgQmkxKXxiy6BPXEEfv7FqLIcq2lLrFLsJtLcdp+i4tVhwXDDb0Zai47P6s&#10;gs+f4/pw3nSr0/YYXG5m+W8zyZV6e+1XHyAC9eEZfrS/tYLxCO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E6zxQAAANsAAAAPAAAAAAAAAAAAAAAAAJgCAABkcnMv&#10;ZG93bnJldi54bWxQSwUGAAAAAAQABAD1AAAAigMAAAAA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22" o:spid="_x0000_s1088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A90cQA&#10;AADbAAAADwAAAGRycy9kb3ducmV2LnhtbESPS2vDMBCE74H8B7GBXkojxyGluJFDntBDDonr3hdr&#10;/WitlbHU2P33VaGQ4zDzzTDrzWhacaPeNZYVLOYRCOLC6oYrBfn76ekFhPPIGlvLpOCHHGzS6WSN&#10;ibYDX+mW+UqEEnYJKqi97xIpXVGTQTe3HXHwStsb9EH2ldQ9DqHctDKOomdpsOGwUGNH+5qKr+zb&#10;KIjz3cpsx/Pj0l3Kj6H6zJeH6KjUw2zcvoLwNPp7+J9+04GL4e9L+AE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gPdHEAAAA2wAAAA8AAAAAAAAAAAAAAAAAmAIAAGRycy9k&#10;b3ducmV2LnhtbFBLBQYAAAAABAAEAPUAAACJAwAAAAA=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23" o:spid="_x0000_s1089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bIjsMA&#10;AADbAAAADwAAAGRycy9kb3ducmV2LnhtbESPUWvCQBCE3wv9D8cW+lY32iISPUUFSylUaVp8XnJr&#10;LpjbC7lrTP99TxD6OMzMN8xiNbhG9dyF2ouG8SgDxVJ6U0ul4ftr9zQDFSKJocYLa/jlAKvl/d2C&#10;cuMv8sl9ESuVIBJy0mBjbHPEUFp2FEa+ZUneyXeOYpJdhaajS4K7BidZNkVHtaQFSy1vLZfn4sdp&#10;KI49yv7wPvt4ffEHxMpuW7vR+vFhWM9BRR7if/jWfjMaJs9w/ZJ+A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bIjsMAAADbAAAADwAAAAAAAAAAAAAAAACYAgAAZHJzL2Rv&#10;d25yZXYueG1sUEsFBgAAAAAEAAQA9QAAAIgDAAAAAA==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7" o:spid="_x0000_s1090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o:lock v:ext="edit" aspectratio="t"/>
                          <v:shape id="Freeform 14" o:spid="_x0000_s1091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3VoMIA&#10;AADbAAAADwAAAGRycy9kb3ducmV2LnhtbERPyW7CMBC9I/UfrKnUW3HaRgilGFRBW5YbS++jeIgD&#10;8TiN3RD4eoxUids8vXVGk85WoqXGl44VvPQTEMS50yUXCnbbr+chCB+QNVaOScGZPEzGD70RZtqd&#10;eE3tJhQihrDPUIEJoc6k9Lkhi77vauLI7V1jMUTYFFI3eIrhtpKvSTKQFkuODQZrmhrKj5s/q+DX&#10;fLazn7BM03l92X+/zf3qcMmVenrsPt5BBOrCXfzvXug4P4XbL/EAO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rdWgwgAAANsAAAAPAAAAAAAAAAAAAAAAAJgCAABkcnMvZG93&#10;bnJldi54bWxQSwUGAAAAAAQABAD1AAAAhwMAAAAA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15" o:spid="_x0000_s1092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G7Pb4A&#10;AADbAAAADwAAAGRycy9kb3ducmV2LnhtbERPTWsCMRC9C/0PYQq9abZCVbZmpRUKXqviediMm+1u&#10;JkuSatxf3xQEb/N4n7PeJNuLC/nQOlbwOitAENdOt9woOB6+pisQISJr7B2TghsF2FRPkzWW2l35&#10;my772IgcwqFEBSbGoZQy1IYshpkbiDN3dt5izNA3Unu85nDby3lRLKTFlnODwYG2hupu/2sVfJ7a&#10;5c2Mfic7+zPSqFM6Y1Lq5Tl9vIOIlOJDfHfvdJ7/Bv+/5ANk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QRuz2+AAAA2wAAAA8AAAAAAAAAAAAAAAAAmAIAAGRycy9kb3ducmV2&#10;LnhtbFBLBQYAAAAABAAEAPUAAACDAwAAAAA=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6" o:spid="_x0000_s1093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B8mcMA&#10;AADbAAAADwAAAGRycy9kb3ducmV2LnhtbERPTWvCQBC9F/wPywi9FN1YJErqKlootD3FKEhuQ3aa&#10;BLOzIbs1aX69Wyj0No/3OZvdYBpxo87VlhUs5hEI4sLqmksF59PbbA3CeWSNjWVS8EMOdtvJwwYT&#10;bXs+0i3zpQgh7BJUUHnfJlK6oiKDbm5b4sB92c6gD7Arpe6wD+Gmkc9RFEuDNYeGClt6rai4Zt9G&#10;AY4H+Zkvokua5uXT8urzcbX+UOpxOuxfQHga/L/4z/2uw/wYfn8J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B8mcMAAADbAAAADwAAAAAAAAAAAAAAAACYAgAAZHJzL2Rv&#10;d25yZXYueG1sUEsFBgAAAAAEAAQA9QAAAIgDAAAAAA=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7" o:spid="_x0000_s1094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UmG8EA&#10;AADbAAAADwAAAGRycy9kb3ducmV2LnhtbERPTUvDQBC9C/6HZQRvdqOiNmm3RZSCPZXGQnscstMk&#10;NDsbdscm/fddQfA2j/c58+XoOnWmEFvPBh4nGSjiytuWawO779XDFFQUZIudZzJwoQjLxe3NHAvr&#10;B97SuZRapRCOBRpoRPpC61g15DBOfE+cuKMPDiXBUGsbcEjhrtNPWfaqHbacGhrs6aOh6lT+OAO0&#10;Cc/5fv2Z+81wqOSlzLneiTH3d+P7DJTQKP/iP/eXTfPf4PeXdIBeX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1JhvBAAAA2wAAAA8AAAAAAAAAAAAAAAAAmAIAAGRycy9kb3du&#10;cmV2LnhtbFBLBQYAAAAABAAEAPUAAACGAwAAAAA=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18" o:spid="_x0000_s1095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6QQsMA&#10;AADbAAAADwAAAGRycy9kb3ducmV2LnhtbESPQUvDQBCF70L/wzKCNztRRErstmihIoKWpsXzkJ1m&#10;Q7OzIbum8d87B8HbDO/Ne98s11PozMhDaqNYuJsXYFjq6FppLBwP29sFmJRJHHVR2MIPJ1ivZldL&#10;Kl28yJ7HKjdGQySVZMHn3JeIqfYcKM1jz6LaKQ6Bsq5Dg26gi4aHDu+L4hEDtaINnnreeK7P1Xew&#10;UH2NKJ+798XH60PcITZ+0/sXa2+up+cnMJmn/G/+u35ziq+w+osOg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6QQsMAAADbAAAADwAAAAAAAAAAAAAAAACYAgAAZHJzL2Rv&#10;d25yZXYueG1sUEsFBgAAAAAEAAQA9QAAAIgDAAAAAA==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8" o:spid="_x0000_s1096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<o:lock v:ext="edit" aspectratio="t"/>
                          <v:shape id="Freeform 9" o:spid="_x0000_s1097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syVcUA&#10;AADaAAAADwAAAGRycy9kb3ducmV2LnhtbESPQWvCQBSE74X+h+UVepG6sUJpU1cpVkVEkMZI6e2R&#10;fU1Cs2/T3TXGf+8WhB6HmfmGmcx604iOnK8tKxgNExDEhdU1lwry/fLhGYQPyBoby6TgTB5m09ub&#10;CabanviDuiyUIkLYp6igCqFNpfRFRQb90LbE0fu2zmCI0pVSOzxFuGnkY5I8SYM1x4UKW5pXVPxk&#10;R6Ng+/n1O/Djw84tVrhZOJN39j1X6v6uf3sFEagP/+Fre60VvMDflXgD5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+zJVxQAAANoAAAAPAAAAAAAAAAAAAAAAAJgCAABkcnMv&#10;ZG93bnJldi54bWxQSwUGAAAAAAQABAD1AAAAigMAAAAA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10" o:spid="_x0000_s1098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YYpcAA&#10;AADbAAAADwAAAGRycy9kb3ducmV2LnhtbESPQW/CMAyF75P2HyJP2m2k22GgQkAwaRLXAeJsNaYp&#10;NE6VZBD66/Fh0m623vN7nxer4nt1pZi6wAbeJxUo4ibYjlsDh/332wxUysgW+8Bk4E4JVsvnpwXW&#10;Ntz4h6673CoJ4VSjAZfzUGudGkce0yQMxKKdQvSYZY2tthFvEu57/VFVn9pjx9LgcKAvR81l9+sN&#10;bI7d9O7GuNUXfx5ptKWcsBjz+lLWc1CZSv43/11vreALvfwiA+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YYpcAAAADbAAAADwAAAAAAAAAAAAAAAACYAgAAZHJzL2Rvd25y&#10;ZXYueG1sUEsFBgAAAAAEAAQA9QAAAIUDAAAAAA==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1" o:spid="_x0000_s1099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k7cMA&#10;AADbAAAADwAAAGRycy9kb3ducmV2LnhtbERPTWvCQBC9C/0PyxS8lLqJSA2pa6hCQXvSWCi5Ddlp&#10;EszOhuw2Rn99t1DwNo/3OatsNK0YqHeNZQXxLAJBXFrdcKXg8/T+nIBwHllja5kUXMlBtn6YrDDV&#10;9sJHGnJfiRDCLkUFtfddKqUrazLoZrYjDty37Q36APtK6h4vIdy0ch5FL9Jgw6Ghxo62NZXn/Mco&#10;wNtGfhRx9HU4FNXT4uyL2zLZKzV9HN9eQXga/V38797pMD+Gv1/C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nk7cMAAADbAAAADwAAAAAAAAAAAAAAAACYAgAAZHJzL2Rv&#10;d25yZXYueG1sUEsFBgAAAAAEAAQA9QAAAIgDAAAAAA=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2" o:spid="_x0000_s1100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KFg8AA&#10;AADbAAAADwAAAGRycy9kb3ducmV2LnhtbERPTUvDQBC9C/6HZQRvdmNFMbGbIC2CnoppQI9DdpqE&#10;ZmfD7tjEf+8Kgrd5vM/ZVIsb1ZlCHDwbuF1loIhbbwfuDDSHl5tHUFGQLY6eycA3RajKy4sNFtbP&#10;/E7nWjqVQjgWaKAXmQqtY9uTw7jyE3Hijj44lARDp23AOYW7Ua+z7EE7HDg19DjRtqf2VH85A7QP&#10;d/nH2y73+/mzlfs6564RY66vlucnUEKL/Iv/3K82zV/D7y/pAF3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KFg8AAAADbAAAADwAAAAAAAAAAAAAAAACYAgAAZHJzL2Rvd25y&#10;ZXYueG1sUEsFBgAAAAAEAAQA9QAAAIUDAAAAAA==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13" o:spid="_x0000_s1101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5/ncAA&#10;AADbAAAADwAAAGRycy9kb3ducmV2LnhtbERPS4vCMBC+C/6HMMLeNLXLylobRRTFo+vqfWimD20m&#10;pYm1/nuzIOxtPr7npKve1KKj1lWWFUwnEQjizOqKCwXn3934G4TzyBpry6TgSQ5Wy+EgxUTbB/9Q&#10;d/KFCCHsElRQet8kUrqsJINuYhviwOW2NegDbAupW3yEcFPLOIpm0mDFoaHEhjYlZbfT3ShovjoZ&#10;H2/P7Ty7ry/7/azbxNdcqY9Rv16A8NT7f/HbfdBh/if8/RIO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L5/ncAAAADbAAAADwAAAAAAAAAAAAAAAACYAgAAZHJzL2Rvd25y&#10;ZXYueG1sUEsFBgAAAAAEAAQA9QAAAIUDAAAAAA=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0" w:type="dxa"/>
            <w:vAlign w:val="center"/>
          </w:tcPr>
          <w:p w:rsidR="007C12D2" w:rsidRDefault="00D50BDB">
            <w:pPr>
              <w:pStyle w:val="Graphic"/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7965" cy="1505585"/>
                      <wp:effectExtent l="0" t="0" r="26035" b="18415"/>
                      <wp:docPr id="77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79" name="Group 7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80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" name="Freeform 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" name="Freeform 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" name="Freeform 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86" name="Group 8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87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8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9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0" name="Freeform 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1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92" name="Group 9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93" name="Freeform 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4" name="Freeform 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5" name="Freeform 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8" name="Freeform 1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9" name="Freeform 1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0" name="Group 13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131" name="Freeform 1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2" name="Freeform 1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" name="Freeform 1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4" name="Freeform 1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5" name="Freeform 1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36" name="Group 136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137" name="Group 13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138" name="Freeform 1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9" name="Freeform 1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0" name="Freeform 1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1" name="Freeform 1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2" name="Freeform 1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3" name="Group 14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398362"/>
                                    <a:ext cx="409457" cy="310896"/>
                                    <a:chOff x="543508" y="398362"/>
                                    <a:chExt cx="389363" cy="295639"/>
                                  </a:xfrm>
                                </wpg:grpSpPr>
                                <wps:wsp>
                                  <wps:cNvPr id="144" name="Freeform 1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5" name="Freeform 1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6" name="Freeform 1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7" name="Freeform 1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8" name="Freeform 1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9" name="Group 14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150" name="Freeform 1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1" name="Freeform 1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3" name="Freeform 1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4" name="Freeform 1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5" name="Freeform 1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6" name="Group 15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157" name="Freeform 1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8" name="Freeform 1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9" name="Freeform 1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4" name="Freeform 3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5" name="Freeform 3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386" name="Group 386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387" name="Group 38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388" name="Freeform 3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9" name="Freeform 3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0" name="Freeform 3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1" name="Freeform 3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2" name="Freeform 3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393" name="Group 39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394" name="Freeform 3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5" name="Freeform 3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6" name="Freeform 3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7" name="Freeform 3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8" name="Freeform 3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460" name="Group 46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461" name="Freeform 4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2" name="Freeform 4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3" name="Freeform 4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4" name="Freeform 4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5" name="Freeform 4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466" name="Group 46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467" name="Freeform 4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8" name="Freeform 4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9" name="Freeform 4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0" name="Freeform 4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1" name="Freeform 4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F96F38" id="Group 151" o:spid="_x0000_s1026" style="width:117.95pt;height:118.55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">
                      <o:lock v:ext="edit" aspectratio="t"/>
                      <v:group id="Group 78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<v:group id="Group 79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<o:lock v:ext="edit" aspectratio="t"/>
                          <v:shape id="Freeform 80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xMl8MA&#10;AADbAAAADwAAAGRycy9kb3ducmV2LnhtbESPTYvCQAyG7wv+hyGCl0WnFXaR6igqKOJt/bjHTmyL&#10;nUzpjFr99ZvDwh7Dm/dJntmic7V6UBsqzwbSUQKKOPe24sLA6bgZTkCFiGyx9kwGXhRgMe99zDCz&#10;/sk/9DjEQgmEQ4YGyhibTOuQl+QwjHxDLNnVtw6jjG2hbYtPgbtaj5PkWzusWC6U2NC6pPx2uDuh&#10;nPfp3rrt5/vrcq9X1S7123xjzKDfLaegInXxf/mvvbMGJvK9uIgH6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xMl8MAAADbAAAADwAAAAAAAAAAAAAAAACYAgAAZHJzL2Rv&#10;d25yZXYueG1sUEsFBgAAAAAEAAQA9QAAAIgDAAAAAA==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81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y1VcMA&#10;AADbAAAADwAAAGRycy9kb3ducmV2LnhtbESPT4vCMBTE78J+h/CEvciadg9Sq1FEKCjsxT94fts8&#10;29LmpdtE2/32RhA8DjPzG2a5Hkwj7tS5yrKCeBqBIM6trrhQcD5lXwkI55E1NpZJwT85WK8+RktM&#10;te35QPejL0SAsEtRQel9m0rp8pIMuqltiYN3tZ1BH2RXSN1hH+Cmkd9RNJMGKw4LJba0LSmvjzej&#10;oC9mv9u52f1dJvST7eO+zuZJrdTneNgsQHga/Dv8au+0giSG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y1VcMAAADbAAAADwAAAAAAAAAAAAAAAACYAgAAZHJzL2Rv&#10;d25yZXYueG1sUEsFBgAAAAAEAAQA9QAAAIgDAAAAAA==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83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gqZcUA&#10;AADbAAAADwAAAGRycy9kb3ducmV2LnhtbESP3WrCQBSE7wt9h+UUelc3VagaXUUFoUQQ/EFvj9lj&#10;NjR7NmS3Jn37riB4OczMN8x03tlK3KjxpWMFn70EBHHudMmFguNh/TEC4QOyxsoxKfgjD/PZ68sU&#10;U+1a3tFtHwoRIexTVGBCqFMpfW7Iou+5mjh6V9dYDFE2hdQNthFuK9lPki9pseS4YLCmlaH8Z/9r&#10;FSw3p/Xxum0Xl90puMyMs3M9zJR6f+sWExCBuvAMP9rfWsFoAPcv8Qf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CplxQAAANsAAAAPAAAAAAAAAAAAAAAAAJgCAABkcnMv&#10;ZG93bnJldi54bWxQSwUGAAAAAAQABAD1AAAAigMAAAAA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84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fBMUA&#10;AADbAAAADwAAAGRycy9kb3ducmV2LnhtbESPQWvCQBSE7wX/w/IEL0U3ahWJrmKrhR48aIz3R/aZ&#10;RLNvQ3Y16b/vFgo9DjPzDbPadKYST2pcaVnBeBSBIM6sLjlXkJ4/hwsQziNrrCyTgm9ysFn3XlYY&#10;a9vyiZ6Jz0WAsItRQeF9HUvpsoIMupGtiYN3tY1BH2STS91gG+CmkpMomkuDJYeFAmv6KCi7Jw+j&#10;YJK+z8y2O7xO3fF6afNbOt1Fe6UG/W67BOGp8//hv/aXVrB4g98v4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418ExQAAANsAAAAPAAAAAAAAAAAAAAAAAJgCAABkcnMv&#10;ZG93bnJldi54bWxQSwUGAAAAAAQABAD1AAAAigMAAAAA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85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no08UA&#10;AADbAAAADwAAAGRycy9kb3ducmV2LnhtbESPQWvCQBSE7wX/w/IKvUjdKLSE6CpFEGqLh2ovvT2y&#10;z2w0+zZmX03677tCocdhZr5hFqvBN+pKXawDG5hOMlDEZbA1VwY+D5vHHFQUZItNYDLwQxFWy9Hd&#10;Agsbev6g614qlSAcCzTgRNpC61g68hgnoSVO3jF0HiXJrtK2wz7BfaNnWfasPdacFhy2tHZUnvff&#10;3sB4/J5Xp52OfXZ5Ozhpvwa5bI15uB9e5qCEBvkP/7VfrYH8CW5f0g/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aejTxQAAANsAAAAPAAAAAAAAAAAAAAAAAJgCAABkcnMv&#10;ZG93bnJldi54bWxQSwUGAAAAAAQABAD1AAAAigMAAAAA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86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<o:lock v:ext="edit" aspectratio="t"/>
                          <v:shape id="Freeform 87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o3ysUA&#10;AADbAAAADwAAAGRycy9kb3ducmV2LnhtbESPQWvCQBSE7wX/w/KE3nRjWmyIrtLWWjyUQpPS8zP7&#10;TKLZtyG7avz3riD0OMzMN8x82ZtGnKhztWUFk3EEgriwuuZSwW++HiUgnEfW2FgmBRdysFwMHuaY&#10;anvmHzplvhQBwi5FBZX3bSqlKyoy6Ma2JQ7eznYGfZBdKXWH5wA3jYyjaCoN1hwWKmzpvaLikB2N&#10;gniF2Vu8zb8+8w9N33+X/fNTvVLqcdi/zkB46v1/+N7eaAXJC9y+hB8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GjfKxQAAANsAAAAPAAAAAAAAAAAAAAAAAJgCAABkcnMv&#10;ZG93bnJldi54bWxQSwUGAAAAAAQABAD1AAAAigMAAAAA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88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YcyMEA&#10;AADbAAAADwAAAGRycy9kb3ducmV2LnhtbERPy4rCMBTdC/5DuIIbsamzkFpNRYSCA7PxwazvNNe2&#10;tLnpNBlb/36yEFweznu3H00rHtS72rKCVRSDIC6srrlUcLvmywSE88gaW8uk4EkO9tl0ssNU24HP&#10;9Lj4UoQQdikqqLzvUildUZFBF9mOOHB32xv0Afal1D0OIdy08iOO19JgzaGhwo6OFRXN5c8oGMr1&#10;z3FjTr/fC/rKP1dDk2+SRqn5bDxsQXga/Vv8cp+0giSMDV/CD5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2HMjBAAAA2wAAAA8AAAAAAAAAAAAAAAAAmAIAAGRycy9kb3du&#10;cmV2LnhtbFBLBQYAAAAABAAEAPUAAACGAwAAAAA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89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dj8QA&#10;AADbAAAADwAAAGRycy9kb3ducmV2LnhtbESPQWvCQBSE74L/YXmCN920h1ajG1FBKCkUtGKvz+xL&#10;NjT7NmS3Jv77bqHgcZiZb5j1ZrCNuFHna8cKnuYJCOLC6ZorBefPw2wBwgdkjY1jUnAnD5tsPFpj&#10;ql3PR7qdQiUihH2KCkwIbSqlLwxZ9HPXEkevdJ3FEGVXSd1hH+G2kc9J8iIt1hwXDLa0N1R8n36s&#10;gt375XAuP/rt9XgJLjfL/Kt9zZWaTobtCkSgITzC/+03rWCxh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gHY/EAAAA2wAAAA8AAAAAAAAAAAAAAAAAmAIAAGRycy9k&#10;b3ducmV2LnhtbFBLBQYAAAAABAAEAPUAAACJAwAAAAA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90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HP2sMA&#10;AADbAAAADwAAAGRycy9kb3ducmV2LnhtbERPPW/CMBDdK/EfrENiqYhToiIIGERpK3XoUELYT/GR&#10;BOJzFLtJ+u/roVLHp/e93Y+mET11rras4CmKQRAXVtdcKsjP7/MVCOeRNTaWScEPOdjvJg9bTLUd&#10;+ER95ksRQtilqKDyvk2ldEVFBl1kW+LAXW1n0AfYlVJ3OIRw08hFHC+lwZpDQ4UtHSsq7tm3UbDI&#10;X57NYfx8TNzX9TKUtzx5jd+Umk3HwwaEp9H/i//cH1rBOqwPX8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HP2sMAAADbAAAADwAAAAAAAAAAAAAAAACYAgAAZHJzL2Rv&#10;d25yZXYueG1sUEsFBgAAAAAEAAQA9QAAAIgDAAAAAA=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91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t4DcUA&#10;AADbAAAADwAAAGRycy9kb3ducmV2LnhtbESPQWvCQBSE7wX/w/IKXqRu9FA0dZUiFFqLh6qX3h7Z&#10;12za7NuYfTXx37uC4HGYmW+Yxar3tTpRG6vABibjDBRxEWzFpYHD/u1pBioKssU6MBk4U4TVcvCw&#10;wNyGjr/otJNSJQjHHA04kSbXOhaOPMZxaIiT9xNaj5JkW2rbYpfgvtbTLHvWHitOCw4bWjsq/nb/&#10;3sBo9Dkrf7c6dtlxs3fSfPdy/DBm+Ni/voAS6uUevrXfrYH5BK5f0g/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i3gNxQAAANsAAAAPAAAAAAAAAAAAAAAAAJgCAABkcnMv&#10;ZG93bnJldi54bWxQSwUGAAAAAAQABAD1AAAAigMAAAAA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92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<o:lock v:ext="edit" aspectratio="t"/>
                          <v:shape id="Freeform 93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R72MUA&#10;AADbAAAADwAAAGRycy9kb3ducmV2LnhtbESPW2sCMRSE34X+h3AKvmm2FW9bo7SK4EsFb9DHw+Y0&#10;u7g52W6i7v57UxB8HGbmG2a2aGwprlT7wrGCt34CgjhzumCj4HhY9yYgfEDWWDomBS15WMxfOjNM&#10;tbvxjq77YESEsE9RQR5ClUrps5ws+r6riKP362qLIcraSF3jLcJtKd+TZCQtFhwXcqxomVN23l+s&#10;gm8zzrZ+Pfhrz0O3Oa1Oux/TfinVfW0+P0AEasIz/GhvtILpAP6/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HvYxQAAANsAAAAPAAAAAAAAAAAAAAAAAJgCAABkcnMv&#10;ZG93bnJldi54bWxQSwUGAAAAAAQABAD1AAAAigMAAAAA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94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4d/MAA&#10;AADbAAAADwAAAGRycy9kb3ducmV2LnhtbESPT2sCMRTE74LfITzBm2YV6Z+tUbRQ8ForPT82z83q&#10;5mVJosb99E1B8DjMzG+Y5TrZVlzJh8axgtm0AEFcOd1wreDw8zV5AxEissbWMSm4U4D1ajhYYqnd&#10;jb/puo+1yBAOJSowMXallKEyZDFMXUecvaPzFmOWvpba4y3DbSvnRfEiLTacFwx29GmoOu8vVsH2&#10;t3m9m97v5Nmeeup1SkdMSo1HafMBIlKKz/CjvdMK3hfw/yX/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4d/MAAAADbAAAADwAAAAAAAAAAAAAAAACYAgAAZHJzL2Rvd25y&#10;ZXYueG1sUEsFBgAAAAAEAAQA9QAAAIUDAAAAAA==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95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htMYA&#10;AADbAAAADwAAAGRycy9kb3ducmV2LnhtbESPQWvCQBSE74L/YXlCL1I3Sls1ZhUVhNaTpoWS2yP7&#10;TEKyb0N2q6m/vlso9DjMzDdMsulNI67UucqygukkAkGcW11xoeDj/fC4AOE8ssbGMin4Jgeb9XCQ&#10;YKztjc90TX0hAoRdjApK79tYSpeXZNBNbEscvIvtDPogu0LqDm8Bbho5i6IXabDisFBiS/uS8jr9&#10;MgrwvpPHbBp9nk5ZMX6qfXafL96Uehj12xUIT73/D/+1X7WC5TP8fgk/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HhtMYAAADbAAAADwAAAAAAAAAAAAAAAACYAgAAZHJz&#10;L2Rvd25yZXYueG1sUEsFBgAAAAAEAAQA9QAAAIsDAAAAAA=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28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8LG8MA&#10;AADcAAAADwAAAGRycy9kb3ducmV2LnhtbESPQUvDQBCF74L/YRnBm93YopjYbSmVgp6KsaDHITsm&#10;wexs2B2b+O+dg+BthvfmvW/W2zkM5kwp95Ed3C4KMMRN9D23Dk5vh5sHMFmQPQ6RycEPZdhuLi/W&#10;WPk48Suda2mNhnCu0EEnMlbW5qajgHkRR2LVPmMKKLqm1vqEk4aHwS6L4t4G7FkbOhxp31HzVX8H&#10;B3RMq/L95amMx+mjkbu65PYkzl1fzbtHMEKz/Jv/rp+94i+VVp/RCez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8LG8MAAADcAAAADwAAAAAAAAAAAAAAAACYAgAAZHJzL2Rv&#10;d25yZXYueG1sUEsFBgAAAAAEAAQA9QAAAIgDAAAAAA==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129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tqLcMA&#10;AADcAAAADwAAAGRycy9kb3ducmV2LnhtbERPTWvCQBC9F/wPywhepG7qoWjqKiIUtKWHqpfehuw0&#10;G83Oxuxo0n/fLRS8zeN9zmLV+1rdqI1VYANPkwwUcRFsxaWB4+H1cQYqCrLFOjAZ+KEIq+XgYYG5&#10;DR1/0m0vpUohHHM04ESaXOtYOPIYJ6EhTtx3aD1Kgm2pbYtdCve1nmbZs/ZYcWpw2NDGUXHeX72B&#10;8fh9Vp4+dOyyy9vBSfPVy2VnzGjYr19ACfVyF/+7tzbNn87h75l0gV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tqLcMAAADcAAAADwAAAAAAAAAAAAAAAACYAgAAZHJzL2Rv&#10;d25yZXYueG1sUEsFBgAAAAAEAAQA9QAAAIgDAAAAAA=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130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  <o:lock v:ext="edit" aspectratio="t"/>
                          <v:shape id="Freeform 131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iJgMEA&#10;AADcAAAADwAAAGRycy9kb3ducmV2LnhtbERPS2sCMRC+C/0PYYTeNLtWimyNixQqHurBR/c8bGYf&#10;mEyWJNXtvzeFQm/z8T1nXY7WiBv50DtWkM8zEMS10z23Ci7nj9kKRIjIGo1jUvBDAcrN02SNhXZ3&#10;PtLtFFuRQjgUqKCLcSikDHVHFsPcDcSJa5y3GBP0rdQe7yncGrnIsldpsefU0OFA7x3V19O3VXBs&#10;ttWX3zVY9daYxaFa0uHTKfU8HbdvICKN8V/8597rNP8lh99n0gV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IiYDBAAAA3AAAAA8AAAAAAAAAAAAAAAAAmAIAAGRycy9kb3du&#10;cmV2LnhtbFBLBQYAAAAABAAEAPUAAACGAwAAAAA=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132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wmb4A&#10;AADcAAAADwAAAGRycy9kb3ducmV2LnhtbERPTWsCMRC9F/wPYQRvNatCK6tRtCB41RbPw2bcrG4m&#10;S5Jq3F9vhEJv83ifs1wn24ob+dA4VjAZFyCIK6cbrhX8fO/e5yBCRNbYOiYFDwqwXg3ellhqd+cD&#10;3Y6xFjmEQ4kKTIxdKWWoDFkMY9cRZ+7svMWYoa+l9njP4baV06L4kBYbzg0GO/oyVF2Pv1bB9tR8&#10;Pkzv9/JqLz31OqUzJqVGw7RZgIiU4r/4z73Xef5sCq9n8gVy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XsJm+AAAA3AAAAA8AAAAAAAAAAAAAAAAAmAIAAGRycy9kb3ducmV2&#10;LnhtbFBLBQYAAAAABAAEAPUAAACDAwAAAAA=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33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fIcQA&#10;AADcAAAADwAAAGRycy9kb3ducmV2LnhtbERPTWvCQBC9C/6HZQq9FLOxKa1EV1GhUHtKU0FyG7LT&#10;JJidDdmtpv56tyB4m8f7nMVqMK04Ue8aywqmUQyCuLS64UrB/vt9MgPhPLLG1jIp+CMHq+V4tMBU&#10;2zN/0Sn3lQgh7FJUUHvfpVK6siaDLrIdceB+bG/QB9hXUvd4DuGmlc9x/CoNNhwaauxoW1N5zH+N&#10;Arxs5GcxjQ9ZVlRPL0dfXN5mO6UeH4b1HISnwd/FN/eHDvOTBP6f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lHyHEAAAA3AAAAA8AAAAAAAAAAAAAAAAAmAIAAGRycy9k&#10;b3ducmV2LnhtbFBLBQYAAAAABAAEAPUAAACJ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34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uXw8IA&#10;AADcAAAADwAAAGRycy9kb3ducmV2LnhtbERPTUvDQBC9F/wPywje7Ear0qTdFlEEPRXTQnscstMk&#10;mJ0Nu2MT/71bKPQ2j/c5y/XoOnWiEFvPBh6mGSjiytuWawO77cf9HFQUZIudZzLwRxHWq5vJEgvr&#10;B/6mUym1SiEcCzTQiPSF1rFqyGGc+p44cUcfHEqCodY24JDCXacfs+xFO2w5NTTY01tD1U/56wzQ&#10;Jszy/dd77jfDoZLnMud6J8bc3Y6vC1BCo1zFF/enTfNnT3B+Jl2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G5fDwgAAANwAAAAPAAAAAAAAAAAAAAAAAJgCAABkcnMvZG93&#10;bnJldi54bWxQSwUGAAAAAAQABAD1AAAAhwMAAAAA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135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F6EsMA&#10;AADcAAAADwAAAGRycy9kb3ducmV2LnhtbERPS2sCMRC+C/6HMII3zapUZGsUFUq3ePFR8DrdjLtb&#10;N5Nlk2rqr28Kgrf5+J4zXwZTiyu1rrKsYDRMQBDnVldcKPg8vg1mIJxH1lhbJgW/5GC56HbmmGp7&#10;4z1dD74QMYRdigpK75tUSpeXZNANbUMcubNtDfoI20LqFm8x3NRynCRTabDi2FBiQ5uS8svhxyg4&#10;jzh8nLaz9923W9+z02bvv7KgVL8XVq8gPAX/FD/cmY7zJy/w/0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1F6EsMAAADcAAAADwAAAAAAAAAAAAAAAACYAgAAZHJzL2Rv&#10;d25yZXYueG1sUEsFBgAAAAAEAAQA9QAAAIgDAAAAAA==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36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<v:group id="Group 137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  <o:lock v:ext="edit" aspectratio="t"/>
                          <v:shape id="Freeform 138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ysUsUA&#10;AADcAAAADwAAAGRycy9kb3ducmV2LnhtbESPQWvCQBCF74L/YZmCN920gtrUVaRQVLAHbX7AkJ1m&#10;g9nZNLtq2l/vHITeZnhv3vtmue59o67UxTqwgedJBoq4DLbmykDx9TFegIoJ2WITmAz8UoT1ajhY&#10;Ym7DjY90PaVKSQjHHA24lNpc61g68hgnoSUW7Tt0HpOsXaVthzcJ941+ybKZ9lizNDhs6d1ReT5d&#10;vIH54u9wKerzvCpo//N62B4/Y+OMGT31mzdQifr0b35c76zgT4VWnpEJ9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vKxSxQAAANwAAAAPAAAAAAAAAAAAAAAAAJgCAABkcnMv&#10;ZG93bnJldi54bWxQSwUGAAAAAAQABAD1AAAAigMAAAAA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139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CK8IA&#10;AADcAAAADwAAAGRycy9kb3ducmV2LnhtbERPTYvCMBC9L/gfwgheFk11QWw1iggFhb2siuexGdvS&#10;ZlKbaOu/NwsLe5vH+5zVpje1eFLrSssKppMIBHFmdcm5gvMpHS9AOI+ssbZMCl7kYLMefKww0bbj&#10;H3oefS5CCLsEFRTeN4mULivIoJvYhjhwN9sa9AG2udQtdiHc1HIWRXNpsOTQUGBDu4Ky6vgwCrp8&#10;ft3FZn+/fNJ3eph2VRovKqVGw367BOGp9//iP/deh/lfMfw+Ey6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YMIrwgAAANwAAAAPAAAAAAAAAAAAAAAAAJgCAABkcnMvZG93&#10;bnJldi54bWxQSwUGAAAAAAQABAD1AAAAhwMAAAAA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140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G5sYA&#10;AADcAAAADwAAAGRycy9kb3ducmV2LnhtbESPQWvCQBCF70L/wzKF3nTTUtoaXcUWhJJCQSt6HbNj&#10;NjQ7G7JbE/+9cyh4m+G9ee+b+XLwjTpTF+vABh4nGSjiMtiaKwO7n/X4DVRMyBabwGTgQhGWi7vR&#10;HHMbet7QeZsqJSEcczTgUmpzrWPpyGOchJZYtFPoPCZZu0rbDnsJ941+yrIX7bFmaXDY0oej8nf7&#10;5w28f+3Xu9N3vzpu9ikUbloc2tfCmIf7YTUDlWhIN/P/9acV/GfBl2dkAr2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fG5sYAAADcAAAADwAAAAAAAAAAAAAAAACYAgAAZHJz&#10;L2Rvd25yZXYueG1sUEsFBgAAAAAEAAQA9QAAAIsDAAAAAA=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141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S7MMA&#10;AADcAAAADwAAAGRycy9kb3ducmV2LnhtbERPS2vCQBC+F/wPywhepG7UWkp0FZ/goYdq433Ijkk0&#10;Oxuyq4n/3i0Ivc3H95zZojWluFPtCssKhoMIBHFqdcGZguR39/4FwnlkjaVlUvAgB4t5522GsbYN&#10;H+h+9JkIIexiVJB7X8VSujQng25gK+LAnW1t0AdYZ1LX2IRwU8pRFH1KgwWHhhwrWueUXo83o2CU&#10;rCZm2X73x+7nfGqySzLeRFulet12OQXhqfX/4pd7r8P8jyH8PRMu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oS7MMAAADcAAAADwAAAAAAAAAAAAAAAACYAgAAZHJzL2Rv&#10;d25yZXYueG1sUEsFBgAAAAAEAAQA9QAAAIgDAAAAAA=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142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xAGcEA&#10;AADcAAAADwAAAGRycy9kb3ducmV2LnhtbERPTWvCQBC9F/wPywi91UlFiqSuYgWlFKoYi+chO2aD&#10;2dmQ3cb033eFQm/zeJ+zWA2uUT13ofai4XmSgWIpvaml0vB12j7NQYVIYqjxwhp+OMBqOXpYUG78&#10;TY7cF7FSKURCThpsjG2OGErLjsLEtyyJu/jOUUywq9B0dEvhrsFplr2go1pSg6WWN5bLa/HtNBTn&#10;HmV/+Jh/7mb+gFjZTWvftH4cD+tXUJGH+C/+c7+bNH82hfsz6QJ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sQBnBAAAA3AAAAA8AAAAAAAAAAAAAAAAAmAIAAGRycy9kb3du&#10;cmV2LnhtbFBLBQYAAAAABAAEAPUAAACGAwAAAAA=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43" o:spid="_x0000_s1059" style="position:absolute;left:5435;top:3983;width:4094;height:3109" coordorigin="5435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<o:lock v:ext="edit" aspectratio="t"/>
                          <v:shape id="Freeform 144" o:spid="_x0000_s1060" style="position:absolute;left:5435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QgMMA&#10;AADcAAAADwAAAGRycy9kb3ducmV2LnhtbERPS2sCMRC+C/0PYQreNNv6aNkapSqCFwVthR6HzTS7&#10;uJmsm6i7/94Igrf5+J4zmTW2FBeqfeFYwVs/AUGcOV2wUfD7s+p9gvABWWPpmBS05GE2felMMNXu&#10;yju67IMRMYR9igryEKpUSp/lZNH3XUUcuX9XWwwR1kbqGq8x3JbyPUnG0mLBsSHHihY5Zcf92SrY&#10;mI9s61eDU3scufVhedj9mXauVPe1+f4CEagJT/HDvdZx/nAI92fiBXJ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IQgMMAAADcAAAADwAAAAAAAAAAAAAAAACYAgAAZHJzL2Rv&#10;d25yZXYueG1sUEsFBgAAAAAEAAQA9QAAAIgDAAAAAA==&#10;" path="m148,r30,3l206,11r25,13l254,41r18,20l285,85r9,26l340,87,391,71,444,61r56,-4l556,61r55,10l661,87r47,24l715,85,729,61,747,41,769,24,795,11,822,3,854,r33,4l918,14r28,15l968,50r18,25l997,102r5,30l997,163r-10,28l969,214r-22,21l921,250r-31,10l857,265r18,45l887,357r4,50l887,454r-10,46l860,542r-23,42l809,621r-33,33l739,683r-42,26l652,729r-47,15l554,753r-54,3l448,753r-51,-9l348,729,304,709,262,683,225,654,192,621,164,584,141,542,124,500,114,454r-3,-47l114,357r12,-47l144,265r-33,-5l81,250,53,235,31,214,15,191,4,163,,132,4,102,15,75,32,50,55,29,82,14,113,4,148,xe" fillcolor="#94c954 [3206]" strokecolor="#94c954 [3206]" strokeweight="0">
                            <v:path arrowok="t" o:connecttype="custom" o:connectlocs="69168,1173;89763,9385;105695,23854;114244,43407;151937,27765;194293,22290;237426,27765;275119,43407;283279,23854;298823,9385;319418,1173;344676,1564;367602,11341;383146,29329;389363,51620;383534,74692;367991,91898;345841,101675;340013,121228;346230,159160;340790,195528;325246,228377;301543,255751;270844,277259;235094,290946;194293,295639;154269,290946;118130,277259;87432,255751;63728,228377;48185,195528;43133,159160;48962,121228;43133,101675;20595,91898;5829,74692;0,51620;5829,29329;21372,11341;43910,1564" o:connectangles="0,0,0,0,0,0,0,0,0,0,0,0,0,0,0,0,0,0,0,0,0,0,0,0,0,0,0,0,0,0,0,0,0,0,0,0,0,0,0,0"/>
                          </v:shape>
                          <v:shape id="Freeform 145" o:spid="_x0000_s1061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7U8IA&#10;AADcAAAADwAAAGRycy9kb3ducmV2LnhtbERPTYvCMBC9L/gfwgheFk0VV7QaRYSCgpd1xfPYjG1p&#10;M6lNtPXfm4WFvc3jfc5q05lKPKlxhWUF41EEgji1uuBMwfknGc5BOI+ssbJMCl7kYLPufaww1rbl&#10;b3qefCZCCLsYFeTe17GULs3JoBvZmjhwN9sY9AE2mdQNtiHcVHISRTNpsODQkGNNu5zS8vQwCtps&#10;dt0tzP5++aRjchi3ZbKYl0oN+t12CcJT5//Ff+69DvOnX/D7TLh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K7tTwgAAANwAAAAPAAAAAAAAAAAAAAAAAJgCAABkcnMvZG93&#10;bnJldi54bWxQSwUGAAAAAAQABAD1AAAAhwMAAAAA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146" o:spid="_x0000_s1062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L7CcMA&#10;AADcAAAADwAAAGRycy9kb3ducmV2LnhtbERP22rCQBB9L/gPywi+1Y1SrEZX0YJQUih4QV/H7JgN&#10;ZmdDdjXp33cLBd/mcK6zWHW2Eg9qfOlYwWiYgCDOnS65UHA8bF+nIHxA1lg5JgU/5GG17L0sMNWu&#10;5R099qEQMYR9igpMCHUqpc8NWfRDVxNH7uoaiyHCppC6wTaG20qOk2QiLZYcGwzW9GEov+3vVsHm&#10;67Q9Xr/b9WV3Ci4zs+xcv2dKDfrdeg4iUBee4n/3p47z3ybw90y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L7CcMAAADcAAAADwAAAAAAAAAAAAAAAACYAgAAZHJzL2Rv&#10;d25yZXYueG1sUEsFBgAAAAAEAAQA9QAAAIgDAAAAAA==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147" o:spid="_x0000_s1063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8vA8QA&#10;AADcAAAADwAAAGRycy9kb3ducmV2LnhtbERPS2vCQBC+F/wPywi9FN2o9UF0Fa0KPfTgI96H7Jik&#10;zc6G7Griv3cLhd7m43vOYtWaUtypdoVlBYN+BII4tbrgTEFy3vdmIJxH1lhaJgUPcrBadl4WGGvb&#10;8JHuJ5+JEMIuRgW591UspUtzMuj6tiIO3NXWBn2AdSZ1jU0IN6UcRtFEGiw4NORY0UdO6c/pZhQM&#10;k83YrNuvt5E7XC9N9p2MttFOqdduu56D8NT6f/Gf+1OH+e9T+H0mXC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/LwPEAAAA3AAAAA8AAAAAAAAAAAAAAAAAmAIAAGRycy9k&#10;b3ducmV2LnhtbFBLBQYAAAAABAAEAPUAAACJAwAAAAA=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148" o:spid="_x0000_s1064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R388QA&#10;AADcAAAADwAAAGRycy9kb3ducmV2LnhtbESPQUvDQBCF70L/wzIFb3ZSKVJit8UWFBG0GKXnITvN&#10;BrOzIbum8d87B8HbDO/Ne99sdlPozMhDaqNYWC4KMCx1dK00Fj4/Hm/WYFImcdRFYQs/nGC3nV1t&#10;qHTxIu88VrkxGiKpJAs+575ETLXnQGkRexbVznEIlHUdGnQDXTQ8dHhbFHcYqBVt8NTzwXP9VX0H&#10;C9VpRHk7vqxfn1bxiNj4Q+/31l7Pp4d7MJmn/G/+u352ir9SWn1GJ8D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Ed/PEAAAA3AAAAA8AAAAAAAAAAAAAAAAAmAIAAGRycy9k&#10;b3ducmV2LnhtbFBLBQYAAAAABAAEAPUAAACJAwAAAAA=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49" o:spid="_x0000_s1065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<o:lock v:ext="edit" aspectratio="t"/>
                          <v:shape id="Freeform 150" o:spid="_x0000_s1066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Ju8QA&#10;AADcAAAADwAAAGRycy9kb3ducmV2LnhtbESPT2sCMRDF74V+hzAFbzWrtKWsRpFCSw96UOueh83s&#10;H0wmS5Lq+u2dQ6G3Gd6b936zXI/eqQvF1Ac2MJsWoIjrYHtuDfwcP5/fQaWMbNEFJgM3SrBePT4s&#10;sbThynu6HHKrJIRTiQa6nIdS61R35DFNw0AsWhOixyxrbLWNeJVw7/S8KN60x56locOBPjqqz4df&#10;b2DfbKpT/Gqw6r1z8131QrttMGbyNG4WoDKN+d/8d/1tBf9V8OUZmU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bybvEAAAA3AAAAA8AAAAAAAAAAAAAAAAAmAIAAGRycy9k&#10;b3ducmV2LnhtbFBLBQYAAAAABAAEAPUAAACJAwAAAAA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color="#54c8f8 [3204]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151" o:spid="_x0000_s1067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rLTr4A&#10;AADcAAAADwAAAGRycy9kb3ducmV2LnhtbERPTWsCMRC9F/wPYYTeataCVlajaEHwWhXPw2bcrG4m&#10;SxI17q9vCkJv83ifs1gl24o7+dA4VjAeFSCIK6cbrhUcD9uPGYgQkTW2jknBkwKsloO3BZbaPfiH&#10;7vtYixzCoUQFJsaulDJUhiyGkeuIM3d23mLM0NdSe3zkcNvKz6KYSosN5waDHX0bqq77m1WwOTVf&#10;T9P7nbzaS0+9TumMSan3YVrPQURK8V/8cu90nj8Zw98z+QK5/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jay06+AAAA3AAAAA8AAAAAAAAAAAAAAAAAmAIAAGRycy9kb3ducmV2&#10;LnhtbFBLBQYAAAAABAAEAPUAAACDAwAAAAA=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53" o:spid="_x0000_s1068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r6gcQA&#10;AADcAAAADwAAAGRycy9kb3ducmV2LnhtbERPTWvCQBC9F/wPyxS8lLqxaisxq9hCQT1ZW5Dchuw0&#10;CcnOhuyq0V/vCoK3ebzPSRadqcWRWldaVjAcRCCIM6tLzhX8/X6/TkE4j6yxtkwKzuRgMe89JRhr&#10;e+IfOu58LkIIuxgVFN43sZQuK8igG9iGOHD/tjXoA2xzqVs8hXBTy7coepcGSw4NBTb0VVBW7Q5G&#10;AV4+5SYdRvvtNs1fxpVPLx/TtVL95245A+Gp8w/x3b3SYf5kBLdnwgV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6+oHEAAAA3AAAAA8AAAAAAAAAAAAAAAAAmAIAAGRycy9k&#10;b3ducmV2LnhtbFBLBQYAAAAABAAEAPUAAACJAwAAAAA=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54" o:spid="_x0000_s1069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RyY8IA&#10;AADcAAAADwAAAGRycy9kb3ducmV2LnhtbERPTUvDQBC9C/6HZQRv7abWiondFrEI9VSMhfY4ZMck&#10;NDsbdscm/feuUPA2j/c5y/XoOnWmEFvPBmbTDBRx5W3LtYH91/vkGVQUZIudZzJwoQjr1e3NEgvr&#10;B/6kcym1SiEcCzTQiPSF1rFqyGGc+p44cd8+OJQEQ61twCGFu04/ZNmTdthyamiwp7eGqlP54wzQ&#10;Lszzw8cm97vhWMmizLneizH3d+PrCyihUf7FV/fWpvmLR/h7Jl2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HJjwgAAANwAAAAPAAAAAAAAAAAAAAAAAJgCAABkcnMvZG93&#10;bnJldi54bWxQSwUGAAAAAAQABAD1AAAAhwMAAAAA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155" o:spid="_x0000_s1070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xOsMIA&#10;AADcAAAADwAAAGRycy9kb3ducmV2LnhtbERPTWvCQBC9F/oflil4qxOlFkldRYUWEaw0LT0P2Wk2&#10;NDsbstsY/70rCL3N433OYjW4RvXchdqLhsk4A8VSelNLpeHr8/VxDipEEkONF9Zw5gCr5f3dgnLj&#10;T/LBfRErlUIk5KTBxtjmiKG07CiMfcuSuB/fOYoJdhWajk4p3DU4zbJndFRLarDU8tZy+Vv8OQ3F&#10;d4/yftzPD29P/ohY2W1rN1qPHob1C6jIQ/wX39w7k+bPZnB9Jl2Ay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nE6wwgAAANwAAAAPAAAAAAAAAAAAAAAAAJgCAABkcnMvZG93&#10;bnJldi54bWxQSwUGAAAAAAQABAD1AAAAhwMAAAAA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156" o:spid="_x0000_s1071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  <o:lock v:ext="edit" aspectratio="t"/>
                          <v:shape id="Freeform 157" o:spid="_x0000_s1072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SemsMA&#10;AADcAAAADwAAAGRycy9kb3ducmV2LnhtbERPS0/CQBC+m/gfNmPCjW4VFFJZCFF56E3A+6Q7dCvd&#10;2dpdS+HXsyYk3ubL95zJrLOVaKnxpWMF90kKgjh3uuRCwW676I9B+ICssXJMCk7kYTa9vZlgpt2R&#10;P6ndhELEEPYZKjAh1JmUPjdk0SeuJo7c3jUWQ4RNIXWDxxhuK/mQpk/SYsmxwWBNL4byw+bXKvgx&#10;b+3rV3gfDlf1eb8crPzH9zlXqnfXzZ9BBOrCv/jqXus4/3EEf8/EC+T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SemsMAAADcAAAADwAAAAAAAAAAAAAAAACYAgAAZHJzL2Rv&#10;d25yZXYueG1sUEsFBgAAAAAEAAQA9QAAAIgDAAAAAA=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158" o:spid="_x0000_s1073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Bi08IA&#10;AADcAAAADwAAAGRycy9kb3ducmV2LnhtbESPQWsCMRCF70L/Q5hCb5qt0Fq2RmkLgteqeB4242br&#10;ZrIkqcb99Z1DwdsM78173yzXxffqQjF1gQ08zypQxE2wHbcGDvvN9A1UysgW+8Bk4EYJ1quHyRJr&#10;G678TZddbpWEcKrRgMt5qLVOjSOPaRYGYtFOIXrMssZW24hXCfe9nlfVq/bYsTQ4HOjLUXPe/XoD&#10;n8ducXNj3Oqz/xlptKWcsBjz9Fg+3kFlKvlu/r/eWsF/EVp5Rib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GLTwgAAANwAAAAPAAAAAAAAAAAAAAAAAJgCAABkcnMvZG93&#10;bnJldi54bWxQSwUGAAAAAAQABAD1AAAAhw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59" o:spid="_x0000_s1074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Na8UA&#10;AADcAAAADwAAAGRycy9kb3ducmV2LnhtbERPTWvCQBC9F/wPyxR6KbpRaqsxq2ihUD3ZKEhuQ3aa&#10;hGRnQ3arqb++Kwi9zeN9TrLqTSPO1LnKsoLxKAJBnFtdcaHgePgYzkA4j6yxsUwKfsnBajl4SDDW&#10;9sJfdE59IUIIuxgVlN63sZQuL8mgG9mWOHDftjPoA+wKqTu8hHDTyEkUvUqDFYeGElt6Lymv0x+j&#10;AK8bucvG0Wm/z4rnl9pn17fZVqmnx369AOGp9//iu/tTh/nTOdyeCR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ks1rxQAAANw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384" o:spid="_x0000_s1075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AwxcQA&#10;AADcAAAADwAAAGRycy9kb3ducmV2LnhtbESPQUvDQBSE74L/YXmCN7tpq9Kk3ZaiCHoqjYX2+Mi+&#10;JqHZt2H32cR/7wqCx2FmvmFWm9F16kohtp4NTCcZKOLK25ZrA4fPt4cFqCjIFjvPZOCbImzWtzcr&#10;LKwfeE/XUmqVIBwLNNCI9IXWsWrIYZz4njh5Zx8cSpKh1jbgkOCu07Mse9YOW04LDfb00lB1Kb+c&#10;AdqFeX78eM39bjhV8lTmXB/EmPu7cbsEJTTKf/iv/W4NzBeP8HsmHQG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gMMXEAAAA3AAAAA8AAAAAAAAAAAAAAAAAmAIAAGRycy9k&#10;b3ducmV2LnhtbFBLBQYAAAAABAAEAPUAAACJAwAAAAA=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385" o:spid="_x0000_s1076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ga8cMA&#10;AADcAAAADwAAAGRycy9kb3ducmV2LnhtbESPT4vCMBTE74LfIbyFvWm6FUW7TUUUxeP67/5onm3X&#10;5qU0sdZvvxEWPA4z8xsmXfamFh21rrKs4GscgSDOra64UHA+bUdzEM4ja6wtk4InOVhmw0GKibYP&#10;PlB39IUIEHYJKii9bxIpXV6SQTe2DXHwrrY16INsC6lbfAS4qWUcRTNpsOKwUGJD65Ly2/FuFDTT&#10;TsY/t+dmkd9Xl91u1q3j36tSnx/96huEp96/w//tvVYwmU/hdSYcAZ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ga8cMAAADcAAAADwAAAAAAAAAAAAAAAACYAgAAZHJzL2Rv&#10;d25yZXYueG1sUEsFBgAAAAAEAAQA9QAAAIgDAAAAAA==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386" o:spid="_x0000_s1077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      <v:group id="Group 387" o:spid="_x0000_s1078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      <o:lock v:ext="edit" aspectratio="t"/>
                          <v:shape id="Freeform 388" o:spid="_x0000_s1079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mlKMEA&#10;AADcAAAADwAAAGRycy9kb3ducmV2LnhtbERPS2rDMBDdB3oHMYXuEjkpOMaJYkwg9JdNnB5gao0t&#10;E2tkLDV2b18tCl0+3n9fzLYXdxp951jBepWAIK6d7rhV8Hk9LTMQPiBr7B2Tgh/yUBweFnvMtZv4&#10;QvcqtCKGsM9RgQlhyKX0tSGLfuUG4sg1brQYIhxbqUecYrjt5SZJUmmx49hgcKCjofpWfVsFt6Y6&#10;Hee3l/PGbBv98VUa+54apZ4e53IHItAc/sV/7let4DmLa+OZeAT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ppSjBAAAA3AAAAA8AAAAAAAAAAAAAAAAAmAIAAGRycy9kb3du&#10;cmV2LnhtbFBLBQYAAAAABAAEAPUAAACGAwAAAAA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389" o:spid="_x0000_s1080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lLcQA&#10;AADcAAAADwAAAGRycy9kb3ducmV2LnhtbESPQWvCQBSE7wX/w/IEL0U3tiBJdBURAgq9VMXzM/tM&#10;QrJvY3Zr4r93C4Ueh5n5hlltBtOIB3WusqxgPotAEOdWV1woOJ+yaQzCeWSNjWVS8CQHm/XobYWp&#10;tj1/0+PoCxEg7FJUUHrfplK6vCSDbmZb4uDdbGfQB9kVUnfYB7hp5EcULaTBisNCiS3tSsrr449R&#10;0BeL6y4x+/vlnb6yw7yvsySulZqMh+0ShKfB/4f/2nut4DNO4PdMOAJy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bZS3EAAAA3AAAAA8AAAAAAAAAAAAAAAAAmAIAAGRycy9k&#10;b3ducmV2LnhtbFBLBQYAAAAABAAEAPUAAACJAwAAAAA=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390" o:spid="_x0000_s1081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OEQMMA&#10;AADcAAAADwAAAGRycy9kb3ducmV2LnhtbERPXWvCMBR9H+w/hDvwbU3dwGk1ihsI0sHATrrXa3Nt&#10;is1NaaLt/v3yMPDxcL5Xm9G24ka9bxwrmCYpCOLK6YZrBcfv3fMchA/IGlvHpOCXPGzWjw8rzLQb&#10;+EC3ItQihrDPUIEJocuk9JUhiz5xHXHkzq63GCLsa6l7HGK4beVLms6kxYZjg8GOPgxVl+JqFbx/&#10;lrvj+WvYng5lcLlZ5D/dW67U5GncLkEEGsNd/O/eawWvizg/no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OEQMMAAADcAAAADwAAAAAAAAAAAAAAAACYAgAAZHJzL2Rv&#10;d25yZXYueG1sUEsFBgAAAAAEAAQA9QAAAIgDAAAAAA=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391" o:spid="_x0000_s1082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5QSsYA&#10;AADcAAAADwAAAGRycy9kb3ducmV2LnhtbESPS2/CMBCE75X4D9Yi9YKKAxGopDGIvqQeOPBI76t4&#10;84B4HcUuSf99jYTU42hmvtGkm8E04kqdqy0rmE0jEMS51TWXCrLT59MzCOeRNTaWScEvOdisRw8p&#10;Jtr2fKDr0ZciQNglqKDyvk2kdHlFBt3UtsTBK2xn0AfZlVJ32Ae4aeQ8ipbSYM1hocKW3irKL8cf&#10;o2CevS7MdthNYrcvvvvynMXv0YdSj+Nh+wLC0+D/w/f2l1YQr2ZwOxOO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5QSsYAAADcAAAADwAAAAAAAAAAAAAAAACYAgAAZHJz&#10;L2Rvd25yZXYueG1sUEsFBgAAAAAEAAQA9QAAAIsDAAAAAA==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392" o:spid="_x0000_s1083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gCv8QA&#10;AADcAAAADwAAAGRycy9kb3ducmV2LnhtbESPUUvDQBCE3wX/w7GCb3ZjlVJjLkULigi1GEufl9ya&#10;C+b2Qu5M47/3CoU+DjPzDVOsJtepkYfQetFwO8tAsdTetNJo2H293CxBhUhiqPPCGv44wKq8vCgo&#10;N/4gnzxWsVEJIiEnDTbGPkcMtWVHYeZ7luR9+8FRTHJo0Ax0SHDX4TzLFuiolbRgqee15fqn+nUa&#10;qv2I8rF9X25e7/0WsbHr3j5rfX01PT2CijzFc/jUfjMa7h7mcDyTjgC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IAr/EAAAA3AAAAA8AAAAAAAAAAAAAAAAAmAIAAGRycy9k&#10;b3ducmV2LnhtbFBLBQYAAAAABAAEAPUAAACJAwAAAAA=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393" o:spid="_x0000_s1084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        <o:lock v:ext="edit" aspectratio="t"/>
                          <v:shape id="Freeform 394" o:spid="_x0000_s1085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0bw8MA&#10;AADcAAAADwAAAGRycy9kb3ducmV2LnhtbESPT2sCMRTE7wW/Q3hCbzWrFamrUUSweKgHre75sXn7&#10;B5OXJUl1/fZNoeBxmJnfMMt1b424kQ+tYwXjUQaCuHS65VrB+Xv39gEiRGSNxjEpeFCA9WrwssRc&#10;uzsf6XaKtUgQDjkqaGLscilD2ZDFMHIdcfIq5y3GJH0ttcd7glsjJ1k2kxZbTgsNdrRtqLyefqyC&#10;Y7UpLv6zwqK1xkwOxZQOX06p12G/WYCI1Mdn+L+91wre51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0bw8MAAADcAAAADwAAAAAAAAAAAAAAAACYAgAAZHJzL2Rv&#10;d25yZXYueG1sUEsFBgAAAAAEAAQA9QAAAIgDAAAAAA==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395" o:spid="_x0000_s1086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/59cQA&#10;AADcAAAADwAAAGRycy9kb3ducmV2LnhtbESPQWvCQBSE7wX/w/IEL0U3tlRMdBURAha81IrnZ/aZ&#10;hGTfxuzWxH/vCkKPw8x8wyzXvanFjVpXWlYwnUQgiDOrS84VHH/T8RyE88gaa8uk4E4O1qvB2xIT&#10;bTv+odvB5yJA2CWooPC+SaR0WUEG3cQ2xMG72NagD7LNpW6xC3BTy48omkmDJYeFAhvaFpRVhz+j&#10;oMtn521sdtfTO+3T72lXpfG8Umo07DcLEJ56/x9+tXdawWf8Bc8z4Qj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P+fXEAAAA3AAAAA8AAAAAAAAAAAAAAAAAmAIAAGRycy9k&#10;b3ducmV2LnhtbFBLBQYAAAAABAAEAPUAAACJAwAAAAA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396" o:spid="_x0000_s1087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a5r8UA&#10;AADcAAAADwAAAGRycy9kb3ducmV2LnhtbESP3WrCQBSE7wu+w3IE7+pGC7ZGV9GCICkU/EFvj9lj&#10;Npg9G7KriW/fLRR6OczMN8x82dlKPKjxpWMFo2ECgjh3uuRCwfGwef0A4QOyxsoxKXiSh+Wi9zLH&#10;VLuWd/TYh0JECPsUFZgQ6lRKnxuy6IeuJo7e1TUWQ5RNIXWDbYTbSo6TZCItlhwXDNb0aSi/7e9W&#10;wfrrtDlev9vVZXcKLjPT7Fy/Z0oN+t1qBiJQF/7Df+2tVvA2ncDvmXgE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FrmvxQAAANwAAAAPAAAAAAAAAAAAAAAAAJgCAABkcnMv&#10;ZG93bnJldi54bWxQSwUGAAAAAAQABAD1AAAAigMAAAAA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397" o:spid="_x0000_s1088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ttpcYA&#10;AADcAAAADwAAAGRycy9kb3ducmV2LnhtbESPT2vCQBTE70K/w/IKvYhuarB/UlexVcGDhzam90f2&#10;maTNvg3Z1cRv7wqCx2FmfsPMFr2pxYlaV1lW8DyOQBDnVldcKMj2m9EbCOeRNdaWScGZHCzmD4MZ&#10;Jtp2/EOn1BciQNglqKD0vkmkdHlJBt3YNsTBO9jWoA+yLaRusQtwU8tJFL1IgxWHhRIb+iop/0+P&#10;RsEk+5yaZb8bxu778NsVf1m8itZKPT32yw8Qnnp/D9/aW60gfn+F65lwBO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ttpcYAAADcAAAADwAAAAAAAAAAAAAAAACYAgAAZHJz&#10;L2Rvd25yZXYueG1sUEsFBgAAAAAEAAQA9QAAAIsDAAAAAA==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398" o:spid="_x0000_s1089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A1VcEA&#10;AADcAAAADwAAAGRycy9kb3ducmV2LnhtbERPS2vCQBC+F/wPywi91UkfFE1dRYWWIrTSKJ6H7DQb&#10;mp0N2W2M/949CB4/vvd8ObhG9dyF2ouGx0kGiqX0ppZKw2H//jAFFSKJocYLazhzgOVidDen3PiT&#10;/HBfxEqlEAk5abAxtjliKC07ChPfsiTu13eOYoJdhaajUwp3DT5l2Ss6qiU1WGp5Y7n8K/6dhuLY&#10;o3zvttOvjxe/Q6zsprVrre/Hw+oNVOQh3sRX96fR8DxLa9OZdARwc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gNVXBAAAA3AAAAA8AAAAAAAAAAAAAAAAAmAIAAGRycy9kb3du&#10;cmV2LnhtbFBLBQYAAAAABAAEAPUAAACGAwAAAAA=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460" o:spid="_x0000_s1090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    <o:lock v:ext="edit" aspectratio="t"/>
                          <v:shape id="Freeform 461" o:spid="_x0000_s1091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PKTMUA&#10;AADcAAAADwAAAGRycy9kb3ducmV2LnhtbESPwW7CMBBE75X4B2uRuIFDG6EqYBCitFBupeW+ipc4&#10;bbwOsQkpX48rIfU4mpk3mtmis5VoqfGlYwXjUQKCOHe65ELB1+fr8BmED8gaK8ek4Jc8LOa9hxlm&#10;2l34g9p9KESEsM9QgQmhzqT0uSGLfuRq4ugdXWMxRNkUUjd4iXBbycckmUiLJccFgzWtDOU/+7NV&#10;cDLr9uUQ3tN0U1+Pb08bv/u+5koN+t1yCiJQF/7D9/ZWK0gnY/g7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M8pMxQAAANwAAAAPAAAAAAAAAAAAAAAAAJgCAABkcnMv&#10;ZG93bnJldi54bWxQSwUGAAAAAAQABAD1AAAAigMAAAAA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462" o:spid="_x0000_s1092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8AMEA&#10;AADcAAAADwAAAGRycy9kb3ducmV2LnhtbESPT2sCMRTE7wW/Q3iCt5pVxJbVKFooePUPPT82z83q&#10;5mVJosb99KZQ6HGYmd8wy3WyrbiTD41jBZNxAYK4crrhWsHp+P3+CSJEZI2tY1LwpADr1eBtiaV2&#10;D97T/RBrkSEcSlRgYuxKKUNlyGIYu444e2fnLcYsfS21x0eG21ZOi2IuLTacFwx29GWouh5uVsH2&#10;p/l4mt7v5NVeeup1SmdMSo2GabMAESnF//Bfe6cVzOZT+D2Tj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KPADBAAAA3AAAAA8AAAAAAAAAAAAAAAAAmAIAAGRycy9kb3du&#10;cmV2LnhtbFBLBQYAAAAABAAEAPUAAACGAwAAAAA=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463" o:spid="_x0000_s1093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iTuMcA&#10;AADcAAAADwAAAGRycy9kb3ducmV2LnhtbESPT2vCQBTE74V+h+UVeim6SRUNadaghULbk/9Acntk&#10;X5Ng9m3IbjX66bsFweMwM79hsnwwrThR7xrLCuJxBIK4tLrhSsF+9zFKQDiPrLG1TAou5CBfPD5k&#10;mGp75g2dtr4SAcIuRQW1910qpStrMujGtiMO3o/tDfog+0rqHs8Bblr5GkUzabDhsFBjR+81lcft&#10;r1GA15X8LuLosF4X1cv06IvrPPlS6vlpWL6B8DT4e/jW/tQKprMJ/J8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4k7jHAAAA3AAAAA8AAAAAAAAAAAAAAAAAmAIAAGRy&#10;cy9kb3ducmV2LnhtbFBLBQYAAAAABAAEAPUAAACM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464" o:spid="_x0000_s1094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bWsQA&#10;AADcAAAADwAAAGRycy9kb3ducmV2LnhtbESPQUvDQBSE70L/w/IEb3aj1mJit6VYCvZUjAU9PrLP&#10;JJh9G3Zfm/TfuwWhx2FmvmEWq9F16kQhtp4NPEwzUMSVty3XBg6f2/sXUFGQLXaeycCZIqyWk5sF&#10;FtYP/EGnUmqVIBwLNNCI9IXWsWrIYZz6njh5Pz44lCRDrW3AIcFdpx+zbK4dtpwWGuzpraHqtzw6&#10;A7QPT/nXbpP7/fBdyXOZc30QY+5ux/UrKKFRruH/9rs1MJvP4HImHQG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GG1rEAAAA3AAAAA8AAAAAAAAAAAAAAAAAmAIAAGRycy9k&#10;b3ducmV2LnhtbFBLBQYAAAAABAAEAPUAAACJAwAAAAA=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465" o:spid="_x0000_s1095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4nicQA&#10;AADcAAAADwAAAGRycy9kb3ducmV2LnhtbESPUWvCQBCE3wv+h2MLfaubFhWJnlKFSilYaVr6vOTW&#10;XGhuL+TOmP57Tyj4OMzMN8xyPbhG9dyF2ouGp3EGiqX0ppZKw/fX6+McVIgkhhovrOGPA6xXo7sl&#10;5caf5ZP7IlYqQSTkpMHG2OaIobTsKIx9y5K8o+8cxSS7Ck1H5wR3DT5n2Qwd1ZIWLLW8tVz+Fien&#10;ofjpUT4O7/P9buIPiJXdtnaj9cP98LIAFXmIt/B/+81omMymcD2TjgC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eJ4nEAAAA3AAAAA8AAAAAAAAAAAAAAAAAmAIAAGRycy9k&#10;b3ducmV2LnhtbFBLBQYAAAAABAAEAPUAAACJAwAAAAA=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466" o:spid="_x0000_s1096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        <o:lock v:ext="edit" aspectratio="t"/>
                          <v:shape id="Freeform 467" o:spid="_x0000_s1097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c3sccA&#10;AADcAAAADwAAAGRycy9kb3ducmV2LnhtbESPQUvDQBSE70L/w/IKXordtEqVmE2RtooUQayR0tsj&#10;+0yC2bdxd03jv3cLBY/DzHzDZMvBtKIn5xvLCmbTBARxaXXDlYLi/fHqDoQPyBpby6Tglzws89FF&#10;hqm2R36jfhcqESHsU1RQh9ClUvqyJoN+ajvi6H1aZzBE6SqpHR4j3LRyniQLabDhuFBjR6uayq/d&#10;j1Hwsj98T/z1x6vbPOF240zR23Wh1OV4eLgHEWgI/+Fz+1kruFncwulMPAIy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3N7HHAAAA3AAAAA8AAAAAAAAAAAAAAAAAmAIAAGRy&#10;cy9kb3ducmV2LnhtbFBLBQYAAAAABAAEAPUAAACMAwAAAAA=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468" o:spid="_x0000_s1098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IL6r4A&#10;AADcAAAADwAAAGRycy9kb3ducmV2LnhtbERPy4rCMBTdC/MP4Q7MTlNlUKlGcYQBtz5wfWmuTbW5&#10;KUlGY79+shBcHs57uU62FXfyoXGsYDwqQBBXTjdcKzgdf4dzECEia2wdk4InBVivPgZLLLV78J7u&#10;h1iLHMKhRAUmxq6UMlSGLIaR64gzd3HeYszQ11J7fORw28pJUUylxYZzg8GOtoaq2+HPKvg5N7On&#10;6f1O3uy1p16ndMGk1Ndn2ixARErxLX65d1rB9zSvzWfy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iC+q+AAAA3AAAAA8AAAAAAAAAAAAAAAAAmAIAAGRycy9kb3ducmV2&#10;LnhtbFBLBQYAAAAABAAEAPUAAACDAwAAAAA=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469" o:spid="_x0000_s1099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CkUsYA&#10;AADcAAAADwAAAGRycy9kb3ducmV2LnhtbESPS4vCQBCE78L+h6EX9iI6UcRHdBQVFnY9+QLJrcm0&#10;STDTEzKzmvXXO4Lgsaiqr6jZojGluFLtCssKet0IBHFqdcGZguPhuzMG4TyyxtIyKfgnB4v5R2uG&#10;sbY33tF17zMRIOxiVJB7X8VSujQng65rK+LgnW1t0AdZZ1LXeAtwU8p+FA2lwYLDQo4VrXNKL/s/&#10;owDvK7lJetFpu02y9uDik/to/KvU12eznILw1Ph3+NX+0QoGwwk8z4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CkUsYAAADcAAAADwAAAAAAAAAAAAAAAACYAgAAZHJz&#10;L2Rvd25yZXYueG1sUEsFBgAAAAAEAAQA9QAAAIsDAAAAAA=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470" o:spid="_x0000_s1100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SLhMIA&#10;AADcAAAADwAAAGRycy9kb3ducmV2LnhtbERPTUvDQBC9C/6HZYTe7EarbRO7LaIIeipNC+1xyE6T&#10;YHY27I5N/PfuQejx8b5Xm9F16kIhtp4NPEwzUMSVty3XBg77j/slqCjIFjvPZOCXImzWtzcrLKwf&#10;eEeXUmqVQjgWaKAR6QutY9WQwzj1PXHizj44lARDrW3AIYW7Tj9m2Vw7bDk1NNjTW0PVd/njDNA2&#10;zPLj13vut8Opkucy5/ogxkzuxtcXUEKjXMX/7k9r4GmR5qcz6Qjo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JIuEwgAAANwAAAAPAAAAAAAAAAAAAAAAAJgCAABkcnMvZG93&#10;bnJldi54bWxQSwUGAAAAAAQABAD1AAAAhwMAAAAA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471" o:spid="_x0000_s1101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yhsMQA&#10;AADcAAAADwAAAGRycy9kb3ducmV2LnhtbESPT2vCQBTE74LfYXlCb3VjaG2NriEolR5b294f2WcS&#10;zb4N2TV/vn1XEDwOM/MbZpMOphYdta6yrGAxj0AQ51ZXXCj4/fl4fgfhPLLG2jIpGMlBup1ONpho&#10;2/M3dUdfiABhl6CC0vsmkdLlJRl0c9sQB+9kW4M+yLaQusU+wE0t4yhaSoMVh4USG9qVlF+OV6Og&#10;ee1k/HUZ96v8mv0dDstuF59PSj3NhmwNwtPgH+F7+1MreHlbwO1MOAJ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sobDEAAAA3AAAAA8AAAAAAAAAAAAAAAAAmAIAAGRycy9k&#10;b3ducmV2LnhtbFBLBQYAAAAABAAEAPUAAACJAwAAAAA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0" w:type="dxa"/>
            <w:vAlign w:val="center"/>
          </w:tcPr>
          <w:p w:rsidR="007C12D2" w:rsidRDefault="00D50BDB">
            <w:pPr>
              <w:pStyle w:val="Graphic"/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7965" cy="1505585"/>
                      <wp:effectExtent l="0" t="0" r="26035" b="18415"/>
                      <wp:docPr id="472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473" name="Group 473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474" name="Group 474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475" name="Freeform 4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6" name="Freeform 4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7" name="Freeform 4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8" name="Freeform 4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9" name="Freeform 4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608" name="Group 608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609" name="Freeform 6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10" name="Freeform 6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60" name="Freeform 11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61" name="Freeform 11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62" name="Freeform 11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163" name="Group 116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1164" name="Freeform 11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65" name="Freeform 11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66" name="Freeform 11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67" name="Freeform 11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68" name="Freeform 11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169" name="Group 116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1170" name="Freeform 11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71" name="Freeform 11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72" name="Freeform 11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73" name="Freeform 11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74" name="Freeform 11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175" name="Group 1175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1176" name="Group 117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1177" name="Freeform 11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78" name="Freeform 11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79" name="Freeform 11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80" name="Freeform 11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81" name="Freeform 11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182" name="Group 118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398362"/>
                                    <a:ext cx="409457" cy="310896"/>
                                    <a:chOff x="543508" y="398362"/>
                                    <a:chExt cx="389363" cy="295639"/>
                                  </a:xfrm>
                                </wpg:grpSpPr>
                                <wps:wsp>
                                  <wps:cNvPr id="1183" name="Freeform 11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84" name="Freeform 11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85" name="Freeform 11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86" name="Freeform 11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87" name="Freeform 11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188" name="Group 1188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1189" name="Freeform 11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90" name="Freeform 11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91" name="Freeform 11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92" name="Freeform 11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93" name="Freeform 11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194" name="Group 1194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1195" name="Freeform 11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96" name="Freeform 11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97" name="Freeform 11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98" name="Freeform 11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99" name="Freeform 11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200" name="Group 1200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1201" name="Group 120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1202" name="Freeform 12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03" name="Freeform 12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04" name="Freeform 12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05" name="Freeform 12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06" name="Freeform 12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07" name="Group 120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1208" name="Freeform 12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09" name="Freeform 12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10" name="Freeform 12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11" name="Freeform 12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12" name="Freeform 12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13" name="Group 121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1214" name="Freeform 12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15" name="Freeform 12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16" name="Freeform 12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17" name="Freeform 12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18" name="Freeform 12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19" name="Group 121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1220" name="Freeform 12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21" name="Freeform 12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22" name="Freeform 12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23" name="Freeform 12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24" name="Freeform 12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2CF304" id="Group 151" o:spid="_x0000_s1026" style="width:117.95pt;height:118.55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">
                      <o:lock v:ext="edit" aspectratio="t"/>
                      <v:group id="Group 473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        <v:group id="Group 474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    <o:lock v:ext="edit" aspectratio="t"/>
                          <v:shape id="Freeform 475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GPIcMA&#10;AADcAAAADwAAAGRycy9kb3ducmV2LnhtbESPT4vCMBTE78J+h/AW9iKadvEf1Si6oIg3u+v92Tzb&#10;YvNSmqhdP70RBI/DzPyGmS1aU4krNa60rCDuRyCIM6tLzhX8/a57ExDOI2usLJOCf3KwmH90Zpho&#10;e+M9XVOfiwBhl6CCwvs6kdJlBRl0fVsTB+9kG4M+yCaXusFbgJtKfkfRSBosOSwUWNNPQdk5vZhA&#10;OezinTab7n14vFSrchvbTbZW6uuzXU5BeGr9O/xqb7WCwXgIzzPh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GPIcMAAADcAAAADwAAAAAAAAAAAAAAAACYAgAAZHJzL2Rv&#10;d25yZXYueG1sUEsFBgAAAAAEAAQA9QAAAIgDAAAAAA==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476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tMHcUA&#10;AADcAAAADwAAAGRycy9kb3ducmV2LnhtbESPQWvCQBSE70L/w/IKvYhuLJLG1FWKELDgRS2en9ln&#10;EpJ9m2a3Jv33riB4HGbmG2a5HkwjrtS5yrKC2TQCQZxbXXGh4OeYTRIQziNrbCyTgn9ysF69jJaY&#10;atvznq4HX4gAYZeigtL7NpXS5SUZdFPbEgfvYjuDPsiukLrDPsBNI9+jKJYGKw4LJba0KSmvD39G&#10;QV/E583CbH9PY9pl37O+zhZJrdTb6/D1CcLT4J/hR3urFcw/YrifC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+0wdxQAAANwAAAAPAAAAAAAAAAAAAAAAAJgCAABkcnMv&#10;ZG93bnJldi54bWxQSwUGAAAAAAQABAD1AAAAigMAAAAA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477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3q8YA&#10;AADcAAAADwAAAGRycy9kb3ducmV2LnhtbESP3WrCQBSE7wu+w3IE7+pGKcamrqIFQVIo+IO9Pc0e&#10;s8Hs2ZBdTfr23ULBy2FmvmEWq97W4k6trxwrmIwTEMSF0xWXCk7H7fMchA/IGmvHpOCHPKyWg6cF&#10;Ztp1vKf7IZQiQthnqMCE0GRS+sKQRT92DXH0Lq61GKJsS6lb7CLc1nKaJDNpseK4YLChd0PF9XCz&#10;CjYf5+3p8tmtv/fn4HLzmn81aa7UaNiv30AE6sMj/N/eaQUvaQp/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w3q8YAAADcAAAADwAAAAAAAAAAAAAAAACYAgAAZHJz&#10;L2Rvd25yZXYueG1sUEsFBgAAAAAEAAQA9QAAAIsDAAAAAA==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478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LSSMQA&#10;AADcAAAADwAAAGRycy9kb3ducmV2LnhtbERPyW7CMBC9I/UfrEHqBRWHpYtCHEQLSBx6aNP0PoqH&#10;JCUeR7FLwt/jAxLHp7cn68E04kydqy0rmE0jEMSF1TWXCvKf/dMbCOeRNTaWScGFHKzTh1GCsbY9&#10;f9M586UIIexiVFB538ZSuqIig25qW+LAHW1n0AfYlVJ32Idw08h5FL1IgzWHhgpb+qioOGX/RsE8&#10;f382m+FzsnBfx9++/MsX22in1ON42KxAeBr8XXxzH7SC5WtYG86EI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i0kjEAAAA3AAAAA8AAAAAAAAAAAAAAAAAmAIAAGRycy9k&#10;b3ducmV2LnhtbFBLBQYAAAAABAAEAPUAAACJAwAAAAA=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479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bmtMYA&#10;AADcAAAADwAAAGRycy9kb3ducmV2LnhtbESPQWvCQBSE7wX/w/KEXqRuWkqr0VWkUFBLD1Uv3h7Z&#10;12xq9m3Mvpr037uFQo/DzHzDzJe9r9WF2lgFNnA/zkARF8FWXBo47F/vJqCiIFusA5OBH4qwXAxu&#10;5pjb0PEHXXZSqgThmKMBJ9LkWsfCkcc4Dg1x8j5D61GSbEttW+wS3Nf6IcuetMeK04LDhl4cFafd&#10;tzcwGr1Nyq93HbvsvN07aY69nDfG3A771QyUUC//4b/22hp4fJ7C75l0BP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bmtMYAAADcAAAADwAAAAAAAAAAAAAAAACYAgAAZHJz&#10;L2Rvd25yZXYueG1sUEsFBgAAAAAEAAQA9QAAAIsDAAAAAA==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608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hbP8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GFs/wwAAANwAAAAP&#10;AAAAAAAAAAAAAAAAAKoCAABkcnMvZG93bnJldi54bWxQSwUGAAAAAAQABAD6AAAAmgMAAAAA&#10;">
                          <o:lock v:ext="edit" aspectratio="t"/>
                          <v:shape id="Freeform 609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+7GMYA&#10;AADcAAAADwAAAGRycy9kb3ducmV2LnhtbESPT2vCQBTE70K/w/IKvemmaRGNrlL/VDyUgol4fs2+&#10;Jmmzb0N21fjtXUHwOMzMb5jpvDO1OFHrKssKXgcRCOLc6ooLBfvssz8C4TyyxtoyKbiQg/nsqTfF&#10;RNsz7+iU+kIECLsEFZTeN4mULi/JoBvYhjh4v7Y16INsC6lbPAe4qWUcRUNpsOKwUGJDy5Ly//Ro&#10;FMQrTBfxT/a1ydaavg+Xv/e3aqXUy3P3MQHhqfOP8L291QqG0RhuZ8IR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+7GMYAAADcAAAADwAAAAAAAAAAAAAAAACYAgAAZHJz&#10;L2Rvd25yZXYueG1sUEsFBgAAAAAEAAQA9QAAAIsDAAAAAA==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610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X6s8EA&#10;AADcAAAADwAAAGRycy9kb3ducmV2LnhtbERPy4rCMBTdC/MP4Q64EU3rothqFBEKCrPxwazvNNe2&#10;tLnpNBlb/36yEFweznuzG00rHtS72rKCeBGBIC6srrlUcLvm8xUI55E1tpZJwZMc7LYfkw1m2g58&#10;psfFlyKEsMtQQeV9l0npiooMuoXtiAN3t71BH2BfSt3jEMJNK5dRlEiDNYeGCjs6VFQ0lz+jYCiT&#10;n0Nqjr/fM/rKT/HQ5OmqUWr6Oe7XIDyN/i1+uY9aQRKH+eFMOAJ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F+rPBAAAA3AAAAA8AAAAAAAAAAAAAAAAAmAIAAGRycy9kb3du&#10;cmV2LnhtbFBLBQYAAAAABAAEAPUAAACGAwAAAAA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1160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f3tccA&#10;AADdAAAADwAAAGRycy9kb3ducmV2LnhtbESPQWvCQBCF70L/wzKF3nRjD9amrmILQokgaMVep9kx&#10;G5qdDdmtif++cxC8zfDevPfNYjX4Rl2oi3VgA9NJBoq4DLbmysDxazOeg4oJ2WITmAxcKcJq+TBa&#10;YG5Dz3u6HFKlJIRjjgZcSm2udSwdeYyT0BKLdg6dxyRrV2nbYS/hvtHPWTbTHmuWBoctfTgqfw9/&#10;3sD79rQ5nnf9+md/SqFwr8V3+1IY8/Q4rN9AJRrS3Xy7/rSCP50Jv3wjI+j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397XHAAAA3QAAAA8AAAAAAAAAAAAAAAAAmAIAAGRy&#10;cy9kb3ducmV2LnhtbFBLBQYAAAAABAAEAPUAAACMAwAAAAA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1161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4eQ8QA&#10;AADdAAAADwAAAGRycy9kb3ducmV2LnhtbERPyWrDMBC9F/IPYgq5lER2Qk1wrYSkC+TQQxbnPljj&#10;pbVGxlJi9++rQKG3ebx1ss1oWnGj3jWWFcTzCARxYXXDlYL8/DFbgXAeWWNrmRT8kIPNevKQYart&#10;wEe6nXwlQgi7FBXU3neplK6oyaCb2444cKXtDfoA+0rqHocQblq5iKJEGmw4NNTY0WtNxffpahQs&#10;8t2z2Y6fT0t3KC9D9ZUv36J3paaP4/YFhKfR/4v/3Hsd5sdJDPd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uHkPEAAAA3QAAAA8AAAAAAAAAAAAAAAAAmAIAAGRycy9k&#10;b3ducmV2LnhtbFBLBQYAAAAABAAEAPUAAACJAwAAAAA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1162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y1MMA&#10;AADdAAAADwAAAGRycy9kb3ducmV2LnhtbERPS2vCQBC+F/wPywi9SN3oQSR1FRGEPvBQ7aW3ITtm&#10;o9nZmJ2a+O9dodDbfHzPWax6X6srtbEKbGAyzkARF8FWXBr4Pmxf5qCiIFusA5OBG0VYLQdPC8xt&#10;6PiLrnspVQrhmKMBJ9LkWsfCkcc4Dg1x4o6h9SgJtqW2LXYp3Nd6mmUz7bHi1OCwoY2j4rz/9QZG&#10;o895edrp2GWXj4OT5qeXy7sxz8N+/QpKqJd/8Z/7zab5k9kUHt+kE/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Qy1MMAAADdAAAADwAAAAAAAAAAAAAAAACYAgAAZHJzL2Rv&#10;d25yZXYueG1sUEsFBgAAAAAEAAQA9QAAAIgDAAAAAA==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163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HYdK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xZ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R2HSnCAAAA3QAAAA8A&#10;AAAAAAAAAAAAAAAAqgIAAGRycy9kb3ducmV2LnhtbFBLBQYAAAAABAAEAPoAAACZAwAAAAA=&#10;">
                          <o:lock v:ext="edit" aspectratio="t"/>
                          <v:shape id="Freeform 1164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BWcUA&#10;AADdAAAADwAAAGRycy9kb3ducmV2LnhtbERPS2vCQBC+F/wPywi91Y1t1ZJmFR8IXlpQK/Q4ZMdN&#10;MDubZteY/PtuQehtPr7nZIvOVqKlxpeOFYxHCQji3OmSjYKv4/bpDYQPyBorx6SgJw+L+eAhw1S7&#10;G++pPQQjYgj7FBUUIdSplD4vyKIfuZo4cmfXWAwRNkbqBm8x3FbyOUmm0mLJsaHAmtYF5ZfD1Sr4&#10;MLP8029ffvrLxO1Om9P+2/QrpR6H3fIdRKAu/Ivv7p2O88fTV/j7Jp4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jEFZxQAAAN0AAAAPAAAAAAAAAAAAAAAAAJgCAABkcnMv&#10;ZG93bnJldi54bWxQSwUGAAAAAAQABAD1AAAAigMAAAAA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1165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fY0L8A&#10;AADdAAAADwAAAGRycy9kb3ducmV2LnhtbERPS2sCMRC+F/wPYYTeatZCbVmNokLBqw96HjbjZnUz&#10;WZKocX+9EYTe5uN7zmyRbCuu5EPjWMF4VIAgrpxuuFZw2P9+/IAIEVlj65gU3CnAYj54m2Gp3Y23&#10;dN3FWuQQDiUqMDF2pZShMmQxjFxHnLmj8xZjhr6W2uMth9tWfhbFRFpsODcY7GhtqDrvLlbB6q/5&#10;vpveb+TZnnrqdUpHTEq9D9NyCiJSiv/il3uj8/zx5Aue3+QT5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x9jQ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166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MKiMQA&#10;AADdAAAADwAAAGRycy9kb3ducmV2LnhtbERPTWvCQBC9C/6HZQQvRTcpJZXoKlooqCerguQ2ZMck&#10;mJ0N2a1Gf31XKHibx/uc2aIztbhS6yrLCuJxBII4t7riQsHx8D2agHAeWWNtmRTcycFi3u/NMNX2&#10;xj903ftChBB2KSoovW9SKV1ekkE3tg1x4M62NegDbAupW7yFcFPL9yhKpMGKQ0OJDX2VlF/2v0YB&#10;PlZym8XRabfLirePi88en5ONUsNBt5yC8NT5l/jfvdZhfpwk8Pwmn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jCojEAAAA3QAAAA8AAAAAAAAAAAAAAAAAmAIAAGRycy9k&#10;b3ducmV2LnhtbFBLBQYAAAAABAAEAPUAAACJ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167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gMMMA&#10;AADdAAAADwAAAGRycy9kb3ducmV2LnhtbERPTUvDQBC9C/6HZYTe7KYWq4ndFmkp1FNpLOhxyI5J&#10;MDsbdqdN+u9dQfA2j/c5y/XoOnWhEFvPBmbTDBRx5W3LtYHT++7+GVQUZIudZzJwpQjr1e3NEgvr&#10;Bz7SpZRapRCOBRpoRPpC61g15DBOfU+cuC8fHEqCodY24JDCXacfsmyhHbacGhrsadNQ9V2enQE6&#10;hHn+8bbN/WH4rOSxzLk+iTGTu/H1BZTQKP/iP/fepvmzxRP8fpNO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gMMMAAADdAAAADwAAAAAAAAAAAAAAAACYAgAAZHJzL2Rv&#10;d25yZXYueG1sUEsFBgAAAAAEAAQA9QAAAIgDAAAAAA==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1168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FPscA&#10;AADdAAAADwAAAGRycy9kb3ducmV2LnhtbESPQUvDQBCF74L/YZmCl2I39VBK7LZIQdCKB1sv3obs&#10;NJuanU2z0yb+e+cgeJvhvXnvm9VmjK25Up+bxA7mswIMcZV8w7WDz8Pz/RJMFmSPbWJy8EMZNuvb&#10;mxWWPg38Qde91EZDOJfoIIh0pbW5ChQxz1JHrNox9RFF1762vsdBw2NrH4piYSM2rA0BO9oGqr73&#10;l+hgOn1b1qd3m4fivDsE6b5GOb86dzcZnx7BCI3yb/67fvGKP18orn6jI9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sBT7HAAAA3QAAAA8AAAAAAAAAAAAAAAAAmAIAAGRy&#10;cy9kb3ducmV2LnhtbFBLBQYAAAAABAAEAPUAAACMAwAAAAA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1169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4qw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ePo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nirDwwAAAN0AAAAP&#10;AAAAAAAAAAAAAAAAAKoCAABkcnMvZG93bnJldi54bWxQSwUGAAAAAAQABAD6AAAAmgMAAAAA&#10;">
                          <o:lock v:ext="edit" aspectratio="t"/>
                          <v:shape id="Freeform 1170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4TsUA&#10;AADdAAAADwAAAGRycy9kb3ducmV2LnhtbESPS2sDMQyE74H8B6NAb4k3obRlEyeEQksPzSGP7lms&#10;tQ9iy4vtJtt/Xx0KvUnMaObTZjd6p24UUx/YwHJRgCKug+25NXA5v81fQKWMbNEFJgM/lGC3nU42&#10;WNpw5yPdTrlVEsKpRANdzkOpdao78pgWYSAWrQnRY5Y1ttpGvEu4d3pVFE/aY8/S0OFArx3V19O3&#10;N3Bs9tVXfG+w6r1zq0P1SIfPYMzDbNyvQWUa87/57/rDCv7yWfjlGxlB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BzhOxQAAAN0AAAAPAAAAAAAAAAAAAAAAAJgCAABkcnMv&#10;ZG93bnJldi54bWxQSwUGAAAAAAQABAD1AAAAigMAAAAA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1171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VIDr8A&#10;AADdAAAADwAAAGRycy9kb3ducmV2LnhtbERPTWsCMRC9F/wPYQreNLseVFajtELBq1Y8D5txs3Uz&#10;WZJU4/56IxR6m8f7nPU22U7cyIfWsYJyWoAgrp1uuVFw+v6aLEGEiKyxc0wKHhRguxm9rbHS7s4H&#10;uh1jI3IIhwoVmBj7SspQG7IYpq4nztzFeYsxQ99I7fGew20nZ0UxlxZbzg0Ge9oZqq/HX6vg89wu&#10;Hmbwe3m1PwMNOqULJqXG7+ljBSJSiv/iP/de5/nlooTXN/kEuX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JUgO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172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GaVsMA&#10;AADdAAAADwAAAGRycy9kb3ducmV2LnhtbERPTYvCMBC9C/6HMAteZE0ri0o1igqCenLdBeltaGbb&#10;YjMpTdTqr98Igrd5vM+ZLVpTiSs1rrSsIB5EIIgzq0vOFfz+bD4nIJxH1lhZJgV3crCYdzszTLS9&#10;8Tddjz4XIYRdggoK7+tESpcVZNANbE0cuD/bGPQBNrnUDd5CuKnkMIpG0mDJoaHAmtYFZefjxSjA&#10;x0ru0zg6HQ5p3v86+/QxnuyU6n20yykIT61/i1/urQ7z4/EQnt+EE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GaVsMAAADdAAAADwAAAAAAAAAAAAAAAACYAgAAZHJzL2Rv&#10;d25yZXYueG1sUEsFBgAAAAAEAAQA9QAAAIgDAAAAAA=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173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pw7sMA&#10;AADdAAAADwAAAGRycy9kb3ducmV2LnhtbERPS2vCQBC+C/0PyxR6qxsrfSR1lWIp1JOYCu1xyE6T&#10;0Oxs2B1N+u9dQfA2H99zFqvRdepIIbaeDcymGSjiytuWawP7r4/7F1BRkC12nsnAP0VYLW8mCyys&#10;H3hHx1JqlUI4FmigEekLrWPVkMM49T1x4n59cCgJhlrbgEMKd51+yLIn7bDl1NBgT+uGqr/y4AzQ&#10;Nszz78177rfDTyWPZc71Xoy5ux3fXkEJjXIVX9yfNs2fPc/h/E06QS9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pw7sMAAADdAAAADwAAAAAAAAAAAAAAAACYAgAAZHJzL2Rv&#10;d25yZXYueG1sUEsFBgAAAAAEAAQA9QAAAIgDAAAAAA==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1174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McEcQA&#10;AADdAAAADwAAAGRycy9kb3ducmV2LnhtbERPS2vCQBC+F/wPywi91U1KUYmuYoXSlF58gdcxOybR&#10;7GzIbnXtr+8WBG/z8T1nOg+mERfqXG1ZQTpIQBAXVtdcKthtP17GIJxH1thYJgU3cjCf9Z6mmGl7&#10;5TVdNr4UMYRdhgoq79tMSldUZNANbEscuaPtDPoIu1LqDq8x3DTyNUmG0mDNsaHClpYVFefNj1Fw&#10;TDl87b/Hn6uTe//N98u1P+RBqed+WExAeAr+Ib67cx3np6M3+P8mn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jHBHEAAAA3QAAAA8AAAAAAAAAAAAAAAAAmAIAAGRycy9k&#10;b3ducmV2LnhtbFBLBQYAAAAABAAEAPUAAACJAwAAAAA=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175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Qq2G8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eD6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CrYbwwAAAN0AAAAP&#10;AAAAAAAAAAAAAAAAAKoCAABkcnMvZG93bnJldi54bWxQSwUGAAAAAAQABAD6AAAAmgMAAAAA&#10;">
                        <v:group id="Group 1176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gobM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8Ww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2ChswwAAAN0AAAAP&#10;AAAAAAAAAAAAAAAAAKoCAABkcnMvZG93bnJldi54bWxQSwUGAAAAAAQABAD6AAAAmgMAAAAA&#10;">
                          <o:lock v:ext="edit" aspectratio="t"/>
                          <v:shape id="Freeform 1177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U2GcIA&#10;AADdAAAADwAAAGRycy9kb3ducmV2LnhtbERPzYrCMBC+C/sOYRa8aaoH63aNIguyK+hB7QMMzdgU&#10;m0m3iVp9eiMI3ubj+53ZorO1uFDrK8cKRsMEBHHhdMWlgvywGkxB+ICssXZMCm7kYTH/6M0w0+7K&#10;O7rsQyliCPsMFZgQmkxKXxiy6IeuIY7c0bUWQ4RtKXWL1xhuazlOkom0WHFsMNjQj6HitD9bBen0&#10;vjnn1Sktc1r/f21+d1tfG6X6n93yG0SgLrzFL/efjvNHaQrPb+IJ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BTYZwgAAAN0AAAAPAAAAAAAAAAAAAAAAAJgCAABkcnMvZG93&#10;bnJldi54bWxQSwUGAAAAAAQABAD1AAAAhwMAAAAA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1178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JPm8cA&#10;AADdAAAADwAAAGRycy9kb3ducmV2LnhtbESPT2vCQBDF74V+h2UKvZS6SQ/+ia5ShIBCL9rS85id&#10;JiHZ2ZhdTfz2nYPgbYb35r3frDaja9WV+lB7NpBOElDEhbc1lwZ+vvP3OagQkS22nsnAjQJs1s9P&#10;K8ysH/hA12MslYRwyNBAFWOXaR2KihyGie+IRfvzvcMoa19q2+Mg4a7VH0ky1Q5rloYKO9pWVDTH&#10;izMwlNPTduF25983+sr36dDki3ljzOvL+LkEFWmMD/P9emcFP50JrnwjI+j1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CT5vHAAAA3QAAAA8AAAAAAAAAAAAAAAAAmAIAAGRy&#10;cy9kb3ducmV2LnhtbFBLBQYAAAAABAAEAPUAAACMAwAAAAA=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1179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TI9cMA&#10;AADdAAAADwAAAGRycy9kb3ducmV2LnhtbERPS4vCMBC+L/gfwgh7W1M96FqNooIgXVjwgV7HZmyK&#10;zaQ00Xb//WZhwdt8fM+ZLztbiSc1vnSsYDhIQBDnTpdcKDgdtx+fIHxA1lg5JgU/5GG56L3NMdWu&#10;5T09D6EQMYR9igpMCHUqpc8NWfQDVxNH7uYaiyHCppC6wTaG20qOkmQsLZYcGwzWtDGU3w8Pq2D9&#10;dd6ebt/t6ro/B5eZaXapJ5lS7/1uNQMRqAsv8b97p+P84WQKf9/EE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TI9cMAAADdAAAADwAAAAAAAAAAAAAAAACYAgAAZHJzL2Rv&#10;d25yZXYueG1sUEsFBgAAAAAEAAQA9QAAAIgDAAAAAA=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1180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5dIscA&#10;AADdAAAADwAAAGRycy9kb3ducmV2LnhtbESPzW7CQAyE75X6DitX6qWCDaAiFFgQ0CJx6IGfcLey&#10;Jkmb9UbZLQlvjw+VerM145nPi1XvanWjNlSeDYyGCSji3NuKCwPZeTeYgQoR2WLtmQzcKcBq+fy0&#10;wNT6jo90O8VCSQiHFA2UMTap1iEvyWEY+oZYtKtvHUZZ20LbFjsJd7UeJ8lUO6xYGkpsaFtS/nP6&#10;dQbG2ebdrfuvt0k4XC9d8Z1NPpJPY15f+vUcVKQ+/pv/rvdW8Ecz4ZdvZAS9f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uXSLHAAAA3QAAAA8AAAAAAAAAAAAAAAAAmAIAAGRy&#10;cy9kb3ducmV2LnhtbFBLBQYAAAAABAAEAPUAAACMAwAAAAA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1181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UVk8IA&#10;AADdAAAADwAAAGRycy9kb3ducmV2LnhtbERPTUvDQBC9C/0PyxS82UmKlBC7LVqoiNCWRvE8ZMds&#10;MDsbsmsa/71bELzN433Oeju5To08hNaLhnyRgWKpvWml0fD+tr8rQIVIYqjzwhp+OMB2M7tZU2n8&#10;Rc48VrFRKURCSRpsjH2JGGrLjsLC9yyJ+/SDo5jg0KAZ6JLCXYfLLFuho1ZSg6Wed5brr+rbaag+&#10;RpTj6bU4PN/7E2Jjd7190vp2Pj0+gIo8xX/xn/vFpPl5kcP1m3QC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RWTwgAAAN0AAAAPAAAAAAAAAAAAAAAAAJgCAABkcnMvZG93&#10;bnJldi54bWxQSwUGAAAAAAQABAD1AAAAhwMAAAAA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182" o:spid="_x0000_s1059" style="position:absolute;left:5435;top:3983;width:4094;height:3109" coordorigin="5435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Nl5IwwAAAN0AAAAP&#10;AAAAAAAAAAAAAAAAAKoCAABkcnMvZG93bnJldi54bWxQSwUGAAAAAAQABAD6AAAAmgMAAAAA&#10;">
                          <o:lock v:ext="edit" aspectratio="t"/>
                          <v:shape id="Freeform 1183" o:spid="_x0000_s1060" style="position:absolute;left:5435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U8ncMA&#10;AADdAAAADwAAAGRycy9kb3ducmV2LnhtbERPTWsCMRC9C/0PYQq9adYWRFaj1FLBW6kuiLdxM27W&#10;biZLEnXtrzeC4G0e73Om88424kw+1I4VDAcZCOLS6ZorBcVm2R+DCBFZY+OYFFwpwHz20ptirt2F&#10;f+m8jpVIIRxyVGBibHMpQ2nIYhi4ljhxB+ctxgR9JbXHSwq3jXzPspG0WHNqMNjSl6Hyb32yCk4L&#10;+VOa72r1v9gVV++W2+N+s1Xq7bX7nICI1MWn+OFe6TR/OP6A+zfpB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U8ncMAAADdAAAADwAAAAAAAAAAAAAAAACYAgAAZHJzL2Rv&#10;d25yZXYueG1sUEsFBgAAAAAEAAQA9QAAAIgDAAAAAA==&#10;" path="m148,r30,3l206,11r25,13l254,41r18,20l285,85r9,26l340,87,391,71,444,61r56,-4l556,61r55,10l661,87r47,24l715,85,729,61,747,41,769,24,795,11,822,3,854,r33,4l918,14r28,15l968,50r18,25l997,102r5,30l997,163r-10,28l969,214r-22,21l921,250r-31,10l857,265r18,45l887,357r4,50l887,454r-10,46l860,542r-23,42l809,621r-33,33l739,683r-42,26l652,729r-47,15l554,753r-54,3l448,753r-51,-9l348,729,304,709,262,683,225,654,192,621,164,584,141,542,124,500,114,454r-3,-47l114,357r12,-47l144,265r-33,-5l81,250,53,235,31,214,15,191,4,163,,132,4,102,15,75,32,50,55,29,82,14,113,4,148,xe" filled="f" strokecolor="#94c954 [3206]" strokeweight="0">
                            <v:path arrowok="t" o:connecttype="custom" o:connectlocs="69168,1173;89763,9385;105695,23854;114244,43407;151937,27765;194293,22290;237426,27765;275119,43407;283279,23854;298823,9385;319418,1173;344676,1564;367602,11341;383146,29329;389363,51620;383534,74692;367991,91898;345841,101675;340013,121228;346230,159160;340790,195528;325246,228377;301543,255751;270844,277259;235094,290946;194293,295639;154269,290946;118130,277259;87432,255751;63728,228377;48185,195528;43133,159160;48962,121228;43133,101675;20595,91898;5829,74692;0,51620;5829,29329;21372,11341;43910,1564" o:connectangles="0,0,0,0,0,0,0,0,0,0,0,0,0,0,0,0,0,0,0,0,0,0,0,0,0,0,0,0,0,0,0,0,0,0,0,0,0,0,0,0"/>
                          </v:shape>
                          <v:shape id="Freeform 1184" o:spid="_x0000_s1061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o1ucMA&#10;AADdAAAADwAAAGRycy9kb3ducmV2LnhtbERPTWvCQBC9F/wPywheim5SisToKiIEFHqpiucxOyYh&#10;2dmY3Zr4791Cobd5vM9ZbQbTiAd1rrKsIJ5FIIhzqysuFJxP2TQB4TyyxsYyKXiSg8169LbCVNue&#10;v+lx9IUIIexSVFB636ZSurwkg25mW+LA3Wxn0AfYFVJ32Idw08iPKJpLgxWHhhJb2pWU18cfo6Av&#10;5tfdwuzvl3f6yg5xX2eLpFZqMh62SxCeBv8v/nPvdZgfJ5/w+004Qa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o1ucMAAADdAAAADwAAAAAAAAAAAAAAAACYAgAAZHJzL2Rv&#10;d25yZXYueG1sUEsFBgAAAAAEAAQA9QAAAIgDAAAAAA==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1185" o:spid="_x0000_s1062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yy18MA&#10;AADdAAAADwAAAGRycy9kb3ducmV2LnhtbERP32vCMBB+F/Y/hBv4pqmCm+uMooIwOhjoRF/P5mzK&#10;mktpoq3/vRkIvt3H9/Nmi85W4kqNLx0rGA0TEMS50yUXCva/m8EUhA/IGivHpOBGHhbzl94MU+1a&#10;3tJ1FwoRQ9inqMCEUKdS+tyQRT90NXHkzq6xGCJsCqkbbGO4reQ4Sd6kxZJjg8Ga1obyv93FKlh9&#10;Hzb780+7PG0PwWXmIzvW75lS/ddu+QkiUBee4of7S8f5o+kE/r+JJ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yy18MAAADdAAAADwAAAAAAAAAAAAAAAACYAgAAZHJzL2Rv&#10;d25yZXYueG1sUEsFBgAAAAAEAAQA9QAAAIgDAAAAAA==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1186" o:spid="_x0000_s1063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gzcUA&#10;AADdAAAADwAAAGRycy9kb3ducmV2LnhtbERPTWvCQBC9C/0PyxR6kWZjRAnRVWyr0IMHa9P7kB2T&#10;2OxsyG6T9N93C4K3ebzPWW9H04ieOldbVjCLYhDEhdU1lwryz8NzCsJ5ZI2NZVLwSw62m4fJGjNt&#10;B/6g/uxLEULYZaig8r7NpHRFRQZdZFviwF1sZ9AH2JVSdziEcNPIJI6X0mDNoaHCll4rKr7PP0ZB&#10;kr8szG48TufudPkayms+f4v3Sj09jrsVCE+jv4tv7ncd5s/SJfx/E06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S2DNxQAAAN0AAAAPAAAAAAAAAAAAAAAAAJgCAABkcnMv&#10;ZG93bnJldi54bWxQSwUGAAAAAAQABAD1AAAAigMAAAAA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1187" o:spid="_x0000_s1064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AofMIA&#10;AADdAAAADwAAAGRycy9kb3ducmV2LnhtbERPTUvDQBC9C/6HZQRvdtIiGtJuixYqImgxLT0P2Wk2&#10;NDsbsmsa/71bKHibx/ucxWp0rRq4D40XDdNJBoql8qaRWsN+t3nIQYVIYqj1whp+OcBqeXuzoML4&#10;s3zzUMZapRAJBWmwMXYFYqgsOwoT37Ek7uh7RzHBvkbT0zmFuxZnWfaEjhpJDZY6XluuTuWP01Ae&#10;BpSv7Uf++fbot4i1XXf2Vev7u/FlDiryGP/FV/e7SfOn+TNcvkkn4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4Ch8wgAAAN0AAAAPAAAAAAAAAAAAAAAAAJgCAABkcnMvZG93&#10;bnJldi54bWxQSwUGAAAAAAQABAD1AAAAhwMAAAAA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188" o:spid="_x0000_s1065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5pos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04Xg&#10;yj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3mmixgAAAN0A&#10;AAAPAAAAAAAAAAAAAAAAAKoCAABkcnMvZG93bnJldi54bWxQSwUGAAAAAAQABAD6AAAAnQMAAAAA&#10;">
                          <o:lock v:ext="edit" aspectratio="t"/>
                          <v:shape id="Freeform 1189" o:spid="_x0000_s1066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jh9MEA&#10;AADdAAAADwAAAGRycy9kb3ducmV2LnhtbERPS2sCMRC+C/0PYQreNKuI2K1RpFDxUA8+uudhM/ug&#10;yWRJoq7/vhEEb/PxPWe57q0RV/KhdaxgMs5AEJdOt1wrOJ++RwsQISJrNI5JwZ0CrFdvgyXm2t34&#10;QNdjrEUK4ZCjgibGLpcylA1ZDGPXESeuct5iTNDXUnu8pXBr5DTL5tJiy6mhwY6+Gir/jher4FBt&#10;il+/rbBorTHTfTGj/Y9Tavjebz5BROrjS/x073SaP1l8wOObdIJ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o4fTBAAAA3QAAAA8AAAAAAAAAAAAAAAAAmAIAAGRycy9kb3du&#10;cmV2LnhtbFBLBQYAAAAABAAEAPUAAACGAwAAAAA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color="#54c8f8 [3204]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1190" o:spid="_x0000_s1067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ULb8MA&#10;AADdAAAADwAAAGRycy9kb3ducmV2LnhtbESPQW/CMAyF70j7D5GRdoOUHTZWCIhNmsR1bNrZakxT&#10;aJwqySD018+HSdxsvef3Pq+3xffqQjF1gQ0s5hUo4ibYjlsD318fsyWolJEt9oHJwI0SbDcPkzXW&#10;Nlz5ky6H3CoJ4VSjAZfzUGudGkce0zwMxKIdQ/SYZY2tthGvEu57/VRVz9pjx9LgcKB3R8358OsN&#10;vP10Lzc3xr0++9NIoy3liMWYx2nZrUBlKvlu/r/eW8FfvAq/fCMj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ULb8MAAADdAAAADwAAAAAAAAAAAAAAAACYAgAAZHJzL2Rv&#10;d25yZXYueG1sUEsFBgAAAAAEAAQA9QAAAIgDAAAAAA==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191" o:spid="_x0000_s1068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/i28UA&#10;AADdAAAADwAAAGRycy9kb3ducmV2LnhtbERPTWvCQBC9C/0PyxR6kbpJEbVpVtGCYD3ZWCi5Ddlp&#10;EpKdDdmtRn99Vyh4m8f7nHQ1mFacqHe1ZQXxJAJBXFhdc6ng67h9XoBwHllja5kUXMjBavkwSjHR&#10;9syfdMp8KUIIuwQVVN53iZSuqMigm9iOOHA/tjfoA+xLqXs8h3DTypcomkmDNYeGCjt6r6hosl+j&#10;AK8buc/j6PtwyMvxtPH5db74UOrpcVi/gfA0+Lv4373TYX78GsPtm3CC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X+Lb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192" o:spid="_x0000_s1069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ozj8IA&#10;AADdAAAADwAAAGRycy9kb3ducmV2LnhtbERPTWvCQBC9C/0PyxR6042WShNdpbQU6klMhfY4ZMck&#10;NDsbdqcm/fduQfA2j/c56+3oOnWmEFvPBuazDBRx5W3LtYHj5/v0GVQUZIudZzLwRxG2m7vJGgvr&#10;Bz7QuZRapRCOBRpoRPpC61g15DDOfE+cuJMPDiXBUGsbcEjhrtOLLFtqhy2nhgZ7em2o+il/nQHa&#10;h8f8a/eW+/3wXclTmXN9FGMe7seXFSihUW7iq/vDpvnzfAH/36QT9O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+jOPwgAAAN0AAAAPAAAAAAAAAAAAAAAAAJgCAABkcnMvZG93&#10;bnJldi54bWxQSwUGAAAAAAQABAD1AAAAhwMAAAAA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1193" o:spid="_x0000_s1070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K4osMA&#10;AADdAAAADwAAAGRycy9kb3ducmV2LnhtbERPTWvCQBC9F/oflhF6qxNbKZq6Siu0FKGVRvE8ZKfZ&#10;YHY2ZLcx/nu3UPA2j/c5i9XgGtVzF2ovGibjDBRL6U0tlYb97u1+BipEEkONF9Zw5gCr5e3NgnLj&#10;T/LNfRErlUIk5KTBxtjmiKG07CiMfcuSuB/fOYoJdhWajk4p3DX4kGVP6KiW1GCp5bXl8lj8Og3F&#10;oUf52m5mn+9Tv0Ws7Lq1r1rfjYaXZ1CRh3gV/7s/TJo/mT/C3zfpB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K4osMAAADdAAAADwAAAAAAAAAAAAAAAACYAgAAZHJzL2Rv&#10;d25yZXYueG1sUEsFBgAAAAAEAAQA9QAAAIgDAAAAAA==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1194" o:spid="_x0000_s1071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r1e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469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kr1esQAAADdAAAA&#10;DwAAAAAAAAAAAAAAAACqAgAAZHJzL2Rvd25yZXYueG1sUEsFBgAAAAAEAAQA+gAAAJsDAAAAAA==&#10;">
                          <o:lock v:ext="edit" aspectratio="t"/>
                          <v:shape id="Freeform 1195" o:spid="_x0000_s1072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R38QA&#10;AADdAAAADwAAAGRycy9kb3ducmV2LnhtbERPTU8CMRC9k/AfmiHxJl0QiC4UYkBFuYlwn2yH7eJ2&#10;umzrsvLrLYkJt3l5nzNbtLYUDdW+cKxg0E9AEGdOF5wr2H293j+C8AFZY+mYFPySh8W825lhqt2Z&#10;P6nZhlzEEPYpKjAhVKmUPjNk0fddRRy5g6sthgjrXOoazzHclnKYJBNpseDYYLCipaHse/tjFZzM&#10;S7Pah4/RaF1dDm8Pa785XjKl7nrt8xREoDbcxP/udx3nD57GcP0mni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Ckd/EAAAA3QAAAA8AAAAAAAAAAAAAAAAAmAIAAGRycy9k&#10;b3ducmV2LnhtbFBLBQYAAAAABAAEAPUAAACJAwAAAAA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1196" o:spid="_x0000_s1073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2gL8A&#10;AADdAAAADwAAAGRycy9kb3ducmV2LnhtbERPS2sCMRC+F/wPYQRvNWsP2q5G0ULBqw96HjbjZnUz&#10;WZJU4/56Iwi9zcf3nMUq2VZcyYfGsYLJuABBXDndcK3gePh5/wQRIrLG1jEpuFOA1XLwtsBSuxvv&#10;6LqPtcghHEpUYGLsSilDZchiGLuOOHMn5y3GDH0ttcdbDret/CiKqbTYcG4w2NG3oeqy/7MKNr/N&#10;7G56v5UXe+6p1ymdMCk1Gqb1HESkFP/FL/dW5/mTryk8v8kn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wDaAvwAAAN0AAAAPAAAAAAAAAAAAAAAAAJgCAABkcnMvZG93bnJl&#10;di54bWxQSwUGAAAAAAQABAD1AAAAhA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197" o:spid="_x0000_s1074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rfNMQA&#10;AADdAAAADwAAAGRycy9kb3ducmV2LnhtbERPS2vCQBC+F/wPywheim4ipWp0FVsQak++QHIbsmMS&#10;zM6G7KrRX98tCN7m43vObNGaSlypcaVlBfEgAkGcWV1yruCwX/XHIJxH1lhZJgV3crCYd95mmGh7&#10;4y1ddz4XIYRdggoK7+tESpcVZNANbE0cuJNtDPoAm1zqBm8h3FRyGEWf0mDJoaHAmr4Lys67i1GA&#10;jy/5m8bRcbNJ8/ePs08fo/FaqV63XU5BeGr9S/x0/+gwP56M4P+bcIK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63zTEAAAA3QAAAA8AAAAAAAAAAAAAAAAAmAIAAGRycy9k&#10;b3ducmV2LnhtbFBLBQYAAAAABAAEAPUAAACJAwAAAAA=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198" o:spid="_x0000_s1075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EZcQA&#10;AADdAAAADwAAAGRycy9kb3ducmV2LnhtbESPQUvDQBCF74L/YRnBm93UopjYbRFLQU/FWNDjkB2T&#10;YHY27E6b+O+dg+BthvfmvW/W2zkM5kwp95EdLBcFGOIm+p5bB8f3/c0DmCzIHofI5OCHMmw3lxdr&#10;rHyc+I3OtbRGQzhX6KATGStrc9NRwLyII7FqXzEFFF1Ta33CScPDYG+L4t4G7FkbOhzpuaPmuz4F&#10;B3RIq/LjdVfGw/TZyF1dcnsU566v5qdHMEKz/Jv/rl+84i9LxdVvdAS7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BGXEAAAA3QAAAA8AAAAAAAAAAAAAAAAAmAIAAGRycy9k&#10;b3ducmV2LnhtbFBLBQYAAAAABAAEAPUAAACJAwAAAAA=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1199" o:spid="_x0000_s1076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7ZPMIA&#10;AADdAAAADwAAAGRycy9kb3ducmV2LnhtbERPS2uDQBC+F/oflin01qwKlWqzCZKQkGPzug/uRG3c&#10;WXE3Rv99thDobT6+58yXo2nFQL1rLCuIZxEI4tLqhisFp+Pm4wuE88gaW8ukYCIHy8Xryxxzbe+8&#10;p+HgKxFC2OWooPa+y6V0ZU0G3cx2xIG72N6gD7CvpO7xHsJNK5MoSqXBhkNDjR2taiqvh5tR0H0O&#10;Mvm5TuusvBXn7TYdVsnvRan3t7H4BuFp9P/ip3unw/w4y+Dvm3C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Ltk8wgAAAN0AAAAPAAAAAAAAAAAAAAAAAJgCAABkcnMvZG93&#10;bnJldi54bWxQSwUGAAAAAAQABAD1AAAAhwMAAAAA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200" o:spid="_x0000_s1077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XgeCxgAAAN0A&#10;AAAPAAAAAAAAAAAAAAAAAKoCAABkcnMvZG93bnJldi54bWxQSwUGAAAAAAQABAD6AAAAnQMAAAAA&#10;">
                        <v:group id="Group 1201" o:spid="_x0000_s1078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RKiGc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fxXF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RKiGcQAAADdAAAA&#10;DwAAAAAAAAAAAAAAAACqAgAAZHJzL2Rvd25yZXYueG1sUEsFBgAAAAAEAAQA+gAAAJsDAAAAAA==&#10;">
                          <o:lock v:ext="edit" aspectratio="t"/>
                          <v:shape id="Freeform 1202" o:spid="_x0000_s1079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0vccEA&#10;AADdAAAADwAAAGRycy9kb3ducmV2LnhtbERPzYrCMBC+L+w7hFnwtqbbgy7VKCKIv5etPsBsM22K&#10;zaQ0UevbG0HwNh/f70znvW3ElTpfO1bwM0xAEBdO11wpOB1X378gfEDW2DgmBXfyMJ99fkwx0+7G&#10;f3TNQyViCPsMFZgQ2kxKXxiy6IeuJY5c6TqLIcKukrrDWwy3jUyTZCQt1hwbDLa0NFSc84tVcC7z&#10;1bLfrg+pGZd6/78wdjcySg2++sUERKA+vMUv90bH+WmSwvObeIK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dL3HBAAAA3QAAAA8AAAAAAAAAAAAAAAAAmAIAAGRycy9kb3du&#10;cmV2LnhtbFBLBQYAAAAABAAEAPUAAACGAwAAAAA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1203" o:spid="_x0000_s1080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XP68IA&#10;AADdAAAADwAAAGRycy9kb3ducmV2LnhtbERPTYvCMBC9C/sfwgh7kTVVQWo1yiIUXPCyKnsem7Et&#10;bSa1ibb+e7MgeJvH+5zVpje1uFPrSssKJuMIBHFmdcm5gtMx/YpBOI+ssbZMCh7kYLP+GKww0bbj&#10;X7offC5CCLsEFRTeN4mULivIoBvbhjhwF9sa9AG2udQtdiHc1HIaRXNpsOTQUGBD24Ky6nAzCrp8&#10;ft4uzO76N6J9+jPpqnQRV0p9DvvvJQhPvX+LX+6dDvOn0Qz+vwkn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c/rwgAAAN0AAAAPAAAAAAAAAAAAAAAAAJgCAABkcnMvZG93&#10;bnJldi54bWxQSwUGAAAAAAQABAD1AAAAhwMAAAAA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1204" o:spid="_x0000_s1081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Z1asQA&#10;AADdAAAADwAAAGRycy9kb3ducmV2LnhtbERP22rCQBB9L/gPywh9qxulVI2uooJQUih4QV/H7JgN&#10;ZmdDdmvSv+8WBN/mcK4zX3a2EndqfOlYwXCQgCDOnS65UHA8bN8mIHxA1lg5JgW/5GG56L3MMdWu&#10;5R3d96EQMYR9igpMCHUqpc8NWfQDVxNH7uoaiyHCppC6wTaG20qOkuRDWiw5NhisaWMov+1/rIL1&#10;12l7vH63q8vuFFxmptm5HmdKvfa71QxEoC48xQ/3p47zR8k7/H8TT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2dWr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1205" o:spid="_x0000_s1082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+cnMQA&#10;AADdAAAADwAAAGRycy9kb3ducmV2LnhtbERPTWvCQBC9C/0PywheRHcbsZTUVWxtwYMHa+N9yI5J&#10;anY2ZLcm/feuIHibx/ucxaq3tbhQ6yvHGp6nCgRx7kzFhYbs52vyCsIHZIO1Y9LwTx5Wy6fBAlPj&#10;Ov6myyEUIoawT1FDGUKTSunzkiz6qWuII3dyrcUQYVtI02IXw20tE6VepMWKY0OJDX2UlJ8Pf1ZD&#10;kr3P7brfjWd+fzp2xW8226hPrUfDfv0GIlAfHuK7e2vi/ETN4fZNPEE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vnJzEAAAA3QAAAA8AAAAAAAAAAAAAAAAAmAIAAGRycy9k&#10;b3ducmV2LnhtbFBLBQYAAAAABAAEAPUAAACJAwAAAAA=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1206" o:spid="_x0000_s1083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rvwcIA&#10;AADdAAAADwAAAGRycy9kb3ducmV2LnhtbERPTWvCQBC9F/wPywje6qQiIqmrWEEphVaMxfOQHbPB&#10;7GzIbmP677uFQm/zeJ+z2gyuUT13ofai4WmagWIpvaml0vB53j8uQYVIYqjxwhq+OcBmPXpYUW78&#10;XU7cF7FSKURCThpsjG2OGErLjsLUtyyJu/rOUUywq9B0dE/hrsFZli3QUS2pwVLLO8vlrfhyGopL&#10;j/JxfFu+H+b+iFjZXWtftJ6Mh+0zqMhD/Bf/uV9Nmj/LFvD7TToB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Wu/BwgAAAN0AAAAPAAAAAAAAAAAAAAAAAJgCAABkcnMvZG93&#10;bnJldi54bWxQSwUGAAAAAAQABAD1AAAAhwM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207" o:spid="_x0000_s1084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ef9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fR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23n/bFAAAA3QAA&#10;AA8AAAAAAAAAAAAAAAAAqgIAAGRycy9kb3ducmV2LnhtbFBLBQYAAAAABAAEAPoAAACcAwAAAAA=&#10;">
                          <o:lock v:ext="edit" aspectratio="t"/>
                          <v:shape id="Freeform 1208" o:spid="_x0000_s1085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ImScQA&#10;AADdAAAADwAAAGRycy9kb3ducmV2LnhtbESPT2sCMRDF7wW/Qxiht5rtIkW2RpGC0oMe1HbPw2b2&#10;D00mS5Lq9tt3DoXeZnhv3vvNejt5p24U0xDYwPOiAEXcBDtwZ+Djun9agUoZ2aILTAZ+KMF2M3tY&#10;Y2XDnc90u+ROSQinCg30OY+V1qnpyWNahJFYtDZEj1nW2Gkb8S7h3umyKF60x4GloceR3npqvi7f&#10;3sC53dWf8dBiPXjnylO9pNMxGPM4n3avoDJN+d/8d/1uBb8sBFe+kR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SJknEAAAA3QAAAA8AAAAAAAAAAAAAAAAAmAIAAGRycy9k&#10;b3ducmV2LnhtbFBLBQYAAAAABAAEAPUAAACJAwAAAAA=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1209" o:spid="_x0000_s1086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34AcMA&#10;AADdAAAADwAAAGRycy9kb3ducmV2LnhtbERPS4vCMBC+C/sfwix4kTXVg9huo4hQUPDigz3PNmNb&#10;2ky6TdbWf28Ewdt8fM9J14NpxI06V1lWMJtGIIhzqysuFFzO2dcShPPIGhvLpOBODtarj1GKibY9&#10;H+l28oUIIewSVFB63yZSurwkg25qW+LAXW1n0AfYFVJ32Idw08h5FC2kwYpDQ4ktbUvK69O/UdAX&#10;i99tbHZ/PxM6ZPtZX2fxslZq/DlsvkF4Gvxb/HLvdJg/j2J4fhNO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34AcMAAADdAAAADwAAAAAAAAAAAAAAAACYAgAAZHJzL2Rv&#10;d25yZXYueG1sUEsFBgAAAAAEAAQA9QAAAIgDAAAAAA=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1210" o:spid="_x0000_s1087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ltMcA&#10;AADdAAAADwAAAGRycy9kb3ducmV2LnhtbESPQWvCQBCF70L/wzKF3nSjh9amrmILgqQgaMVep9kx&#10;G5qdDdnVpP++cxC8zfDevPfNYjX4Rl2pi3VgA9NJBoq4DLbmysDxazOeg4oJ2WITmAz8UYTV8mG0&#10;wNyGnvd0PaRKSQjHHA24lNpc61g68hgnoSUW7Rw6j0nWrtK2w17CfaNnWfasPdYsDQ5b+nBU/h4u&#10;3sD752lzPO/69c/+lELhXovv9qUw5ulxWL+BSjSku/l2vbWCP5sKv3wjI+j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U5bTHAAAA3QAAAA8AAAAAAAAAAAAAAAAAmAIAAGRy&#10;cy9kb3ducmV2LnhtbFBLBQYAAAAABAAEAPUAAACMAwAAAAA=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1211" o:spid="_x0000_s1088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0MQsQA&#10;AADdAAAADwAAAGRycy9kb3ducmV2LnhtbERPS2vCQBC+C/0PyxS8FN0kopToKukLevCgNt6H7JjE&#10;ZmdDdk3Sf98tFLzNx/eczW40jeipc7VlBfE8AkFcWF1zqSD/+pg9g3AeWWNjmRT8kIPd9mGywVTb&#10;gY/Un3wpQgi7FBVU3replK6oyKCb25Y4cBfbGfQBdqXUHQ4h3DQyiaKVNFhzaKiwpdeKiu/TzShI&#10;8pelycb908IdLuehvOaLt+hdqenjmK1BeBr9Xfzv/tRhfhLH8PdNOEF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NDELEAAAA3QAAAA8AAAAAAAAAAAAAAAAAmAIAAGRycy9k&#10;b3ducmV2LnhtbFBLBQYAAAAABAAEAPUAAACJAwAAAAA=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1212" o:spid="_x0000_s1089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h/H8IA&#10;AADdAAAADwAAAGRycy9kb3ducmV2LnhtbERPTWvCQBC9F/oflin0VieGIhJdxQotpWClqXgesmM2&#10;mJ0N2W2M/94tFHqbx/uc5Xp0rRq4D40XDdNJBoql8qaRWsPh+/VpDipEEkOtF9Zw5QDr1f3dkgrj&#10;L/LFQxlrlUIkFKTBxtgViKGy7ChMfMeSuJPvHcUE+xpNT5cU7lrMs2yGjhpJDZY63lquzuWP01Ae&#10;B5TP/cd89/bs94i13Xb2RevHh3GzABV5jP/iP/e7SfPzaQ6/36QTcH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uH8fwgAAAN0AAAAPAAAAAAAAAAAAAAAAAJgCAABkcnMvZG93&#10;bnJldi54bWxQSwUGAAAAAAQABAD1AAAAhwMAAAAA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213" o:spid="_x0000_s1090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1UPK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Fky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1UPKMQAAADdAAAA&#10;DwAAAAAAAAAAAAAAAACqAgAAZHJzL2Rvd25yZXYueG1sUEsFBgAAAAAEAAQA+gAAAJsDAAAAAA==&#10;">
                          <o:lock v:ext="edit" aspectratio="t"/>
                          <v:shape id="Freeform 1214" o:spid="_x0000_s1091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hWYsQA&#10;AADdAAAADwAAAGRycy9kb3ducmV2LnhtbERPyW7CMBC9V+o/WIPUGzjQqKoCBqGWpeVWlvsoHuJA&#10;PE5jE1K+vq6E1Ns8vXUms85WoqXGl44VDAcJCOLc6ZILBfvdsv8KwgdkjZVjUvBDHmbTx4cJZtpd&#10;+YvabShEDGGfoQITQp1J6XNDFv3A1cSRO7rGYoiwKaRu8BrDbSVHSfIiLZYcGwzW9GYoP28vVsG3&#10;WbTvh/CZpuv6dlw9r/3mdMuVeup18zGIQF34F9/dHzrOHw1T+Psmni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4VmLEAAAA3QAAAA8AAAAAAAAAAAAAAAAAmAIAAGRycy9k&#10;b3ducmV2LnhtbFBLBQYAAAAABAAEAPUAAACJAwAAAAA=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1215" o:spid="_x0000_s1092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TK0b8A&#10;AADdAAAADwAAAGRycy9kb3ducmV2LnhtbERPTWsCMRC9F/wPYQRvNatgK6tRtCB41RbPw2bcrG4m&#10;S5Jq3F9vhEJv83ifs1wn24ob+dA4VjAZFyCIK6cbrhX8fO/e5yBCRNbYOiYFDwqwXg3ellhqd+cD&#10;3Y6xFjmEQ4kKTIxdKWWoDFkMY9cRZ+7svMWYoa+l9njP4baV06L4kBYbzg0GO/oyVF2Pv1bB9tR8&#10;Pkzv9/JqLz31OqUzJqVGw7RZgIiU4r/4z73Xef50MoPXN/kE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5MrR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216" o:spid="_x0000_s1093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AYicUA&#10;AADdAAAADwAAAGRycy9kb3ducmV2LnhtbERPTWvCQBC9F/oflhF6KbpJEA3RNbSFQtuTRkFyG7Jj&#10;EszOhuxWU3+9Wyj0No/3Oet8NJ240OBaywriWQSCuLK65VrBYf8+TUE4j6yxs0wKfshBvnl8WGOm&#10;7ZV3dCl8LUIIuwwVNN73mZSuasigm9meOHAnOxj0AQ611ANeQ7jpZBJFC2mw5dDQYE9vDVXn4tso&#10;wNur/Crj6LjdlvXz/OzL2zL9VOppMr6sQHga/b/4z/2hw/wkXsDvN+EE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QBiJ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217" o:spid="_x0000_s1094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yMcMA&#10;AADdAAAADwAAAGRycy9kb3ducmV2LnhtbERPS2vCQBC+C/0PyxS81Y1KH0ldpbQU6klMhfY4ZKdJ&#10;aHY27E5N+u9dQfA2H99zVpvRdepIIbaeDcxnGSjiytuWawOHz/e7J1BRkC12nsnAP0XYrG8mKyys&#10;H3hPx1JqlUI4FmigEekLrWPVkMM48z1x4n58cCgJhlrbgEMKd51eZNmDdthyamiwp9eGqt/yzxmg&#10;XVjmX9u33O+G70ruy5zrgxgzvR1fnkEJjXIVX9wfNs1fzB/h/E06Qa9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vyMcMAAADdAAAADwAAAAAAAAAAAAAAAACYAgAAZHJzL2Rv&#10;d25yZXYueG1sUEsFBgAAAAAEAAQA9QAAAIgDAAAAAA==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1218" o:spid="_x0000_s1095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BI9cQA&#10;AADdAAAADwAAAGRycy9kb3ducmV2LnhtbESPQUvDQBCF74L/YRnBm520iJTYbdFCiwhamhbPQ3bM&#10;BrOzIbum8d87B8HbDO/Ne9+sNlPozMhDaqNYmM8KMCx1dK00Fs6n3d0STMokjroobOGHE2zW11cr&#10;Kl28yJHHKjdGQySVZMHn3JeIqfYcKM1iz6LaZxwCZV2HBt1AFw0PHS6K4gEDtaINnnreeq6/qu9g&#10;ofoYUd4Pr8u3/X08IDZ+2/tna29vpqdHMJmn/G/+u35xir+YK65+oyPg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QSPXEAAAA3QAAAA8AAAAAAAAAAAAAAAAAmAIAAGRycy9k&#10;b3ducmV2LnhtbFBLBQYAAAAABAAEAPUAAACJAwAAAAA=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1219" o:spid="_x0000_s1096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04w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4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a9OMLFAAAA3QAA&#10;AA8AAAAAAAAAAAAAAAAAqgIAAGRycy9kb3ducmV2LnhtbFBLBQYAAAAABAAEAPoAAACcAwAAAAA=&#10;">
                          <o:lock v:ext="edit" aspectratio="t"/>
                          <v:shape id="Freeform 1220" o:spid="_x0000_s1097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zDccA&#10;AADdAAAADwAAAGRycy9kb3ducmV2LnhtbESPQUvDQBCF7wX/wzKCF2k3jSASuy3FVhERim1EvA3Z&#10;aRLMzsbdNY3/3jkIvc3w3rz3zWI1uk4NFGLr2cB8loEirrxtuTZQHh6nd6BiQrbYeSYDvxRhtbyY&#10;LLCw/sRvNOxTrSSEY4EGmpT6QutYNeQwznxPLNrRB4dJ1lBrG/Ak4a7TeZbdaoctS0ODPT00VH3t&#10;f5yB14/P7+t4874L2yd82QZXDn5TGnN1Oa7vQSUa09n8f/1sBT/PhV++kRH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IMw3HAAAA3QAAAA8AAAAAAAAAAAAAAAAAmAIAAGRy&#10;cy9kb3ducmV2LnhtbFBLBQYAAAAABAAEAPUAAACMAwAAAAA=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1221" o:spid="_x0000_s1098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Gb8AA&#10;AADdAAAADwAAAGRycy9kb3ducmV2LnhtbERPTWsCMRC9C/0PYQq9adY9aFnNSlsoeFVLz8Nm3Gx3&#10;M1mSVOP++qYgeJvH+5ztLtlBXMiHzrGC5aIAQdw43XGr4Ov0OX8FESKyxsExKbhRgF39NNtipd2V&#10;D3Q5xlbkEA4VKjAxjpWUoTFkMSzcSJy5s/MWY4a+ldrjNYfbQZZFsZIWO84NBkf6MNT0x1+r4P27&#10;W9/M5Peytz8TTTqlMyalXp7T2wZEpBQf4rt7r/P8slzC/zf5BF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MGb8AAAADdAAAADwAAAAAAAAAAAAAAAACYAgAAZHJzL2Rvd25y&#10;ZXYueG1sUEsFBgAAAAAEAAQA9QAAAIUDAAAAAA==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222" o:spid="_x0000_s1099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UN8UA&#10;AADdAAAADwAAAGRycy9kb3ducmV2LnhtbERPTWvCQBC9C/0PyxR6KboxSCvRVbRQqJ5SW5DchuyY&#10;BLOzIbtN0vx6t1DwNo/3OevtYGrRUesqywrmswgEcW51xYWC76/36RKE88gaa8uk4JccbDcPkzUm&#10;2vb8Sd3JFyKEsEtQQel9k0jp8pIMupltiAN3sa1BH2BbSN1iH8JNLeMoepEGKw4NJTb0VlJ+Pf0Y&#10;BTju5TGbR+c0zYrnxdVn4+vyoNTT47BbgfA0+Lv43/2hw/w4juHvm3CC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9Q3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223" o:spid="_x0000_s1100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+j8IA&#10;AADdAAAADwAAAGRycy9kb3ducmV2LnhtbERPTUvDQBC9C/6HZQRvdmNKpUm7LaIIeiqmhfY4ZKdJ&#10;MDsbdscm/nu3IHibx/uc9XZyvbpQiJ1nA4+zDBRx7W3HjYHD/u1hCSoKssXeMxn4oQjbze3NGkvr&#10;R/6kSyWNSiEcSzTQigyl1rFuyWGc+YE4cWcfHEqCodE24JjCXa/zLHvSDjtODS0O9NJS/VV9OwO0&#10;C/Pi+PFa+N14qmVRFdwcxJj7u+l5BUpokn/xn/vdpvl5PofrN+kE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D6PwgAAAN0AAAAPAAAAAAAAAAAAAAAAAJgCAABkcnMvZG93&#10;bnJldi54bWxQSwUGAAAAAAQABAD1AAAAhwMAAAAA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1224" o:spid="_x0000_s1101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XeOcMA&#10;AADdAAAADwAAAGRycy9kb3ducmV2LnhtbERPTWvCQBC9C/0PyxR6002XKm3qGoKloUe17X3Ijklq&#10;djZk1yT++64geJvH+5x1NtlWDNT7xrGG50UCgrh0puFKw8/35/wVhA/IBlvHpOFCHrLNw2yNqXEj&#10;72k4hErEEPYpaqhD6FIpfVmTRb9wHXHkjq63GCLsK2l6HGO4baVKkpW02HBsqLGjbU3l6XC2Grrl&#10;INXudPl4K8/5b1Gshq36O2r99Djl7yACTeEuvrm/TJyv1Atcv4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XeOcMAAADdAAAADwAAAAAAAAAAAAAAAACYAgAAZHJzL2Rv&#10;d25yZXYueG1sUEsFBgAAAAAEAAQA9QAAAIgDAAAAAA=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0" w:type="dxa"/>
            <w:vAlign w:val="center"/>
          </w:tcPr>
          <w:p w:rsidR="007C12D2" w:rsidRDefault="00D50BDB">
            <w:pPr>
              <w:pStyle w:val="Graphic"/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7965" cy="1505585"/>
                      <wp:effectExtent l="0" t="0" r="26035" b="18415"/>
                      <wp:docPr id="1225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1226" name="Group 1226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1227" name="Group 122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1228" name="Freeform 12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29" name="Freeform 12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30" name="Freeform 12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31" name="Freeform 12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32" name="Freeform 12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33" name="Group 123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1234" name="Freeform 12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35" name="Freeform 12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36" name="Freeform 12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37" name="Freeform 12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38" name="Freeform 12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39" name="Group 123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1240" name="Freeform 12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41" name="Freeform 12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42" name="Freeform 12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43" name="Freeform 12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44" name="Freeform 12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45" name="Group 124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1246" name="Freeform 12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47" name="Freeform 12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48" name="Freeform 12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49" name="Freeform 12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50" name="Freeform 12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251" name="Group 1251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1252" name="Group 125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1253" name="Freeform 12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54" name="Freeform 12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55" name="Freeform 12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56" name="Freeform 12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57" name="Freeform 12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58" name="Group 1258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398362"/>
                                    <a:ext cx="409457" cy="310896"/>
                                    <a:chOff x="543508" y="398362"/>
                                    <a:chExt cx="389363" cy="295639"/>
                                  </a:xfrm>
                                </wpg:grpSpPr>
                                <wps:wsp>
                                  <wps:cNvPr id="1259" name="Freeform 12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60" name="Freeform 12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61" name="Freeform 12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62" name="Freeform 12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63" name="Freeform 12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64" name="Group 1264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1265" name="Freeform 12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66" name="Freeform 12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67" name="Freeform 12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68" name="Freeform 12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69" name="Freeform 12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70" name="Group 127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1271" name="Freeform 12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72" name="Freeform 12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73" name="Freeform 12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74" name="Freeform 12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75" name="Freeform 12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276" name="Group 1276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1277" name="Group 127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1278" name="Freeform 12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79" name="Freeform 12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80" name="Freeform 12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81" name="Freeform 12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82" name="Freeform 12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83" name="Group 128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1284" name="Freeform 12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85" name="Freeform 12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86" name="Freeform 12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87" name="Freeform 12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88" name="Freeform 12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89" name="Group 128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1290" name="Freeform 12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91" name="Freeform 12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92" name="Freeform 12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93" name="Freeform 12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94" name="Freeform 12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95" name="Group 129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1296" name="Freeform 12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97" name="Freeform 12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98" name="Freeform 12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99" name="Freeform 12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00" name="Freeform 13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327E51" id="Group 151" o:spid="_x0000_s1026" style="width:117.95pt;height:118.55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">
                      <o:lock v:ext="edit" aspectratio="t"/>
                      <v:group id="Group 1226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5mDcMAAADdAAAADwAAAGRycy9kb3ducmV2LnhtbERPTYvCMBC9L/gfwgje&#10;1rSVFalGEVHxIAurgngbmrEtNpPSxLb+e7OwsLd5vM9ZrHpTiZYaV1pWEI8jEMSZ1SXnCi7n3ecM&#10;hPPIGivLpOBFDlbLwccCU207/qH25HMRQtilqKDwvk6ldFlBBt3Y1sSBu9vGoA+wyaVusAvhppJJ&#10;FE2lwZJDQ4E1bQrKHqenUbDvsFtP4m17fNw3r9v56/t6jEmp0bBfz0F46v2/+M990GF+kkzh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pTmYNwwAAAN0AAAAP&#10;AAAAAAAAAAAAAAAAAKoCAABkcnMvZG93bnJldi54bWxQSwUGAAAAAAQABAD6AAAAmgMAAAAA&#10;">
                        <v:group id="Group 1227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LDlsQAAADdAAAADwAAAGRycy9kb3ducmV2LnhtbERPS2vCQBC+F/wPywje&#10;6iaRVomuIqLSgxR8gHgbsmMSzM6G7JrEf98tFHqbj+85i1VvKtFS40rLCuJxBII4s7rkXMHlvHuf&#10;gXAeWWNlmRS8yMFqOXhbYKptx0dqTz4XIYRdigoK7+tUSpcVZNCNbU0cuLttDPoAm1zqBrsQbiqZ&#10;RNGnNFhyaCiwpk1B2eP0NAr2HXbrSbxtD4/75nU7f3xfDzEpNRr26zkIT73/F/+5v3SYnyRT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gLDlsQAAADdAAAA&#10;DwAAAAAAAAAAAAAAAACqAgAAZHJzL2Rvd25yZXYueG1sUEsFBgAAAAAEAAQA+gAAAJsDAAAAAA==&#10;">
                          <o:lock v:ext="edit" aspectratio="t"/>
                          <v:shape id="Freeform 1228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AvcMQA&#10;AADdAAAADwAAAGRycy9kb3ducmV2LnhtbESPQWvCQBCF74L/YRmhF9FNApUSXUULinir1vuYHZNg&#10;djZkV0376zuHgrc3zJtv3luseteoB3Wh9mwgnSagiAtvay4NfJ+2kw9QISJbbDyTgR8KsFoOBwvM&#10;rX/yFz2OsVQC4ZCjgSrGNtc6FBU5DFPfEsvu6juHUcau1LbDp8Bdo7MkmWmHNcuHClv6rKi4He9O&#10;KOdDerBuN/59v9ybTb1P/a7YGvM26tdzUJH6+DL/X++txM8yiSttRIJ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L3DEAAAA3QAAAA8AAAAAAAAAAAAAAAAAmAIAAGRycy9k&#10;b3ducmV2LnhtbFBLBQYAAAAABAAEAPUAAACJAwAAAAA=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1229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kYcIA&#10;AADdAAAADwAAAGRycy9kb3ducmV2LnhtbERPTYvCMBC9L/gfwgheFk3tQWw1iggFBS/riuexGdvS&#10;ZlKbaOu/3yws7G0e73PW28E04kWdqywrmM8iEMS51RUXCi7f2XQJwnlkjY1lUvAmB9vN6GONqbY9&#10;f9Hr7AsRQtilqKD0vk2ldHlJBt3MtsSBu9vOoA+wK6TusA/hppFxFC2kwYpDQ4kt7UvK6/PTKOiL&#10;xW2fmMPj+kmn7Djv6yxZ1kpNxsNuBcLT4P/Ff+6DDvPjOIHfb8IJ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KRhwgAAAN0AAAAPAAAAAAAAAAAAAAAAAJgCAABkcnMvZG93&#10;bnJldi54bWxQSwUGAAAAAAQABAD1AAAAhwMAAAAA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1230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51McA&#10;AADdAAAADwAAAGRycy9kb3ducmV2LnhtbESPQUvDQBCF74L/YRnBm91YQWvabalCQSIIjaW9TrPT&#10;bGh2NmTXJv575yD0NsN78943i9XoW3WhPjaBDTxOMlDEVbAN1wZ235uHGaiYkC22gcnAL0VYLW9v&#10;FpjbMPCWLmWqlYRwzNGAS6nLtY6VI49xEjpi0U6h95hk7Wttexwk3Ld6mmXP2mPD0uCwo3dH1bn8&#10;8QbePveb3elrWB+3+xQK91ocupfCmPu7cT0HlWhMV/P/9YcV/OmT8Ms3MoJe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hudTHAAAA3QAAAA8AAAAAAAAAAAAAAAAAmAIAAGRy&#10;cy9kb3ducmV2LnhtbFBLBQYAAAAABAAEAPUAAACMAwAAAAA=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1231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QIsQA&#10;AADdAAAADwAAAGRycy9kb3ducmV2LnhtbERPTWvCQBC9C/0PyxS8FN2YoJToKlZb6MGD2ngfsmMS&#10;m50N2dXEf+8WCt7m8T5nsepNLW7Uusqygsk4AkGcW11xoSD7+Rq9g3AeWWNtmRTcycFq+TJYYKpt&#10;xwe6HX0hQgi7FBWU3jeplC4vyaAb24Y4cGfbGvQBtoXULXYh3NQyjqKZNFhxaCixoU1J+e/xahTE&#10;2cfUrPvdW+L251NXXLJkG30qNXzt13MQnnr/FP+7v3WYHycT+PsmnC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4UCLEAAAA3QAAAA8AAAAAAAAAAAAAAAAAmAIAAGRycy9k&#10;b3ducmV2LnhtbFBLBQYAAAAABAAEAPUAAACJAwAAAAA=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1232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J8tcQA&#10;AADdAAAADwAAAGRycy9kb3ducmV2LnhtbERPS0vDQBC+C/0PyxS8lHZjBClpNkUKBR94sPXibciO&#10;2Wh2Ns2OTfz3riD0Nh/fc8rt5Dt1piG2gQ3crDJQxHWwLTcG3o775RpUFGSLXWAy8EMRttXsqsTC&#10;hpFf6XyQRqUQjgUacCJ9oXWsHXmMq9ATJ+4jDB4lwaHRdsAxhftO51l2pz22nBoc9rRzVH8dvr2B&#10;xeJ53Xy+6Dhmp6ejk/59ktOjMdfz6X4DSmiSi/jf/WDT/Pw2h79v0gm6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SfLXEAAAA3QAAAA8AAAAAAAAAAAAAAAAAmAIAAGRycy9k&#10;b3ducmV2LnhtbFBLBQYAAAAABAAEAPUAAACJAwAAAAA=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233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BTSMMAAADd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B/kiT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84FNIwwAAAN0AAAAP&#10;AAAAAAAAAAAAAAAAAKoCAABkcnMvZG93bnJldi54bWxQSwUGAAAAAAQABAD6AAAAmgMAAAAA&#10;">
                          <o:lock v:ext="edit" aspectratio="t"/>
                          <v:shape id="Freeform 1234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McXcQA&#10;AADdAAAADwAAAGRycy9kb3ducmV2LnhtbERPTWvCQBC9F/oflil4q5tGkRJdQ6u2eCiFJuJ5zI5J&#10;bHY2ZNcY/71bEHqbx/ucRTqYRvTUudqygpdxBIK4sLrmUsEu/3h+BeE8ssbGMim4koN0+fiwwETb&#10;C/9Qn/lShBB2CSqovG8TKV1RkUE3ti1x4I62M+gD7EqpO7yEcNPIOIpm0mDNoaHCllYVFb/Z2SiI&#10;15i9x4f86zPfaPreX0/TSb1WavQ0vM1BeBr8v/ju3uowP55M4e+bcIJ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zHF3EAAAA3QAAAA8AAAAAAAAAAAAAAAAAmAIAAGRycy9k&#10;b3ducmV2LnhtbFBLBQYAAAAABAAEAPUAAACJAwAAAAA=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1235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w4ucMA&#10;AADdAAAADwAAAGRycy9kb3ducmV2LnhtbERPTYvCMBC9L/gfwgheFk1VVrQaZREKCl5WxfPYjG1p&#10;M6lN1tZ/bxYWvM3jfc5q05lKPKhxhWUF41EEgji1uuBMwfmUDOcgnEfWWFkmBU9ysFn3PlYYa9vy&#10;Dz2OPhMhhF2MCnLv61hKl+Zk0I1sTRy4m20M+gCbTOoG2xBuKjmJopk0WHBoyLGmbU5pefw1Ctps&#10;dt0uzO5++aRDsh+3ZbKYl0oN+t33EoSnzr/F/+6dDvMn0y/4+yac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w4ucMAAADdAAAADwAAAAAAAAAAAAAAAACYAgAAZHJzL2Rv&#10;d25yZXYueG1sUEsFBgAAAAAEAAQA9QAAAIgDAAAAAA=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1236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SEO8QA&#10;AADdAAAADwAAAGRycy9kb3ducmV2LnhtbERP22rCQBB9F/oPyxT6ppsqWE1dxQpCiSB4QV/H7JgN&#10;zc6G7Nakf+8KBd/mcK4zW3S2EjdqfOlYwfsgAUGcO11yoeB4WPcnIHxA1lg5JgV/5GExf+nNMNWu&#10;5R3d9qEQMYR9igpMCHUqpc8NWfQDVxNH7uoaiyHCppC6wTaG20oOk2QsLZYcGwzWtDKU/+x/rYKv&#10;zWl9vG7b5WV3Ci4z0+xcf2RKvb12y08QgbrwFP+7v3WcPxyN4fFNPEH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EhDvEAAAA3QAAAA8AAAAAAAAAAAAAAAAAmAIAAGRycy9k&#10;b3ducmV2LnhtbFBLBQYAAAAABAAEAPUAAACJAwAAAAA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1237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1tzcQA&#10;AADdAAAADwAAAGRycy9kb3ducmV2LnhtbERPS2vCQBC+F/wPywhepG6aYFtSV/EJHjy0Nr0P2TFJ&#10;m50N2dXEf+8KQm/z8T1ntuhNLS7UusqygpdJBII4t7riQkH2vXt+B+E8ssbaMim4koPFfPA0w1Tb&#10;jr/ocvSFCCHsUlRQet+kUrq8JINuYhviwJ1sa9AH2BZSt9iFcFPLOIpepcGKQ0OJDa1Lyv+OZ6Mg&#10;zlZTs+wP48R9nn664jdLNtFWqdGwX36A8NT7f/HDvddhfpy8wf2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dbc3EAAAA3QAAAA8AAAAAAAAAAAAAAAAAmAIAAGRycy9k&#10;b3ducmV2LnhtbFBLBQYAAAAABAAEAPUAAACJAwAAAAA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1238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pLX8cA&#10;AADdAAAADwAAAGRycy9kb3ducmV2LnhtbESPT0sDQQzF74LfYYjgpbSzVpCy7bRIoeAfPNh68RZ2&#10;0p2tO5ntTuyu394cBG8J7+W9X1abMbbmQn1uEju4mxVgiKvkG64dfBx20wWYLMge28Tk4IcybNbX&#10;VyssfRr4nS57qY2GcC7RQRDpSmtzFShinqWOWLVj6iOKrn1tfY+DhsfWzoviwUZsWBsCdrQNVH3t&#10;v6ODyeR1UZ/ebB6K88shSPc5yvnZudub8XEJRmiUf/Pf9ZNX/Pm94uo3OoJd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6S1/HAAAA3QAAAA8AAAAAAAAAAAAAAAAAmAIAAGRy&#10;cy9kb3ducmV2LnhtbFBLBQYAAAAABAAEAPUAAACMAwAAAAA=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239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hkosUAAADdAAAADwAAAGRycy9kb3ducmV2LnhtbERPS2vCQBC+F/wPyxR6&#10;q5sHlpq6BhFbPIhQFUpvQ3ZMQrKzIbtN4r/vFoTe5uN7ziqfTCsG6l1tWUE8j0AQF1bXXCq4nN+f&#10;X0E4j6yxtUwKbuQgX88eVphpO/InDSdfihDCLkMFlfddJqUrKjLo5rYjDtzV9gZ9gH0pdY9jCDet&#10;TKLoRRqsOTRU2NG2oqI5/RgFHyOOmzTeDYfmur19nxfHr0NMSj09Tps3EJ4m/y++u/c6zE/SJ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0IZKLFAAAA3QAA&#10;AA8AAAAAAAAAAAAAAAAAqgIAAGRycy9kb3ducmV2LnhtbFBLBQYAAAAABAAEAPoAAACcAwAAAAA=&#10;">
                          <o:lock v:ext="edit" aspectratio="t"/>
                          <v:shape id="Freeform 1240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d6RscA&#10;AADdAAAADwAAAGRycy9kb3ducmV2LnhtbESPT2vCQBDF74V+h2UKvdWNtlqJrtI/CF4UtAoeh+y4&#10;CWZn0+xWk2/fORR6m+G9ee8382Xna3WlNlaBDQwHGSjiItiKnYHD1+ppCiomZIt1YDLQU4Tl4v5u&#10;jrkNN97RdZ+ckhCOORooU2pyrWNRksc4CA2xaOfQekyytk7bFm8S7ms9yrKJ9lixNJTY0EdJxWX/&#10;4w1s3Guxjavn7/4yDuvj53F3cv27MY8P3dsMVKIu/Zv/rtdW8Ecvwi/fyAh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nekbHAAAA3QAAAA8AAAAAAAAAAAAAAAAAmAIAAGRy&#10;cy9kb3ducmV2LnhtbFBLBQYAAAAABAAEAPUAAACMAwAAAAA=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1241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zjz78A&#10;AADdAAAADwAAAGRycy9kb3ducmV2LnhtbERPTWsCMRC9F/wPYQRvNatIK6tRtCB41RbPw2bcrG4m&#10;S5Jq3F9vhEJv83ifs1wn24ob+dA4VjAZFyCIK6cbrhX8fO/e5yBCRNbYOiYFDwqwXg3ellhqd+cD&#10;3Y6xFjmEQ4kKTIxdKWWoDFkMY9cRZ+7svMWYoa+l9njP4baV06L4kBYbzg0GO/oyVF2Pv1bB9tR8&#10;Pkzv9/JqLz31OqUzJqVGw7RZgIiU4r/4z73Xef50NoHXN/kE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bOPP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242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gxl8UA&#10;AADdAAAADwAAAGRycy9kb3ducmV2LnhtbERPS2vCQBC+F/wPyxR6Kc3GEFSiq9iC0PbkoyC5Ddlp&#10;EszOhuwa0/z6rlDobT6+56w2g2lET52rLSuYRjEI4sLqmksFX6fdywKE88gaG8uk4IccbNaThxVm&#10;2t74QP3RlyKEsMtQQeV9m0npiooMusi2xIH7tp1BH2BXSt3hLYSbRiZxPJMGaw4NFbb0VlFxOV6N&#10;Ahxf5Wc+jc/7fV4+pxefj/PFh1JPj8N2CcLT4P/Ff+53HeYnaQL3b8IJ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DGXxQAAAN0AAAAPAAAAAAAAAAAAAAAAAJgCAABkcnMv&#10;ZG93bnJldi54bWxQSwUGAAAAAAQABAD1AAAAigMAAAAA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243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bL8MA&#10;AADdAAAADwAAAGRycy9kb3ducmV2LnhtbERPTUvDQBC9C/0Pywi92Y2tiondltIi6Kk0FvQ4ZMck&#10;mJ0Nu9Mm/nu3UPA2j/c5y/XoOnWmEFvPBu5nGSjiytuWawPHj9e7Z1BRkC12nsnAL0VYryY3Syys&#10;H/hA51JqlUI4FmigEekLrWPVkMM48z1x4r59cCgJhlrbgEMKd52eZ9mTdthyamiwp21D1U95cgZo&#10;Hxb55/su9/vhq5LHMuf6KMZMb8fNCyihUf7FV/ebTfPnDwu4fJNO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PbL8MAAADdAAAADwAAAAAAAAAAAAAAAACYAgAAZHJzL2Rv&#10;d25yZXYueG1sUEsFBgAAAAAEAAQA9QAAAIgDAAAAAA==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1244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yJ8QA&#10;AADdAAAADwAAAGRycy9kb3ducmV2LnhtbERPTWvCQBC9C/0PyxS8SN1URCR1lVIoVMVD1UtvQ3aa&#10;TZudjdmpif/eFQre5vE+Z7Hqfa3O1MYqsIHncQaKuAi24tLA8fD+NAcVBdliHZgMXCjCavkwWGBu&#10;Q8efdN5LqVIIxxwNOJEm1zoWjjzGcWiIE/cdWo+SYFtq22KXwn2tJ1k20x4rTg0OG3pzVPzu/7yB&#10;0Wg7L392OnbZaXNw0nz1clobM3zsX19ACfVyF/+7P2yaP5lO4fZNOkEv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MifEAAAA3QAAAA8AAAAAAAAAAAAAAAAAmAIAAGRycy9k&#10;b3ducmV2LnhtbFBLBQYAAAAABAAEAPUAAACJAwAAAAA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1245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Md2s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9e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DHdrFAAAA3QAA&#10;AA8AAAAAAAAAAAAAAAAAqgIAAGRycy9kb3ducmV2LnhtbFBLBQYAAAAABAAEAPoAAACcAwAAAAA=&#10;">
                          <o:lock v:ext="edit" aspectratio="t"/>
                          <v:shape id="Freeform 1246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uuYMIA&#10;AADdAAAADwAAAGRycy9kb3ducmV2LnhtbERPyWrDMBC9B/IPYgq9xXJNCMWJYkIhpYfmkDTxebDG&#10;C5VGRlId9++rQqG3ebx1dtVsjZjIh8GxgqcsB0HcOD1wp+D6cVw9gwgRWaNxTAq+KUC1Xy52WGp3&#10;5zNNl9iJFMKhRAV9jGMpZWh6shgyNxInrnXeYkzQd1J7vKdwa2SR5xtpceDU0ONILz01n5cvq+Dc&#10;Huqbf22xHqwxxale0+ndKfX4MB+2ICLN8V/8537TaX6x3sDvN+kE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665gwgAAAN0AAAAPAAAAAAAAAAAAAAAAAJgCAABkcnMvZG93&#10;bnJldi54bWxQSwUGAAAAAAQABAD1AAAAhwMAAAAA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1247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neIL8A&#10;AADdAAAADwAAAGRycy9kb3ducmV2LnhtbERPS2sCMRC+F/wPYQRvNatILatRtFDw6oOeh824Wd1M&#10;liRq3F9vCoXe5uN7znKdbCvu5EPjWMFkXIAgrpxuuFZwOn6/f4IIEVlj65gUPCnAejV4W2Kp3YP3&#10;dD/EWuQQDiUqMDF2pZShMmQxjF1HnLmz8xZjhr6W2uMjh9tWToviQ1psODcY7OjLUHU93KyC7U8z&#10;f5re7+TVXnrqdUpnTEqNhmmzABEpxX/xn3un8/zpbA6/3+QT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yd4g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248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GfccA&#10;AADdAAAADwAAAGRycy9kb3ducmV2LnhtbESPT2vCQBDF70K/wzKFXopuFKmSuooKhdqT/0ByG7LT&#10;JJidDdlVUz+9cyh4m+G9ee83s0XnanWlNlSeDQwHCSji3NuKCwPHw1d/CipEZIu1ZzLwRwEW85fe&#10;DFPrb7yj6z4WSkI4pGigjLFJtQ55SQ7DwDfEov361mGUtS20bfEm4a7WoyT50A4rloYSG1qXlJ/3&#10;F2cA7yv9kw2T03abFe/jc8zuk+nGmLfXbvkJKlIXn+b/628r+KOx4Mo3MoKe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gBn3HAAAA3QAAAA8AAAAAAAAAAAAAAAAAmAIAAGRy&#10;cy9kb3ducmV2LnhtbFBLBQYAAAAABAAEAPUAAACM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249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sxcMA&#10;AADdAAAADwAAAGRycy9kb3ducmV2LnhtbERPS2vCQBC+C/0PyxR6q5vaBya6SmkptCdpFPQ4ZMck&#10;NDsbdqcm/fddQfA2H99zluvRdepEIbaeDTxMM1DElbct1wZ224/7OagoyBY7z2TgjyKsVzeTJRbW&#10;D/xNp1JqlUI4FmigEekLrWPVkMM49T1x4o4+OJQEQ61twCGFu07PsuxFO2w5NTTY01tD1U/56wzQ&#10;Jjzm+6/33G+GQyXPZc71Toy5ux1fF6CERrmKL+5Pm+bPnnI4f5NO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vsxcMAAADdAAAADwAAAAAAAAAAAAAAAACYAgAAZHJzL2Rv&#10;d25yZXYueG1sUEsFBgAAAAAEAAQA9QAAAIgDAAAAAA==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1250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nDsYA&#10;AADdAAAADwAAAGRycy9kb3ducmV2LnhtbESPQWvCQBCF74X+h2UKvdWNQotEV7FCMaUXtYLXMTsm&#10;0exsyK667a/vHITeZnhv3vtmOk+uVVfqQ+PZwHCQgSIuvW24MrD7/ngZgwoR2WLrmQz8UID57PFh&#10;irn1N97QdRsrJSEccjRQx9jlWoeyJodh4Dti0Y6+dxhl7Stte7xJuGv1KMvetMOGpaHGjpY1left&#10;xRk4Djl97r/Gq/UpvP8W++UmHopkzPNTWkxARUrx33y/Lqzgj16FX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gnDsYAAADdAAAADwAAAAAAAAAAAAAAAACYAgAAZHJz&#10;L2Rvd25yZXYueG1sUEsFBgAAAAAEAAQA9QAAAIsDAAAAAA==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251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qGNBM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tojh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oY0EwwAAAN0AAAAP&#10;AAAAAAAAAAAAAAAAAKoCAABkcnMvZG93bnJldi54bWxQSwUGAAAAAAQABAD6AAAAmgMAAAAA&#10;">
                        <v:group id="Group 1252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MTc8MAAADd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ZJzA+5tw&#10;gp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cxNzwwAAAN0AAAAP&#10;AAAAAAAAAAAAAAAAAKoCAABkcnMvZG93bnJldi54bWxQSwUGAAAAAAQABAD6AAAAmgMAAAAA&#10;">
                          <o:lock v:ext="edit" aspectratio="t"/>
                          <v:shape id="Freeform 1253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4NBsQA&#10;AADdAAAADwAAAGRycy9kb3ducmV2LnhtbERPzWrCQBC+F/oOyxR6qxstVo1upBRKFewhNg8wZMds&#10;SHY2za6a+vSuUPA2H9/vrNaDbcWJel87VjAeJSCIS6drrhQUP58vcxA+IGtsHZOCP/Kwzh4fVphq&#10;d+acTvtQiRjCPkUFJoQuldKXhiz6keuII3dwvcUQYV9J3eM5httWTpLkTVqsOTYY7OjDUNnsj1bB&#10;bH7ZHYu6mVUFbX8Xu6/827dGqeen4X0JItAQ7uJ/90bH+ZPpK9y+iS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uDQbEAAAA3QAAAA8AAAAAAAAAAAAAAAAAmAIAAGRycy9k&#10;b3ducmV2LnhtbFBLBQYAAAAABAAEAPUAAACJAwAAAAA=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1254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94gsMA&#10;AADdAAAADwAAAGRycy9kb3ducmV2LnhtbERPTYvCMBC9L/gfwgheFk0VV7QaZREKCl5WxfPYjG1p&#10;M6lN1tZ/bxYWvM3jfc5q05lKPKhxhWUF41EEgji1uuBMwfmUDOcgnEfWWFkmBU9ysFn3PlYYa9vy&#10;Dz2OPhMhhF2MCnLv61hKl+Zk0I1sTRy4m20M+gCbTOoG2xBuKjmJopk0WHBoyLGmbU5pefw1Ctps&#10;dt0uzO5++aRDsh+3ZbKYl0oN+t33EoSnzr/F/+6dDvMnX1P4+yac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94gsMAAADdAAAADwAAAAAAAAAAAAAAAACYAgAAZHJzL2Rv&#10;d25yZXYueG1sUEsFBgAAAAAEAAQA9QAAAIgDAAAAAA==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1255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n/7MQA&#10;AADdAAAADwAAAGRycy9kb3ducmV2LnhtbERP22rCQBB9L/gPywh9qxsFa42uogVBUih4QV/H7JgN&#10;ZmdDdjXp33cLQt/mcK4zX3a2Eg9qfOlYwXCQgCDOnS65UHA8bN4+QPiArLFyTAp+yMNy0XuZY6pd&#10;yzt67EMhYgj7FBWYEOpUSp8bsugHriaO3NU1FkOETSF1g20Mt5UcJcm7tFhybDBY06eh/La/WwXr&#10;r9PmeP1uV5fdKbjMTLNzPcmUeu13qxmIQF34Fz/dWx3nj8Zj+Psmn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J/+z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1256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4t9sQA&#10;AADdAAAADwAAAGRycy9kb3ducmV2LnhtbERPS4vCMBC+C/sfwgh7WTTdikWqUdyH4MHDrtb70Ixt&#10;tZmUJmvrvzfCgrf5+J6zWPWmFldqXWVZwfs4AkGcW11xoSA7bEYzEM4ja6wtk4IbOVgtXwYLTLXt&#10;+Jeue1+IEMIuRQWl900qpctLMujGtiEO3Mm2Bn2AbSF1i10IN7WMoyiRBisODSU29FlSftn/GQVx&#10;9jE16373NnE/p2NXnLPJV/St1OuwX89BeOr9U/zv3uowP54m8PgmnC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OLfbEAAAA3QAAAA8AAAAAAAAAAAAAAAAAmAIAAGRycy9k&#10;b3ducmV2LnhtbFBLBQYAAAAABAAEAPUAAACJAwAAAAA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1257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lR8MA&#10;AADdAAAADwAAAGRycy9kb3ducmV2LnhtbERP22rCQBB9L/QflhH6phOlF4mu0gotpVClUXwesmM2&#10;mJ0N2W1M/75bEPo2h3Od5Xpwjeq5C7UXDdNJBoql9KaWSsNh/zqegwqRxFDjhTX8cID16vZmSbnx&#10;F/nivoiVSiESctJgY2xzxFBadhQmvmVJ3Ml3jmKCXYWmo0sKdw3OsuwRHdWSGiy1vLFcnotvp6E4&#10;9ijb3cf88+3e7xAru2nti9Z3o+F5ASryEP/FV/e7SfNnD0/w9006AV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VlR8MAAADdAAAADwAAAAAAAAAAAAAAAACYAgAAZHJzL2Rv&#10;d25yZXYueG1sUEsFBgAAAAAEAAQA9QAAAIgDAAAAAA==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258" o:spid="_x0000_s1059" style="position:absolute;left:5435;top:3983;width:4094;height:3109" coordorigin="5435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5skmcYAAADdAAAADwAAAGRycy9kb3ducmV2LnhtbESPQWvCQBCF7wX/wzKC&#10;t7qJYinRVUSseJBCtSDehuyYBLOzIbtN4r/vHAq9zfDevPfNajO4WnXUhsqzgXSagCLOva24MPB9&#10;+Xh9BxUissXaMxl4UoDNevSywsz6nr+oO8dCSQiHDA2UMTaZ1iEvyWGY+oZYtLtvHUZZ20LbFnsJ&#10;d7WeJcmbdlixNJTY0K6k/HH+cQYOPfbbebrvTo/77nm7LD6vp5SMmYyH7RJUpCH+m/+uj1bwZwv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mySZxgAAAN0A&#10;AAAPAAAAAAAAAAAAAAAAAKoCAABkcnMvZG93bnJldi54bWxQSwUGAAAAAAQABAD6AAAAnQMAAAAA&#10;">
                          <o:lock v:ext="edit" aspectratio="t"/>
                          <v:shape id="Freeform 1259" o:spid="_x0000_s1060" style="position:absolute;left:5435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RFBsQA&#10;AADdAAAADwAAAGRycy9kb3ducmV2LnhtbERPyWrDMBC9F/IPYgq9NXJTsjlRQtoSyKWFbJDjYE1k&#10;Y2vkWqpj/31VCPQ2j7fOct3ZSrTU+MKxgpdhAoI4c7pgo+B03D7PQPiArLFyTAp68rBeDR6WmGp3&#10;4z21h2BEDGGfooI8hDqV0mc5WfRDVxNH7uoaiyHCxkjd4C2G20qOkmQiLRYcG3Ks6T2nrDz8WAWf&#10;Zpp9+e3rd1+O3e78cd5fTP+m1NNjt1mACNSFf/HdvdNx/mg8h79v4gl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RQbEAAAA3QAAAA8AAAAAAAAAAAAAAAAAmAIAAGRycy9k&#10;b3ducmV2LnhtbFBLBQYAAAAABAAEAPUAAACJAwAAAAA=&#10;" path="m148,r30,3l206,11r25,13l254,41r18,20l285,85r9,26l340,87,391,71,444,61r56,-4l556,61r55,10l661,87r47,24l715,85,729,61,747,41,769,24,795,11,822,3,854,r33,4l918,14r28,15l968,50r18,25l997,102r5,30l997,163r-10,28l969,214r-22,21l921,250r-31,10l857,265r18,45l887,357r4,50l887,454r-10,46l860,542r-23,42l809,621r-33,33l739,683r-42,26l652,729r-47,15l554,753r-54,3l448,753r-51,-9l348,729,304,709,262,683,225,654,192,621,164,584,141,542,124,500,114,454r-3,-47l114,357r12,-47l144,265r-33,-5l81,250,53,235,31,214,15,191,4,163,,132,4,102,15,75,32,50,55,29,82,14,113,4,148,xe" fillcolor="#94c954 [3206]" strokecolor="#94c954 [3206]" strokeweight="0">
                            <v:path arrowok="t" o:connecttype="custom" o:connectlocs="69168,1173;89763,9385;105695,23854;114244,43407;151937,27765;194293,22290;237426,27765;275119,43407;283279,23854;298823,9385;319418,1173;344676,1564;367602,11341;383146,29329;389363,51620;383534,74692;367991,91898;345841,101675;340013,121228;346230,159160;340790,195528;325246,228377;301543,255751;270844,277259;235094,290946;194293,295639;154269,290946;118130,277259;87432,255751;63728,228377;48185,195528;43133,159160;48962,121228;43133,101675;20595,91898;5829,74692;0,51620;5829,29329;21372,11341;43910,1564" o:connectangles="0,0,0,0,0,0,0,0,0,0,0,0,0,0,0,0,0,0,0,0,0,0,0,0,0,0,0,0,0,0,0,0,0,0,0,0,0,0,0,0"/>
                          </v:shape>
                          <v:shape id="Freeform 1260" o:spid="_x0000_s1061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i0PMYA&#10;AADdAAAADwAAAGRycy9kb3ducmV2LnhtbESPQWvDMAyF74P9B6PBLmNx2kNoszplFAIt9LKu9KzF&#10;WhISy1nsNtm/rw6D3STe03ufNtvZ9epGY2g9G1gkKSjiytuWawPnz/J1BSpEZIu9ZzLwSwG2xePD&#10;BnPrJ/6g2ynWSkI45GigiXHItQ5VQw5D4gdi0b796DDKOtbajjhJuOv1Mk0z7bBlaWhwoF1DVXe6&#10;OgNTnX3t1m7/c3mhY3lYTF25XnXGPD/N72+gIs3x3/x3vbeCv8yEX76REX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i0PMYAAADdAAAADwAAAAAAAAAAAAAAAACYAgAAZHJz&#10;L2Rvd25yZXYueG1sUEsFBgAAAAAEAAQA9QAAAIsDAAAAAA==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1261" o:spid="_x0000_s1062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4zUsQA&#10;AADdAAAADwAAAGRycy9kb3ducmV2LnhtbERPS2vCQBC+C/6HZQq9mY0ebE1dRQWhpCD4QK/T7JgN&#10;zc6G7GrSf98VCt7m43vOfNnbWtyp9ZVjBeMkBUFcOF1xqeB03I7eQfiArLF2TAp+ycNyMRzMMdOu&#10;4z3dD6EUMYR9hgpMCE0mpS8MWfSJa4gjd3WtxRBhW0rdYhfDbS0naTqVFiuODQYb2hgqfg43q2D9&#10;dd6errtu9b0/B5ebWX5p3nKlXl/61QeIQH14iv/dnzrOn0zH8Pgmni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eM1LEAAAA3QAAAA8AAAAAAAAAAAAAAAAAmAIAAGRycy9k&#10;b3ducmV2LnhtbFBLBQYAAAAABAAEAPUAAACJAwAAAAA=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1262" o:spid="_x0000_s1063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nhSMQA&#10;AADdAAAADwAAAGRycy9kb3ducmV2LnhtbERPS2vCQBC+C/6HZYReim6MNEh0E7QP6KEHa+N9yI5J&#10;NDsbsluT/vtuoeBtPr7nbPPRtOJGvWssK1guIhDEpdUNVwqKr7f5GoTzyBpby6Tghxzk2XSyxVTb&#10;gT/pdvSVCCHsUlRQe9+lUrqyJoNuYTviwJ1tb9AH2FdS9ziEcNPKOIoSabDh0FBjR881ldfjt1EQ&#10;F/snsxs/HlfucD4N1aVYvUSvSj3Mxt0GhKfR38X/7ncd5sdJDH/fhB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Z4UjEAAAA3QAAAA8AAAAAAAAAAAAAAAAAmAIAAGRycy9k&#10;b3ducmV2LnhtbFBLBQYAAAAABAAEAPUAAACJAwAAAAA=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1263" o:spid="_x0000_s1064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Kp+cIA&#10;AADdAAAADwAAAGRycy9kb3ducmV2LnhtbERPTWvCQBC9F/wPyxR6q5OqiERXqUKlFKw0LT0P2TEb&#10;mp0N2W1M/70rFLzN433OajO4RvXchdqLhqdxBoql9KaWSsPX58vjAlSIJIYaL6zhjwNs1qO7FeXG&#10;n+WD+yJWKoVIyEmDjbHNEUNp2VEY+5YlcSffOYoJdhWajs4p3DU4ybI5OqolNVhqeWe5/Cl+nYbi&#10;u0d5P74tDvuZPyJWdtfardYP98PzElTkId7E/+5Xk+ZP5lO4fpNOwP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8qn5wgAAAN0AAAAPAAAAAAAAAAAAAAAAAJgCAABkcnMvZG93&#10;bnJldi54bWxQSwUGAAAAAAQABAD1AAAAhwMAAAAA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264" o:spid="_x0000_s1065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rkIc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i/S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65CHFAAAA3QAA&#10;AA8AAAAAAAAAAAAAAAAAqgIAAGRycy9kb3ducmV2LnhtbFBLBQYAAAAABAAEAPoAAACcAwAAAAA=&#10;">
                          <o:lock v:ext="edit" aspectratio="t"/>
                          <v:shape id="Freeform 1265" o:spid="_x0000_s1066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xsd8EA&#10;AADdAAAADwAAAGRycy9kb3ducmV2LnhtbERPS2sCMRC+F/wPYYTeatalimyNIoVKD/Xgo3seNrMP&#10;TCZLEnX77xtB8DYf33OW68EacSUfOscKppMMBHHldMeNgtPx620BIkRkjcYxKfijAOvV6GWJhXY3&#10;3tP1EBuRQjgUqKCNsS+kDFVLFsPE9cSJq523GBP0jdQebyncGpln2Vxa7Dg1tNjTZ0vV+XCxCvb1&#10;pvz12xrLzhqT78p32v04pV7Hw+YDRKQhPsUP97dO8/P5DO7fpB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MbHfBAAAA3QAAAA8AAAAAAAAAAAAAAAAAmAIAAGRycy9kb3du&#10;cmV2LnhtbFBLBQYAAAAABAAEAPUAAACGAwAAAAA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color="#54c8f8 [3204]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1266" o:spid="_x0000_s1067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An278A&#10;AADdAAAADwAAAGRycy9kb3ducmV2LnhtbERPTWsCMRC9C/6HMIK3mq2HraxGaQXBq7b0PGzGzdbN&#10;ZEmixv31Rih4m8f7nNUm2U5cyYfWsYL3WQGCuHa65UbBz/fubQEiRGSNnWNScKcAm/V4tMJKuxsf&#10;6HqMjcghHCpUYGLsKylDbchimLmeOHMn5y3GDH0jtcdbDrednBdFKS22nBsM9rQ1VJ+PF6vg67f9&#10;uJvB7+XZ/g006JROmJSaTtLnEkSkFF/if/de5/nzsoTnN/kE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MCfbvwAAAN0AAAAPAAAAAAAAAAAAAAAAAJgCAABkcnMvZG93bnJl&#10;di54bWxQSwUGAAAAAAQABAD1AAAAhA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267" o:spid="_x0000_s1068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Ob8QA&#10;AADdAAAADwAAAGRycy9kb3ducmV2LnhtbERPTYvCMBC9C/6HMIIX0VQRlWqU3QVh3ZNWQXobmrEt&#10;NpPSZLXrr98Igrd5vM9ZbVpTiRs1rrSsYDyKQBBnVpecKzgdt8MFCOeRNVaWScEfOdisu50Vxtre&#10;+UC3xOcihLCLUUHhfR1L6bKCDLqRrYkDd7GNQR9gk0vd4D2Em0pOomgmDZYcGgqs6aug7Jr8GgX4&#10;+JQ/6Tg67/dpPpheffqYL3ZK9XvtxxKEp9a/xS/3tw7zJ7M5PL8JJ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Kzm/EAAAA3QAAAA8AAAAAAAAAAAAAAAAAmAIAAGRycy9k&#10;b3ducmV2LnhtbFBLBQYAAAAABAAEAPUAAACJAwAAAAA=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268" o:spid="_x0000_s1069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IVPsQA&#10;AADdAAAADwAAAGRycy9kb3ducmV2LnhtbESPQUvDQBCF74L/YRnBm91YsZjYbRFF0FMxLehxyE6T&#10;0Oxs2B2b+O+dg+BthvfmvW/W2zkM5kwp95Ed3C4KMMRN9D23Dg7715sHMFmQPQ6RycEPZdhuLi/W&#10;WPk48Qeda2mNhnCu0EEnMlbW5qajgHkRR2LVjjEFFF1Ta33CScPDYJdFsbIBe9aGDkd67qg51d/B&#10;Ae3SXfn5/lLG3fTVyH1dcnsQ566v5qdHMEKz/Jv/rt+84i9Xiqvf6Ah2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iFT7EAAAA3QAAAA8AAAAAAAAAAAAAAAAAmAIAAGRycy9k&#10;b3ducmV2LnhtbFBLBQYAAAAABAAEAPUAAACJAwAAAAA=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1269" o:spid="_x0000_s1070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qeE8IA&#10;AADdAAAADwAAAGRycy9kb3ducmV2LnhtbERPTWvCQBC9F/wPywi91UmliI2uUgVLKbTSKJ6H7JgN&#10;ZmdDdhvTf98tFLzN433Ocj24RvXchdqLhsdJBoql9KaWSsPxsHuYgwqRxFDjhTX8cID1anS3pNz4&#10;q3xxX8RKpRAJOWmwMbY5YigtOwoT37Ik7uw7RzHBrkLT0TWFuwanWTZDR7WkBkstby2Xl+LbaShO&#10;Pcrn/n3+8frk94iV3bZ2o/X9eHhZgIo8xJv43/1m0vzp7Bn+vkkn4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Gp4TwgAAAN0AAAAPAAAAAAAAAAAAAAAAAJgCAABkcnMvZG93&#10;bnJldi54bWxQSwUGAAAAAAQABAD1AAAAhwMAAAAA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1270" o:spid="_x0000_s1071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h0/8cAAADdAAAADwAAAGRycy9kb3ducmV2LnhtbESPQWvCQBCF74X+h2UK&#10;3uomSmtJXUWkLT1IwVgQb0N2TILZ2ZDdJvHfdw6Ctxnem/e+Wa5H16ieulB7NpBOE1DEhbc1lwZ+&#10;D5/Pb6BCRLbYeCYDVwqwXj0+LDGzfuA99XkslYRwyNBAFWObaR2KihyGqW+JRTv7zmGUtSu17XCQ&#10;cNfoWZK8aoc1S0OFLW0rKi75nzPwNeCwmacf/e5y3l5Ph5ef4y4lYyZP4+YdVKQx3s23628r+LOF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lh0/8cAAADd&#10;AAAADwAAAAAAAAAAAAAAAACqAgAAZHJzL2Rvd25yZXYueG1sUEsFBgAAAAAEAAQA+gAAAJ4DAAAA&#10;AA==&#10;">
                          <o:lock v:ext="edit" aspectratio="t"/>
                          <v:shape id="Freeform 1271" o:spid="_x0000_s1072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QWsQA&#10;AADdAAAADwAAAGRycy9kb3ducmV2LnhtbERPyW7CMBC9V+IfrEHiVhwWtVWKQVXZCrfS9j6KhzgQ&#10;j0NsQuDrcaVKvc3TW2cya20pGqp94VjBoJ+AIM6cLjhX8P21fHwB4QOyxtIxKbiSh9m08zDBVLsL&#10;f1KzC7mIIexTVGBCqFIpfWbIou+7ijhye1dbDBHWudQ1XmK4LeUwSZ6kxYJjg8GK3g1lx93ZKjiZ&#10;RTP/CZvxeF3d9qvR2m8Pt0ypXrd9ewURqA3/4j/3h47zh88D+P0mni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QEFrEAAAA3QAAAA8AAAAAAAAAAAAAAAAAmAIAAGRycy9k&#10;b3ducmV2LnhtbFBLBQYAAAAABAAEAPUAAACJAwAAAAA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1272" o:spid="_x0000_s1073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K3Bb8A&#10;AADdAAAADwAAAGRycy9kb3ducmV2LnhtbERPTWsCMRC9F/wPYQRvNds9aFmN0gqCV614HjbjZutm&#10;siRR4/56IxR6m8f7nOU62U7cyIfWsYKPaQGCuHa65UbB8Wf7/gkiRGSNnWNS8KAA69XobYmVdnfe&#10;0+0QG5FDOFSowMTYV1KG2pDFMHU9cebOzluMGfpGao/3HG47WRbFTFpsOTcY7GljqL4crlbB96md&#10;P8zgd/JifwcadEpnTEpNxulrASJSiv/iP/dO5/nlvITXN/kE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0rcFvwAAAN0AAAAPAAAAAAAAAAAAAAAAAJgCAABkcnMvZG93bnJl&#10;di54bWxQSwUGAAAAAAQABAD1AAAAhA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273" o:spid="_x0000_s1074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escUA&#10;AADdAAAADwAAAGRycy9kb3ducmV2LnhtbERPTWvCQBC9F/wPyxS8SN0kikrqKrYg2J5SLZTchuw0&#10;CWZnQ3bVmF/fLRR6m8f7nPW2N424UudqywriaQSCuLC65lLB52n/tALhPLLGxjIpuJOD7Wb0sMZU&#10;2xt/0PXoSxFC2KWooPK+TaV0RUUG3dS2xIH7tp1BH2BXSt3hLYSbRiZRtJAGaw4NFbb0WlFxPl6M&#10;Ahxe5HseR19ZlpeT+dnnw3L1ptT4sd89g/DU+3/xn/ugw/xkOYPfb8IJ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6F6x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274" o:spid="_x0000_s1075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aJ5sMA&#10;AADdAAAADwAAAGRycy9kb3ducmV2LnhtbERPTUvDQBC9C/0Pywi92Y1Vq4ndlmIp6Kk0FvQ4ZMck&#10;mJ0Nu9Mm/ntXEHqbx/uc5Xp0nTpTiK1nA7ezDBRx5W3LtYHj++7mCVQUZIudZzLwQxHWq8nVEgvr&#10;Bz7QuZRapRCOBRpoRPpC61g15DDOfE+cuC8fHEqCodY24JDCXafnWbbQDltODQ329NJQ9V2enAHa&#10;h7v8422b+/3wWclDmXN9FGOm1+PmGZTQKBfxv/vVpvnzx3v4+yad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aJ5sMAAADdAAAADwAAAAAAAAAAAAAAAACYAgAAZHJzL2Rv&#10;d25yZXYueG1sUEsFBgAAAAAEAAQA9QAAAIgDAAAAAA==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1275" o:spid="_x0000_s1076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pUv8EA&#10;AADdAAAADwAAAGRycy9kb3ducmV2LnhtbERPS4vCMBC+C/sfwix403QLPrYaS3FRPPra+9CMbbWZ&#10;lCbW+u+NsLC3+fies0x7U4uOWldZVvA1jkAQ51ZXXCg4nzajOQjnkTXWlknBkxykq4/BEhNtH3yg&#10;7ugLEULYJaig9L5JpHR5SQbd2DbEgbvY1qAPsC2kbvERwk0t4yiaSoMVh4YSG1qXlN+Od6OgmXQy&#10;3t+eP9/5PfvdbqfdOr5elBp+9tkChKfe/4v/3Dsd5sezCby/CS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KVL/BAAAA3QAAAA8AAAAAAAAAAAAAAAAAmAIAAGRycy9kb3du&#10;cmV2LnhtbFBLBQYAAAAABAAEAPUAAACGAwAAAAA=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276" o:spid="_x0000_s1077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v1JEM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i9e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r9SRDFAAAA3QAA&#10;AA8AAAAAAAAAAAAAAAAAqgIAAGRycy9kb3ducmV2LnhtbFBLBQYAAAAABAAEAPoAAACcAwAAAAA=&#10;">
                        <v:group id="Group 1277" o:spid="_x0000_s1078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Hsi8UAAADdAAAADwAAAGRycy9kb3ducmV2LnhtbERPTWvCQBC9F/wPyxS8&#10;NZsobSTNKiJWPIRCVSi9DdkxCWZnQ3abxH/fLRR6m8f7nHwzmVYM1LvGsoIkikEQl1Y3XCm4nN+e&#10;ViCcR9bYWiYFd3KwWc8ecsy0HfmDhpOvRAhhl6GC2vsuk9KVNRl0ke2IA3e1vUEfYF9J3eMYwk0r&#10;F3H8Ig02HBpq7GhXU3k7fRsFhxHH7TLZD8Xturt/nZ/fP4uElJo/TttXEJ4m/y/+cx91mL9I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Wx7IvFAAAA3QAA&#10;AA8AAAAAAAAAAAAAAAAAqgIAAGRycy9kb3ducmV2LnhtbFBLBQYAAAAABAAEAPoAAACcAwAAAAA=&#10;">
                          <o:lock v:ext="edit" aspectratio="t"/>
                          <v:shape id="Freeform 1278" o:spid="_x0000_s1079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Nr5sUA&#10;AADdAAAADwAAAGRycy9kb3ducmV2LnhtbESPzW7CQAyE75V4h5WReisbcoAqZUEICfUHLoQ+gMk6&#10;2YisN8puIX37+oDUm60Zz3xebUbfqRsNsQ1sYD7LQBFXwbbcGPg+719eQcWEbLELTAZ+KcJmPXla&#10;YWHDnU90K1OjJIRjgQZcSn2hdawceYyz0BOLVofBY5J1aLQd8C7hvtN5li20x5alwWFPO0fVtfzx&#10;Bq51ud+Nn+/H3C1re7hsnf9aOGOep+P2DVSiMf2bH9cfVvDzpeDKNzKC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82vmxQAAAN0AAAAPAAAAAAAAAAAAAAAAAJgCAABkcnMv&#10;ZG93bnJldi54bWxQSwUGAAAAAAQABAD1AAAAigMAAAAA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1279" o:spid="_x0000_s1080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uLfMMA&#10;AADdAAAADwAAAGRycy9kb3ducmV2LnhtbERPS4vCMBC+C/sfwgh7kTXVg9pqlEUouODFB3sem7Et&#10;bSa1ibb77zeC4G0+vuesNr2pxYNaV1pWMBlHIIgzq0vOFZxP6dcChPPIGmvLpOCPHGzWH4MVJtp2&#10;fKDH0ecihLBLUEHhfZNI6bKCDLqxbYgDd7WtQR9gm0vdYhfCTS2nUTSTBksODQU2tC0oq453o6DL&#10;Z5dtbHa33xHt059JV6XxolLqc9h/L0F46v1b/HLvdJg/ncfw/Cac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uLfMMAAADdAAAADwAAAAAAAAAAAAAAAACYAgAAZHJzL2Rv&#10;d25yZXYueG1sUEsFBgAAAAAEAAQA9QAAAIgDAAAAAA==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1280" o:spid="_x0000_s1081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5wM8cA&#10;AADdAAAADwAAAGRycy9kb3ducmV2LnhtbESPT2vCQBDF74V+h2WE3upGD62mrmILQkmh4B/sdcyO&#10;2WB2NmS3Jv32nYPgbYb35r3fLFaDb9SVulgHNjAZZ6CIy2Brrgwc9pvnGaiYkC02gcnAH0VYLR8f&#10;Fpjb0POWrrtUKQnhmKMBl1Kbax1LRx7jOLTEop1D5zHJ2lXadthLuG/0NMtetMeapcFhSx+Oysvu&#10;1xt4/zpuDufvfn3aHlMo3Lz4aV8LY55Gw/oNVKIh3c23608r+NOZ8Ms3MoJe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ecDPHAAAA3QAAAA8AAAAAAAAAAAAAAAAAmAIAAGRy&#10;cy9kb3ducmV2LnhtbFBLBQYAAAAABAAEAPUAAACMAwAAAAA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1281" o:spid="_x0000_s1082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eZxcQA&#10;AADdAAAADwAAAGRycy9kb3ducmV2LnhtbERPS2vCQBC+C/0Pywi9iG6MWCS6ivUBPXhobbwP2TGJ&#10;ZmdDdmviv3cLgrf5+J6zWHWmEjdqXGlZwXgUgSDOrC45V5D+7oczEM4ja6wsk4I7OVgt33oLTLRt&#10;+YduR5+LEMIuQQWF93UipcsKMuhGtiYO3Nk2Bn2ATS51g20IN5WMo+hDGiw5NBRY06ag7Hr8Mwri&#10;9HNq1t1hMHHf51ObX9LJNtop9d7v1nMQnjr/Ej/dXzrMj2dj+P8mnC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HmcXEAAAA3QAAAA8AAAAAAAAAAAAAAAAAmAIAAGRycy9k&#10;b3ducmV2LnhtbFBLBQYAAAAABAAEAPUAAACJAwAAAAA=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1282" o:spid="_x0000_s1083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LqmMIA&#10;AADdAAAADwAAAGRycy9kb3ducmV2LnhtbERPTUvDQBC9C/0PyxS82UmDSEi7LVqoiKClUXoestNs&#10;aHY2ZNc0/ntXELzN433Oeju5To08hNaLhuUiA8VSe9NKo+HzY39XgAqRxFDnhTV8c4DtZnazptL4&#10;qxx5rGKjUoiEkjTYGPsSMdSWHYWF71kSd/aDo5jg0KAZ6JrCXYd5lj2go1ZSg6Wed5brS/XlNFSn&#10;EeX98Fq8Pd/7A2Jjd7190vp2Pj2uQEWe4r/4z/1i0vy8yOH3m3QC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suqYwgAAAN0AAAAPAAAAAAAAAAAAAAAAAJgCAABkcnMvZG93&#10;bnJldi54bWxQSwUGAAAAAAQABAD1AAAAhwM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283" o:spid="_x0000_s1084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X5qvwwAAAN0AAAAP&#10;AAAAAAAAAAAAAAAAAKoCAABkcnMvZG93bnJldi54bWxQSwUGAAAAAAQABAD6AAAAmgMAAAAA&#10;">
                          <o:lock v:ext="edit" aspectratio="t"/>
                          <v:shape id="Freeform 1284" o:spid="_x0000_s1085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wvFsEA&#10;AADdAAAADwAAAGRycy9kb3ducmV2LnhtbERPS2sCMRC+C/6HMEJvmnURkdUoUrD0UA++9jxsZh80&#10;mSxJqtt/3xQEb/PxPWezG6wRd/Khc6xgPstAEFdOd9wouF4O0xWIEJE1Gsek4JcC7Lbj0QYL7R58&#10;ovs5NiKFcChQQRtjX0gZqpYshpnriRNXO28xJugbqT0+Urg1Ms+ypbTYcWposaf3lqrv849VcKr3&#10;5c1/1Fh21pj8WC7o+OWUepsM+zWISEN8iZ/uT53m56sF/H+TTp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MLxbBAAAA3QAAAA8AAAAAAAAAAAAAAAAAmAIAAGRycy9kb3du&#10;cmV2LnhtbFBLBQYAAAAABAAEAPUAAACGAwAAAAA=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1285" o:spid="_x0000_s1086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PxXsQA&#10;AADdAAAADwAAAGRycy9kb3ducmV2LnhtbERPTWuDQBC9F/IflinkUpI1QsXYbEIICAn0UltynrpT&#10;Fd1Z627V/PtsodDbPN7n7A6z6cRIg2ssK9isIxDEpdUNVwo+3vNVCsJ5ZI2dZVJwIweH/eJhh5m2&#10;E7/RWPhKhBB2GSqove8zKV1Zk0G3tj1x4L7sYNAHOFRSDziFcNPJOIoSabDh0FBjT6eayrb4MQqm&#10;Kvk8bc35+/pEr/llM7X5Nm2VWj7OxxcQnmb/L/5zn3WYH6fP8PtNOEH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z8V7EAAAA3QAAAA8AAAAAAAAAAAAAAAAAmAIAAGRycy9k&#10;b3ducmV2LnhtbFBLBQYAAAAABAAEAPUAAACJAwAAAAA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1286" o:spid="_x0000_s1087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tN3MMA&#10;AADdAAAADwAAAGRycy9kb3ducmV2LnhtbERPS4vCMBC+C/6HMMLeNF0PPrpGcRcEqSDoil5nm7Ep&#10;20xKE2333xtB2Nt8fM9ZrDpbiTs1vnSs4H2UgCDOnS65UHD63gxnIHxA1lg5JgV/5GG17PcWmGrX&#10;8oHux1CIGMI+RQUmhDqV0ueGLPqRq4kjd3WNxRBhU0jdYBvDbSXHSTKRFkuODQZr+jKU/x5vVsHn&#10;7rw5Xfft+udwDi4z8+xSTzOl3gbd+gNEoC78i1/urY7zx7MJPL+JJ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tN3MMAAADdAAAADwAAAAAAAAAAAAAAAACYAgAAZHJzL2Rv&#10;d25yZXYueG1sUEsFBgAAAAAEAAQA9QAAAIgDAAAAAA==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1287" o:spid="_x0000_s1088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KkKsUA&#10;AADdAAAADwAAAGRycy9kb3ducmV2LnhtbERPS2vCQBC+F/wPywheSt0Y0UqajdiH0EMPVeN9yI5J&#10;anY2ZFcT/31XKPQ2H99z0vVgGnGlztWWFcymEQjiwuqaSwX5Yfu0AuE8ssbGMim4kYN1NnpIMdG2&#10;5x1d974UIYRdggoq79tESldUZNBNbUscuJPtDPoAu1LqDvsQbhoZR9FSGqw5NFTY0ltFxXl/MQri&#10;/HVhNsPX49x9n459+ZPP36MPpSbjYfMCwtPg/8V/7k8d5serZ7h/E06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IqQqxQAAAN0AAAAPAAAAAAAAAAAAAAAAAJgCAABkcnMv&#10;ZG93bnJldi54bWxQSwUGAAAAAAQABAD1AAAAigMAAAAA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1288" o:spid="_x0000_s1089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rdcsQA&#10;AADdAAAADwAAAGRycy9kb3ducmV2LnhtbESPQUvDQBCF70L/wzIFb3ZiEQmx26KFFhG0GMXzkB2z&#10;wexsyK5p/PfOQfA2w3vz3jeb3Rx6M/GYuigWrlcFGJYmuk5aC+9vh6sSTMokjvoobOGHE+y2i4sN&#10;VS6e5ZWnOrdGQyRVZMHnPFSIqfEcKK3iwKLaZxwDZV3HFt1IZw0PPa6L4hYDdaINngbee26+6u9g&#10;of6YUF5OT+Xz8SaeEFu/H/yDtZfL+f4OTOY5/5v/rh+d4q9LxdVvdAT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a3XLEAAAA3QAAAA8AAAAAAAAAAAAAAAAAmAIAAGRycy9k&#10;b3ducmV2LnhtbFBLBQYAAAAABAAEAPUAAACJAwAAAAA=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289" o:spid="_x0000_s1090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etRcUAAADdAAAADwAAAGRycy9kb3ducmV2LnhtbERPTWvCQBC9F/wPyxS8&#10;NZsoLTHNKiJWPIRCVSi9DdkxCWZnQ3abxH/fLRR6m8f7nHwzmVYM1LvGsoIkikEQl1Y3XCm4nN+e&#10;UhDOI2tsLZOCOznYrGcPOWbajvxBw8lXIoSwy1BB7X2XSenKmgy6yHbEgbva3qAPsK+k7nEM4aaV&#10;izh+kQYbDg01drSrqbydvo2Cw4jjdpnsh+J23d2/zs/vn0VCSs0fp+0rCE+T/xf/uY86zF+k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63rUXFAAAA3QAA&#10;AA8AAAAAAAAAAAAAAAAAqgIAAGRycy9kb3ducmV2LnhtbFBLBQYAAAAABAAEAPoAAACcAwAAAAA=&#10;">
                          <o:lock v:ext="edit" aspectratio="t"/>
                          <v:shape id="Freeform 1290" o:spid="_x0000_s1091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BTO8cA&#10;AADdAAAADwAAAGRycy9kb3ducmV2LnhtbESPT0/DMAzF70h8h8hIu7GUMU1Qlk0I2B+4Mba71XhN&#10;oXFKk3XdPv18QOJm6z2/9/N03vtaddTGKrCBu2EGirgItuLSwPZrcfsAKiZki3VgMnCiCPPZ9dUU&#10;cxuO/EndJpVKQjjmaMCl1ORax8KRxzgMDbFo+9B6TLK2pbYtHiXc13qUZRPtsWJpcNjQi6PiZ3Pw&#10;Bn7dW/e6S+/j8ao575f3q/jxfS6MGdz0z0+gEvXp3/x3vbaCP3oUfvlGRtC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QUzvHAAAA3QAAAA8AAAAAAAAAAAAAAAAAmAIAAGRy&#10;cy9kb3ducmV2LnhtbFBLBQYAAAAABAAEAPUAAACMAwAAAAA=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1291" o:spid="_x0000_s1092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zPiL8A&#10;AADdAAAADwAAAGRycy9kb3ducmV2LnhtbERPTWsCMRC9F/wPYQRvNasHW1ejaEHwqi2eh824Wd1M&#10;liTVuL/eCIXe5vE+Z7lOthU38qFxrGAyLkAQV043XCv4+d69f4IIEVlj65gUPCjAejV4W2Kp3Z0P&#10;dDvGWuQQDiUqMDF2pZShMmQxjF1HnLmz8xZjhr6W2uM9h9tWTotiJi02nBsMdvRlqLoef62C7an5&#10;eJje7+XVXnrqdUpnTEqNhmmzABEpxX/xn3uv8/zpfAKvb/IJ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DM+I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292" o:spid="_x0000_s1093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gd0MUA&#10;AADdAAAADwAAAGRycy9kb3ducmV2LnhtbERPTWvCQBC9F/wPyxR6KboxlKoxq6hQaHvSKEhuQ3aa&#10;hGRnQ3arqb++WxB6m8f7nHQ9mFZcqHe1ZQXTSQSCuLC65lLB6fg2noNwHllja5kU/JCD9Wr0kGKi&#10;7ZUPdMl8KUIIuwQVVN53iZSuqMigm9iOOHBftjfoA+xLqXu8hnDTyjiKXqXBmkNDhR3tKiqa7Nso&#10;wNtWfubT6Lzf5+XzS+Pz22z+odTT47BZgvA0+H/x3f2uw/x4EcPfN+EE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qB3Q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293" o:spid="_x0000_s1094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P3aMIA&#10;AADdAAAADwAAAGRycy9kb3ducmV2LnhtbERPTWvCQBC9F/oflil4q5sqLSa6SqkI9iSNQnscsmMS&#10;mp0Nu6OJ/75bKPQ2j/c5q83oOnWlEFvPBp6mGSjiytuWawOn4+5xASoKssXOMxm4UYTN+v5uhYX1&#10;A3/QtZRapRCOBRpoRPpC61g15DBOfU+cuLMPDiXBUGsbcEjhrtOzLHvRDltODQ329NZQ9V1enAE6&#10;hHn++b7N/WH4quS5zLk+iTGTh/F1CUpolH/xn3tv0/xZPoffb9IJ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/dowgAAAN0AAAAPAAAAAAAAAAAAAAAAAJgCAABkcnMvZG93&#10;bnJldi54bWxQSwUGAAAAAAQABAD1AAAAhwMAAAAA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1294" o:spid="_x0000_s1095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5BqsIA&#10;AADdAAAADwAAAGRycy9kb3ducmV2LnhtbERPTWvCQBC9F/wPywi91UlFio2uUgVLKbTSKJ6H7JgN&#10;ZmdDdhvTf98tFLzN433Ocj24RvXchdqLhsdJBoql9KaWSsPxsHuYgwqRxFDjhTX8cID1anS3pNz4&#10;q3xxX8RKpRAJOWmwMbY5YigtOwoT37Ik7uw7RzHBrkLT0TWFuwanWfaEjmpJDZZa3louL8W301Cc&#10;epTP/fv843Xm94iV3bZ2o/X9eHhZgIo8xJv43/1m0vzp8wz+vkkn4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kGqwgAAAN0AAAAPAAAAAAAAAAAAAAAAAJgCAABkcnMvZG93&#10;bnJldi54bWxQSwUGAAAAAAQABAD1AAAAhwMAAAAA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1295" o:spid="_x0000_s1096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iMxnc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F+s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jMZ3FAAAA3QAA&#10;AA8AAAAAAAAAAAAAAAAAqgIAAGRycy9kb3ducmV2LnhtbFBLBQYAAAAABAAEAPoAAACcAwAAAAA=&#10;">
                          <o:lock v:ext="edit" aspectratio="t"/>
                          <v:shape id="Freeform 1296" o:spid="_x0000_s1097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LHBcYA&#10;AADdAAAADwAAAGRycy9kb3ducmV2LnhtbERP32vCMBB+F/Y/hBvsRWaqA9k6o4i6IUOQdR1jb0dz&#10;a4vNpSZZrf/9MhB8u4/v580WvWlER87XlhWMRwkI4sLqmksF+cfL/SMIH5A1NpZJwZk8LOY3gxmm&#10;2p74nboslCKGsE9RQRVCm0rpi4oM+pFtiSP3Y53BEKErpXZ4iuGmkZMkmUqDNceGCltaVVQcsl+j&#10;YPf1fRz6h8+927zi28aZvLPrXKm72375DCJQH67ii3ur4/zJ0xT+v4kn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5LHBcYAAADdAAAADwAAAAAAAAAAAAAAAACYAgAAZHJz&#10;L2Rvd25yZXYueG1sUEsFBgAAAAAEAAQA9QAAAIsDAAAAAA==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1297" o:spid="_x0000_s1098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nyZ78A&#10;AADdAAAADwAAAGRycy9kb3ducmV2LnhtbERPS2sCMRC+F/wPYQRvNasHbVejaKHg1Qc9D5txs7qZ&#10;LEnUuL/eFAq9zcf3nOU62VbcyYfGsYLJuABBXDndcK3gdPx+/wARIrLG1jEpeFKA9WrwtsRSuwfv&#10;6X6ItcghHEpUYGLsSilDZchiGLuOOHNn5y3GDH0ttcdHDretnBbFTFpsODcY7OjLUHU93KyC7U8z&#10;f5re7+TVXnrqdUpnTEqNhmmzABEpxX/xn3un8/zp5xx+v8kn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qfJn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298" o:spid="_x0000_s1099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AqOscA&#10;AADdAAAADwAAAGRycy9kb3ducmV2LnhtbESPQWvCQBCF70L/wzIFL6IbpbQaXaUVhLYntYLkNmTH&#10;JJidDdlVU39951DwNsN78943i1XnanWlNlSeDYxHCSji3NuKCwOHn81wCipEZIu1ZzLwSwFWy6fe&#10;AlPrb7yj6z4WSkI4pGigjLFJtQ55SQ7DyDfEop186zDK2hbatniTcFfrSZK8aocVS0OJDa1Lys/7&#10;izOA9w/9nY2T43abFYOXc8zub9MvY/rP3fscVKQuPsz/159W8CczwZVvZAS9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AKjrHAAAA3QAAAA8AAAAAAAAAAAAAAAAAmAIAAGRy&#10;cy9kb3ducmV2LnhtbFBLBQYAAAAABAAEAPUAAACM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299" o:spid="_x0000_s1100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vAgsIA&#10;AADdAAAADwAAAGRycy9kb3ducmV2LnhtbERPTUvDQBC9C/0Pywje7MaK0o3dlqIIeiqmhXocstMk&#10;NDsbdscm/ntXELzN433OajP5Xl0opi6whbt5AYq4Dq7jxsJh/3q7BJUE2WEfmCx8U4LNena1wtKF&#10;kT/oUkmjcginEi20IkOpdapb8pjmYSDO3ClEj5JhbLSLOOZw3+tFUTxqjx3nhhYHem6pPldf3gLt&#10;4r05vr+YsBs/a3moDDcHsfbmeto+gRKa5F/8535zef7CGPj9Jp+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e8CCwgAAAN0AAAAPAAAAAAAAAAAAAAAAAJgCAABkcnMvZG93&#10;bnJldi54bWxQSwUGAAAAAAQABAD1AAAAhwMAAAAA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1300" o:spid="_x0000_s1101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qLx8QA&#10;AADdAAAADwAAAGRycy9kb3ducmV2LnhtbESPQW/CMAyF70j8h8iTdoN0nYZYR0AINLQjFHa3GtN2&#10;NE7VhFL+/XxA4mbrPb/3ebEaXKN66kLt2cDbNAFFXHhbc2ngdPyezEGFiGyx8UwG7hRgtRyPFphZ&#10;f+MD9XkslYRwyNBAFWObaR2KihyGqW+JRTv7zmGUtSu17fAm4a7RaZLMtMOapaHCljYVFZf86gy0&#10;H71O95f79rO4rn93u1m/Sf/Oxry+DOsvUJGG+DQ/rn+s4L8nwi/fyAh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ai8fEAAAA3QAAAA8AAAAAAAAAAAAAAAAAmAIAAGRycy9k&#10;b3ducmV2LnhtbFBLBQYAAAAABAAEAPUAAACJAwAAAAA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1" w:type="dxa"/>
            <w:vAlign w:val="center"/>
          </w:tcPr>
          <w:p w:rsidR="007C12D2" w:rsidRDefault="00D50BDB">
            <w:pPr>
              <w:pStyle w:val="Graphic"/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7965" cy="1505585"/>
                      <wp:effectExtent l="0" t="0" r="26035" b="18415"/>
                      <wp:docPr id="1301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1302" name="Group 1302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1303" name="Group 130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1304" name="Freeform 13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05" name="Freeform 13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06" name="Freeform 13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07" name="Freeform 130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08" name="Freeform 13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09" name="Group 130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1310" name="Freeform 13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11" name="Freeform 13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12" name="Freeform 13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13" name="Freeform 13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14" name="Freeform 13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15" name="Group 131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1316" name="Freeform 13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17" name="Freeform 13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18" name="Freeform 13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19" name="Freeform 13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20" name="Freeform 13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21" name="Group 132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1322" name="Freeform 13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23" name="Freeform 13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24" name="Freeform 13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25" name="Freeform 13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26" name="Freeform 13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327" name="Group 1327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1328" name="Group 1328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1329" name="Freeform 13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0" name="Freeform 13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1" name="Freeform 13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2" name="Freeform 13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3" name="Freeform 13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34" name="Group 1334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398362"/>
                                    <a:ext cx="409457" cy="310896"/>
                                    <a:chOff x="543508" y="398362"/>
                                    <a:chExt cx="389363" cy="295639"/>
                                  </a:xfrm>
                                </wpg:grpSpPr>
                                <wps:wsp>
                                  <wps:cNvPr id="1335" name="Freeform 13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6" name="Freeform 13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7" name="Freeform 13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8" name="Freeform 13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9" name="Freeform 13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40" name="Group 134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1341" name="Freeform 13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42" name="Freeform 13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43" name="Freeform 13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44" name="Freeform 13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45" name="Freeform 13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46" name="Group 134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1347" name="Freeform 13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48" name="Freeform 13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49" name="Freeform 13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50" name="Freeform 13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51" name="Freeform 13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352" name="Group 1352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1353" name="Group 135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1354" name="Freeform 13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55" name="Freeform 13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56" name="Freeform 13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57" name="Freeform 13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58" name="Freeform 13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59" name="Group 135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1360" name="Freeform 13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61" name="Freeform 13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62" name="Freeform 13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63" name="Freeform 13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64" name="Freeform 13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65" name="Group 136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1366" name="Freeform 13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67" name="Freeform 13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68" name="Freeform 13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69" name="Freeform 13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70" name="Freeform 13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71" name="Group 137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1372" name="Freeform 13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73" name="Freeform 13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74" name="Freeform 13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75" name="Freeform 13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76" name="Freeform 13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0FA67C" id="Group 151" o:spid="_x0000_s1026" style="width:117.95pt;height:118.55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">
                      <o:lock v:ext="edit" aspectratio="t"/>
                      <v:group id="Group 1302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Ez88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k8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Ez88QAAADdAAAA&#10;DwAAAAAAAAAAAAAAAACqAgAAZHJzL2Rvd25yZXYueG1sUEsFBgAAAAAEAAQA+gAAAJsDAAAAAA==&#10;">
                        <v:group id="Group 1303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2WaM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kyi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bZZowwAAAN0AAAAP&#10;AAAAAAAAAAAAAAAAAKoCAABkcnMvZG93bnJldi54bWxQSwUGAAAAAAQABAD6AAAAmgMAAAAA&#10;">
                          <o:lock v:ext="edit" aspectratio="t"/>
                          <v:shape id="Freeform 1304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2iMQA&#10;AADdAAAADwAAAGRycy9kb3ducmV2LnhtbESPT4vCMBDF74LfIYzgRTStriLVKO6CIt78dx+bsS02&#10;k9JErfvpNwuCtxnee795M182phQPql1hWUE8iEAQp1YXnCk4Hdf9KQjnkTWWlknBixwsF+3WHBNt&#10;n7ynx8FnIkDYJagg975KpHRpTgbdwFbEQbva2qAPa51JXeMzwE0ph1E0kQYLDhdyrOgnp/R2uJtA&#10;Oe/inTab3u/4ci+/i21sN+laqW6nWc1AeGr8x/xOb3WoP4q+4P+bMIJ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ZdojEAAAA3QAAAA8AAAAAAAAAAAAAAAAAmAIAAGRycy9k&#10;b3ducmV2LnhtbFBLBQYAAAAABAAEAPUAAACJAwAAAAA=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1305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H9mcMA&#10;AADdAAAADwAAAGRycy9kb3ducmV2LnhtbERPTYvCMBC9L/gfwgheFk1VVrQaRYSCgpd1xfPYjG1p&#10;M6lNtPXfm4WFvc3jfc5q05lKPKlxhWUF41EEgji1uuBMwfknGc5BOI+ssbJMCl7kYLPufaww1rbl&#10;b3qefCZCCLsYFeTe17GULs3JoBvZmjhwN9sY9AE2mdQNtiHcVHISRTNpsODQkGNNu5zS8vQwCtps&#10;dt0tzP5++aRjchi3ZbKYl0oN+t12CcJT5//Ff+69DvOn0Rf8fhNOkO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H9mcMAAADdAAAADwAAAAAAAAAAAAAAAACYAgAAZHJzL2Rv&#10;d25yZXYueG1sUEsFBgAAAAAEAAQA9QAAAIgDAAAAAA==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1306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BG8QA&#10;AADdAAAADwAAAGRycy9kb3ducmV2LnhtbERP22rCQBB9L/gPywi+1Y0WrEZX0YJQUih4QV/H7JgN&#10;ZmdDdjXp33cLBd/mcK6zWHW2Eg9qfOlYwWiYgCDOnS65UHA8bF+nIHxA1lg5JgU/5GG17L0sMNWu&#10;5R099qEQMYR9igpMCHUqpc8NWfRDVxNH7uoaiyHCppC6wTaG20qOk2QiLZYcGwzW9GEov+3vVsHm&#10;67Q9Xr/b9WV3Ci4zs+xcv2dKDfrdeg4iUBee4n/3p47z35IJ/H0TT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JQRvEAAAA3QAAAA8AAAAAAAAAAAAAAAAAmAIAAGRycy9k&#10;b3ducmV2LnhtbFBLBQYAAAAABAAEAPUAAACJAwAAAAA=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1307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Co7cUA&#10;AADdAAAADwAAAGRycy9kb3ducmV2LnhtbERPS2vCQBC+F/oflin0UnS3hqpEV1HbggcPPuJ9yI5J&#10;bHY2ZLcm/fduodDbfHzPmS97W4sbtb5yrOF1qEAQ585UXGjITp+DKQgfkA3WjknDD3lYLh4f5pga&#10;1/GBbsdQiBjCPkUNZQhNKqXPS7Loh64hjtzFtRZDhG0hTYtdDLe1HCk1lhYrjg0lNrQpKf86flsN&#10;o2z9Zlf97iXx+8u5K65Z8q4+tH5+6lczEIH68C/+c29NnJ+oCfx+E0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EKjtxQAAAN0AAAAPAAAAAAAAAAAAAAAAAJgCAABkcnMv&#10;ZG93bnJldi54bWxQSwUGAAAAAAQABAD1AAAAigMAAAAA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1308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eOf8YA&#10;AADdAAAADwAAAGRycy9kb3ducmV2LnhtbESPT0sDQQzF74LfYYjgpdgZFaRsOy0iCP7Bg20v3sJO&#10;urO6k9nuxO767c1B8JbwXt77ZbWZUmdONJQ2s4fruQNDXOfQcuNhv3u8WoApghywy0wefqjAZn1+&#10;tsIq5JHf6bSVxmgIlwo9RJG+srbUkRKWee6JVTvkIaHoOjQ2DDhqeOrsjXN3NmHL2hCxp4dI9df2&#10;O3mYzV4XzeebLaM7vuyi9B+THJ+9v7yY7pdghCb5N/9dPwXFv3WKq9/oCHb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PeOf8YAAADdAAAADwAAAAAAAAAAAAAAAACYAgAAZHJz&#10;L2Rvd25yZXYueG1sUEsFBgAAAAAEAAQA9QAAAIsDAAAAAA==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309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YWhg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cTS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haGCwwAAAN0AAAAP&#10;AAAAAAAAAAAAAAAAAKoCAABkcnMvZG93bnJldi54bWxQSwUGAAAAAAQABAD6AAAAmgMAAAAA&#10;">
                          <o:lock v:ext="edit" aspectratio="t"/>
                          <v:shape id="Freeform 1310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xJo8cA&#10;AADdAAAADwAAAGRycy9kb3ducmV2LnhtbESPQU/CQBCF7yb+h82YcLNbCiGmsBAVJB4Iia3xPHTH&#10;ttqdbborlH/vHEy8zeS9ee+b1WZ0nTrTEFrPBqZJCoq48rbl2sB7+XL/ACpEZIudZzJwpQCb9e3N&#10;CnPrL/xG5yLWSkI45GigibHPtQ5VQw5D4nti0T794DDKOtTaDniRcNfpLE0X2mHL0tBgT88NVd/F&#10;jzOQbbF4yk7lYV/uLB0/rl/zWbs1ZnI3Pi5BRRrjv/nv+tUK/mwq/PKNjK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cSaPHAAAA3QAAAA8AAAAAAAAAAAAAAAAAmAIAAGRy&#10;cy9kb3ducmV2LnhtbFBLBQYAAAAABAAEAPUAAACMAwAAAAA=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1311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tR8QA&#10;AADdAAAADwAAAGRycy9kb3ducmV2LnhtbERPTWuDQBC9F/Iflgn0UupqCyGxbkIICCn0UhNynrpT&#10;Fd1Z427V/PtsodDbPN7nZLvZdGKkwTWWFSRRDIK4tLrhSsH5lD+vQTiPrLGzTApu5GC3XTxkmGo7&#10;8SeNha9ECGGXooLa+z6V0pU1GXSR7YkD920Hgz7AoZJ6wCmEm06+xPFKGmw4NNTY06Gmsi1+jIKp&#10;Wn0dNuZ4vTzRR/6eTG2+WbdKPS7n/RsIT7P/F/+5jzrMf00S+P0mnC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jbUfEAAAA3QAAAA8AAAAAAAAAAAAAAAAAmAIAAGRycy9k&#10;b3ducmV2LnhtbFBLBQYAAAAABAAEAPUAAACJAwAAAAA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1312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RxcQA&#10;AADdAAAADwAAAGRycy9kb3ducmV2LnhtbERP22rCQBB9F/oPyxR8040KbU1dRQWhRBC8oK9jdsyG&#10;ZmdDdmvSv3eFQt/mcK4zW3S2EndqfOlYwWiYgCDOnS65UHA6bgYfIHxA1lg5JgW/5GExf+nNMNWu&#10;5T3dD6EQMYR9igpMCHUqpc8NWfRDVxNH7uYaiyHCppC6wTaG20qOk+RNWiw5NhisaW0o/z78WAWr&#10;7Xlzuu3a5XV/Di4z0+xSv2dK9V+75SeIQF34F/+5v3ScPxmN4flNP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r0cXEAAAA3QAAAA8AAAAAAAAAAAAAAAAAmAIAAGRycy9k&#10;b3ducmV2LnhtbFBLBQYAAAAABAAEAPUAAACJAwAAAAA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1313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I4M8QA&#10;AADdAAAADwAAAGRycy9kb3ducmV2LnhtbERPS2vCQBC+F/oflil4Ed1oaJHoKtYH9NCDjfE+ZMck&#10;NjsbsquJ/94tCL3Nx/ecxao3tbhR6yrLCibjCARxbnXFhYLsuB/NQDiPrLG2TAru5GC1fH1ZYKJt&#10;xz90S30hQgi7BBWU3jeJlC4vyaAb24Y4cGfbGvQBtoXULXYh3NRyGkUf0mDFoaHEhjYl5b/p1SiY&#10;Zp/vZt1/D2N3OJ+64pLF22in1OCtX89BeOr9v/jp/tJhfjyJ4e+bcIJ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yODPEAAAA3QAAAA8AAAAAAAAAAAAAAAAAmAIAAGRycy9k&#10;b3ducmV2LnhtbFBLBQYAAAAABAAEAPUAAACJAwAAAAA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1314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MSp8QA&#10;AADdAAAADwAAAGRycy9kb3ducmV2LnhtbERPTWvCQBC9C/6HZYRepG6spUjqKiII1dJDtZfehuw0&#10;m5qdjdmpif++Wyh4m8f7nMWq97W6UBurwAamkwwUcRFsxaWBj+P2fg4qCrLFOjAZuFKE1XI4WGBu&#10;Q8fvdDlIqVIIxxwNOJEm1zoWjjzGSWiIE/cVWo+SYFtq22KXwn2tH7LsSXusODU4bGjjqDgdfryB&#10;8fh1Xn6/6dhl5/3RSfPZy3lnzN2oXz+DEurlJv53v9g0fzZ9hL9v0gl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jEqfEAAAA3QAAAA8AAAAAAAAAAAAAAAAAmAIAAGRycy9k&#10;b3ducmV2LnhtbFBLBQYAAAAABAAEAPUAAACJAwAAAAA=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315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RE9Ws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Gs/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ET1awwAAAN0AAAAP&#10;AAAAAAAAAAAAAAAAAKoCAABkcnMvZG93bnJldi54bWxQSwUGAAAAAAQABAD6AAAAmgMAAAAA&#10;">
                          <o:lock v:ext="edit" aspectratio="t"/>
                          <v:shape id="Freeform 1316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BnKcMA&#10;AADdAAAADwAAAGRycy9kb3ducmV2LnhtbERPS4vCMBC+C/sfwizsTVOVValG2QeCFwW7K3gcmjEt&#10;NpPaZLX99xtB8DYf33MWq9ZW4kqNLx0rGA4SEMS50yUbBb8/6/4MhA/IGivHpKAjD6vlS2+BqXY3&#10;3tM1C0bEEPYpKihCqFMpfV6QRT9wNXHkTq6xGCJsjNQN3mK4reQoSSbSYsmxocCavgrKz9mfVbA1&#10;03zn1+NLd353m8P3YX803adSb6/txxxEoDY8xQ/3Rsf54+EE7t/EE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BnKcMAAADdAAAADwAAAAAAAAAAAAAAAACYAgAAZHJzL2Rv&#10;d25yZXYueG1sUEsFBgAAAAAEAAQA9QAAAIgDAAAAAA==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1317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v+oL8A&#10;AADdAAAADwAAAGRycy9kb3ducmV2LnhtbERPS2sCMRC+F/wPYYTeatYWalmNokLBqw96HjbjZnUz&#10;WZKocX+9KQje5uN7zmyRbCuu5EPjWMF4VIAgrpxuuFZw2P9+/IAIEVlj65gU3CnAYj54m2Gp3Y23&#10;dN3FWuQQDiUqMDF2pZShMmQxjFxHnLmj8xZjhr6W2uMth9tWfhbFt7TYcG4w2NHaUHXeXayC1V8z&#10;uZveb+TZnnrqdUpHTEq9D9NyCiJSii/x073Ref7XeAL/3+QT5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/6g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318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Im/ccA&#10;AADdAAAADwAAAGRycy9kb3ducmV2LnhtbESPQWvCQBCF7wX/wzIFL6VuYouV1FVsQaie1BZKbkN2&#10;mgSzsyG7avTXO4eCtxnem/e+mS1616gTdaH2bCAdJaCIC29rLg38fK+ep6BCRLbYeCYDFwqwmA8e&#10;ZphZf+YdnfaxVBLCIUMDVYxtpnUoKnIYRr4lFu3Pdw6jrF2pbYdnCXeNHifJRDusWRoqbOmzouKw&#10;PzoDeP3QmzxNfrfbvHx6PcT8+jZdGzN87JfvoCL18W7+v/6ygv+SCq58IyPo+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yJv3HAAAA3QAAAA8AAAAAAAAAAAAAAAAAmAIAAGRy&#10;cy9kb3ducmV2LnhtbFBLBQYAAAAABAAEAPUAAACM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319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MRcIA&#10;AADdAAAADwAAAGRycy9kb3ducmV2LnhtbERPTUvDQBC9C/6HZQRvdpMWxaTdFKkIeirGgB6H7DQJ&#10;ZmfD7tjEf+8Kgrd5vM/Z7Rc3qjOFOHg2kK8yUMSttwN3Bpq3p5t7UFGQLY6eycA3RdhXlxc7LK2f&#10;+ZXOtXQqhXAs0UAvMpVax7Ynh3HlJ+LEnXxwKAmGTtuAcwp3o15n2Z12OHBq6HGiQ0/tZ/3lDNAx&#10;bIr3l8fCH+ePVm7rgrtGjLm+Wh62oIQW+Rf/uZ9tmr/JC/j9Jp2g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cxFwgAAAN0AAAAPAAAAAAAAAAAAAAAAAJgCAABkcnMvZG93&#10;bnJldi54bWxQSwUGAAAAAAQABAD1AAAAhwMAAAAA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1320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eGccA&#10;AADdAAAADwAAAGRycy9kb3ducmV2LnhtbESPT0sDQQzF74LfYYjgpbSzVpCy7bRIoeAfPNh68RZ2&#10;0p2tO5ntTuyu394cBG8J7+W9X1abMbbmQn1uEju4mxVgiKvkG64dfBx20wWYLMge28Tk4IcybNbX&#10;VyssfRr4nS57qY2GcC7RQRDpSmtzFShinqWOWLVj6iOKrn1tfY+DhsfWzoviwUZsWBsCdrQNVH3t&#10;v6ODyeR1UZ/ebB6K88shSPc5yvnZudub8XEJRmiUf/Pf9ZNX/Pu58us3OoJd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03hnHAAAA3QAAAA8AAAAAAAAAAAAAAAAAmAIAAGRy&#10;cy9kb3ducmV2LnhtbFBLBQYAAAAABAAEAPUAAACMAwAAAAA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1321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bx5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Pksgc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Ebx5MQAAADdAAAA&#10;DwAAAAAAAAAAAAAAAACqAgAAZHJzL2Rvd25yZXYueG1sUEsFBgAAAAAEAAQA+gAAAJsDAAAAAA==&#10;">
                          <o:lock v:ext="edit" aspectratio="t"/>
                          <v:shape id="Freeform 1322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5CXsEA&#10;AADdAAAADwAAAGRycy9kb3ducmV2LnhtbERPS2sCMRC+F/wPYYTeatZtEVmNIkLFQz1o656HzewD&#10;k8mSpLr9940geJuP7znL9WCNuJIPnWMF00kGgrhyuuNGwc/359scRIjIGo1jUvBHAdar0csSC+1u&#10;fKTrKTYihXAoUEEbY19IGaqWLIaJ64kTVztvMSboG6k93lK4NTLPspm02HFqaLGnbUvV5fRrFRzr&#10;TXn2uxrLzhqTH8oPOnw5pV7Hw2YBItIQn+KHe6/T/Pc8h/s36QS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uQl7BAAAA3QAAAA8AAAAAAAAAAAAAAAAAmAIAAGRycy9kb3du&#10;cmV2LnhtbFBLBQYAAAAABAAEAPUAAACGAwAAAAA=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1323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wyHr8A&#10;AADdAAAADwAAAGRycy9kb3ducmV2LnhtbERPTWsCMRC9F/wPYQRvNatCW1ajqCB4rUrPw2bcrG4m&#10;SxI17q83hUJv83ifs1gl24o7+dA4VjAZFyCIK6cbrhWcjrv3LxAhImtsHZOCJwVYLQdvCyy1e/A3&#10;3Q+xFjmEQ4kKTIxdKWWoDFkMY9cRZ+7svMWYoa+l9vjI4baV06L4kBYbzg0GO9oaqq6Hm1Ww+Wk+&#10;n6b3e3m1l556ndIZk1KjYVrPQURK8V/8597rPH82ncHvN/kEuX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zDIe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324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mRcQA&#10;AADdAAAADwAAAGRycy9kb3ducmV2LnhtbERPS4vCMBC+L+x/CLPgZdHUByrVKCoIuidXBeltaMa2&#10;2ExKE7X6642wsLf5+J4znTemFDeqXWFZQbcTgSBOrS44U3A8rNtjEM4jaywtk4IHOZjPPj+mGGt7&#10;51+67X0mQgi7GBXk3lexlC7NyaDr2Io4cGdbG/QB1pnUNd5DuCllL4qG0mDBoSHHilY5pZf91SjA&#10;51L+JN3otNsl2ffg4pPnaLxVqvXVLCYgPDX+X/zn3ugwv98bwPubcIK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T5kXEAAAA3QAAAA8AAAAAAAAAAAAAAAAAmAIAAGRycy9k&#10;b3ducmV2LnhtbFBLBQYAAAAABAAEAPUAAACJ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325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M/cIA&#10;AADdAAAADwAAAGRycy9kb3ducmV2LnhtbERPTWvCQBC9F/oflin0VjdVLE3qKkUR6kkahfY4ZKdJ&#10;aHY27I4m/ntXKPQ2j/c5i9XoOnWmEFvPBp4nGSjiytuWawPHw/bpFVQUZIudZzJwoQir5f3dAgvr&#10;B/6kcym1SiEcCzTQiPSF1rFqyGGc+J44cT8+OJQEQ61twCGFu05Ps+xFO2w5NTTY07qh6rc8OQO0&#10;D7P8a7fJ/X74rmRe5lwfxZjHh/H9DZTQKP/iP/eHTfNn0zncvkkn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Az9wgAAAN0AAAAPAAAAAAAAAAAAAAAAAJgCAABkcnMvZG93&#10;bnJldi54bWxQSwUGAAAAAAQABAD1AAAAhwMAAAAA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1326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mAcQA&#10;AADdAAAADwAAAGRycy9kb3ducmV2LnhtbERPS2sCMRC+C/0PYQq9uVktiGzNSisUt3ipWvA63cw+&#10;2s1k2URN/fWNIHibj+85i2UwnTjR4FrLCiZJCoK4tLrlWsHX/n08B+E8ssbOMin4IwfL/GG0wEzb&#10;M2/ptPO1iCHsMlTQeN9nUrqyIYMusT1x5Co7GPQRDrXUA55juOnkNE1n0mDLsaHBnlYNlb+7o1FQ&#10;TTh8HDbz9eePe7sUh9XWfxdBqafH8PoCwlPwd/HNXeg4/3k6g+s38QS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KZgHEAAAA3QAAAA8AAAAAAAAAAAAAAAAAmAIAAGRycy9k&#10;b3ducmV2LnhtbFBLBQYAAAAABAAEAPUAAACJAwAAAAA=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327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PMC8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fJK/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DjzAvFAAAA3QAA&#10;AA8AAAAAAAAAAAAAAAAAqgIAAGRycy9kb3ducmV2LnhtbFBLBQYAAAAABAAEAPoAAACcAwAAAAA=&#10;">
                        <v:group id="Group 1328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XxYec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2eC&#10;K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fFh5xgAAAN0A&#10;AAAPAAAAAAAAAAAAAAAAAKoCAABkcnMvZG93bnJldi54bWxQSwUGAAAAAAQABAD6AAAAnQMAAAAA&#10;">
                          <o:lock v:ext="edit" aspectratio="t"/>
                          <v:shape id="Freeform 1329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GDMQA&#10;AADdAAAADwAAAGRycy9kb3ducmV2LnhtbERP3WrCMBS+H/gO4Qi7m+kcTK2mRQZjG7gLtQ9waM6S&#10;YnNSm6jVp18GA+/Ox/d7VuXgWnGmPjSeFTxPMhDEtdcNGwXV/v1pDiJEZI2tZ1JwpQBlMXpYYa79&#10;hbd03kUjUgiHHBXYGLtcylBbchgmviNO3I/vHcYEeyN1j5cU7lo5zbJX6bDh1GCxozdL9WF3cgpm&#10;89vmVDWHmano67jYfGy/Q2uVehwP6yWISEO8i//dnzrNf5ku4O+bdII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hRgzEAAAA3QAAAA8AAAAAAAAAAAAAAAAAmAIAAGRycy9k&#10;b3ducmV2LnhtbFBLBQYAAAAABAAEAPUAAACJAwAAAAA=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1330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qUvMYA&#10;AADdAAAADwAAAGRycy9kb3ducmV2LnhtbESPQWvCQBCF74L/YRmhF9GNFUSjqxQhYKEXtfQ8Zsck&#10;JDubZrcm/fedQ8HbDO/Ne9/sDoNr1IO6UHk2sJgnoIhzbysuDHxes9kaVIjIFhvPZOCXAhz249EO&#10;U+t7PtPjEgslIRxSNFDG2KZah7wkh2HuW2LR7r5zGGXtCm077CXcNfo1SVbaYcXSUGJLx5Ly+vLj&#10;DPTF6nbcuNP315Q+svdFX2ebdW3My2R424KKNMSn+f/6ZAV/uRR++UZG0P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qUvMYAAADdAAAADwAAAAAAAAAAAAAAAACYAgAAZHJz&#10;L2Rvd25yZXYueG1sUEsFBgAAAAAEAAQA9QAAAIsDAAAAAA==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1331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T0sQA&#10;AADdAAAADwAAAGRycy9kb3ducmV2LnhtbERP22rCQBB9F/oPyxT6phsVak1dRQtCiSB4QV/H7JgN&#10;zc6G7Nakf+8KQt/mcK4zW3S2EjdqfOlYwXCQgCDOnS65UHA8rPsfIHxA1lg5JgV/5GExf+nNMNWu&#10;5R3d9qEQMYR9igpMCHUqpc8NWfQDVxNH7uoaiyHCppC6wTaG20qOkuRdWiw5Nhis6ctQ/rP/tQpW&#10;m9P6eN22y8vuFFxmptm5nmRKvb12y08QgbrwL366v3WcPx4P4fFNPEH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ME9L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1332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vByMQA&#10;AADdAAAADwAAAGRycy9kb3ducmV2LnhtbERPS2vCQBC+C/0PyxR6kbppgqXErGJbhR48qI33ITt5&#10;tNnZkN2a+O/dguBtPr7nZKvRtOJMvWssK3iZRSCIC6sbrhTk39vnNxDOI2tsLZOCCzlYLR8mGaba&#10;Dnyg89FXIoSwS1FB7X2XSumKmgy6me2IA1fa3qAPsK+k7nEI4aaVcRS9SoMNh4YaO/qoqfg9/hkF&#10;cf4+N+txN03cvjwN1U+efEYbpZ4ex/UChKfR38U395cO85Mkhv9vwgl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LwcjEAAAA3QAAAA8AAAAAAAAAAAAAAAAAmAIAAGRycy9k&#10;b3ducmV2LnhtbFBLBQYAAAAABAAEAPUAAACJAwAAAAA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1333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JecIA&#10;AADdAAAADwAAAGRycy9kb3ducmV2LnhtbERPTUvDQBC9C/6HZQRvdqIRKWm3RQuKCLWYlp6H7DQb&#10;mp0N2TWN/75bKHibx/uc+XJ0rRq4D40XDY+TDBRL5U0jtYbd9v1hCipEEkOtF9bwxwGWi9ubORXG&#10;n+SHhzLWKoVIKEiDjbErEENl2VGY+I4lcQffO4oJ9jWank4p3LX4lGUv6KiR1GCp45Xl6lj+Og3l&#10;fkD53nxN1x/PfoNY21Vn37S+vxtfZ6Aij/FffHV/mjQ/z3O4fJNOwMUZ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oIl5wgAAAN0AAAAPAAAAAAAAAAAAAAAAAJgCAABkcnMvZG93&#10;bnJldi54bWxQSwUGAAAAAAQABAD1AAAAhwMAAAAA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334" o:spid="_x0000_s1059" style="position:absolute;left:5435;top:3983;width:4094;height:3109" coordorigin="5435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ejEocQAAADdAAAADwAAAGRycy9kb3ducmV2LnhtbERPS2vCQBC+F/wPywi9&#10;1U1MKxJdRURLDyL4APE2ZMckmJ0N2TWJ/75bEHqbj+8582VvKtFS40rLCuJRBII4s7rkXMH5tP2Y&#10;gnAeWWNlmRQ8ycFyMXibY6ptxwdqjz4XIYRdigoK7+tUSpcVZNCNbE0cuJttDPoAm1zqBrsQbio5&#10;jqKJNFhyaCiwpnVB2f34MAq+O+xWSbxpd/fb+nk9fe0vu5iUeh/2qxkIT73/F7/cPzrMT5JP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ejEocQAAADdAAAA&#10;DwAAAAAAAAAAAAAAAACqAgAAZHJzL2Rvd25yZXYueG1sUEsFBgAAAAAEAAQA+gAAAJsDAAAAAA==&#10;">
                          <o:lock v:ext="edit" aspectratio="t"/>
                          <v:shape id="Freeform 1335" o:spid="_x0000_s1060" style="position:absolute;left:5435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elPsQA&#10;AADdAAAADwAAAGRycy9kb3ducmV2LnhtbERPS2vCQBC+F/wPywi91Y0NVomu4gPBSwu+wOOQHTfB&#10;7Gya3Wry77uFgrf5+J4zW7S2EndqfOlYwXCQgCDOnS7ZKDgdt28TED4ga6wck4KOPCzmvZcZZto9&#10;eE/3QzAihrDPUEERQp1J6fOCLPqBq4kjd3WNxRBhY6Ru8BHDbSXfk+RDWiw5NhRY07qg/Hb4sQo+&#10;zTj/8tv0u7uN3O68Oe8vplsp9dpvl1MQgdrwFP+7dzrOT9MR/H0TT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3pT7EAAAA3QAAAA8AAAAAAAAAAAAAAAAAmAIAAGRycy9k&#10;b3ducmV2LnhtbFBLBQYAAAAABAAEAPUAAACJAwAAAAA=&#10;" path="m148,r30,3l206,11r25,13l254,41r18,20l285,85r9,26l340,87,391,71,444,61r56,-4l556,61r55,10l661,87r47,24l715,85,729,61,747,41,769,24,795,11,822,3,854,r33,4l918,14r28,15l968,50r18,25l997,102r5,30l997,163r-10,28l969,214r-22,21l921,250r-31,10l857,265r18,45l887,357r4,50l887,454r-10,46l860,542r-23,42l809,621r-33,33l739,683r-42,26l652,729r-47,15l554,753r-54,3l448,753r-51,-9l348,729,304,709,262,683,225,654,192,621,164,584,141,542,124,500,114,454r-3,-47l114,357r12,-47l144,265r-33,-5l81,250,53,235,31,214,15,191,4,163,,132,4,102,15,75,32,50,55,29,82,14,113,4,148,xe" fillcolor="#94c954 [3206]" strokecolor="#94c954 [3206]" strokeweight="0">
                            <v:path arrowok="t" o:connecttype="custom" o:connectlocs="69168,1173;89763,9385;105695,23854;114244,43407;151937,27765;194293,22290;237426,27765;275119,43407;283279,23854;298823,9385;319418,1173;344676,1564;367602,11341;383146,29329;389363,51620;383534,74692;367991,91898;345841,101675;340013,121228;346230,159160;340790,195528;325246,228377;301543,255751;270844,277259;235094,290946;194293,295639;154269,290946;118130,277259;87432,255751;63728,228377;48185,195528;43133,159160;48962,121228;43133,101675;20595,91898;5829,74692;0,51620;5829,29329;21372,11341;43910,1564" o:connectangles="0,0,0,0,0,0,0,0,0,0,0,0,0,0,0,0,0,0,0,0,0,0,0,0,0,0,0,0,0,0,0,0,0,0,0,0,0,0,0,0"/>
                          </v:shape>
                          <v:shape id="Freeform 1336" o:spid="_x0000_s1061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+pU8IA&#10;AADdAAAADwAAAGRycy9kb3ducmV2LnhtbERPTYvCMBC9L/gfwgheFk1VKFqNIkJBYS+6i+exGdvS&#10;ZtJtsrb++40geJvH+5z1tje1uFPrSssKppMIBHFmdcm5gp/vdLwA4TyyxtoyKXiQg+1m8LHGRNuO&#10;T3Q/+1yEEHYJKii8bxIpXVaQQTexDXHgbrY16ANsc6lb7EK4qeUsimJpsOTQUGBD+4Ky6vxnFHR5&#10;fN0vzeH38klf6XHaVelyUSk1Gva7FQhPvX+LX+6DDvPn8xie34QT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6lTwgAAAN0AAAAPAAAAAAAAAAAAAAAAAJgCAABkcnMvZG93&#10;bnJldi54bWxQSwUGAAAAAAQABAD1AAAAhwMAAAAA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1337" o:spid="_x0000_s1062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uPcMA&#10;AADdAAAADwAAAGRycy9kb3ducmV2LnhtbERP32vCMBB+H/g/hBv4NtMpTNcZRQVhdCDoRF/P5mzK&#10;mktpoq3/vRkIvt3H9/Om885W4kqNLx0reB8kIIhzp0suFOx/128TED4ga6wck4IbeZjPei9TTLVr&#10;eUvXXShEDGGfogITQp1K6XNDFv3A1cSRO7vGYoiwKaRusI3htpLDJPmQFkuODQZrWhnK/3YXq2D5&#10;c1jvz5t2cdoegsvMZ3asx5lS/ddu8QUiUBee4of7W8f5o9EY/r+JJ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kuPcMAAADdAAAADwAAAAAAAAAAAAAAAACYAgAAZHJzL2Rv&#10;d25yZXYueG1sUEsFBgAAAAAEAAQA9QAAAIgDAAAAAA==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1338" o:spid="_x0000_s1063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P2IscA&#10;AADdAAAADwAAAGRycy9kb3ducmV2LnhtbESPzW7CQAyE75V4h5WRuFRlU6IilLIgKFTqoQd+0ruV&#10;NUlK1htlF5K+fX2o1JutGc98Xq4H16g7daH2bOB5moAiLrytuTSQn9+fFqBCRLbYeCYDPxRgvRo9&#10;LDGzvucj3U+xVBLCIUMDVYxtpnUoKnIYpr4lFu3iO4dR1q7UtsNewl2jZ0ky1w5rloYKW3qrqLie&#10;bs7ALN++uM3w+ZiGw+WrL7/zdJfsjZmMh80rqEhD/Df/XX9YwU9TwZVvZAS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j9iLHAAAA3QAAAA8AAAAAAAAAAAAAAAAAmAIAAGRy&#10;cy9kb3ducmV2LnhtbFBLBQYAAAAABAAEAPUAAACMAwAAAAA=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1339" o:spid="_x0000_s1064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i+k8MA&#10;AADdAAAADwAAAGRycy9kb3ducmV2LnhtbERPTWvCQBC9F/wPywi91UlrKTa6igotpVDFVDwP2TEb&#10;mp0N2W1M/323UPA2j/c5i9XgGtVzF2ovGu4nGSiW0ptaKg3Hz5e7GagQSQw1XljDDwdYLUc3C8qN&#10;v8iB+yJWKoVIyEmDjbHNEUNp2VGY+JYlcWffOYoJdhWaji4p3DX4kGVP6KiW1GCp5a3l8qv4dhqK&#10;U4+y27/PPl4f/R6xstvWbrS+HQ/rOajIQ7yK/91vJs2fTp/h75t0Ai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i+k8MAAADdAAAADwAAAAAAAAAAAAAAAACYAgAAZHJzL2Rv&#10;d25yZXYueG1sUEsFBgAAAAAEAAQA9QAAAIgDAAAAAA==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340" o:spid="_x0000_s1065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Wx38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8Ms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tWx38cAAADd&#10;AAAADwAAAAAAAAAAAAAAAACqAgAAZHJzL2Rvd25yZXYueG1sUEsFBgAAAAAEAAQA+gAAAJ4DAAAA&#10;AA==&#10;">
                          <o:lock v:ext="edit" aspectratio="t"/>
                          <v:shape id="Freeform 1341" o:spid="_x0000_s1066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M5icEA&#10;AADdAAAADwAAAGRycy9kb3ducmV2LnhtbERPS2sCMRC+C/0PYQreNOsDKVujSKHioR58dM/DZvZB&#10;k8mSRF3/fSMI3ubje85y3VsjruRD61jBZJyBIC6dbrlWcD59jz5AhIis0TgmBXcKsF69DZaYa3fj&#10;A12PsRYphEOOCpoYu1zKUDZkMYxdR5y4ynmLMUFfS+3xlsKtkdMsW0iLLaeGBjv6aqj8O16sgkO1&#10;KX79tsKitcZM98Wc9j9OqeF7v/kEEamPL/HTvdNp/mw+gcc36QS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jOYnBAAAA3QAAAA8AAAAAAAAAAAAAAAAAmAIAAGRycy9kb3du&#10;cmV2LnhtbFBLBQYAAAAABAAEAPUAAACGAwAAAAA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color="#54c8f8 [3204]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1342" o:spid="_x0000_s1067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9yJcAA&#10;AADdAAAADwAAAGRycy9kb3ducmV2LnhtbERPTWsCMRC9C/6HMII3zaqlLVujaKHgtVY8D5txs3Uz&#10;WZKocX99UxC8zeN9znKdbCuu5EPjWMFsWoAgrpxuuFZw+PmavIMIEVlj65gU3CnAejUcLLHU7sbf&#10;dN3HWuQQDiUqMDF2pZShMmQxTF1HnLmT8xZjhr6W2uMth9tWzoviVVpsODcY7OjTUHXeX6yC7bF5&#10;u5ve7+TZ/vbU65ROmJQaj9LmA0SkFJ/ih3un8/zFyxz+v8kn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9yJcAAAADdAAAADwAAAAAAAAAAAAAAAACYAgAAZHJzL2Rvd25y&#10;ZXYueG1sUEsFBgAAAAAEAAQA9QAAAIUDAAAAAA==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343" o:spid="_x0000_s1068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WbkcUA&#10;AADdAAAADwAAAGRycy9kb3ducmV2LnhtbERPTWvCQBC9C/6HZYReSt1ExUrqGlQo1J6sFkpuQ3aa&#10;BLOzIbtNor++Wyh4m8f7nHU6mFp01LrKsoJ4GoEgzq2uuFDweX59WoFwHlljbZkUXMlBuhmP1pho&#10;2/MHdSdfiBDCLkEFpfdNIqXLSzLoprYhDty3bQ36ANtC6hb7EG5qOYuipTRYcWgosaF9Sfnl9GMU&#10;4G0n37M4+joes+JxcfHZ7Xl1UOphMmxfQHga/F38737TYf58MYe/b8IJ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ZuR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344" o:spid="_x0000_s1069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tMxsMA&#10;AADdAAAADwAAAGRycy9kb3ducmV2LnhtbERPTUvDQBC9C/6HZYTe7EZbxcRui1gK9VQaC3ocsmMS&#10;zM6G3WmT/nu3UPA2j/c5i9XoOnWiEFvPBh6mGSjiytuWawOHz839C6goyBY7z2TgTBFWy9ubBRbW&#10;D7ynUym1SiEcCzTQiPSF1rFqyGGc+p44cT8+OJQEQ61twCGFu04/Ztmzdthyamiwp/eGqt/y6AzQ&#10;Lszyr4917nfDdyVPZc71QYyZ3I1vr6CERvkXX91bm+bP5nO4fJNO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tMxsMAAADdAAAADwAAAAAAAAAAAAAAAACYAgAAZHJzL2Rv&#10;d25yZXYueG1sUEsFBgAAAAAEAAQA9QAAAIgDAAAAAA==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1345" o:spid="_x0000_s1070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PH68MA&#10;AADdAAAADwAAAGRycy9kb3ducmV2LnhtbERPTWvCQBC9F/oflhF6qxNbWyS6Siu0FKFKo3gesmM2&#10;mJ0N2W1M/31XKPQ2j/c5i9XgGtVzF2ovGibjDBRL6U0tlYbD/u1+BipEEkONF9bwwwFWy9ubBeXG&#10;X+SL+yJWKoVIyEmDjbHNEUNp2VEY+5YlcSffOYoJdhWaji4p3DX4kGXP6KiW1GCp5bXl8lx8Ow3F&#10;sUfZ7jazz/ep3yFWdt3aV63vRsPLHFTkIf6L/9wfJs1/nD7B9Zt0Ai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PH68MAAADdAAAADwAAAAAAAAAAAAAAAACYAgAAZHJzL2Rv&#10;d25yZXYueG1sUEsFBgAAAAAEAAQA9QAAAIgDAAAAAA==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1346" o:spid="_x0000_s1071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CMMM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JwjDDFAAAA3QAA&#10;AA8AAAAAAAAAAAAAAAAAqgIAAGRycy9kb3ducmV2LnhtbFBLBQYAAAAABAAEAPoAAACcAwAAAAA=&#10;">
                          <o:lock v:ext="edit" aspectratio="t"/>
                          <v:shape id="Freeform 1347" o:spid="_x0000_s1072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jolcQA&#10;AADdAAAADwAAAGRycy9kb3ducmV2LnhtbERPS0/CQBC+m/AfNmPCTbZKo6SwEKMi4E0e90l36Ba6&#10;s7W7lMqvZ0lMvM2X7zmTWWcr0VLjS8cKHgcJCOLc6ZILBdvN/GEEwgdkjZVjUvBLHmbT3t0EM+3O&#10;/E3tOhQihrDPUIEJoc6k9Lkhi37gauLI7V1jMUTYFFI3eI7htpJPSfIsLZYcGwzW9GYoP65PVsGP&#10;+Wjfd2GVpov6sv8cLvzX4ZIr1b/vXscgAnXhX/znXuo4f5i+wO2beIK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46JXEAAAA3QAAAA8AAAAAAAAAAAAAAAAAmAIAAGRycy9k&#10;b3ducmV2LnhtbFBLBQYAAAAABAAEAPUAAACJAwAAAAA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1348" o:spid="_x0000_s1073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dFz8MA&#10;AADdAAAADwAAAGRycy9kb3ducmV2LnhtbESPQU/DMAyF75P4D5GRuK0pMAEqyyaYhLTrBuJsNV5T&#10;1jhVkm1Zfz0+IHGz9Z7f+7xcFz+oM8XUBzZwX9WgiNtge+4MfH1+zF9ApYxscQhMBq6UYL26mS2x&#10;seHCOzrvc6ckhFODBlzOY6N1ah15TFUYiUU7hOgxyxo7bSNeJNwP+qGun7THnqXB4UgbR+1xf/IG&#10;3r/756ub4lYf/c9Eky3lgMWYu9vy9goqU8n/5r/rrRX8x4Xgyjcygl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dFz8MAAADdAAAADwAAAAAAAAAAAAAAAACYAgAAZHJzL2Rv&#10;d25yZXYueG1sUEsFBgAAAAAEAAQA9QAAAIgDAAAAAA==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349" o:spid="_x0000_s1074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2se8UA&#10;AADdAAAADwAAAGRycy9kb3ducmV2LnhtbERPTWvCQBC9F/oflil4KXWjFasxq7RCofWkaUFyG7Jj&#10;EpKdDdlVU3+9KxS8zeN9TrLqTSNO1LnKsoLRMAJBnFtdcaHg9+fzZQbCeWSNjWVS8EcOVsvHhwRj&#10;bc+8o1PqCxFC2MWooPS+jaV0eUkG3dC2xIE72M6gD7ArpO7wHMJNI8dRNJUGKw4NJba0Limv06NR&#10;gJcPuclG0X67zYrnSe2zy9vsW6nBU/++AOGp93fxv/tLh/mvkzncvgkn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jax7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350" o:spid="_x0000_s1075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ncGMQA&#10;AADdAAAADwAAAGRycy9kb3ducmV2LnhtbESPQUvDQBCF74L/YRnBm91oqZjYbRFF0FMxLehxyE6T&#10;0Oxs2B2b+O+dg+BthvfmvW/W2zkM5kwp95Ed3C4KMMRN9D23Dg7715sHMFmQPQ6RycEPZdhuLi/W&#10;WPk48Qeda2mNhnCu0EEnMlbW5qajgHkRR2LVjjEFFF1Ta33CScPDYO+K4t4G7FkbOhzpuaPmVH8H&#10;B7RLy/Lz/aWMu+mrkVVdcnsQ566v5qdHMEKz/Jv/rt+84i9Xyq/f6Ah2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Z3BjEAAAA3QAAAA8AAAAAAAAAAAAAAAAAmAIAAGRycy9k&#10;b3ducmV2LnhtbFBLBQYAAAAABAAEAPUAAACJAwAAAAA=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1351" o:spid="_x0000_s1076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UBQcEA&#10;AADdAAAADwAAAGRycy9kb3ducmV2LnhtbERPTYvCMBC9C/6HMAveNLWLstamIsrKHtXV+9CMbddm&#10;UppY6783C4K3ebzPSVe9qUVHrassK5hOIhDEudUVFwpOv9/jLxDOI2usLZOCBzlYZcNBiom2dz5Q&#10;d/SFCCHsElRQet8kUrq8JINuYhviwF1sa9AH2BZSt3gP4aaWcRTNpcGKQ0OJDW1Kyq/Hm1HQzDoZ&#10;76+P7SK/rc+73bzbxH8XpUYf/XoJwlPv3+KX+0eH+Z+zKfx/E06Q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lAUHBAAAA3QAAAA8AAAAAAAAAAAAAAAAAmAIAAGRycy9kb3du&#10;cmV2LnhtbFBLBQYAAAAABAAEAPUAAACGAwAAAAA=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352" o:spid="_x0000_s1077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        <v:group id="Group 1353" o:spid="_x0000_s1078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965dcMAAADdAAAADwAAAGRycy9kb3ducmV2LnhtbERPTYvCMBC9L/gfwgje&#10;1rQWF6lGEVHxIAurgngbmrEtNpPSxLb+e7OwsLd5vM9ZrHpTiZYaV1pWEI8jEMSZ1SXnCi7n3ecM&#10;hPPIGivLpOBFDlbLwccCU207/qH25HMRQtilqKDwvk6ldFlBBt3Y1sSBu9vGoA+wyaVusAvhppKT&#10;KPqSBksODQXWtCkoe5yeRsG+w26dxNv2+LhvXrfz9P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3rl1wwAAAN0AAAAP&#10;AAAAAAAAAAAAAAAAAKoCAABkcnMvZG93bnJldi54bWxQSwUGAAAAAAQABAD6AAAAmgMAAAAA&#10;">
                          <o:lock v:ext="edit" aspectratio="t"/>
                          <v:shape id="Freeform 1354" o:spid="_x0000_s1079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oyHsMA&#10;AADdAAAADwAAAGRycy9kb3ducmV2LnhtbERP22rCQBB9L/gPywi+1U29ltRVRBAv7YvRD5hmJ9lg&#10;djZkV03/visU+jaHc53FqrO1uFPrK8cK3oYJCOLc6YpLBZfz9vUdhA/IGmvHpOCHPKyWvZcFpto9&#10;+ET3LJQihrBPUYEJoUml9Lkhi37oGuLIFa61GCJsS6lbfMRwW8tRksykxYpjg8GGNobya3azCq5F&#10;tt10h93XyMwL/fm9NvY4M0oN+t36A0SgLvyL/9x7HeePpxN4fhN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oyHsMAAADdAAAADwAAAAAAAAAAAAAAAACYAgAAZHJzL2Rv&#10;d25yZXYueG1sUEsFBgAAAAAEAAQA9QAAAIgD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1355" o:spid="_x0000_s1080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LShMMA&#10;AADdAAAADwAAAGRycy9kb3ducmV2LnhtbERPTYvCMBC9C/sfwgh7kTV1RdFqFBEKCl50lz2PzdiW&#10;NpNuE23990YQvM3jfc5y3ZlK3KhxhWUFo2EEgji1uuBMwe9P8jUD4TyyxsoyKbiTg/Xqo7fEWNuW&#10;j3Q7+UyEEHYxKsi9r2MpXZqTQTe0NXHgLrYx6ANsMqkbbEO4qeR3FE2lwYJDQ441bXNKy9PVKGiz&#10;6Xk7N7v/vwEdkv2oLZP5rFTqs99tFiA8df4tfrl3OswfTybw/Cac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LShMMAAADdAAAADwAAAAAAAAAAAAAAAACYAgAAZHJzL2Rv&#10;d25yZXYueG1sUEsFBgAAAAAEAAQA9QAAAIgDAAAAAA==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1356" o:spid="_x0000_s1081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uBsQA&#10;AADdAAAADwAAAGRycy9kb3ducmV2LnhtbERP22rCQBB9L/gPywi+1U0rapu6igpCiVDwgr6O2TEb&#10;mp0N2a2Jf98tCH2bw7nObNHZStyo8aVjBS/DBARx7nTJhYLjYfP8BsIHZI2VY1JwJw+Lee9phql2&#10;Le/otg+FiCHsU1RgQqhTKX1uyKIfupo4clfXWAwRNoXUDbYx3FbyNUkm0mLJscFgTWtD+ff+xypY&#10;bU+b4/WrXV52p+Ay856d62mm1KDfLT9ABOrCv/jh/tRx/mg8gb9v4gl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6bgb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1357" o:spid="_x0000_s1082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OH8MQA&#10;AADdAAAADwAAAGRycy9kb3ducmV2LnhtbERPTWvCQBC9F/oflin0IrrRYJXoKtoqePBgNd6H7Jik&#10;zc6G7NbEf+8KQm/zeJ8zX3amEldqXGlZwXAQgSDOrC45V5Cetv0pCOeRNVaWScGNHCwXry9zTLRt&#10;+ZuuR5+LEMIuQQWF93UipcsKMugGtiYO3MU2Bn2ATS51g20IN5UcRdGHNFhyaCiwps+Cst/jn1Ew&#10;Stdjs+r2vdgdLuc2/0njr2ij1Ptbt5qB8NT5f/HTvdNhfjyewOObcIJ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jh/DEAAAA3QAAAA8AAAAAAAAAAAAAAAAAmAIAAGRycy9k&#10;b3ducmV2LnhtbFBLBQYAAAAABAAEAPUAAACJAwAAAAA=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1358" o:spid="_x0000_s1083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+qMUA&#10;AADdAAAADwAAAGRycy9kb3ducmV2LnhtbESPT0vDQBDF70K/wzKCNzvxXymx21ILigi2NIrnITtm&#10;g9nZkF3T+O2dg+Bthvfmvd+sNlPozMhDaqNYuJoXYFjq6FppLLy/PV4uwaRM4qiLwhZ+OMFmPTtb&#10;UeniSY48VrkxGiKpJAs+575ETLXnQGkeexbVPuMQKOs6NOgGOml46PC6KBYYqBVt8NTzznP9VX0H&#10;C9XHiLI/vCxfn27jAbHxu94/WHtxPm3vwWSe8r/57/rZKf7NneLqNzoC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2/6oxQAAAN0AAAAPAAAAAAAAAAAAAAAAAJgCAABkcnMv&#10;ZG93bnJldi54bWxQSwUGAAAAAAQABAD1AAAAigM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359" o:spid="_x0000_s1084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          <o:lock v:ext="edit" aspectratio="t"/>
                          <v:shape id="Freeform 1360" o:spid="_x0000_s1085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AcsUA&#10;AADdAAAADwAAAGRycy9kb3ducmV2LnhtbESPS2sDMQyE74H+B6NAb4k3aQllEyeEQksPzSGP7lms&#10;tQ9iy4vtJtt/Xx0KvUnMaObTZjd6p24UUx/YwGJegCKug+25NXA5v81eQKWMbNEFJgM/lGC3fZhs&#10;sLThzke6nXKrJIRTiQa6nIdS61R35DHNw0AsWhOixyxrbLWNeJdw7/SyKFbaY8/S0OFArx3V19O3&#10;N3Bs9tVXfG+w6r1zy0P1TIfPYMzjdNyvQWUa87/57/rDCv7TSvjlGxlB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GsByxQAAAN0AAAAPAAAAAAAAAAAAAAAAAJgCAABkcnMv&#10;ZG93bnJldi54bWxQSwUGAAAAAAQABAD1AAAAigMAAAAA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1361" o:spid="_x0000_s1086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eOsMA&#10;AADdAAAADwAAAGRycy9kb3ducmV2LnhtbERPTWvCQBC9C/0PyxR6kbpJhRCjq4gQsOClWnqeZsck&#10;JDsbs1sT/71bELzN433OajOaVlypd7VlBfEsAkFcWF1zqeD7lL+nIJxH1thaJgU3crBZv0xWmGk7&#10;8Bddj74UIYRdhgoq77tMSldUZNDNbEccuLPtDfoA+1LqHocQblr5EUWJNFhzaKiwo11FRXP8MwqG&#10;MvndLcz+8jOlQ/4ZD02+SBul3l7H7RKEp9E/xQ/3Xof58ySG/2/C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UeOsMAAADdAAAADwAAAAAAAAAAAAAAAACYAgAAZHJzL2Rv&#10;d25yZXYueG1sUEsFBgAAAAAEAAQA9QAAAIgDAAAAAA=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1362" o:spid="_x0000_s1087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2iuMQA&#10;AADdAAAADwAAAGRycy9kb3ducmV2LnhtbERP22rCQBB9F/oPyxT6ppsqWE1dxQpCiSB4QV/H7JgN&#10;zc6G7Nakf+8KBd/mcK4zW3S2EjdqfOlYwfsgAUGcO11yoeB4WPcnIHxA1lg5JgV/5GExf+nNMNWu&#10;5R3d9qEQMYR9igpMCHUqpc8NWfQDVxNH7uoaiyHCppC6wTaG20oOk2QsLZYcGwzWtDKU/+x/rYKv&#10;zWl9vG7b5WV3Ci4z0+xcf2RKvb12y08QgbrwFP+7v3WcPxoP4fFNPEH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torjEAAAA3QAAAA8AAAAAAAAAAAAAAAAAmAIAAGRycy9k&#10;b3ducmV2LnhtbFBLBQYAAAAABAAEAPUAAACJAwAAAAA=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1363" o:spid="_x0000_s1088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LTsQA&#10;AADdAAAADwAAAGRycy9kb3ducmV2LnhtbERPS2vCQBC+C/6HZYReim40NEh0E7QP6KEHa+N9yI5J&#10;NDsbsluT/vtuoeBtPr7nbPPRtOJGvWssK1guIhDEpdUNVwqKr7f5GoTzyBpby6Tghxzk2XSyxVTb&#10;gT/pdvSVCCHsUlRQe9+lUrqyJoNuYTviwJ1tb9AH2FdS9ziEcNPKVRQl0mDDoaHGjp5rKq/Hb6Ng&#10;VeyfzG78eIzd4XwaqksRv0SvSj3Mxt0GhKfR38X/7ncd5sdJDH/fhB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0S07EAAAA3QAAAA8AAAAAAAAAAAAAAAAAmAIAAGRycy9k&#10;b3ducmV2LnhtbFBLBQYAAAAABAAEAPUAAACJAwAAAAA=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1364" o:spid="_x0000_s1089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o+EMIA&#10;AADdAAAADwAAAGRycy9kb3ducmV2LnhtbERPTWvCQBC9C/6HZQq96aStiERXUaGlFFppKp6H7JgN&#10;ZmdDdhvTf98tFLzN433OajO4RvXchdqLhodpBoql9KaWSsPx63myABUiiaHGC2v44QCb9Xi0otz4&#10;q3xyX8RKpRAJOWmwMbY5YigtOwpT37Ik7uw7RzHBrkLT0TWFuwYfs2yOjmpJDZZa3lsuL8W301Cc&#10;epSPw9vi/WXmD4iV3bd2p/X93bBdgoo8xJv43/1q0vyn+Qz+vkkn4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+j4QwgAAAN0AAAAPAAAAAAAAAAAAAAAAAJgCAABkcnMvZG93&#10;bnJldi54bWxQSwUGAAAAAAQABAD1AAAAhwMAAAAA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365" o:spid="_x0000_s1090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dOJ8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F+m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RdOJ8QAAADdAAAA&#10;DwAAAAAAAAAAAAAAAACqAgAAZHJzL2Rvd25yZXYueG1sUEsFBgAAAAAEAAQA+gAAAJsDAAAAAA==&#10;">
                          <o:lock v:ext="edit" aspectratio="t"/>
                          <v:shape id="Freeform 1366" o:spid="_x0000_s1091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ERbsQA&#10;AADdAAAADwAAAGRycy9kb3ducmV2LnhtbERPyW7CMBC9V+o/WFOpt+IUUIQCBlXQFsqN7T6KhzgQ&#10;j0PshpSvx5Uq9TZPb53JrLOVaKnxpWMFr70EBHHudMmFgv3u42UEwgdkjZVjUvBDHmbTx4cJZtpd&#10;eUPtNhQihrDPUIEJoc6k9Lkhi77nauLIHV1jMUTYFFI3eI3htpL9JEmlxZJjg8Ga5oby8/bbKriY&#10;93ZxCF/D4bK+HT8HS78+3XKlnp+6tzGIQF34F/+5VzrOH6Qp/H4TT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BEW7EAAAA3QAAAA8AAAAAAAAAAAAAAAAAmAIAAGRycy9k&#10;b3ducmV2LnhtbFBLBQYAAAAABAAEAPUAAACJAwAAAAA=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1367" o:spid="_x0000_s1092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2N3b8A&#10;AADdAAAADwAAAGRycy9kb3ducmV2LnhtbERPTWsCMRC9F/wPYQRvNWsFLatRtCB41Zaeh824Wd1M&#10;liRq3F9vhEJv83ifs1wn24ob+dA4VjAZFyCIK6cbrhX8fO/eP0GEiKyxdUwKHhRgvRq8LbHU7s4H&#10;uh1jLXIIhxIVmBi7UspQGbIYxq4jztzJeYsxQ19L7fGew20rP4piJi02nBsMdvRlqLocr1bB9reZ&#10;P0zv9/Jizz31OqUTJqVGw7RZgIiU4r/4z73Xef50NofXN/kE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nY3d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368" o:spid="_x0000_s1093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VgMcA&#10;AADdAAAADwAAAGRycy9kb3ducmV2LnhtbESPT2vCQBDF70K/wzKFXkQ3VlFJXaUtFLQn/0HJbchO&#10;k2B2NmS3Gv30nYPgbYb35r3fLFadq9WZ2lB5NjAaJqCIc28rLgwcD1+DOagQkS3WnsnAlQKslk+9&#10;BabWX3hH530slIRwSNFAGWOTah3ykhyGoW+IRfv1rcMoa1to2+JFwl2tX5Nkqh1WLA0lNvRZUn7a&#10;/zkDePvQ39ko+dlus6I/OcXsNptvjHl57t7fQEXq4sN8v15bwR9PBVe+kRH08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0VYDHAAAA3QAAAA8AAAAAAAAAAAAAAAAAmAIAAGRy&#10;cy9kb3ducmV2LnhtbFBLBQYAAAAABAAEAPUAAACM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369" o:spid="_x0000_s1094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+/OMIA&#10;AADdAAAADwAAAGRycy9kb3ducmV2LnhtbERPTWvCQBC9F/oflin0VjdWlCa6Smkp1JM0FfQ4ZMck&#10;mJ0Nu1OT/vuuIPQ2j/c5q83oOnWhEFvPBqaTDBRx5W3LtYH998fTC6goyBY7z2TglyJs1vd3Kyys&#10;H/iLLqXUKoVwLNBAI9IXWseqIYdx4nvixJ18cCgJhlrbgEMKd51+zrKFdthyamiwp7eGqnP54wzQ&#10;Lszyw/Y997vhWMm8zLneizGPD+PrEpTQKP/im/vTpvmzRQ7Xb9IJ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T784wgAAAN0AAAAPAAAAAAAAAAAAAAAAAJgCAABkcnMvZG93&#10;bnJldi54bWxQSwUGAAAAAAQABAD1AAAAhwMAAAAA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1370" o:spid="_x0000_s1095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uzsUA&#10;AADdAAAADwAAAGRycy9kb3ducmV2LnhtbESPT0vDQBDF70K/wzKCNzvxD7bEbkstKCLY0iieh+yY&#10;DWZnQ3ZN47d3DoK3Gd6b936z2kyhMyMPqY1i4WpegGGpo2ulsfD+9ni5BJMyiaMuClv44QSb9exs&#10;RaWLJznyWOXGaIikkiz4nPsSMdWeA6V57FlU+4xDoKzr0KAb6KThocProrjDQK1og6eed57rr+o7&#10;WKg+RpT94WX5+nQbD4iN3/X+wdqL82l7DybzlP/Nf9fPTvFvFsqv3+gIuP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GK7OxQAAAN0AAAAPAAAAAAAAAAAAAAAAAJgCAABkcnMv&#10;ZG93bnJldi54bWxQSwUGAAAAAAQABAD1AAAAigMAAAAA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1371" o:spid="_x0000_s1096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Xe+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8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9d75wwAAAN0AAAAP&#10;AAAAAAAAAAAAAAAAAKoCAABkcnMvZG93bnJldi54bWxQSwUGAAAAAAQABAD6AAAAmgMAAAAA&#10;">
                          <o:lock v:ext="edit" aspectratio="t"/>
                          <v:shape id="Freeform 1372" o:spid="_x0000_s1097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QoYcYA&#10;AADdAAAADwAAAGRycy9kb3ducmV2LnhtbERP32vCMBB+F/Y/hBv4IjOdghudUWTqGEOQdR1jb0dz&#10;a4vNpSZZ7f77RRB8u4/v582XvWlER87XlhXcjxMQxIXVNZcK8o/t3SMIH5A1NpZJwR95WC5uBnNM&#10;tT3xO3VZKEUMYZ+igiqENpXSFxUZ9GPbEkfuxzqDIUJXSu3wFMNNIydJMpMGa44NFbb0XFFxyH6N&#10;gt3X93Hkp597t3nBt40zeWfXuVLD2371BCJQH67ii/tVx/nThwmcv4kn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QoYcYAAADdAAAADwAAAAAAAAAAAAAAAACYAgAAZHJz&#10;L2Rvd25yZXYueG1sUEsFBgAAAAAEAAQA9QAAAIsDAAAAAA==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1373" o:spid="_x0000_s1098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8dA78A&#10;AADdAAAADwAAAGRycy9kb3ducmV2LnhtbERPTWsCMRC9C/6HMII3zVpBy2oULQhea0vPw2bcrG4m&#10;SxI17q9vhEJv83ifs94m24o7+dA4VjCbFiCIK6cbrhV8fx0m7yBCRNbYOiYFTwqw3QwHayy1e/An&#10;3U+xFjmEQ4kKTIxdKWWoDFkMU9cRZ+7svMWYoa+l9vjI4baVb0WxkBYbzg0GO/owVF1PN6tg/9Ms&#10;n6b3R3m1l556ndIZk1LjUdqtQERK8V/85z7qPH++nMPrm3yC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fx0D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374" o:spid="_x0000_s1099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DJWMUA&#10;AADdAAAADwAAAGRycy9kb3ducmV2LnhtbERPTWvCQBC9F/wPyxR6Ed2kDVWiq9hCoXqKVpDchuw0&#10;CWZnQ3Ybo7++WxB6m8f7nOV6MI3oqXO1ZQXxNAJBXFhdc6ng+PUxmYNwHlljY5kUXMnBejV6WGKq&#10;7YX31B98KUIIuxQVVN63qZSuqMigm9qWOHDftjPoA+xKqTu8hHDTyOcoepUGaw4NFbb0XlFxPvwY&#10;BXh7k7s8jk5Zlpfj5Ozz22y+VerpcdgsQHga/L/47v7UYf7LLIG/b8IJ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4MlY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375" o:spid="_x0000_s1100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j4MMA&#10;AADdAAAADwAAAGRycy9kb3ducmV2LnhtbERPTUvDQBC9C/6HZYTe7EZL1cRui1gK9VQaC3ocsmMS&#10;zM6G3WmT/nu3UPA2j/c5i9XoOnWiEFvPBh6mGSjiytuWawOHz839C6goyBY7z2TgTBFWy9ubBRbW&#10;D7ynUym1SiEcCzTQiPSF1rFqyGGc+p44cT8+OJQEQ61twCGFu04/ZtmTdthyamiwp/eGqt/y6AzQ&#10;Lszyr4917nfDdyXzMuf6IMZM7sa3V1BCo/yLr+6tTfNnz3O4fJNO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sj4MMAAADdAAAADwAAAAAAAAAAAAAAAACYAgAAZHJzL2Rv&#10;d25yZXYueG1sUEsFBgAAAAAEAAQA9QAAAIgDAAAAAA==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1376" o:spid="_x0000_s1101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FVcEA&#10;AADdAAAADwAAAGRycy9kb3ducmV2LnhtbERPTYvCMBC9C/sfwix403Qr29VqFHFZ8aiu3odmbKvN&#10;pDSx1n9vBMHbPN7nzBadqURLjSstK/gaRiCIM6tLzhUc/v8GYxDOI2usLJOCOzlYzD96M0y1vfGO&#10;2r3PRQhhl6KCwvs6ldJlBRl0Q1sTB+5kG4M+wCaXusFbCDeVjKMokQZLDg0F1rQqKLvsr0ZB/d3K&#10;eHu5/06y6/K4XiftKj6flOp/dsspCE+df4tf7o0O80c/CTy/CS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5xVXBAAAA3QAAAA8AAAAAAAAAAAAAAAAAmAIAAGRycy9kb3du&#10;cmV2LnhtbFBLBQYAAAAABAAEAPUAAACGAwAAAAA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7C12D2">
        <w:trPr>
          <w:trHeight w:hRule="exact" w:val="648"/>
        </w:trPr>
        <w:tc>
          <w:tcPr>
            <w:tcW w:w="2879" w:type="dxa"/>
            <w:shd w:val="clear" w:color="auto" w:fill="ED4832" w:themeFill="accent5"/>
            <w:vAlign w:val="center"/>
          </w:tcPr>
          <w:p w:rsidR="007C12D2" w:rsidRDefault="005E7EBB">
            <w:pPr>
              <w:pStyle w:val="Name"/>
            </w:pPr>
            <w:sdt>
              <w:sdtPr>
                <w:alias w:val="Your Name"/>
                <w:tag w:val=""/>
                <w:id w:val="414830042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D50BDB"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  <w:tc>
          <w:tcPr>
            <w:tcW w:w="2880" w:type="dxa"/>
            <w:shd w:val="clear" w:color="auto" w:fill="ED4832" w:themeFill="accent5"/>
            <w:vAlign w:val="center"/>
          </w:tcPr>
          <w:p w:rsidR="007C12D2" w:rsidRDefault="005E7EBB">
            <w:pPr>
              <w:pStyle w:val="Name"/>
            </w:pPr>
            <w:sdt>
              <w:sdtPr>
                <w:alias w:val="Your Name"/>
                <w:tag w:val=""/>
                <w:id w:val="-1643030493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D50BDB"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  <w:tc>
          <w:tcPr>
            <w:tcW w:w="2880" w:type="dxa"/>
            <w:shd w:val="clear" w:color="auto" w:fill="ED4832" w:themeFill="accent5"/>
            <w:vAlign w:val="center"/>
          </w:tcPr>
          <w:p w:rsidR="007C12D2" w:rsidRDefault="005E7EBB">
            <w:pPr>
              <w:pStyle w:val="Name"/>
            </w:pPr>
            <w:sdt>
              <w:sdtPr>
                <w:alias w:val="Your Name"/>
                <w:tag w:val=""/>
                <w:id w:val="-2074504072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D50BDB"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  <w:tc>
          <w:tcPr>
            <w:tcW w:w="2880" w:type="dxa"/>
            <w:shd w:val="clear" w:color="auto" w:fill="ED4832" w:themeFill="accent5"/>
            <w:vAlign w:val="center"/>
          </w:tcPr>
          <w:p w:rsidR="007C12D2" w:rsidRDefault="005E7EBB">
            <w:pPr>
              <w:pStyle w:val="Name"/>
            </w:pPr>
            <w:sdt>
              <w:sdtPr>
                <w:alias w:val="Your Name"/>
                <w:tag w:val=""/>
                <w:id w:val="746393418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D50BDB"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  <w:tc>
          <w:tcPr>
            <w:tcW w:w="2881" w:type="dxa"/>
            <w:shd w:val="clear" w:color="auto" w:fill="ED4832" w:themeFill="accent5"/>
            <w:vAlign w:val="center"/>
          </w:tcPr>
          <w:p w:rsidR="007C12D2" w:rsidRDefault="005E7EBB">
            <w:pPr>
              <w:pStyle w:val="Name"/>
            </w:pPr>
            <w:sdt>
              <w:sdtPr>
                <w:alias w:val="Your Name"/>
                <w:tag w:val=""/>
                <w:id w:val="-964804745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D50BDB"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</w:tr>
      <w:tr w:rsidR="007C12D2">
        <w:trPr>
          <w:trHeight w:hRule="exact" w:val="1512"/>
        </w:trPr>
        <w:tc>
          <w:tcPr>
            <w:tcW w:w="2879" w:type="dxa"/>
            <w:vAlign w:val="center"/>
          </w:tcPr>
          <w:sdt>
            <w:sdtPr>
              <w:alias w:val="Address"/>
              <w:tag w:val=""/>
              <w:id w:val="365189753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5E7EBB">
            <w:pPr>
              <w:pStyle w:val="ContactInfo"/>
            </w:pPr>
            <w:sdt>
              <w:sdtPr>
                <w:alias w:val="Telephone"/>
                <w:tag w:val=""/>
                <w:id w:val="425399889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50BDB">
                  <w:t>[telephone]</w:t>
                </w:r>
              </w:sdtContent>
            </w:sdt>
          </w:p>
          <w:sdt>
            <w:sdtPr>
              <w:alias w:val="Email"/>
              <w:tag w:val=""/>
              <w:id w:val="1578785875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[email address]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1673073638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>[twitter name]</w:t>
                </w:r>
              </w:sdtContent>
            </w:sdt>
          </w:p>
          <w:sdt>
            <w:sdtPr>
              <w:alias w:val="Web Address"/>
              <w:tag w:val=""/>
              <w:id w:val="577168568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alias w:val="Address"/>
              <w:tag w:val=""/>
              <w:id w:val="-1470440132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5E7EBB">
            <w:pPr>
              <w:pStyle w:val="ContactInfo"/>
            </w:pPr>
            <w:sdt>
              <w:sdtPr>
                <w:alias w:val="Telephone"/>
                <w:tag w:val=""/>
                <w:id w:val="-1210098372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50BDB">
                  <w:t>[telephone]</w:t>
                </w:r>
              </w:sdtContent>
            </w:sdt>
          </w:p>
          <w:sdt>
            <w:sdtPr>
              <w:alias w:val="Email"/>
              <w:tag w:val=""/>
              <w:id w:val="394945543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[email address]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-1425026017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>[twitter name]</w:t>
                </w:r>
              </w:sdtContent>
            </w:sdt>
          </w:p>
          <w:sdt>
            <w:sdtPr>
              <w:alias w:val="Web Address"/>
              <w:tag w:val=""/>
              <w:id w:val="137238422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alias w:val="Address"/>
              <w:tag w:val=""/>
              <w:id w:val="590976830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5E7EBB">
            <w:pPr>
              <w:pStyle w:val="ContactInfo"/>
            </w:pPr>
            <w:sdt>
              <w:sdtPr>
                <w:alias w:val="Telephone"/>
                <w:tag w:val=""/>
                <w:id w:val="-2104090662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50BDB">
                  <w:t>[telephone]</w:t>
                </w:r>
              </w:sdtContent>
            </w:sdt>
          </w:p>
          <w:sdt>
            <w:sdtPr>
              <w:alias w:val="Email"/>
              <w:tag w:val=""/>
              <w:id w:val="1254010594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[email address]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2140065394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>[twitter name]</w:t>
                </w:r>
              </w:sdtContent>
            </w:sdt>
          </w:p>
          <w:sdt>
            <w:sdtPr>
              <w:alias w:val="Web Address"/>
              <w:tag w:val=""/>
              <w:id w:val="1703217528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alias w:val="Address"/>
              <w:tag w:val=""/>
              <w:id w:val="-1800683474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5E7EBB">
            <w:pPr>
              <w:pStyle w:val="ContactInfo"/>
            </w:pPr>
            <w:sdt>
              <w:sdtPr>
                <w:alias w:val="Telephone"/>
                <w:tag w:val=""/>
                <w:id w:val="152187730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50BDB">
                  <w:t>[telephone]</w:t>
                </w:r>
              </w:sdtContent>
            </w:sdt>
          </w:p>
          <w:sdt>
            <w:sdtPr>
              <w:alias w:val="Email"/>
              <w:tag w:val=""/>
              <w:id w:val="-39601032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[email address]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-1709025391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>[twitter name]</w:t>
                </w:r>
              </w:sdtContent>
            </w:sdt>
          </w:p>
          <w:sdt>
            <w:sdtPr>
              <w:alias w:val="Web Address"/>
              <w:tag w:val=""/>
              <w:id w:val="-1345013294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  <w:tc>
          <w:tcPr>
            <w:tcW w:w="2881" w:type="dxa"/>
            <w:vAlign w:val="center"/>
          </w:tcPr>
          <w:sdt>
            <w:sdtPr>
              <w:alias w:val="Address"/>
              <w:tag w:val=""/>
              <w:id w:val="516663583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5E7EBB">
            <w:pPr>
              <w:pStyle w:val="ContactInfo"/>
            </w:pPr>
            <w:sdt>
              <w:sdtPr>
                <w:alias w:val="Telephone"/>
                <w:tag w:val=""/>
                <w:id w:val="2056659548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50BDB">
                  <w:t>[telephone]</w:t>
                </w:r>
              </w:sdtContent>
            </w:sdt>
          </w:p>
          <w:sdt>
            <w:sdtPr>
              <w:alias w:val="Email"/>
              <w:tag w:val=""/>
              <w:id w:val="1718464707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[email address]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-1913453830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>[twitter name]</w:t>
                </w:r>
              </w:sdtContent>
            </w:sdt>
          </w:p>
          <w:sdt>
            <w:sdtPr>
              <w:alias w:val="Web Address"/>
              <w:tag w:val=""/>
              <w:id w:val="1872568781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</w:tr>
      <w:tr w:rsidR="007C12D2">
        <w:trPr>
          <w:trHeight w:hRule="exact" w:val="2880"/>
        </w:trPr>
        <w:tc>
          <w:tcPr>
            <w:tcW w:w="2879" w:type="dxa"/>
            <w:vAlign w:val="center"/>
          </w:tcPr>
          <w:p w:rsidR="007C12D2" w:rsidRDefault="00D50BDB">
            <w:pPr>
              <w:pStyle w:val="Graphic"/>
            </w:pPr>
            <w:bookmarkStart w:id="0" w:name="_GoBack"/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8112" cy="1505981"/>
                      <wp:effectExtent l="0" t="0" r="26035" b="18415"/>
                      <wp:docPr id="1377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1378" name="Group 1378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1379" name="Group 137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1380" name="Freeform 13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81" name="Freeform 13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82" name="Freeform 13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83" name="Freeform 13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84" name="Freeform 13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85" name="Group 138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1386" name="Freeform 13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87" name="Freeform 13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88" name="Freeform 13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89" name="Freeform 13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90" name="Freeform 13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91" name="Group 139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1392" name="Freeform 13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93" name="Freeform 13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94" name="Freeform 13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95" name="Freeform 13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96" name="Freeform 13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97" name="Group 139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1398" name="Freeform 13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99" name="Freeform 13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00" name="Freeform 14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01" name="Freeform 140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02" name="Freeform 14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403" name="Group 1403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1404" name="Group 1404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1405" name="Freeform 14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06" name="Freeform 14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07" name="Freeform 140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08" name="Freeform 14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09" name="Freeform 14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10" name="Group 141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628676" y="548054"/>
                                    <a:ext cx="239123" cy="103633"/>
                                    <a:chOff x="624496" y="540706"/>
                                    <a:chExt cx="227388" cy="98547"/>
                                  </a:xfrm>
                                </wpg:grpSpPr>
                                <wps:wsp>
                                  <wps:cNvPr id="1412" name="Freeform 14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13" name="Freeform 14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14" name="Freeform 14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15" name="Freeform 14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16" name="Group 141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1417" name="Freeform 14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18" name="Freeform 14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19" name="Freeform 14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20" name="Freeform 14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21" name="Freeform 14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22" name="Group 142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1423" name="Freeform 14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24" name="Freeform 14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25" name="Freeform 14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26" name="Freeform 14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27" name="Freeform 14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428" name="Group 1428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1429" name="Group 142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1430" name="Freeform 14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31" name="Freeform 14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32" name="Freeform 14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33" name="Freeform 14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34" name="Freeform 14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35" name="Group 143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1436" name="Freeform 14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37" name="Freeform 14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38" name="Freeform 14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39" name="Freeform 14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40" name="Freeform 14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41" name="Group 144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1442" name="Freeform 14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43" name="Freeform 14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44" name="Freeform 14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45" name="Freeform 14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46" name="Freeform 14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47" name="Group 144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1448" name="Freeform 14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49" name="Freeform 14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50" name="Freeform 14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51" name="Freeform 14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52" name="Freeform 14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685200" id="Group 151" o:spid="_x0000_s1026" style="width:117.95pt;height:118.6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">
                      <o:lock v:ext="edit" aspectratio="t"/>
                      <v:group id="Group 1378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93ZMcAAADdAAAADwAAAGRycy9kb3ducmV2LnhtbESPQWvCQBCF74X+h2UK&#10;vdVNKq0ldRWRVjxIwVgQb0N2TILZ2ZDdJvHfdw6Ctxnem/e+mS9H16ieulB7NpBOElDEhbc1lwZ+&#10;D98vH6BCRLbYeCYDVwqwXDw+zDGzfuA99XkslYRwyNBAFWObaR2KihyGiW+JRTv7zmGUtSu17XCQ&#10;cNfo1yR51w5rloYKW1pXVFzyP2dgM+CwmqZf/e5yXl9Ph7ef4y4lY56fxtUnqEhjvJtv11sr+NOZ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s93ZMcAAADd&#10;AAAADwAAAAAAAAAAAAAAAACqAgAAZHJzL2Rvd25yZXYueG1sUEsFBgAAAAAEAAQA+gAAAJ4DAAAA&#10;AA==&#10;">
                        <v:group id="Group 1379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PS/8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T2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YPS/8QAAADdAAAA&#10;DwAAAAAAAAAAAAAAAACqAgAAZHJzL2Rvd25yZXYueG1sUEsFBgAAAAAEAAQA+gAAAJsDAAAAAA==&#10;">
                          <o:lock v:ext="edit" aspectratio="t"/>
                          <v:shape id="Freeform 1380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z0cYA&#10;AADdAAAADwAAAGRycy9kb3ducmV2LnhtbESPT2vCQBDF7wW/wzJCL6Vu0lKRNBuxBUW81T/3aXaa&#10;BLOzIbtq9NN3DoK3N8yb37yXzwfXqjP1ofFsIJ0koIhLbxuuDOx3y9cZqBCRLbaeycCVAsyL0VOO&#10;mfUX/qHzNlZKIBwyNFDH2GVah7Imh2HiO2LZ/fneYZSxr7Tt8SJw1+q3JJlqhw3Lhxo7+q6pPG5P&#10;TiiHTbqxbvVy+/g9tV/NOvWrcmnM83hYfIKKNMSH+X69thL/fSb5pY1I0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Fz0cYAAADdAAAADwAAAAAAAAAAAAAAAACYAgAAZHJz&#10;L2Rvd25yZXYueG1sUEsFBgAAAAAEAAQA9QAAAIsDAAAAAA==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1381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4wMMA&#10;AADdAAAADwAAAGRycy9kb3ducmV2LnhtbERPTWvCQBC9F/wPywheim7SgsToKiIEFHqpiucxOyYh&#10;2dmY3Zr4791Cobd5vM9ZbQbTiAd1rrKsIJ5FIIhzqysuFJxP2TQB4TyyxsYyKXiSg8169LbCVNue&#10;v+lx9IUIIexSVFB636ZSurwkg25mW+LA3Wxn0AfYFVJ32Idw08iPKJpLgxWHhhJb2pWU18cfo6Av&#10;5tfdwuzvl3f6yg5xX2eLpFZqMh62SxCeBv8v/nPvdZj/mcTw+004Qa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n4wMMAAADdAAAADwAAAAAAAAAAAAAAAACYAgAAZHJzL2Rv&#10;d25yZXYueG1sUEsFBgAAAAAEAAQA9QAAAIgDAAAAAA==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1382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FEQsQA&#10;AADdAAAADwAAAGRycy9kb3ducmV2LnhtbERP22rCQBB9F/oPyxT6ppsqtJq6ihWEEqHgBX0ds2M2&#10;NDsbslsT/94VBN/mcK4znXe2EhdqfOlYwfsgAUGcO11yoWC/W/XHIHxA1lg5JgVX8jCfvfSmmGrX&#10;8oYu21CIGMI+RQUmhDqV0ueGLPqBq4kjd3aNxRBhU0jdYBvDbSWHSfIhLZYcGwzWtDSU/23/rYLv&#10;9WG1P/+2i9PmEFxmJtmx/syUenvtFl8gAnXhKX64f3ScPxoP4f5NPEH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hRELEAAAA3QAAAA8AAAAAAAAAAAAAAAAAmAIAAGRycy9k&#10;b3ducmV2LnhtbFBLBQYAAAAABAAEAPUAAACJAwAAAAA=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1383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ittMQA&#10;AADdAAAADwAAAGRycy9kb3ducmV2LnhtbERPTWvCQBC9C/0PyxR6kbqpoSLRTbDagoceNI33ITsm&#10;abOzIbs16b/vCoK3ebzPWWejacWFetdYVvAyi0AQl1Y3XCkovj6elyCcR9bYWiYFf+QgSx8ma0y0&#10;HfhIl9xXIoSwS1BB7X2XSOnKmgy6me2IA3e2vUEfYF9J3eMQwk0r51G0kAYbDg01drStqfzJf42C&#10;efH2ajbj5zR2h/NpqL6LeBe9K/X0OG5WIDyN/i6+ufc6zI+XMVy/CS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4rbTEAAAA3QAAAA8AAAAAAAAAAAAAAAAAmAIAAGRycy9k&#10;b3ducmV2LnhtbFBLBQYAAAAABAAEAPUAAACJAwAAAAA=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1384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mHIMQA&#10;AADdAAAADwAAAGRycy9kb3ducmV2LnhtbERPS2vCQBC+F/oflin0IrqxlhKiq5SC0Ac9qL14G7Jj&#10;Npqdjdmpif++Wyj0Nh/fcxarwTfqQl2sAxuYTjJQxGWwNVcGvnbrcQ4qCrLFJjAZuFKE1fL2ZoGF&#10;DT1v6LKVSqUQjgUacCJtoXUsHXmMk9ASJ+4QOo+SYFdp22Gfwn2jH7LsSXusOTU4bOnFUXnafnsD&#10;o9FHXh0/deyz8/vOSbsf5PxmzP3d8DwHJTTIv/jP/WrT/Fn+CL/fpBP0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phyDEAAAA3QAAAA8AAAAAAAAAAAAAAAAAmAIAAGRycy9k&#10;b3ducmV2LnhtbFBLBQYAAAAABAAEAPUAAACJAwAAAAA=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385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uo3c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g/Xy7g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G6jdwwAAAN0AAAAP&#10;AAAAAAAAAAAAAAAAAKoCAABkcnMvZG93bnJldi54bWxQSwUGAAAAAAQABAD6AAAAmgMAAAAA&#10;">
                          <o:lock v:ext="edit" aspectratio="t"/>
                          <v:shape id="Freeform 1386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hy8MA&#10;AADdAAAADwAAAGRycy9kb3ducmV2LnhtbERPS2vCQBC+C/0PyxS86cYoIqmrWF94EKFJ6XmanSZp&#10;s7Mhu2r8964g9DYf33Pmy87U4kKtqywrGA0jEMS51RUXCj6z3WAGwnlkjbVlUnAjB8vFS2+OibZX&#10;/qBL6gsRQtglqKD0vkmkdHlJBt3QNsSB+7GtQR9gW0jd4jWEm1rGUTSVBisODSU2tC4p/0vPRkG8&#10;wfQ9/s6O+2yr6fR1+52Mq41S/ddu9QbCU+f/xU/3QYf549kUHt+EE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Phy8MAAADdAAAADwAAAAAAAAAAAAAAAACYAgAAZHJzL2Rv&#10;d25yZXYueG1sUEsFBgAAAAAEAAQA9QAAAIgDAAAAAA==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1387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zFL8MA&#10;AADdAAAADwAAAGRycy9kb3ducmV2LnhtbERPTWvCQBC9C/0PyxR6Ed3Ygk1SVxEhoOClWjyP2TEJ&#10;yc6m2dXEf98VCt7m8T5nsRpMI27Uucqygtk0AkGcW11xoeDnmE1iEM4ja2wsk4I7OVgtX0YLTLXt&#10;+ZtuB1+IEMIuRQWl920qpctLMuimtiUO3MV2Bn2AXSF1h30IN418j6K5NFhxaCixpU1JeX24GgV9&#10;MT9vErP9PY1pn+1mfZ0lca3U2+uw/gLhafBP8b97q8P8j/gTHt+EE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zFL8MAAADdAAAADwAAAAAAAAAAAAAAAACYAgAAZHJzL2Rv&#10;d25yZXYueG1sUEsFBgAAAAAEAAQA9QAAAIgDAAAAAA=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1388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lzqMcA&#10;AADdAAAADwAAAGRycy9kb3ducmV2LnhtbESPQWvCQBCF74X+h2UK3urGFqyNrmILgqRQ0Iq9jtkx&#10;G8zOhuxq0n/fORR6m+G9ee+bxWrwjbpRF+vABibjDBRxGWzNlYHD1+ZxBiomZItNYDLwQxFWy/u7&#10;BeY29Lyj2z5VSkI45mjApdTmWsfSkcc4Di2xaOfQeUyydpW2HfYS7hv9lGVT7bFmaXDY0ruj8rK/&#10;egNvH8fN4fzZr0+7YwqFey2+25fCmNHDsJ6DSjSkf/Pf9dYK/vNMcOUbGUE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Jc6jHAAAA3QAAAA8AAAAAAAAAAAAAAAAAmAIAAGRy&#10;cy9kb3ducmV2LnhtbFBLBQYAAAAABAAEAPUAAACMAwAAAAA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1389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CaXsQA&#10;AADdAAAADwAAAGRycy9kb3ducmV2LnhtbERPS4vCMBC+C/6HMIIXWVMtinaN4j6EPexhdet9aMa2&#10;azMpTbT1328Ewdt8fM9ZbTpTiSs1rrSsYDKOQBBnVpecK0h/dy8LEM4ja6wsk4IbOdis+70VJtq2&#10;vKfrwecihLBLUEHhfZ1I6bKCDLqxrYkDd7KNQR9gk0vdYBvCTSWnUTSXBksODQXW9F5Qdj5cjIJp&#10;+jYz2+57FLuf07HN/9L4I/pUajjotq8gPHX+KX64v3SYHy+WcP8mnC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Qml7EAAAA3QAAAA8AAAAAAAAAAAAAAAAAmAIAAGRycy9k&#10;b3ducmV2LnhtbFBLBQYAAAAABAAEAPUAAACJAwAAAAA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1390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sX/scA&#10;AADdAAAADwAAAGRycy9kb3ducmV2LnhtbESPT0sDQQzF70K/w5CCl9LOqiDt2mkRQfAPHmx76S3s&#10;xJ3Vncx2J3bXb28OgreE9/LeL+vtGFtzpj43iR1cLQowxFXyDdcODvvH+RJMFmSPbWJy8EMZtpvJ&#10;xRpLnwZ+p/NOaqMhnEt0EES60tpcBYqYF6kjVu0j9RFF1762vsdBw2Nrr4vi1kZsWBsCdvQQqPra&#10;fUcHs9nrsv58s3koTi/7IN1xlNOzc5fT8f4OjNAo/+a/6yev+Dcr5ddvdAS7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LF/7HAAAA3QAAAA8AAAAAAAAAAAAAAAAAmAIAAGRy&#10;cy9kb3ducmV2LnhtbFBLBQYAAAAABAAEAPUAAACMAwAAAAA=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391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k4A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8Sy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+TgDwwAAAN0AAAAP&#10;AAAAAAAAAAAAAAAAAKoCAABkcnMvZG93bnJldi54bWxQSwUGAAAAAAQABAD6AAAAmgMAAAAA&#10;">
                          <o:lock v:ext="edit" aspectratio="t"/>
                          <v:shape id="Freeform 1392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hicMQA&#10;AADdAAAADwAAAGRycy9kb3ducmV2LnhtbERPS2vCQBC+C/0PywjedKPSV+oqVRG8WNBW6HHITjch&#10;2dmYXWPy77tCobf5+J6zWHW2Ei01vnCsYDpJQBBnThdsFHx97sYvIHxA1lg5JgU9eVgtHwYLTLW7&#10;8ZHaUzAihrBPUUEeQp1K6bOcLPqJq4kj9+MaiyHCxkjd4C2G20rOkuRJWiw4NuRY0yanrDxdrYKD&#10;ec4+/G5+6ctHtz9vz8dv06+VGg279zcQgbrwL/5z73WcP3+dwf2beIJ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4YnDEAAAA3QAAAA8AAAAAAAAAAAAAAAAAmAIAAGRycy9k&#10;b3ducmV2LnhtbFBLBQYAAAAABAAEAPUAAACJAwAAAAA=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1393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P7+b8A&#10;AADdAAAADwAAAGRycy9kb3ducmV2LnhtbERPS2sCMRC+C/0PYQreNFuFPrZGqYLgVSueh8242bqZ&#10;LEnUuL/eFARv8/E9Z7ZIthUX8qFxrOBtXIAgrpxuuFaw/12PPkGEiKyxdUwKbhRgMX8ZzLDU7spb&#10;uuxiLXIIhxIVmBi7UspQGbIYxq4jztzReYsxQ19L7fGaw20rJ0XxLi02nBsMdrQyVJ12Z6tgeWg+&#10;bqb3G3myfz31OqUjJqWGr+nnG0SkFJ/ih3uj8/zp1xT+v8kn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c/v5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394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wvosUA&#10;AADdAAAADwAAAGRycy9kb3ducmV2LnhtbERPTWvCQBC9F/oflil4KXWjFasxq7RCofWkaUFyG7Jj&#10;EpKdDdlVU3+9KxS8zeN9TrLqTSNO1LnKsoLRMAJBnFtdcaHg9+fzZQbCeWSNjWVS8EcOVsvHhwRj&#10;bc+8o1PqCxFC2MWooPS+jaV0eUkG3dC2xIE72M6gD7ArpO7wHMJNI8dRNJUGKw4NJba0Limv06NR&#10;gJcPuclG0X67zYrnSe2zy9vsW6nBU/++AOGp93fxv/tLh/mv8wncvgkn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7C+ixQAAAN0AAAAPAAAAAAAAAAAAAAAAAJgCAABkcnMv&#10;ZG93bnJldi54bWxQSwUGAAAAAAQABAD1AAAAigMAAAAA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395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fFGsIA&#10;AADdAAAADwAAAGRycy9kb3ducmV2LnhtbERPTWvCQBC9F/oflin0VjdWlCa6SmkptCcxFfQ4ZMck&#10;mJ0Nu1MT/71bKPQ2j/c5q83oOnWhEFvPBqaTDBRx5W3LtYH998fTC6goyBY7z2TgShE26/u7FRbW&#10;D7yjSym1SiEcCzTQiPSF1rFqyGGc+J44cScfHEqCodY24JDCXaefs2yhHbacGhrs6a2h6lz+OAO0&#10;DbP88PWe++1wrGRe5lzvxZjHh/F1CUpolH/xn/vTpvmzfA6/36QT9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18UawgAAAN0AAAAPAAAAAAAAAAAAAAAAAJgCAABkcnMvZG93&#10;bnJldi54bWxQSwUGAAAAAAQABAD1AAAAhwMAAAAA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1396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4qEcQA&#10;AADdAAAADwAAAGRycy9kb3ducmV2LnhtbERPTWvCQBC9F/wPywi9SN3YgmjqKiIIVemh6qW3ITvN&#10;ps3OxuzUpP/eLRR6m8f7nMWq97W6UhurwAYm4wwUcRFsxaWB82n7MAMVBdliHZgM/FCE1XJwt8Dc&#10;ho7f6HqUUqUQjjkacCJNrnUsHHmM49AQJ+4jtB4lwbbUtsUuhftaP2bZVHusODU4bGjjqPg6fnsD&#10;o9FhVn6+6thll/3JSfPey2VnzP2wXz+DEurlX/znfrFp/tN8Cr/fpBP0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uKhHEAAAA3QAAAA8AAAAAAAAAAAAAAAAAmAIAAGRycy9k&#10;b3ducmV2LnhtbFBLBQYAAAAABAAEAPUAAACJAwAAAAA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1397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1wF7M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Tz5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1wF7MQAAADdAAAA&#10;DwAAAAAAAAAAAAAAAACqAgAAZHJzL2Rvd25yZXYueG1sUEsFBgAAAAAEAAQA+gAAAJsDAAAAAA==&#10;">
                          <o:lock v:ext="edit" aspectratio="t"/>
                          <v:shape id="Freeform 1398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m8U8UA&#10;AADdAAAADwAAAGRycy9kb3ducmV2LnhtbESPT08CMRDF7yZ8h2ZIuEkXMEZXCiEkGA9yAHXPk+3s&#10;n9BON22F9ds7BxNvM3lv3vvNejt6p64UUx/YwGJegCKug+25NfD5cbh/ApUyskUXmAz8UILtZnK3&#10;xtKGG5/oes6tkhBOJRroch5KrVPdkcc0DwOxaE2IHrOssdU24k3CvdPLonjUHnuWhg4H2ndUX87f&#10;3sCp2VVf8bXBqvfOLY/VAx3fgzGz6bh7AZVpzP/mv+s3K/irZ8GVb2QE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bxTxQAAAN0AAAAPAAAAAAAAAAAAAAAAAJgCAABkcnMv&#10;ZG93bnJldi54bWxQSwUGAAAAAAQABAD1AAAAigMAAAAA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1399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vME8AA&#10;AADdAAAADwAAAGRycy9kb3ducmV2LnhtbERPTWsCMRC9C/6HMII3zbZCW7dG0ULBq1Y8D5txs3Uz&#10;WZJU4/56UxC8zeN9zmKVbCsu5EPjWMHLtABBXDndcK3g8PM9+QARIrLG1jEpuFGA1XI4WGCp3ZV3&#10;dNnHWuQQDiUqMDF2pZShMmQxTF1HnLmT8xZjhr6W2uM1h9tWvhbFm7TYcG4w2NGXoeq8/7MKNsfm&#10;/WZ6v5Vn+9tTr1M6YVJqPErrTxCRUnyKH+6tzvNn8zn8f5NP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vME8AAAADdAAAADwAAAAAAAAAAAAAAAACYAgAAZHJzL2Rvd25y&#10;ZXYueG1sUEsFBgAAAAAEAAQA9QAAAIUDAAAAAA==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400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dxQ8cA&#10;AADdAAAADwAAAGRycy9kb3ducmV2LnhtbESPQWvCQBCF74X+h2UKXqTuKmIlukoVCrYntQXJbchO&#10;k2B2NmS3Gv31nUOhtxnem/e+Wa5736gLdbEObGE8MqCIi+BqLi18fb49z0HFhOywCUwWbhRhvXp8&#10;WGLmwpUPdDmmUkkIxwwtVCm1mdaxqMhjHIWWWLTv0HlMsnaldh1eJdw3emLMTHusWRoqbGlbUXE+&#10;/ngLeN/oj3xsTvt9Xg6n55TfX+bv1g6e+tcFqER9+jf/Xe+c4E+N8Ms3MoJ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3cUPHAAAA3QAAAA8AAAAAAAAAAAAAAAAAmAIAAGRy&#10;cy9kb3ducmV2LnhtbFBLBQYAAAAABAAEAPUAAACM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401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yb+8IA&#10;AADdAAAADwAAAGRycy9kb3ducmV2LnhtbERPS2vCQBC+C/0PyxR6qxv7wkRXKS2F9iSNgh6H7JiE&#10;ZmfD7tSk/74rCN7m43vOcj26Tp0oxNazgdk0A0VcedtybWC3/bifg4qCbLHzTAb+KMJ6dTNZYmH9&#10;wN90KqVWKYRjgQYakb7QOlYNOYxT3xMn7uiDQ0kw1NoGHFK46/RDlr1ohy2nhgZ7emuo+il/nQHa&#10;hMd8//We+81wqOS5zLneiTF3t+PrApTQKFfxxf1p0/ynbAbnb9IJ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TJv7wgAAAN0AAAAPAAAAAAAAAAAAAAAAAJgCAABkcnMvZG93&#10;bnJldi54bWxQSwUGAAAAAAQABAD1AAAAhwMAAAAA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1402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7xB8MA&#10;AADdAAAADwAAAGRycy9kb3ducmV2LnhtbERPS4vCMBC+L/gfwgje1lQRka5RVkGseFkf4HW2Gduu&#10;zaQ0UaO/frOw4G0+vudM58HU4katqywrGPQTEMS51RUXCo6H1fsEhPPIGmvLpOBBDuazztsUU23v&#10;vKPb3hcihrBLUUHpfZNK6fKSDLq+bYgjd7atQR9hW0jd4j2Gm1oOk2QsDVYcG0psaFlSftlfjYLz&#10;gMPmtJ2sv37c4pmdljv/nQWlet3w+QHCU/Av8b8703H+KBnC3zfxB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7xB8MAAADdAAAADwAAAAAAAAAAAAAAAACYAgAAZHJzL2Rv&#10;d25yZXYueG1sUEsFBgAAAAAEAAQA9QAAAIgDAAAAAA==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403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          <v:group id="Group 1404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          <o:lock v:ext="edit" aspectratio="t"/>
                          <v:shape id="Freeform 1405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PdDMQA&#10;AADdAAAADwAAAGRycy9kb3ducmV2LnhtbERPzWrCQBC+F/oOyxS81U3FVhvdiAjSFvQQmwcYsmM2&#10;JDubZldNfXq3UPA2H9/vLFeDbcWZel87VvAyTkAQl07XXCkovrfPcxA+IGtsHZOCX/Kwyh4flphq&#10;d+GczodQiRjCPkUFJoQuldKXhiz6seuII3d0vcUQYV9J3eMlhttWTpLkTVqsOTYY7GhjqGwOJ6tg&#10;Nr/uTkXdzKqCvn7edx/53rdGqdHTsF6ACDSEu/jf/anj/GnyCn/fxB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z3QzEAAAA3QAAAA8AAAAAAAAAAAAAAAAAmAIAAGRycy9k&#10;b3ducmV2LnhtbFBLBQYAAAAABAAEAPUAAACJAwAAAAA=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1406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ui8MA&#10;AADdAAAADwAAAGRycy9kb3ducmV2LnhtbERPS4vCMBC+L/gfwgheljVVpGjXKCIUFLz4wPNsM9uW&#10;NpPaRFv/vREW9jYf33OW697U4kGtKy0rmIwjEMSZ1SXnCi7n9GsOwnlkjbVlUvAkB+vV4GOJibYd&#10;H+lx8rkIIewSVFB43yRSuqwgg25sG+LA/drWoA+wzaVusQvhppbTKIqlwZJDQ4ENbQvKqtPdKOjy&#10;+Ge7MLvb9ZMO6X7SVeliXik1GvabbxCeev8v/nPvdJg/i2J4fxNO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mui8MAAADdAAAADwAAAAAAAAAAAAAAAACYAgAAZHJzL2Rv&#10;d25yZXYueG1sUEsFBgAAAAAEAAQA9QAAAIgDAAAAAA==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1407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8p5cMA&#10;AADdAAAADwAAAGRycy9kb3ducmV2LnhtbERP32vCMBB+F/wfwgl709Qhc1ajOEEYFQY60dezOZti&#10;cylNZrv/fhEGvt3H9/MWq85W4k6NLx0rGI8SEMS50yUXCo7f2+E7CB+QNVaOScEveVgt+70Fptq1&#10;vKf7IRQihrBPUYEJoU6l9Lkhi37kauLIXV1jMUTYFFI32MZwW8nXJHmTFkuODQZr2hjKb4cfq+Bj&#10;d9oer1/t+rI/BZeZWXaup5lSL4NuPQcRqAtP8b/7U8f5k2QKj2/iC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8p5cMAAADdAAAADwAAAAAAAAAAAAAAAACYAgAAZHJzL2Rv&#10;d25yZXYueG1sUEsFBgAAAAAEAAQA9QAAAIgDAAAAAA=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1408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Xx+scA&#10;AADdAAAADwAAAGRycy9kb3ducmV2LnhtbESPQU/CQBCF7yb+h82YeDGwCyghhYWAYuLBg0K5T7pD&#10;W+3ONt2Vln/vHEy8zeS9ee+b1WbwjbpQF+vAFiZjA4q4CK7m0kJ+fB0tQMWE7LAJTBauFGGzvr1Z&#10;YeZCz590OaRSSQjHDC1UKbWZ1rGoyGMch5ZYtHPoPCZZu1K7DnsJ942eGjPXHmuWhgpbeq6o+D78&#10;eAvTfPfkt8P7wyx+nE99+ZXPXsze2vu7YbsElWhI/+a/6zcn+I9GcOUbGUG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l8frHAAAA3QAAAA8AAAAAAAAAAAAAAAAAmAIAAGRy&#10;cy9kb3ducmV2LnhtbFBLBQYAAAAABAAEAPUAAACMAwAAAAA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1409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65S8IA&#10;AADdAAAADwAAAGRycy9kb3ducmV2LnhtbERPTWvCQBC9F/wPywje6sQiYqOrVKFFCq00Fc9DdsyG&#10;ZmdDdhvTf+8WCr3N433Oeju4RvXchdqLhtk0A8VSelNLpeH0+Xy/BBUiiaHGC2v44QDbzehuTbnx&#10;V/ngvoiVSiESctJgY2xzxFBadhSmvmVJ3MV3jmKCXYWmo2sKdw0+ZNkCHdWSGiy1vLdcfhXfTkNx&#10;7lHej6/Lt5e5PyJWdt/andaT8fC0AhV5iP/iP/fBpPnz7BF+v0kn4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jrlLwgAAAN0AAAAPAAAAAAAAAAAAAAAAAJgCAABkcnMvZG93&#10;bnJldi54bWxQSwUGAAAAAAQABAD1AAAAhwMAAAAA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410" o:spid="_x0000_s1059" style="position:absolute;left:6286;top:5480;width:2391;height:1036" coordorigin="6244,5407" coordsize="2273,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cxTp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Oep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cxTp8cAAADd&#10;AAAADwAAAAAAAAAAAAAAAACqAgAAZHJzL2Rvd25yZXYueG1sUEsFBgAAAAAEAAQA+gAAAJ4DAAAA&#10;AA==&#10;">
                          <o:lock v:ext="edit" aspectratio="t"/>
                          <v:shape id="Freeform 1412" o:spid="_x0000_s1060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+VcQA&#10;AADdAAAADwAAAGRycy9kb3ducmV2LnhtbERPTWuDQBC9B/oflin0EuqqhJBYN6EEhBRySVp6nrpT&#10;Fd1Z627V/vtuIJDbPN7n5PvZdGKkwTWWFSRRDIK4tLrhSsHHe/G8AeE8ssbOMin4Iwf73cMix0zb&#10;ic80XnwlQgi7DBXU3veZlK6syaCLbE8cuG87GPQBDpXUA04h3HQyjeO1NNhwaKixp0NNZXv5NQqm&#10;av112Jrjz+eSTsVbMrXFdtMq9fQ4v76A8DT7u/jmPuowf5WkcP0mnCB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bPlXEAAAA3QAAAA8AAAAAAAAAAAAAAAAAmAIAAGRycy9k&#10;b3ducmV2LnhtbFBLBQYAAAAABAAEAPUAAACJAwAAAAA=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1413" o:spid="_x0000_s1061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25O8QA&#10;AADdAAAADwAAAGRycy9kb3ducmV2LnhtbERP22rCQBB9L/Qflin4VjdaqW3qKloQJELBC/o6Zsds&#10;aHY2ZFcT/94VCn2bw7nOZNbZSlyp8aVjBYN+AoI4d7rkQsF+t3z9AOEDssbKMSm4kYfZ9Plpgql2&#10;LW/oug2FiCHsU1RgQqhTKX1uyKLvu5o4cmfXWAwRNoXUDbYx3FZymCTv0mLJscFgTd+G8t/txSpY&#10;rA/L/fmnnZ82h+Ay85kd63GmVO+lm3+BCNSFf/Gfe6Xj/NHgDR7fxB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NuTvEAAAA3QAAAA8AAAAAAAAAAAAAAAAAmAIAAGRycy9k&#10;b3ducmV2LnhtbFBLBQYAAAAABAAEAPUAAACJAwAAAAA=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1414" o:spid="_x0000_s1062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FtIsQA&#10;AADdAAAADwAAAGRycy9kb3ducmV2LnhtbERPS2vCQBC+F/wPywheRDc+KpK6itoKHjxUjfchOyap&#10;2dmQ3Zr037uC0Nt8fM9ZrFpTijvVrrCsYDSMQBCnVhecKUjOu8EchPPIGkvLpOCPHKyWnbcFxto2&#10;fKT7yWcihLCLUUHufRVL6dKcDLqhrYgDd7W1QR9gnUldYxPCTSnHUTSTBgsODTlWtM0pvZ1+jYJx&#10;snk36/bQn7jv66XJfpLJZ/SlVK/brj9AeGr9v/jl3uswfzqawvObcIJ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xbSLEAAAA3QAAAA8AAAAAAAAAAAAAAAAAmAIAAGRycy9k&#10;b3ducmV2LnhtbFBLBQYAAAAABAAEAPUAAACJAwAAAAA=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1415" o:spid="_x0000_s1063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olk8IA&#10;AADdAAAADwAAAGRycy9kb3ducmV2LnhtbERPTWvCQBC9F/wPywje6kSxRaKrVKFSCq0YS89DdsyG&#10;ZmdDdhvTf98tFLzN433Oeju4RvXchdqLhtk0A8VSelNLpeHj/Hy/BBUiiaHGC2v44QDbzehuTbnx&#10;VzlxX8RKpRAJOWmwMbY5YigtOwpT37Ik7uI7RzHBrkLT0TWFuwbnWfaIjmpJDZZa3lsuv4pvp6H4&#10;7FHej6/Lt8PCHxEru2/tTuvJeHhagYo8xJv43/1i0vzF7AH+vkkn4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GiWTwgAAAN0AAAAPAAAAAAAAAAAAAAAAAJgCAABkcnMvZG93&#10;bnJldi54bWxQSwUGAAAAAAQABAD1AAAAhwMAAAAA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416" o:spid="_x0000_s1064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luS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RaW5IwwAAAN0AAAAP&#10;AAAAAAAAAAAAAAAAAKoCAABkcnMvZG93bnJldi54bWxQSwUGAAAAAAQABAD6AAAAmgMAAAAA&#10;">
                          <o:lock v:ext="edit" aspectratio="t"/>
                          <v:shape id="Freeform 1417" o:spid="_x0000_s1065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J/I8EA&#10;AADdAAAADwAAAGRycy9kb3ducmV2LnhtbERPS4vCMBC+C/6HMMLeNK2ISjWKCot79XHxNjZjW9pM&#10;SpKt9d9vFgRv8/E9Z73tTSM6cr6yrCCdJCCIc6srLhRcL9/jJQgfkDU2lknBizxsN8PBGjNtn3yi&#10;7hwKEUPYZ6igDKHNpPR5SQb9xLbEkXtYZzBE6AqpHT5juGnkNEnm0mDFsaHElg4l5fX51yg43sxy&#10;2uzvxSssDmlX35PLztVKfY363QpEoD58xG/3j47zZ+kC/r+JJ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CfyPBAAAA3QAAAA8AAAAAAAAAAAAAAAAAmAIAAGRycy9kb3du&#10;cmV2LnhtbFBLBQYAAAAABAAEAPUAAACGAwAAAAA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ed="f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1418" o:spid="_x0000_s1066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nt8MA&#10;AADdAAAADwAAAGRycy9kb3ducmV2LnhtbESPQWsCMRCF70L/QxihN81aSi2rUWyh4LW29Dxsxs3q&#10;ZrIkqcb99Z1DwdsM781736y3xffqQjF1gQ0s5hUo4ibYjlsD318fs1dQKSNb7AOTgRsl2G4eJmus&#10;bbjyJ10OuVUSwqlGAy7nodY6NY48pnkYiEU7hugxyxpbbSNeJdz3+qmqXrTHjqXB4UDvjprz4dcb&#10;ePvpljc3xr0++9NIoy3liMWYx2nZrUBlKvlu/r/eW8F/XgiufCMj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6nt8MAAADdAAAADwAAAAAAAAAAAAAAAACYAgAAZHJzL2Rv&#10;d25yZXYueG1sUEsFBgAAAAAEAAQA9QAAAIgDAAAAAA==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419" o:spid="_x0000_s1067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OA8UA&#10;AADdAAAADwAAAGRycy9kb3ducmV2LnhtbERPTWvCQBC9C/0PyxR6kbpJEWvTrFKFgvVkU0FyG7LT&#10;JCQ7G7Jbjf76riB4m8f7nHQ5mFYcqXe1ZQXxJAJBXFhdc6lg//P5PAfhPLLG1jIpOJOD5eJhlGKi&#10;7Ym/6Zj5UoQQdgkqqLzvEildUZFBN7EdceB+bW/QB9iXUvd4CuGmlS9RNJMGaw4NFXa0rqhosj+j&#10;AC8ruc3j6LDb5eV42vj88jr/Uurpcfh4B+Fp8Hfxzb3RYf40foPrN+EE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lE4D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420" o:spid="_x0000_s1068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ViAMUA&#10;AADdAAAADwAAAGRycy9kb3ducmV2LnhtbESPT0vDQBDF74LfYRnBm91Y/2DSbosogp5KY8Eeh+yY&#10;BLOzYXds4rd3DoK3Gd6b936z3s5hMCdKuY/s4HpRgCFuou+5dXB4f7l6AJMF2eMQmRz8UIbt5vxs&#10;jZWPE+/pVEtrNIRzhQ46kbGyNjcdBcyLOBKr9hlTQNE1tdYnnDQ8DHZZFPc2YM/a0OFITx01X/V3&#10;cEC7dFN+vD2XcTcdG7mrS24P4tzlxfy4AiM0y7/57/rVK/7tUvn1Gx3B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WIAxQAAAN0AAAAPAAAAAAAAAAAAAAAAAJgCAABkcnMv&#10;ZG93bnJldi54bWxQSwUGAAAAAAQABAD1AAAAigMAAAAA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1421" o:spid="_x0000_s1069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3pLcIA&#10;AADdAAAADwAAAGRycy9kb3ducmV2LnhtbERPTWvCQBC9F/oflil4qxNFikRXaYUWEVoxiuchO2aD&#10;2dmQXWP677uFQm/zeJ+zXA+uUT13ofaiYTLOQLGU3tRSaTgd35/noEIkMdR4YQ3fHGC9enxYUm78&#10;XQ7cF7FSKURCThpsjG2OGErLjsLYtyyJu/jOUUywq9B0dE/hrsFplr2go1pSg6WWN5bLa3FzGopz&#10;j/K1380/P2Z+j1jZTWvftB49Da8LUJGH+C/+c29Nmj+bTuD3m3QC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TektwgAAAN0AAAAPAAAAAAAAAAAAAAAAAJgCAABkcnMvZG93&#10;bnJldi54bWxQSwUGAAAAAAQABAD1AAAAhwMAAAAA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1422" o:spid="_x0000_s1070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6i9s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/0g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D6i9sQAAADdAAAA&#10;DwAAAAAAAAAAAAAAAACqAgAAZHJzL2Rvd25yZXYueG1sUEsFBgAAAAAEAAQA+gAAAJsDAAAAAA==&#10;">
                          <o:lock v:ext="edit" aspectratio="t"/>
                          <v:shape id="Freeform 1423" o:spid="_x0000_s1071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bGU8QA&#10;AADdAAAADwAAAGRycy9kb3ducmV2LnhtbERPyW7CMBC9V+o/WFOJW3EKUYUCBlVQoOXGdh/FQxyI&#10;x2lsQsrX15Uq9TZPb53JrLOVaKnxpWMFL/0EBHHudMmFgsN++TwC4QOyxsoxKfgmD7Pp48MEM+1u&#10;vKV2FwoRQ9hnqMCEUGdS+tyQRd93NXHkTq6xGCJsCqkbvMVwW8lBkrxKiyXHBoM1zQ3ll93VKvgy&#10;7+3iGD7TdF3fT6vh2m/O91yp3lP3NgYRqAv/4j/3h47z08EQfr+JJ8j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2xlPEAAAA3QAAAA8AAAAAAAAAAAAAAAAAmAIAAGRycy9k&#10;b3ducmV2LnhtbFBLBQYAAAAABAAEAPUAAACJAwAAAAA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1424" o:spid="_x0000_s1072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9nD78A&#10;AADdAAAADwAAAGRycy9kb3ducmV2LnhtbERPTWsCMRC9F/wPYQRvNatIW1ajqCB4rUrPw2bcrG4m&#10;SxI17q83hUJv83ifs1gl24o7+dA4VjAZFyCIK6cbrhWcjrv3LxAhImtsHZOCJwVYLQdvCyy1e/A3&#10;3Q+xFjmEQ4kKTIxdKWWoDFkMY9cRZ+7svMWYoa+l9vjI4baV06L4kBYbzg0GO9oaqq6Hm1Ww+Wk+&#10;n6b3e3m1l556ndIZk1KjYVrPQURK8V/8597rPH82ncHvN/kEuX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j2cPvwAAAN0AAAAPAAAAAAAAAAAAAAAAAJgCAABkcnMvZG93bnJl&#10;di54bWxQSwUGAAAAAAQABAD1AAAAhA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425" o:spid="_x0000_s1073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WOu8QA&#10;AADdAAAADwAAAGRycy9kb3ducmV2LnhtbERPS4vCMBC+L+x/CLPgRTRVfFGNooKw7skXSG9DM7bF&#10;ZlKaqF1/vVkQ9jYf33Nmi8aU4k61Kywr6HUjEMSp1QVnCk7HTWcCwnlkjaVlUvBLDhbzz48Zxto+&#10;eE/3g89ECGEXo4Lc+yqW0qU5GXRdWxEH7mJrgz7AOpO6xkcIN6XsR9FIGiw4NORY0Tqn9Hq4GQX4&#10;XMmfpBedd7skaw+uPnmOJ1ulWl/NcgrCU+P/xW/3tw7zB/0h/H0TTp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1jrvEAAAA3QAAAA8AAAAAAAAAAAAAAAAAmAIAAGRycy9k&#10;b3ducmV2LnhtbFBLBQYAAAAABAAEAPUAAACJAwAAAAA=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426" o:spid="_x0000_s1074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Bf78MA&#10;AADdAAAADwAAAGRycy9kb3ducmV2LnhtbERPTUvDQBC9C/6HZYTe7MZWS5N2W8RS0FMxFtrjkB2T&#10;YHY27I5N/PeuIPQ2j/c56+3oOnWhEFvPBh6mGSjiytuWawPHj/39ElQUZIudZzLwQxG2m9ubNRbW&#10;D/xOl1JqlUI4FmigEekLrWPVkMM49T1x4j59cCgJhlrbgEMKd52eZdlCO2w5NTTY00tD1Vf57QzQ&#10;Iczz09su94fhXMlTmXN9FGMmd+PzCpTQKFfxv/vVpvmPswX8fZNO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Bf78MAAADdAAAADwAAAAAAAAAAAAAAAACYAgAAZHJzL2Rv&#10;d25yZXYueG1sUEsFBgAAAAAEAAQA9QAAAIgDAAAAAA==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1427" o:spid="_x0000_s1075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yCtsIA&#10;AADdAAAADwAAAGRycy9kb3ducmV2LnhtbERPS4vCMBC+C/sfwix403SLj7UaRVwUj1rX+9CMbbWZ&#10;lCbW+u/NwoK3+fies1h1phItNa60rOBrGIEgzqwuOVfwe9oOvkE4j6yxskwKnuRgtfzoLTDR9sFH&#10;alOfixDCLkEFhfd1IqXLCjLohrYmDtzFNgZ9gE0udYOPEG4qGUfRRBosOTQUWNOmoOyW3o2CetzK&#10;+HB7/syy+/q8203aTXy9KNX/7NZzEJ46/xb/u/c6zB/FU/j7Jpw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IK2wgAAAN0AAAAPAAAAAAAAAAAAAAAAAJgCAABkcnMvZG93&#10;bnJldi54bWxQSwUGAAAAAAQABAD1AAAAhwMAAAAA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428" o:spid="_x0000_s1076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aVHM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JeZ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daVHMcAAADd&#10;AAAADwAAAAAAAAAAAAAAAACqAgAAZHJzL2Rvd25yZXYueG1sUEsFBgAAAAAEAAQA+gAAAJ4DAAAA&#10;AA==&#10;">
                        <v:group id="Group 1429" o:spid="_x0000_s1077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powh8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T8fv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powh8QAAADdAAAA&#10;DwAAAAAAAAAAAAAAAACqAgAAZHJzL2Rvd25yZXYueG1sUEsFBgAAAAAEAAQA+gAAAJsDAAAAAA==&#10;">
                          <o:lock v:ext="edit" aspectratio="t"/>
                          <v:shape id="Freeform 1430" o:spid="_x0000_s1078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Qc2MYA&#10;AADdAAAADwAAAGRycy9kb3ducmV2LnhtbESPQW/CMAyF70j7D5En7QbpYGJTISCEhBhjl3X7AaZx&#10;m4rGqZoMyr+fD5O42XrP731ergffqgv1sQls4HmSgSIug224NvDzvRu/gYoJ2WIbmAzcKMJ69TBa&#10;Ym7Dlb/oUqRaSQjHHA24lLpc61g68hgnoSMWrQq9xyRrX2vb41XCfaunWTbXHhuWBocdbR2V5+LX&#10;GzhXxW47HPafU/da2eNp4/zH3Bnz9DhsFqASDelu/r9+t4L/MhN++UZG0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Qc2MYAAADdAAAADwAAAAAAAAAAAAAAAACYAgAAZHJz&#10;L2Rvd25yZXYueG1sUEsFBgAAAAAEAAQA9QAAAIsD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1431" o:spid="_x0000_s1079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z8QsQA&#10;AADdAAAADwAAAGRycy9kb3ducmV2LnhtbERPTWvCQBC9F/wPywheSrOJFtE0q4gQUOilVjxPs9Mk&#10;JDsbs6uJ/75bKPQ2j/c52XY0rbhT72rLCpIoBkFcWF1zqeD8mb+sQDiPrLG1TAoe5GC7mTxlmGo7&#10;8AfdT74UIYRdigoq77tUSldUZNBFtiMO3LftDfoA+1LqHocQblo5j+OlNFhzaKiwo31FRXO6GQVD&#10;ufzar83henmm9/yYDE2+XjVKzabj7g2Ep9H/i//cBx3mvy4S+P0mnC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8/ELEAAAA3QAAAA8AAAAAAAAAAAAAAAAAmAIAAGRycy9k&#10;b3ducmV2LnhtbFBLBQYAAAAABAAEAPUAAACJAwAAAAA=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1432" o:spid="_x0000_s1080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AwMQA&#10;AADdAAAADwAAAGRycy9kb3ducmV2LnhtbERP22rCQBB9F/oPyxT6phttqRpdxRaEEkHwgr6O2TEb&#10;mp0N2a1J/74rFHybw7nOfNnZStyo8aVjBcNBAoI4d7rkQsHxsO5PQPiArLFyTAp+ycNy8dSbY6pd&#10;yzu67UMhYgj7FBWYEOpUSp8bsugHriaO3NU1FkOETSF1g20Mt5UcJcm7tFhybDBY06eh/Hv/YxV8&#10;bE7r43Xbri67U3CZmWbnepwp9fLcrWYgAnXhIf53f+k4/+11BPdv4gl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0QMD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1433" o:spid="_x0000_s1081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2pNsQA&#10;AADdAAAADwAAAGRycy9kb3ducmV2LnhtbERPS2vCQBC+F/oflil4Ed3UtCKpq/gEDx6qxvuQHZO0&#10;2dmQXU38925B6G0+vudM552pxI0aV1pW8D6MQBBnVpecK0hP28EEhPPIGivLpOBODuaz15cpJtq2&#10;fKDb0ecihLBLUEHhfZ1I6bKCDLqhrYkDd7GNQR9gk0vdYBvCTSVHUTSWBksODQXWtCoo+z1ejYJR&#10;uvw0i27fj9335dzmP2m8jjZK9d66xRcIT53/Fz/dOx3mf8Qx/H0TT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tqTbEAAAA3QAAAA8AAAAAAAAAAAAAAAAAmAIAAGRycy9k&#10;b3ducmV2LnhtbFBLBQYAAAAABAAEAPUAAACJAwAAAAA=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1434" o:spid="_x0000_s1082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caMIA&#10;AADdAAAADwAAAGRycy9kb3ducmV2LnhtbERPTUvDQBC9C/6HZQRvdqIGKWm3RQuKFGoxLT0P2Wk2&#10;NDsbsmua/vuuIHibx/uc+XJ0rRq4D40XDY+TDBRL5U0jtYb97v1hCipEEkOtF9Zw4QDLxe3NnArj&#10;z/LNQxlrlUIkFKTBxtgViKGy7ChMfMeSuKPvHcUE+xpNT+cU7lp8yrIXdNRIarDU8cpydSp/nIby&#10;MKB8bdfTzUfut4i1XXX2Tev7u/F1BiryGP/Ff+5Pk+bnzzn8fpNOw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49xowgAAAN0AAAAPAAAAAAAAAAAAAAAAAJgCAABkcnMvZG93&#10;bnJldi54bWxQSwUGAAAAAAQABAD1AAAAhwM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435" o:spid="_x0000_s1083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g6sX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j8v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OrF/FAAAA3QAA&#10;AA8AAAAAAAAAAAAAAAAAqgIAAGRycy9kb3ducmV2LnhtbFBLBQYAAAAABAAEAPoAAACcAwAAAAA=&#10;">
                          <o:lock v:ext="edit" aspectratio="t"/>
                          <v:shape id="Freeform 1436" o:spid="_x0000_s1084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f5cIA&#10;AADdAAAADwAAAGRycy9kb3ducmV2LnhtbERPS2sCMRC+F/wPYYTealYrUrbGZREqHvSgbfc8bGYf&#10;NJksSarrv28Kgrf5+J6zLkZrxIV86B0rmM8yEMS10z23Cr4+P17eQISIrNE4JgU3ClBsJk9rzLW7&#10;8oku59iKFMIhRwVdjEMuZag7shhmbiBOXOO8xZigb6X2eE3h1shFlq2kxZ5TQ4cDbTuqf86/VsGp&#10;Katvv2uw6q0xi2O1pOPBKfU8Hct3EJHG+BDf3Xud5i9fV/D/TTpB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ph/lwgAAAN0AAAAPAAAAAAAAAAAAAAAAAJgCAABkcnMvZG93&#10;bnJldi54bWxQSwUGAAAAAAQABAD1AAAAhwMAAAAA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1437" o:spid="_x0000_s1085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nBrcQA&#10;AADdAAAADwAAAGRycy9kb3ducmV2LnhtbERPTWvCQBC9F/wPywi9lLrRFqvRVUQIKHgxlp7H7JiE&#10;ZGdjdmvSf+8KBW/zeJ+zXPemFjdqXWlZwXgUgSDOrC45V/B9St5nIJxH1lhbJgV/5GC9GrwsMda2&#10;4yPdUp+LEMIuRgWF900spcsKMuhGtiEO3MW2Bn2AbS51i10IN7WcRNFUGiw5NBTY0LagrEp/jYIu&#10;n563c7O7/rzRIdmPuyqZzyqlXof9ZgHCU++f4n/3Tof5nx9f8PgmnC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Zwa3EAAAA3QAAAA8AAAAAAAAAAAAAAAAAmAIAAGRycy9k&#10;b3ducmV2LnhtbFBLBQYAAAAABAAEAPUAAACJAwAAAAA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1438" o:spid="_x0000_s1086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3KsgA&#10;AADdAAAADwAAAGRycy9kb3ducmV2LnhtbESPT2vCQBDF74V+h2UK3nRTW/ondRUtCCWFglbsdZod&#10;s6HZ2ZBdTfz2zkHobYb35r3fzBaDb9SJulgHNnA/yUARl8HWXBnYfa/HL6BiQrbYBCYDZ4qwmN/e&#10;zDC3oecNnbapUhLCMUcDLqU21zqWjjzGSWiJRTuEzmOStau07bCXcN/oaZY9aY81S4PDlt4dlX/b&#10;ozew+tyvd4evfvm72adQuNfip30ujBndDcs3UImG9G++Xn9YwX98EFz5Rkb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3HcqyAAAAN0AAAAPAAAAAAAAAAAAAAAAAJgCAABk&#10;cnMvZG93bnJldi54bWxQSwUGAAAAAAQABAD1AAAAjQMAAAAA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1439" o:spid="_x0000_s1087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We3MUA&#10;AADdAAAADwAAAGRycy9kb3ducmV2LnhtbERPS2vCQBC+F/wPywheim40VTS6itoWeujBR7wP2TGJ&#10;ZmdDdmvSf98tFHqbj+85q01nKvGgxpWWFYxHEQjizOqScwXp+X04B+E8ssbKMin4Jgebde9phYm2&#10;LR/pcfK5CCHsElRQeF8nUrqsIINuZGviwF1tY9AH2ORSN9iGcFPJSRTNpMGSQ0OBNe0Lyu6nL6Ng&#10;ku6mZtt9PsfucL20+S2NX6M3pQb9brsE4anz/+I/94cO81/iBfx+E06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Z7cxQAAAN0AAAAPAAAAAAAAAAAAAAAAAJgCAABkcnMv&#10;ZG93bnJldi54bWxQSwUGAAAAAAQABAD1AAAAigMAAAAA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1440" o:spid="_x0000_s1088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6pFsQA&#10;AADdAAAADwAAAGRycy9kb3ducmV2LnhtbESPQUvDQBCF70L/wzIFb3ZiCVJit0ULFRG0GMXzkB2z&#10;wexsyK5p/PfOQfA2w3vz3jfb/Rx6M/GYuigWrlcFGJYmuk5aC+9vx6sNmJRJHPVR2MIPJ9jvFhdb&#10;qlw8yytPdW6NhkiqyILPeagQU+M5UFrFgUW1zzgGyrqOLbqRzhoeelwXxQ0G6kQbPA188Nx81d/B&#10;Qv0xobycnjbPD2U8Ibb+MPh7ay+X890tmMxz/jf/XT86xS9L5ddvdAT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eqRbEAAAA3QAAAA8AAAAAAAAAAAAAAAAAmAIAAGRycy9k&#10;b3ducmV2LnhtbFBLBQYAAAAABAAEAPUAAACJAwAAAAA=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441" o:spid="_x0000_s1089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PZI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BrD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M9khwwAAAN0AAAAP&#10;AAAAAAAAAAAAAAAAAKoCAABkcnMvZG93bnJldi54bWxQSwUGAAAAAAQABAD6AAAAmgMAAAAA&#10;">
                          <o:lock v:ext="edit" aspectratio="t"/>
                          <v:shape id="Freeform 1442" o:spid="_x0000_s1090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WGaMQA&#10;AADdAAAADwAAAGRycy9kb3ducmV2LnhtbERPyW7CMBC9V+IfrKnEDZxCVFUBgyqWUnorhfsoHuLQ&#10;eBxiN6R8Pa6E1Ns8vXWm885WoqXGl44VPA0TEMS50yUXCvZf68ELCB+QNVaOScEveZjPeg9TzLS7&#10;8Ce1u1CIGMI+QwUmhDqT0ueGLPqhq4kjd3SNxRBhU0jd4CWG20qOkuRZWiw5NhisaWEo/979WAVn&#10;s2qXh7BN0019Pb6NN/7jdM2V6j92rxMQgbrwL76733Wcn6Yj+Psmni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lhmjEAAAA3QAAAA8AAAAAAAAAAAAAAAAAmAIAAGRycy9k&#10;b3ducmV2LnhtbFBLBQYAAAAABAAEAPUAAACJAwAAAAA=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1443" o:spid="_x0000_s1091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a28AA&#10;AADdAAAADwAAAGRycy9kb3ducmV2LnhtbERPTWsCMRC9C/0PYQreNFuVtmyNUgXBq7b0PGzGzdbN&#10;ZEmixv31RhC8zeN9znyZbCvO5EPjWMHbuABBXDndcK3g92cz+gQRIrLG1jEpuFKA5eJlMMdSuwvv&#10;6LyPtcghHEpUYGLsSilDZchiGLuOOHMH5y3GDH0ttcdLDretnBTFu7TYcG4w2NHaUHXcn6yC1V/z&#10;cTW938qj/e+p1ykdMCk1fE3fXyAipfgUP9xbnefPZlO4f5NPkI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ka28AAAADdAAAADwAAAAAAAAAAAAAAAACYAgAAZHJzL2Rvd25y&#10;ZXYueG1sUEsFBgAAAAAEAAQA9QAAAIUDAAAAAA==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444" o:spid="_x0000_s1092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OgMMA&#10;AADdAAAADwAAAGRycy9kb3ducmV2LnhtbERPS4vCMBC+L/gfwgheZE2VskrXKCoI6skXLL0NzWxb&#10;bCaliVr99WZB2Nt8fM+ZzltTiRs1rrSsYDiIQBBnVpecKzif1p8TEM4ja6wsk4IHOZjPOh9TTLS9&#10;84FuR5+LEMIuQQWF93UipcsKMugGtiYO3K9tDPoAm1zqBu8h3FRyFEVf0mDJoaHAmlYFZZfj1SjA&#10;51Lu0mH0s9+neT+++PQ5nmyV6nXbxTcIT63/F7/dGx3mx3EMf9+EE+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bOgMMAAADdAAAADwAAAAAAAAAAAAAAAACYAgAAZHJzL2Rv&#10;d25yZXYueG1sUEsFBgAAAAAEAAQA9QAAAIgDAAAAAA=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445" o:spid="_x0000_s1093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0kOMMA&#10;AADdAAAADwAAAGRycy9kb3ducmV2LnhtbERPTUvDQBC9C/0Pywi92Y22FRO7LcVS0FNpLOhxyI5J&#10;MDsbdqdN+u9dQfA2j/c5q83oOnWhEFvPBu5nGSjiytuWawOn9/3dE6goyBY7z2TgShE268nNCgvr&#10;Bz7SpZRapRCOBRpoRPpC61g15DDOfE+cuC8fHEqCodY24JDCXacfsuxRO2w5NTTY00tD1Xd5dgbo&#10;EOb5x9su94fhs5JlmXN9EmOmt+P2GZTQKP/iP/erTfMXiyX8fpNO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0kOMMAAADdAAAADwAAAAAAAAAAAAAAAACYAgAAZHJzL2Rv&#10;d25yZXYueG1sUEsFBgAAAAAEAAQA9QAAAIgDAAAAAA==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1446" o:spid="_x0000_s1094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uU+cIA&#10;AADdAAAADwAAAGRycy9kb3ducmV2LnhtbERPTWvCQBC9F/oflin0VictQSS6ihVaSqEVo3gesmM2&#10;mJ0N2W1M/323IHibx/ucxWp0rRq4D40XDc+TDBRL5U0jtYbD/u1pBipEEkOtF9bwywFWy/u7BRXG&#10;X2THQxlrlUIkFKTBxtgViKGy7ChMfMeSuJPvHcUE+xpNT5cU7lp8ybIpOmokNVjqeGO5Opc/TkN5&#10;HFC+t5+zr/fcbxFru+nsq9aPD+N6DiryGG/iq/vDpPl5PoX/b9IJu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5T5wgAAAN0AAAAPAAAAAAAAAAAAAAAAAJgCAABkcnMvZG93&#10;bnJldi54bWxQSwUGAAAAAAQABAD1AAAAhwMAAAAA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1447" o:spid="_x0000_s1095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bkzsQAAADdAAAADwAAAGRycy9kb3ducmV2LnhtbERPTWvCQBC9F/oflin0&#10;pptUbSV1FREVD1JoFMTbkB2TYHY2ZLdJ/PeuIPQ2j/c5s0VvKtFS40rLCuJhBII4s7rkXMHxsBlM&#10;QTiPrLGyTApu5GAxf32ZYaJtx7/Upj4XIYRdggoK7+tESpcVZNANbU0cuIttDPoAm1zqBrsQbir5&#10;EUWf0mDJoaHAmlYFZdf0zyjYdtgtR/G63V8vq9v5MPk57WNS6v2tX36D8NT7f/HTvdNh/nj8BY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bkzsQAAADdAAAA&#10;DwAAAAAAAAAAAAAAAACqAgAAZHJzL2Rvd25yZXYueG1sUEsFBgAAAAAEAAQA+gAAAJsDAAAAAA==&#10;">
                          <o:lock v:ext="edit" aspectratio="t"/>
                          <v:shape id="Freeform 1448" o:spid="_x0000_s1096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oYU8gA&#10;AADdAAAADwAAAGRycy9kb3ducmV2LnhtbESPQUvDQBCF74L/YRmhF2k31iIl7baIrSIiiG1K8TZk&#10;xySYnU131zT+e+cgeJvhvXnvm+V6cK3qKcTGs4GbSQaKuPS24cpAsX8cz0HFhGyx9UwGfijCenV5&#10;scTc+jO/U79LlZIQjjkaqFPqcq1jWZPDOPEdsWifPjhMsoZK24BnCXetnmbZnXbYsDTU2NFDTeXX&#10;7tsZeD1+nK7j7eEtbJ/wZRtc0ftNYczoarhfgEo0pH/z3/WzFfzZTHDlGxlBr3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ahhTyAAAAN0AAAAPAAAAAAAAAAAAAAAAAJgCAABk&#10;cnMvZG93bnJldi54bWxQSwUGAAAAAAQABAD1AAAAjQMAAAAA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1449" o:spid="_x0000_s1097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EtMb8A&#10;AADdAAAADwAAAGRycy9kb3ducmV2LnhtbERPS2sCMRC+C/0PYQreNFuRPrZGqYLgVSueh8242bqZ&#10;LEnUuL/eFARv8/E9Z7ZIthUX8qFxrOBtXIAgrpxuuFaw/12PPkGEiKyxdUwKbhRgMX8ZzLDU7spb&#10;uuxiLXIIhxIVmBi7UspQGbIYxq4jztzReYsxQ19L7fGaw20rJ0XxLi02nBsMdrQyVJ12Z6tgeWg+&#10;bqb3G3myfz31OqUjJqWGr+nnG0SkFJ/ih3uj8/zp9Av+v8kn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S0x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450" o:spid="_x0000_s1098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ReXscA&#10;AADdAAAADwAAAGRycy9kb3ducmV2LnhtbESPQWvCQBCF70L/wzKFXkQ3ilWJrtIKhdaTVUFyG7Jj&#10;EszOhuxWU3+9cyj0NsN78943y3XnanWlNlSeDYyGCSji3NuKCwPHw8dgDipEZIu1ZzLwSwHWq6fe&#10;ElPrb/xN130slIRwSNFAGWOTah3ykhyGoW+IRTv71mGUtS20bfEm4a7W4ySZaocVS0OJDW1Kyi/7&#10;H2cA7+96m42S026XFf3JJWb32fzLmJfn7m0BKlIX/81/159W8Cevwi/fyAh69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EXl7HAAAA3QAAAA8AAAAAAAAAAAAAAAAAmAIAAGRy&#10;cy9kb3ducmV2LnhtbFBLBQYAAAAABAAEAPUAAACM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451" o:spid="_x0000_s1099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+05sMA&#10;AADdAAAADwAAAGRycy9kb3ducmV2LnhtbERPTUvDQBC9C/6HZYTe7KbWiondFmkp1FNpLOhxyI5J&#10;MDsbdqdN+u9dQfA2j/c5y/XoOnWhEFvPBmbTDBRx5W3LtYHT++7+GVQUZIudZzJwpQjr1e3NEgvr&#10;Bz7SpZRapRCOBRpoRPpC61g15DBOfU+cuC8fHEqCodY24JDCXacfsuxJO2w5NTTY06ah6rs8OwN0&#10;CPP8422b+8PwWcmizLk+iTGTu/H1BZTQKP/iP/fepvmPixn8fpNO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+05sMAAADdAAAADwAAAAAAAAAAAAAAAACYAgAAZHJzL2Rv&#10;d25yZXYueG1sUEsFBgAAAAAEAAQA9QAAAIgDAAAAAA==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1452" o:spid="_x0000_s1100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SU8EA&#10;AADdAAAADwAAAGRycy9kb3ducmV2LnhtbERPS4vCMBC+C/sfwizsTdMtKto1FnFRPPq8D83Ydm0m&#10;pYlt/fcbQfA2H99zFmlvKtFS40rLCr5HEQjizOqScwXn02Y4A+E8ssbKMil4kIN0+TFYYKJtxwdq&#10;jz4XIYRdggoK7+tESpcVZNCNbE0cuKttDPoAm1zqBrsQbioZR9FUGiw5NBRY07qg7Ha8GwX1pJXx&#10;/vb4nWf31WW7nbbr+O+q1Ndnv/oB4an3b/HLvdNh/ngSw/ObcIJ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dUlPBAAAA3QAAAA8AAAAAAAAAAAAAAAAAmAIAAGRycy9kb3du&#10;cmV2LnhtbFBLBQYAAAAABAAEAPUAAACGAwAAAAA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  <w:bookmarkEnd w:id="0"/>
          </w:p>
        </w:tc>
        <w:tc>
          <w:tcPr>
            <w:tcW w:w="2880" w:type="dxa"/>
            <w:vAlign w:val="center"/>
          </w:tcPr>
          <w:p w:rsidR="007C12D2" w:rsidRDefault="00D50BDB">
            <w:pPr>
              <w:pStyle w:val="Graphic"/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7965" cy="1505585"/>
                      <wp:effectExtent l="0" t="0" r="26035" b="18415"/>
                      <wp:docPr id="1453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1454" name="Group 1454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1455" name="Group 145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1456" name="Freeform 14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57" name="Freeform 14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58" name="Freeform 14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59" name="Freeform 14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60" name="Freeform 14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61" name="Group 146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1462" name="Freeform 14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63" name="Freeform 14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64" name="Freeform 14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65" name="Freeform 14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66" name="Freeform 14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67" name="Group 146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1468" name="Freeform 14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69" name="Freeform 14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70" name="Freeform 14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71" name="Freeform 14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72" name="Freeform 14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73" name="Group 147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1474" name="Freeform 14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75" name="Freeform 14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76" name="Freeform 14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77" name="Freeform 14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78" name="Freeform 14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479" name="Group 1479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1480" name="Group 148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1481" name="Freeform 14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82" name="Freeform 14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83" name="Freeform 14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84" name="Freeform 14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85" name="Freeform 14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86" name="Group 148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398362"/>
                                    <a:ext cx="409457" cy="310896"/>
                                    <a:chOff x="543508" y="398362"/>
                                    <a:chExt cx="389363" cy="295639"/>
                                  </a:xfrm>
                                </wpg:grpSpPr>
                                <wps:wsp>
                                  <wps:cNvPr id="1487" name="Freeform 14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88" name="Freeform 14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89" name="Freeform 14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90" name="Freeform 14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91" name="Freeform 14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92" name="Group 149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1493" name="Freeform 14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94" name="Freeform 14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95" name="Freeform 14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96" name="Freeform 14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97" name="Freeform 14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98" name="Group 1498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1499" name="Freeform 14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00" name="Freeform 15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01" name="Freeform 150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02" name="Freeform 15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03" name="Freeform 15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504" name="Group 1504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1505" name="Group 150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1506" name="Freeform 15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07" name="Freeform 150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08" name="Freeform 15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09" name="Freeform 15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10" name="Freeform 15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11" name="Group 151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1512" name="Freeform 15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13" name="Freeform 15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14" name="Freeform 15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15" name="Freeform 15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16" name="Freeform 15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17" name="Group 151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1518" name="Freeform 15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19" name="Freeform 15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20" name="Freeform 15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21" name="Freeform 15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22" name="Freeform 15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23" name="Group 152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1524" name="Freeform 15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25" name="Freeform 15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26" name="Freeform 15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27" name="Freeform 15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28" name="Freeform 15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07EBD2" id="Group 151" o:spid="_x0000_s1026" style="width:117.95pt;height:118.55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">
                      <o:lock v:ext="edit" aspectratio="t"/>
                      <v:group id="Group 1454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3sZMUAAADdAAAADwAAAGRycy9kb3ducmV2LnhtbERPS2vCQBC+F/wPyxS8&#10;1U00KZK6ikiVHkKhKpTehuyYBLOzIbvN4993C4Xe5uN7zmY3mkb01LnasoJ4EYEgLqyuuVRwvRyf&#10;1iCcR9bYWCYFEznYbWcPG8y0HfiD+rMvRQhhl6GCyvs2k9IVFRl0C9sSB+5mO4M+wK6UusMhhJtG&#10;LqPoWRqsOTRU2NKhouJ+/jYKTgMO+1X82uf322H6uqTvn3lMSs0fx/0LCE+j/xf/ud90mJ+k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d7GTFAAAA3QAA&#10;AA8AAAAAAAAAAAAAAAAAqgIAAGRycy9kb3ducmV2LnhtbFBLBQYAAAAABAAEAPoAAACcAwAAAAA=&#10;">
                        <v:group id="Group 1455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9FJ/8QAAADdAAAADwAAAGRycy9kb3ducmV2LnhtbERPS2vCQBC+F/wPywi9&#10;1U1sIxJdRUTFgxR8gHgbsmMSzM6G7JrEf98tFHqbj+8582VvKtFS40rLCuJRBII4s7rkXMHlvP2Y&#10;gnAeWWNlmRS8yMFyMXibY6ptx0dqTz4XIYRdigoK7+tUSpcVZNCNbE0cuLttDPoAm1zqBrsQbio5&#10;jqKJNFhyaCiwpnVB2eP0NAp2HXarz3jTHh739et2Tr6vh5iUeh/2qxkIT73/F/+59zrM/0o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9FJ/8QAAADdAAAA&#10;DwAAAAAAAAAAAAAAAACqAgAAZHJzL2Rvd25yZXYueG1sUEsFBgAAAAAEAAQA+gAAAJsDAAAAAA==&#10;">
                          <o:lock v:ext="edit" aspectratio="t"/>
                          <v:shape id="Freeform 1456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6vHMMA&#10;AADdAAAADwAAAGRycy9kb3ducmV2LnhtbESPzarCMBCF94LvEEZwI5pWriLVKCoo4s6//diMbbGZ&#10;lCZqvU9/c0FwN8M555szs0VjSvGk2hWWFcSDCARxanXBmYLzadOfgHAeWWNpmRS8ycFi3m7NMNH2&#10;xQd6Hn0mAoRdggpy76tESpfmZNANbEUctJutDfqw1pnUNb4C3JRyGEVjabDgcCHHitY5pffjwwTK&#10;ZR/vtdn2fkfXR7kqdrHdphulup1mOQXhqfFf8ye906H+z2gM/9+EEe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6vHMMAAADdAAAADwAAAAAAAAAAAAAAAACYAgAAZHJzL2Rv&#10;d25yZXYueG1sUEsFBgAAAAAEAAQA9QAAAIgDAAAAAA==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1457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YkDcQA&#10;AADdAAAADwAAAGRycy9kb3ducmV2LnhtbERPTWvCQBC9F/wPywi9lLpRWqvRVUQIKHgxlp7H7JiE&#10;ZGdjdmvSf+8KBW/zeJ+zXPemFjdqXWlZwXgUgSDOrC45V/B9St5nIJxH1lhbJgV/5GC9GrwsMda2&#10;4yPdUp+LEMIuRgWF900spcsKMuhGtiEO3MW2Bn2AbS51i10IN7WcRNFUGiw5NBTY0LagrEp/jYIu&#10;n563c7O7/rzRIdmPuyqZzyqlXof9ZgHCU++f4n/3Tof5H59f8PgmnC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GJA3EAAAA3QAAAA8AAAAAAAAAAAAAAAAAmAIAAGRycy9k&#10;b3ducmV2LnhtbFBLBQYAAAAABAAEAPUAAACJAwAAAAA=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1458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SiscA&#10;AADdAAAADwAAAGRycy9kb3ducmV2LnhtbESPT2vCQBDF74V+h2UK3nRT6d/UVbQglBQKWrHXaXbM&#10;hmZnQ3Y18ds7B6G3Gd6b934zWwy+USfqYh3YwP0kA0VcBltzZWD3vR6/gIoJ2WITmAycKcJifnsz&#10;w9yGnjd02qZKSQjHHA24lNpc61g68hgnoSUW7RA6j0nWrtK2w17CfaOnWfakPdYsDQ5bendU/m2P&#10;3sDqc7/eHb765e9mn0LhXouf9rkwZnQ3LN9AJRrSv/l6/WEF/+FRcOUbGUH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DkorHAAAA3QAAAA8AAAAAAAAAAAAAAAAAmAIAAGRy&#10;cy9kb3ducmV2LnhtbFBLBQYAAAAABAAEAPUAAACMAwAAAAA=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1459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7fMQA&#10;AADdAAAADwAAAGRycy9kb3ducmV2LnhtbERPS2vCQBC+F/wPywheim6qVTS6itoWPHjwEe9Ddkxi&#10;s7Mhu5r033cLBW/z8T1nsWpNKR5Uu8KygrdBBII4tbrgTEFy/upPQTiPrLG0TAp+yMFq2XlZYKxt&#10;w0d6nHwmQgi7GBXk3lexlC7NyaAb2Io4cFdbG/QB1pnUNTYh3JRyGEUTabDg0JBjRduc0u/T3SgY&#10;JpuxWbf715E7XC9NdktGH9GnUr1uu56D8NT6p/jfvdNh/vt4Bn/fhB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ae3zEAAAA3QAAAA8AAAAAAAAAAAAAAAAAmAIAAGRycy9k&#10;b3ducmV2LnhtbFBLBQYAAAAABAAEAPUAAACJAwAAAAA=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1460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qvMcA&#10;AADdAAAADwAAAGRycy9kb3ducmV2LnhtbESPT0sDQQzF74LfYYjgpbSzipSy7bRIoeAfPNh68RZ2&#10;0p2tO5ntTuyu394cBG8J7+W9X1abMbbmQn1uEju4mxVgiKvkG64dfBx20wWYLMge28Tk4IcybNbX&#10;VyssfRr4nS57qY2GcC7RQRDpSmtzFShinqWOWLVj6iOKrn1tfY+DhsfW3hfF3EZsWBsCdrQNVH3t&#10;v6ODyeR1UZ/ebB6K88shSPc5yvnZudub8XEJRmiUf/Pf9ZNX/Ie58us3OoJd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0qrzHAAAA3QAAAA8AAAAAAAAAAAAAAAAAmAIAAGRy&#10;cy9kb3ducmV2LnhtbFBLBQYAAAAABAAEAPUAAACMAwAAAAA=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461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aFQ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hoVBwwAAAN0AAAAP&#10;AAAAAAAAAAAAAAAAAKoCAABkcnMvZG93bnJldi54bWxQSwUGAAAAAAQABAD6AAAAmgMAAAAA&#10;">
                          <o:lock v:ext="edit" aspectratio="t"/>
                          <v:shape id="Freeform 1462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7MV8MA&#10;AADdAAAADwAAAGRycy9kb3ducmV2LnhtbERPS2vCQBC+C/0PyxR6042piERX8dXSgwgmpecxO01S&#10;s7Mhu9X4711B8DYf33Nmi87U4kytqywrGA4iEMS51RUXCr6zj/4EhPPIGmvLpOBKDhbzl94ME20v&#10;fKBz6gsRQtglqKD0vkmkdHlJBt3ANsSB+7WtQR9gW0jd4iWEm1rGUTSWBisODSU2tC4pP6X/RkG8&#10;wXQVH7PdZ7bVtP+5/o3eq41Sb6/dcgrCU+ef4of7S4f5o3EM92/CC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7MV8MAAADdAAAADwAAAAAAAAAAAAAAAACYAgAAZHJzL2Rv&#10;d25yZXYueG1sUEsFBgAAAAAEAAQA9QAAAIgDAAAAAA==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1463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Hos8MA&#10;AADdAAAADwAAAGRycy9kb3ducmV2LnhtbERPTWvCQBC9F/wPywheim5sS9DoKiIELHipFc9jdkxC&#10;srMxuzXx37uC0Ns83ucs172pxY1aV1pWMJ1EIIgzq0vOFRx/0/EMhPPIGmvLpOBODtarwdsSE207&#10;/qHbwecihLBLUEHhfZNI6bKCDLqJbYgDd7GtQR9gm0vdYhfCTS0/oiiWBksODQU2tC0oqw5/RkGX&#10;x+ft3Oyup3fap9/Trkrns0qp0bDfLEB46v2/+OXe6TD/K/6E5zfhB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Hos8MAAADdAAAADwAAAAAAAAAAAAAAAACYAgAAZHJzL2Rv&#10;d25yZXYueG1sUEsFBgAAAAAEAAQA9QAAAIgDAAAAAA=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1464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JSMsMA&#10;AADdAAAADwAAAGRycy9kb3ducmV2LnhtbERP32vCMBB+F/wfwg1803QiznVGUUEYHQg60dezOZuy&#10;5lKaaLv/fhEGvt3H9/Pmy85W4k6NLx0reB0lIIhzp0suFBy/t8MZCB+QNVaOScEveVgu+r05ptq1&#10;vKf7IRQihrBPUYEJoU6l9Lkhi37kauLIXV1jMUTYFFI32MZwW8lxkkylxZJjg8GaNobyn8PNKlh/&#10;nbbH665dXfan4DLznp3rt0ypwUu3+gARqAtP8b/7U8f5k+kEHt/EE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JSMsMAAADdAAAADwAAAAAAAAAAAAAAAACYAgAAZHJzL2Rv&#10;d25yZXYueG1sUEsFBgAAAAAEAAQA9QAAAIgDAAAAAA=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1465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7xMQA&#10;AADdAAAADwAAAGRycy9kb3ducmV2LnhtbERPS2vCQBC+C/0PyxR6kbrxFSR1Fa0KHjy0mt6H7Jik&#10;zc6G7Griv3cFobf5+J4zX3amEldqXGlZwXAQgSDOrC45V5Cedu8zEM4ja6wsk4IbOVguXnpzTLRt&#10;+ZuuR5+LEMIuQQWF93UipcsKMugGtiYO3Nk2Bn2ATS51g20IN5UcRVEsDZYcGgqs6bOg7O94MQpG&#10;6XpqVt2hP3Zf5582/03Hm2ir1Ntrt/oA4anz/+Kne6/D/Ek8hcc34QS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7u8TEAAAA3QAAAA8AAAAAAAAAAAAAAAAAmAIAAGRycy9k&#10;b3ducmV2LnhtbFBLBQYAAAAABAAEAPUAAACJAwAAAAA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1466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GXU8QA&#10;AADdAAAADwAAAGRycy9kb3ducmV2LnhtbERPTWvCQBC9C/0PyxS8iG4qJUh0lSIIraUHtZfehuw0&#10;mzY7G7NTE/99t1DwNo/3OavN4Bt1oS7WgQ08zDJQxGWwNVcG3k+76QJUFGSLTWAycKUIm/XdaIWF&#10;DT0f6HKUSqUQjgUacCJtoXUsHXmMs9ASJ+4zdB4lwa7StsM+hftGz7Ms1x5rTg0OW9o6Kr+PP97A&#10;ZPK6qL7edOyz8/7kpP0Y5PxizPh+eFqCEhrkJv53P9s0/zHP4e+bdIJ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Rl1PEAAAA3QAAAA8AAAAAAAAAAAAAAAAAmAIAAGRycy9k&#10;b3ducmV2LnhtbFBLBQYAAAAABAAEAPUAAACJAwAAAAA=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467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O4rs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z+SK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iO4rsQAAADdAAAA&#10;DwAAAAAAAAAAAAAAAACqAgAAZHJzL2Rvd25yZXYueG1sUEsFBgAAAAAEAAQA+gAAAJsDAAAAAA==&#10;">
                          <o:lock v:ext="edit" aspectratio="t"/>
                          <v:shape id="Freeform 1468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/o2McA&#10;AADdAAAADwAAAGRycy9kb3ducmV2LnhtbESPQWvCQBCF74X+h2UK3urG1lqJrtJWBC8taBU8Dtlx&#10;E8zOptlVk3/fORR6m+G9ee+b+bLztbpSG6vABkbDDBRxEWzFzsD+e/04BRUTssU6MBnoKcJycX83&#10;x9yGG2/puktOSQjHHA2UKTW51rEoyWMchoZYtFNoPSZZW6dtizcJ97V+yrKJ9lixNJTY0EdJxXl3&#10;8QY+3WvxFdfPP/35JWwOq8P26Pp3YwYP3dsMVKIu/Zv/rjdW8McTwZVvZAS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v6NjHAAAA3QAAAA8AAAAAAAAAAAAAAAAAmAIAAGRy&#10;cy9kb3ducmV2LnhtbFBLBQYAAAAABAAEAPUAAACMAwAAAAA=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1469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xUcAA&#10;AADdAAAADwAAAGRycy9kb3ducmV2LnhtbERPTWsCMRC9C/0PYQreNFsR226NUgXBq7b0PGzGzdbN&#10;ZEmixv31RhC8zeN9znyZbCvO5EPjWMHbuABBXDndcK3g92cz+gARIrLG1jEpuFKA5eJlMMdSuwvv&#10;6LyPtcghHEpUYGLsSilDZchiGLuOOHMH5y3GDH0ttcdLDretnBTFTFpsODcY7GhtqDruT1bB6q95&#10;v5reb+XR/vfU65QOmJQavqbvLxCRUnyKH+6tzvOns0+4f5NPkI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RxUcAAAADdAAAADwAAAAAAAAAAAAAAAACYAgAAZHJzL2Rvd25y&#10;ZXYueG1sUEsFBgAAAAAEAAQA9QAAAIUDAAAAAA==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470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CPscA&#10;AADdAAAADwAAAGRycy9kb3ducmV2LnhtbESPQWvCQBCF7wX/wzJCL0U3ilSJrqIFofZkVZDchuyY&#10;BLOzIbvV6K/vHAq9zfDevPfNYtW5Wt2oDZVnA6NhAoo497biwsDpuB3MQIWIbLH2TAYeFGC17L0s&#10;MLX+zt90O8RCSQiHFA2UMTap1iEvyWEY+oZYtItvHUZZ20LbFu8S7mo9TpJ37bBiaSixoY+S8uvh&#10;xxnA50Z/ZaPkvN9nxdvkGrPndLYz5rXfreegInXx3/x3/WkFfzIVfv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xAj7HAAAA3QAAAA8AAAAAAAAAAAAAAAAAmAIAAGRy&#10;cy9kb3ducmV2LnhtbFBLBQYAAAAABAAEAPUAAACM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471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rohsMA&#10;AADdAAAADwAAAGRycy9kb3ducmV2LnhtbERPTUvDQBC9C/6HZQRvdlOrtYndFqkIeiqNhfY4ZKdJ&#10;MDsbdscm/ntXEHqbx/uc5Xp0nTpTiK1nA9NJBoq48rbl2sD+8+1uASoKssXOMxn4oQjr1fXVEgvr&#10;B97RuZRapRCOBRpoRPpC61g15DBOfE+cuJMPDiXBUGsbcEjhrtP3WTbXDltODQ32tGmo+iq/nQHa&#10;hll++HjN/XY4VvJY5lzvxZjbm/HlGZTQKBfxv/vdpvkPT1P4+yad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rohsMAAADdAAAADwAAAAAAAAAAAAAAAACYAgAAZHJzL2Rv&#10;d25yZXYueG1sUEsFBgAAAAAEAAQA9QAAAIgDAAAAAA==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1472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MHjcQA&#10;AADdAAAADwAAAGRycy9kb3ducmV2LnhtbERPS2vCQBC+F/wPywi9SN1UipXoKlIo9IGHai/ehuyY&#10;jWZnY3Zq0n/fFYTe5uN7zmLV+1pdqI1VYAOP4wwUcRFsxaWB793rwwxUFGSLdWAy8EsRVsvB3QJz&#10;Gzr+ostWSpVCOOZowIk0udaxcOQxjkNDnLhDaD1Kgm2pbYtdCve1nmTZVHusODU4bOjFUXHa/ngD&#10;o9HnrDxudOyy88fOSbPv5fxuzP2wX89BCfXyL76532ya//Q8ges36QS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zB43EAAAA3QAAAA8AAAAAAAAAAAAAAAAAmAIAAGRycy9k&#10;b3ducmV2LnhtbFBLBQYAAAAABAAEAPUAAACJAwAAAAA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1473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EocM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84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MEocMQAAADdAAAA&#10;DwAAAAAAAAAAAAAAAACqAgAAZHJzL2Rvd25yZXYueG1sUEsFBgAAAAAEAAQA+gAAAJsDAAAAAA==&#10;">
                          <o:lock v:ext="edit" aspectratio="t"/>
                          <v:shape id="Freeform 1474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dycEA&#10;AADdAAAADwAAAGRycy9kb3ducmV2LnhtbERPS2sCMRC+C/0PYQreNFtZVLZGkUKLh3rw0T0Pm9kH&#10;TSZLkur23xtB8DYf33NWm8EacSEfOscK3qYZCOLK6Y4bBefT52QJIkRkjcYxKfinAJv1y2iFhXZX&#10;PtDlGBuRQjgUqKCNsS+kDFVLFsPU9cSJq523GBP0jdQeryncGjnLsrm02HFqaLGnj5aq3+OfVXCo&#10;t+WP/6qx7Kwxs32Z0/7bKTV+HbbvICIN8Sl+uHc6zc8XOdy/SSfI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ncnBAAAA3QAAAA8AAAAAAAAAAAAAAAAAmAIAAGRycy9kb3du&#10;cmV2LnhtbFBLBQYAAAAABAAEAPUAAACGAwAAAAA=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1475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DticAA&#10;AADdAAAADwAAAGRycy9kb3ducmV2LnhtbERPTWsCMRC9C/6HMII3zbbYWrZG0ULBq1Y8D5txs3Uz&#10;WZJU4/56UxC8zeN9zmKVbCsu5EPjWMHLtABBXDndcK3g8PM9+QARIrLG1jEpuFGA1XI4WGCp3ZV3&#10;dNnHWuQQDiUqMDF2pZShMmQxTF1HnLmT8xZjhr6W2uM1h9tWvhbFu7TYcG4w2NGXoeq8/7MKNsdm&#10;fjO938qz/e2p1ymdMCk1HqX1J4hIKT7FD/dW5/mz+Rv8f5NP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HDticAAAADdAAAADwAAAAAAAAAAAAAAAACYAgAAZHJzL2Rvd25y&#10;ZXYueG1sUEsFBgAAAAAEAAQA9QAAAIUDAAAAAA==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476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Q/0cUA&#10;AADdAAAADwAAAGRycy9kb3ducmV2LnhtbERPTWvCQBC9C/6HZYRepG4ioiF1DVoQ2p6sCiW3ITtN&#10;gtnZkN3G1F/fFYTe5vE+Z50NphE9da62rCCeRSCIC6trLhWcT/vnBITzyBoby6Tglxxkm/Fojam2&#10;V/6k/uhLEULYpaig8r5NpXRFRQbdzLbEgfu2nUEfYFdK3eE1hJtGzqNoKQ3WHBoqbOm1ouJy/DEK&#10;8LaTH3kcfR0OeTldXHx+WyXvSj1Nhu0LCE+D/xc/3G86zF+slnD/Jpw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1D/RxQAAAN0AAAAPAAAAAAAAAAAAAAAAAJgCAABkcnMv&#10;ZG93bnJldi54bWxQSwUGAAAAAAQABAD1AAAAigMAAAAA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477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/VacMA&#10;AADdAAAADwAAAGRycy9kb3ducmV2LnhtbERPTUvDQBC9C/6HZQRvdqPVtondFqkIeipNC+1xyI5J&#10;MDsbdscm/ntXEHqbx/uc5Xp0nTpTiK1nA/eTDBRx5W3LtYHD/u1uASoKssXOMxn4oQjr1fXVEgvr&#10;B97RuZRapRCOBRpoRPpC61g15DBOfE+cuE8fHEqCodY24JDCXacfsmymHbacGhrsadNQ9VV+OwO0&#10;DdP8+PGa++1wquSpzLk+iDG3N+PLMyihUS7if/e7TfMf53P4+yad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/VacMAAADdAAAADwAAAAAAAAAAAAAAAACYAgAAZHJzL2Rv&#10;d25yZXYueG1sUEsFBgAAAAAEAAQA9QAAAIgDAAAAAA==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1478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C1kMcA&#10;AADdAAAADwAAAGRycy9kb3ducmV2LnhtbESPT2vCQBDF74V+h2UKvdWNpahEV2mF0kgv/gOvY3ZM&#10;otnZkN3qtp++cyj0NsN7895vZovkWnWlPjSeDQwHGSji0tuGKwP73fvTBFSIyBZbz2TgmwIs5vd3&#10;M8ytv/GGrttYKQnhkKOBOsYu1zqUNTkMA98Ri3byvcMoa19p2+NNwl2rn7NspB02LA01drSsqbxs&#10;v5yB05DT6vA5+Vifw9tPcVhu4rFIxjw+pNcpqEgp/pv/rgsr+C9jwZVvZAQ9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AtZDHAAAA3QAAAA8AAAAAAAAAAAAAAAAAmAIAAGRy&#10;cy9kb3ducmV2LnhtbFBLBQYAAAAABAAEAPUAAACMAwAAAAA=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479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0pH5rFAAAA3QAA&#10;AA8AAAAAAAAAAAAAAAAAqgIAAGRycy9kb3ducmV2LnhtbFBLBQYAAAAABAAEAPoAAACcAwAAAAA=&#10;">
                        <v:group id="Group 1480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cbGIMcAAADd&#10;AAAADwAAAAAAAAAAAAAAAACqAgAAZHJzL2Rvd25yZXYueG1sUEsFBgAAAAAEAAQA+gAAAJ4DAAAA&#10;AA==&#10;">
                          <o:lock v:ext="edit" aspectratio="t"/>
                          <v:shape id="Freeform 1481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vYVcMA&#10;AADdAAAADwAAAGRycy9kb3ducmV2LnhtbERPzWrCQBC+F/oOywi91Y2laIyuUoTSCnqIzQMM2TEb&#10;zM7G7KrRp3cFobf5+H5nvuxtI87U+dqxgtEwAUFcOl1zpaD4+35PQfiArLFxTAqu5GG5eH2ZY6bd&#10;hXM670IlYgj7DBWYENpMSl8asuiHriWO3N51FkOEXSV1h5cYbhv5kSRjabHm2GCwpZWh8rA7WQWT&#10;9LY5FfVhUhW0Pk43P/nWN0apt0H/NQMRqA//4qf7V8f5n+kIHt/EE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vYVcMAAADdAAAADwAAAAAAAAAAAAAAAACYAgAAZHJzL2Rv&#10;d25yZXYueG1sUEsFBgAAAAAEAAQA9QAAAIgDAAAAAA==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1482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Gr0sQA&#10;AADdAAAADwAAAGRycy9kb3ducmV2LnhtbERPTWuDQBC9F/IflinkUpI1UsTYbEIICAn0UltynrpT&#10;Fd1Z627V/PtsodDbPN7n7A6z6cRIg2ssK9isIxDEpdUNVwo+3vNVCsJ5ZI2dZVJwIweH/eJhh5m2&#10;E7/RWPhKhBB2GSqove8zKV1Zk0G3tj1x4L7sYNAHOFRSDziFcNPJOIoSabDh0FBjT6eayrb4MQqm&#10;Kvk8bc35+/pEr/llM7X5Nm2VWj7OxxcQnmb/L/5zn3WY/5zG8PtNOEH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Rq9LEAAAA3QAAAA8AAAAAAAAAAAAAAAAAmAIAAGRycy9k&#10;b3ducmV2LnhtbFBLBQYAAAAABAAEAPUAAACJAwAAAAA=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1483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csvMQA&#10;AADdAAAADwAAAGRycy9kb3ducmV2LnhtbERP32vCMBB+F/wfwgl709RtOFeN4gbC6ECwE/d6NmdT&#10;bC6lyWz33y8Dwbf7+H7ect3bWlyp9ZVjBdNJAoK4cLriUsHhazueg/ABWWPtmBT8kof1ajhYYqpd&#10;x3u65qEUMYR9igpMCE0qpS8MWfQT1xBH7uxaiyHCtpS6xS6G21o+JslMWqw4Nhhs6N1Qccl/rIK3&#10;z+P2cN51m9P+GFxmXrPv5iVT6mHUbxYgAvXhLr65P3Sc/zx/gv9v4gl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HLLz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1484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v4pcQA&#10;AADdAAAADwAAAGRycy9kb3ducmV2LnhtbERPS2vCQBC+C/0PyxR6Ed34aJHUVbQqePDQxvQ+ZMck&#10;bXY2ZFcT/70rCN7m43vOfNmZSlyocaVlBaNhBII4s7rkXEF63A1mIJxH1lhZJgVXcrBcvPTmGGvb&#10;8g9dEp+LEMIuRgWF93UspcsKMuiGtiYO3Mk2Bn2ATS51g20IN5UcR9GHNFhyaCiwpq+Csv/kbBSM&#10;0/W7WXWH/sR9n37b/C+dbKKtUm+v3eoThKfOP8UP916H+dPZFO7fhB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7+KXEAAAA3QAAAA8AAAAAAAAAAAAAAAAAmAIAAGRycy9k&#10;b3ducmV2LnhtbFBLBQYAAAAABAAEAPUAAACJAwAAAAA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1485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CwFMIA&#10;AADdAAAADwAAAGRycy9kb3ducmV2LnhtbERPTUvDQBC9C/6HZQRvdqJUCWm3RQuKCLWYlp6H7DQb&#10;mp0N2TWN/75bKHibx/uc+XJ0rRq4D40XDY+TDBRL5U0jtYbd9v0hBxUiiaHWC2v44wDLxe3NnArj&#10;T/LDQxlrlUIkFKTBxtgViKGy7ChMfMeSuIPvHcUE+xpNT6cU7lp8yrIXdNRIarDU8cpydSx/nYZy&#10;P6B8b77y9cfUbxBru+rsm9b3d+PrDFTkMf6Lr+5Pk+ZP82e4fJNOwMUZ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LAUwgAAAN0AAAAPAAAAAAAAAAAAAAAAAJgCAABkcnMvZG93&#10;bnJldi54bWxQSwUGAAAAAAQABAD1AAAAhwMAAAAA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486" o:spid="_x0000_s1059" style="position:absolute;left:5435;top:3983;width:4094;height:3109" coordorigin="5435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WP7z8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j2dT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WP7z8QAAADdAAAA&#10;DwAAAAAAAAAAAAAAAACqAgAAZHJzL2Rvd25yZXYueG1sUEsFBgAAAAAEAAQA+gAAAJsDAAAAAA==&#10;">
                          <o:lock v:ext="edit" aspectratio="t"/>
                          <v:shape id="Freeform 1487" o:spid="_x0000_s1060" style="position:absolute;left:5435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yaUMQA&#10;AADdAAAADwAAAGRycy9kb3ducmV2LnhtbERPS2sCMRC+F/wPYQRvNWutD7ZG8YHgxYJaocdhM80u&#10;bibbTdTdf98IQm/z8T1ntmhsKW5U+8KxgkE/AUGcOV2wUfB12r5OQfiArLF0TApa8rCYd15mmGp3&#10;5wPdjsGIGMI+RQV5CFUqpc9ysuj7riKO3I+rLYYIayN1jfcYbkv5liRjabHg2JBjReucssvxahXs&#10;zST79Nvhb3sZud15cz58m3alVK/bLD9ABGrCv/jp3uk4/306gcc38QQ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8mlDEAAAA3QAAAA8AAAAAAAAAAAAAAAAAmAIAAGRycy9k&#10;b3ducmV2LnhtbFBLBQYAAAAABAAEAPUAAACJAwAAAAA=&#10;" path="m148,r30,3l206,11r25,13l254,41r18,20l285,85r9,26l340,87,391,71,444,61r56,-4l556,61r55,10l661,87r47,24l715,85,729,61,747,41,769,24,795,11,822,3,854,r33,4l918,14r28,15l968,50r18,25l997,102r5,30l997,163r-10,28l969,214r-22,21l921,250r-31,10l857,265r18,45l887,357r4,50l887,454r-10,46l860,542r-23,42l809,621r-33,33l739,683r-42,26l652,729r-47,15l554,753r-54,3l448,753r-51,-9l348,729,304,709,262,683,225,654,192,621,164,584,141,542,124,500,114,454r-3,-47l114,357r12,-47l144,265r-33,-5l81,250,53,235,31,214,15,191,4,163,,132,4,102,15,75,32,50,55,29,82,14,113,4,148,xe" fillcolor="#94c954 [3206]" strokecolor="#94c954 [3206]" strokeweight="0">
                            <v:path arrowok="t" o:connecttype="custom" o:connectlocs="69168,1173;89763,9385;105695,23854;114244,43407;151937,27765;194293,22290;237426,27765;275119,43407;283279,23854;298823,9385;319418,1173;344676,1564;367602,11341;383146,29329;389363,51620;383534,74692;367991,91898;345841,101675;340013,121228;346230,159160;340790,195528;325246,228377;301543,255751;270844,277259;235094,290946;194293,295639;154269,290946;118130,277259;87432,255751;63728,228377;48185,195528;43133,159160;48962,121228;43133,101675;20595,91898;5829,74692;0,51620;5829,29329;21372,11341;43910,1564" o:connectangles="0,0,0,0,0,0,0,0,0,0,0,0,0,0,0,0,0,0,0,0,0,0,0,0,0,0,0,0,0,0,0,0,0,0,0,0,0,0,0,0"/>
                          </v:shape>
                          <v:shape id="Freeform 1488" o:spid="_x0000_s1061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mcOMYA&#10;AADdAAAADwAAAGRycy9kb3ducmV2LnhtbESPQWvCQBCF70L/wzKFXqRuLEWS6CpFCFjopSo9j9lp&#10;EpKdjdnVpP++cyj0NsN78943m93kOnWnITSeDSwXCSji0tuGKwPnU/GcggoR2WLnmQz8UIDd9mG2&#10;wdz6kT/pfoyVkhAOORqoY+xzrUNZk8Ow8D2xaN9+cBhlHSptBxwl3HX6JUlW2mHD0lBjT/uayvZ4&#10;cwbGanXZZ+5w/ZrTR/G+HNsiS1tjnh6ntzWoSFP8N/9dH6zgv6aCK9/ICHr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mcOMYAAADdAAAADwAAAAAAAAAAAAAAAACYAgAAZHJz&#10;L2Rvd25yZXYueG1sUEsFBgAAAAAEAAQA9QAAAIsDAAAAAA==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1489" o:spid="_x0000_s1062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8bVsQA&#10;AADdAAAADwAAAGRycy9kb3ducmV2LnhtbERP22rCQBB9F/yHZYS+6aZFWo2uYgWhpFDwgr6O2TEb&#10;mp0N2a2Jf+8WBN/mcK4zX3a2EldqfOlYwesoAUGcO11yoeCw3wwnIHxA1lg5JgU38rBc9HtzTLVr&#10;eUvXXShEDGGfogITQp1K6XNDFv3I1cSRu7jGYoiwKaRusI3htpJvSfIuLZYcGwzWtDaU/+7+rILP&#10;7+PmcPlpV+ftMbjMTLNT/ZEp9TLoVjMQgbrwFD/cXzrOH0+m8P9NPEE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vG1bEAAAA3QAAAA8AAAAAAAAAAAAAAAAAmAIAAGRycy9k&#10;b3ducmV2LnhtbFBLBQYAAAAABAAEAPUAAACJAwAAAAA=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1490" o:spid="_x0000_s1063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loe8cA&#10;AADdAAAADwAAAGRycy9kb3ducmV2LnhtbESPQU/CQBCF7yT+h82QcDGwFZRIYSGAmnDwoFjuk+7Q&#10;VruzTXeh9d87BxNuM3lv3vtmteldra7UhsqzgYdJAoo497biwkD29TZ+BhUissXaMxn4pQCb9d1g&#10;han1HX/S9RgLJSEcUjRQxtikWoe8JIdh4hti0c6+dRhlbQttW+wk3NV6miRz7bBiaSixoX1J+c/x&#10;4gxMs92T2/bv97PwcT51xXc2e0lejRkN++0SVKQ+3sz/1wcr+I8L4ZdvZAS9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ZaHvHAAAA3QAAAA8AAAAAAAAAAAAAAAAAmAIAAGRy&#10;cy9kb3ducmV2LnhtbFBLBQYAAAAABAAEAPUAAACMAwAAAAA=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1491" o:spid="_x0000_s1064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IgysIA&#10;AADdAAAADwAAAGRycy9kb3ducmV2LnhtbERPTWvCQBC9F/wPywi91YlFikZXUaFSCq2YFs9DdpoN&#10;zc6G7BrTf98tFLzN433OajO4RvXchdqLhukkA8VSelNLpeHz4/lhDipEEkONF9bwwwE269HdinLj&#10;r3LivoiVSiESctJgY2xzxFBadhQmvmVJ3JfvHMUEuwpNR9cU7hp8zLIndFRLarDU8t5y+V1cnIbi&#10;3KO8H1/nb4eZPyJWdt/andb342G7BBV5iDfxv/vFpPmzxRT+vkkn4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8iDKwgAAAN0AAAAPAAAAAAAAAAAAAAAAAJgCAABkcnMvZG93&#10;bnJldi54bWxQSwUGAAAAAAQABAD1AAAAhwMAAAAA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492" o:spid="_x0000_s1065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FrEc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T9/H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4FrEcQAAADdAAAA&#10;DwAAAAAAAAAAAAAAAACqAgAAZHJzL2Rvd25yZXYueG1sUEsFBgAAAAAEAAQA+gAAAJsDAAAAAA==&#10;">
                          <o:lock v:ext="edit" aspectratio="t"/>
                          <v:shape id="Freeform 1493" o:spid="_x0000_s1066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fjR8EA&#10;AADdAAAADwAAAGRycy9kb3ducmV2LnhtbERPS2sCMRC+F/wPYYTealYrUlejiGDxUA9a3fOwmX1g&#10;MlmSVNd/3xQK3ubje85y3VsjbuRD61jBeJSBIC6dbrlWcP7evX2ACBFZo3FMCh4UYL0avCwx1+7O&#10;R7qdYi1SCIccFTQxdrmUoWzIYhi5jjhxlfMWY4K+ltrjPYVbIydZNpMWW04NDXa0bai8nn6sgmO1&#10;KS7+s8KitcZMDsWUDl9Oqddhv1mAiNTHp/jfvddp/nT+Dn/fpB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340fBAAAA3QAAAA8AAAAAAAAAAAAAAAAAmAIAAGRycy9kb3du&#10;cmV2LnhtbFBLBQYAAAAABAAEAPUAAACGAwAAAAA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color="#54c8f8 [3204]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1494" o:spid="_x0000_s1067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Cu6L8A&#10;AADdAAAADwAAAGRycy9kb3ducmV2LnhtbERPS2sCMRC+C/0PYQreNFuRPrZGqYLgVSueh8242bqZ&#10;LEnUuL/eFARv8/E9Z7ZIthUX8qFxrOBtXIAgrpxuuFaw/12PPkGEiKyxdUwKbhRgMX8ZzLDU7spb&#10;uuxiLXIIhxIVmBi7UspQGbIYxq4jztzReYsxQ19L7fGaw20rJ0XxLi02nBsMdrQyVJ12Z6tgeWg+&#10;bqb3G3myfz31OqUjJqWGr+nnG0SkFJ/ih3uj8/zp1xT+v8kn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MK7ovwAAAN0AAAAPAAAAAAAAAAAAAAAAAJgCAABkcnMvZG93bnJl&#10;di54bWxQSwUGAAAAAAQABAD1AAAAhA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495" o:spid="_x0000_s1068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pHXMUA&#10;AADdAAAADwAAAGRycy9kb3ducmV2LnhtbERPS2vCQBC+F/wPywheim4U6yO6ihaEtieNguQ2ZMck&#10;mJ0N2a1Gf323UOhtPr7nLNetqcSNGldaVjAcRCCIM6tLzhWcjrv+DITzyBory6TgQQ7Wq87LEmNt&#10;73ygW+JzEULYxaig8L6OpXRZQQbdwNbEgbvYxqAPsMmlbvAewk0lR1E0kQZLDg0F1vReUHZNvo0C&#10;fG7lVzqMzvt9mr+Orz59TmefSvW67WYBwlPr/8V/7g8d5o/nb/D7TThB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Ckdc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496" o:spid="_x0000_s1069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+WCMMA&#10;AADdAAAADwAAAGRycy9kb3ducmV2LnhtbERPTUvDQBC9C/6HZQRvdqPW0qTdFlGEeiqmhfY4ZKdJ&#10;MDsbdscm/fddQfA2j/c5y/XoOnWmEFvPBh4nGSjiytuWawP73cfDHFQUZIudZzJwoQjr1e3NEgvr&#10;B/6icym1SiEcCzTQiPSF1rFqyGGc+J44cScfHEqCodY24JDCXaefsmymHbacGhrs6a2h6rv8cQZo&#10;G57zw+d77rfDsZKXMud6L8bc342vC1BCo/yL/9wbm+ZP8xn8fpNO0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+WCMMAAADdAAAADwAAAAAAAAAAAAAAAACYAgAAZHJzL2Rv&#10;d25yZXYueG1sUEsFBgAAAAAEAAQA9QAAAIgDAAAAAA==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1497" o:spid="_x0000_s1070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cdJcMA&#10;AADdAAAADwAAAGRycy9kb3ducmV2LnhtbERPTWvCQBC9F/wPywi91UmLtDa6igotpVDFVDwP2TEb&#10;mp0N2W1M/323UPA2j/c5i9XgGtVzF2ovGu4nGSiW0ptaKg3Hz5e7GagQSQw1XljDDwdYLUc3C8qN&#10;v8iB+yJWKoVIyEmDjbHNEUNp2VGY+JYlcWffOYoJdhWaji4p3DX4kGWP6KiW1GCp5a3l8qv4dhqK&#10;U4+y27/PPl6nfo9Y2W1rN1rfjof1HFTkIV7F/+43k+ZPn5/g75t0Ai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cdJcMAAADdAAAADwAAAAAAAAAAAAAAAACYAgAAZHJzL2Rv&#10;d25yZXYueG1sUEsFBgAAAAAEAAQA9QAAAIgDAAAAAA==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1498" o:spid="_x0000_s1071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mlc+8cAAADd&#10;AAAADwAAAAAAAAAAAAAAAACqAgAAZHJzL2Rvd25yZXYueG1sUEsFBgAAAAAEAAQA+gAAAJ4DAAAA&#10;AA==&#10;">
                          <o:lock v:ext="edit" aspectratio="t"/>
                          <v:shape id="Freeform 1499" o:spid="_x0000_s1072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E4XsQA&#10;AADdAAAADwAAAGRycy9kb3ducmV2LnhtbERPS0/CQBC+m/AfNkPiTbZIY6SwECMo4o3XfdIdusXu&#10;bOmupfLrXRMTbvPle8503tlKtNT40rGC4SABQZw7XXKhYL97e3gG4QOyxsoxKfghD/NZ726KmXYX&#10;3lC7DYWIIewzVGBCqDMpfW7Ioh+4mjhyR9dYDBE2hdQNXmK4reRjkjxJiyXHBoM1vRrKv7bfVsHZ&#10;LNvFIazTdFVfj++jlf88XXOl7vvdywREoC7cxP/uDx3np+Mx/H0TT5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hOF7EAAAA3QAAAA8AAAAAAAAAAAAAAAAAmAIAAGRycy9k&#10;b3ducmV2LnhtbFBLBQYAAAAABAAEAPUAAACJAwAAAAA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1500" o:spid="_x0000_s1073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y8cIA&#10;AADdAAAADwAAAGRycy9kb3ducmV2LnhtbESPQWsCMRCF70L/Q5hCb5qt0Fq2RmkLgteqeB4242br&#10;ZrIkqcb99Z1DwdsM78173yzXxffqQjF1gQ08zypQxE2wHbcGDvvN9A1UysgW+8Bk4EYJ1quHyRJr&#10;G678TZddbpWEcKrRgMt5qLVOjSOPaRYGYtFOIXrMssZW24hXCfe9nlfVq/bYsTQ4HOjLUXPe/XoD&#10;n8ducXNj3Oqz/xlptKWcsBjz9Fg+3kFlKvlu/r/eWsF/qYRfvpER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4DLxwgAAAN0AAAAPAAAAAAAAAAAAAAAAAJgCAABkcnMvZG93&#10;bnJldi54bWxQSwUGAAAAAAQABAD1AAAAhw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501" o:spid="_x0000_s1074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bRcUA&#10;AADdAAAADwAAAGRycy9kb3ducmV2LnhtbERPS2vCQBC+C/6HZQQvpe5G+pDUVVpBsJ40LZTchuw0&#10;CWZnQ3bV1F/fFQRv8/E9Z77sbSNO1PnasYZkokAQF87UXGr4/lo/zkD4gGywcUwa/sjDcjEczDE1&#10;7sx7OmWhFDGEfYoaqhDaVEpfVGTRT1xLHLlf11kMEXalNB2eY7ht5FSpF2mx5thQYUuriopDdrQa&#10;8PIht3mifna7vHx4OoT88jr71Ho86t/fQATqw118c29MnP+sErh+E0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2ttF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502" o:spid="_x0000_s1075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8KEcIA&#10;AADdAAAADwAAAGRycy9kb3ducmV2LnhtbERPTWvCQBC9F/oflin0VjdaLE10lVIptCdpKuhxyI5J&#10;MDsbdkcT/71bKPQ2j/c5y/XoOnWhEFvPBqaTDBRx5W3LtYHdz8fTK6goyBY7z2TgShHWq/u7JRbW&#10;D/xNl1JqlUI4FmigEekLrWPVkMM48T1x4o4+OJQEQ61twCGFu07PsuxFO2w5NTTY03tD1ak8OwO0&#10;Dc/5/muT++1wqGRe5lzvxJjHh/FtAUpolH/xn/vTpvnzbAa/36QT9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fwoRwgAAAN0AAAAPAAAAAAAAAAAAAAAAAJgCAABkcnMvZG93&#10;bnJldi54bWxQSwUGAAAAAAQABAD1AAAAhwMAAAAA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1503" o:spid="_x0000_s1076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PXSMEA&#10;AADdAAAADwAAAGRycy9kb3ducmV2LnhtbERPS4vCMBC+C/sfwizsTdOtKNo1FnFRPPq8D83Ydm0m&#10;pYlt/fcbQfA2H99zFmlvKtFS40rLCr5HEQjizOqScwXn02Y4A+E8ssbKMil4kIN0+TFYYKJtxwdq&#10;jz4XIYRdggoK7+tESpcVZNCNbE0cuKttDPoAm1zqBrsQbioZR9FUGiw5NBRY07qg7Ha8GwX1pJXx&#10;/vb4nWf31WW7nbbr+O+q1Ndnv/oB4an3b/HLvdNh/iQaw/ObcIJ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D10jBAAAA3QAAAA8AAAAAAAAAAAAAAAAAmAIAAGRycy9kb3du&#10;cmV2LnhtbFBLBQYAAAAABAAEAPUAAACGAwAAAAA=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504" o:spid="_x0000_s1077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/M5M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afQJ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z8zkwwAAAN0AAAAP&#10;AAAAAAAAAAAAAAAAAKoCAABkcnMvZG93bnJldi54bWxQSwUGAAAAAAQABAD6AAAAmgMAAAAA&#10;">
                        <v:group id="Group 1505" o:spid="_x0000_s1078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Npf8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5Mo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oNpf8QAAADdAAAA&#10;DwAAAAAAAAAAAAAAAACqAgAAZHJzL2Rvd25yZXYueG1sUEsFBgAAAAAEAAQA+gAAAJsDAAAAAA==&#10;">
                          <o:lock v:ext="edit" aspectratio="t"/>
                          <v:shape id="Freeform 1506" o:spid="_x0000_s1079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kF8IA&#10;AADdAAAADwAAAGRycy9kb3ducmV2LnhtbERPzYrCMBC+L/gOYRa8rekKdqVrFBHEVfdi9QFmm2lT&#10;bCalyWp9eyMI3ubj+53ZoreNuFDna8cKPkcJCOLC6ZorBafj+mMKwgdkjY1jUnAjD4v54G2GmXZX&#10;PtAlD5WIIewzVGBCaDMpfWHIoh+5ljhypesshgi7SuoOrzHcNnKcJKm0WHNsMNjSylBxzv+tgnOZ&#10;r1f9dvM7Nl+l3v8tjd2lRqnhe7/8BhGoDy/x0/2j4/xJksLjm3iC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OQXwgAAAN0AAAAPAAAAAAAAAAAAAAAAAJgCAABkcnMvZG93&#10;bnJldi54bWxQSwUGAAAAAAQABAD1AAAAhwMAAAAA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1507" o:spid="_x0000_s1080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QEjcMA&#10;AADdAAAADwAAAGRycy9kb3ducmV2LnhtbERPS4vCMBC+L/gfwgheFk0VfFWjLEJBwcu64nlsxra0&#10;mdQma+u/N8LC3ubje85625lKPKhxhWUF41EEgji1uuBMwfknGS5AOI+ssbJMCp7kYLvpfawx1rbl&#10;b3qcfCZCCLsYFeTe17GULs3JoBvZmjhwN9sY9AE2mdQNtiHcVHISRTNpsODQkGNNu5zS8vRrFLTZ&#10;7Lpbmv398knH5DBuy2S5KJUa9LuvFQhPnf8X/7n3OsyfRnN4fxNO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QEjcMAAADdAAAADwAAAAAAAAAAAAAAAACYAgAAZHJzL2Rv&#10;d25yZXYueG1sUEsFBgAAAAAEAAQA9QAAAIgDAAAAAA==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1508" o:spid="_x0000_s1081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yCscA&#10;AADdAAAADwAAAGRycy9kb3ducmV2LnhtbESPQUvDQBCF70L/wzIFb3ZTQaux21KFgkQoNJZ6HbPT&#10;bGh2NmTXJv575yD0NsN78943y/XoW3WhPjaBDcxnGSjiKtiGawOHz+3dE6iYkC22gcnAL0VYryY3&#10;S8xtGHhPlzLVSkI45mjApdTlWsfKkcc4Cx2xaKfQe0yy9rW2PQ4S7lt9n2WP2mPD0uCwozdH1bn8&#10;8QZeP47bw2k3bL73xxQK91x8dYvCmNvpuHkBlWhMV/P/9bsV/IdMcOUbGUG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RsgrHAAAA3QAAAA8AAAAAAAAAAAAAAAAAmAIAAGRy&#10;cy9kb3ducmV2LnhtbFBLBQYAAAAABAAEAPUAAACMAwAAAAA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1509" o:spid="_x0000_s1082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hb/MQA&#10;AADdAAAADwAAAGRycy9kb3ducmV2LnhtbERPS2vCQBC+C/0PyxS8FN1VsWjqKj4q9ODBanofsmOS&#10;NjsbsqtJ/71bKHibj+85i1VnK3GjxpeONYyGCgRx5kzJuYb0vB/MQPiAbLByTBp+ycNq+dRbYGJc&#10;y590O4VcxBD2CWooQqgTKX1WkEU/dDVx5C6usRgibHJpGmxjuK3kWKlXabHk2FBgTduCsp/T1WoY&#10;p5upXXeHl4k/Xr7a/Dud7NS71v3nbv0GIlAXHuJ/94eJ86dqDn/fxB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IW/zEAAAA3QAAAA8AAAAAAAAAAAAAAAAAmAIAAGRycy9k&#10;b3ducmV2LnhtbFBLBQYAAAAABAAEAPUAAACJAwAAAAA=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1510" o:spid="_x0000_s1083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yJlsUA&#10;AADdAAAADwAAAGRycy9kb3ducmV2LnhtbESPQUvDQBCF70L/wzIFb3ZSUSmx29IWFBG0NIrnITtm&#10;g9nZkF3T+O+dg+BthvfmvW/W2yl0ZuQhtVEsLBcFGJY6ulYaC+9vD1crMCmTOOqisIUfTrDdzC7W&#10;VLp4lhOPVW6MhkgqyYLPuS8RU+05UFrEnkW1zzgEyroODbqBzhoeOrwuijsM1Io2eOr54Ln+qr6D&#10;hepjRHk9Pq9eHm/iEbHxh97vrb2cT7t7MJmn/G/+u35yin+7VH79RkfA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ImWxQAAAN0AAAAPAAAAAAAAAAAAAAAAAJgCAABkcnMv&#10;ZG93bnJldi54bWxQSwUGAAAAAAQABAD1AAAAigM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511" o:spid="_x0000_s1084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GH5ocQAAADdAAAA&#10;DwAAAAAAAAAAAAAAAACqAgAAZHJzL2Rvd25yZXYueG1sUEsFBgAAAAAEAAQA+gAAAJsDAAAAAA==&#10;">
                          <o:lock v:ext="edit" aspectratio="t"/>
                          <v:shape id="Freeform 1512" o:spid="_x0000_s1085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lKG8EA&#10;AADdAAAADwAAAGRycy9kb3ducmV2LnhtbERPS2sCMRC+F/wPYYTeatalLbIaRYSKBz342vOwmX1g&#10;MlmSVNd/3xQKvc3H95zFarBG3MmHzrGC6SQDQVw53XGj4HL+epuBCBFZo3FMCp4UYLUcvSyw0O7B&#10;R7qfYiNSCIcCFbQx9oWUoWrJYpi4njhxtfMWY4K+kdrjI4VbI/Ms+5QWO04NLfa0aam6nb6tgmO9&#10;Lq9+W2PZWWPyQ/lOh71T6nU8rOcgIg3xX/zn3uk0/2Oaw+836QS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JShvBAAAA3QAAAA8AAAAAAAAAAAAAAAAAmAIAAGRycy9kb3du&#10;cmV2LnhtbFBLBQYAAAAABAAEAPUAAACGAwAAAAA=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1513" o:spid="_x0000_s1086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aUU8QA&#10;AADdAAAADwAAAGRycy9kb3ducmV2LnhtbERPTWvCQBC9F/wPywheSrOJUtE0q4gQUOilVjxPs9Mk&#10;JDsbs6uJ/75bKPQ2j/c52XY0rbhT72rLCpIoBkFcWF1zqeD8mb+sQDiPrLG1TAoe5GC7mTxlmGo7&#10;8AfdT74UIYRdigoq77tUSldUZNBFtiMO3LftDfoA+1LqHocQblo5j+OlNFhzaKiwo31FRXO6GQVD&#10;ufzar83henmm9/yYDE2+XjVKzabj7g2Ep9H/i//cBx3mvyYL+P0mnC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2lFPEAAAA3QAAAA8AAAAAAAAAAAAAAAAAmAIAAGRycy9k&#10;b3ducmV2LnhtbFBLBQYAAAAABAAEAPUAAACJAwAAAAA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1514" o:spid="_x0000_s1087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u0sQA&#10;AADdAAAADwAAAGRycy9kb3ducmV2LnhtbERP22rCQBB9L/Qflin4VjdKrW3qKloQJELBC/o6Zsds&#10;aHY2ZFcT/94VCn2bw7nOZNbZSlyp8aVjBYN+AoI4d7rkQsF+t3z9AOEDssbKMSm4kYfZ9Plpgql2&#10;LW/oug2FiCHsU1RgQqhTKX1uyKLvu5o4cmfXWAwRNoXUDbYx3FZymCTv0mLJscFgTd+G8t/txSpY&#10;rA/L/fmnnZ82h+Ay85kd63GmVO+lm3+BCNSFf/Gfe6Xj/NHgDR7fxB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FLtLEAAAA3QAAAA8AAAAAAAAAAAAAAAAAmAIAAGRycy9k&#10;b3ducmV2LnhtbFBLBQYAAAAABAAEAPUAAACJAwAAAAA=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1515" o:spid="_x0000_s1088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zHJMQA&#10;AADdAAAADwAAAGRycy9kb3ducmV2LnhtbERPS2vCQBC+C/0PyxS8lLpRSSnRjdhqoQcPmsb7kJ08&#10;2uxsyK4m/fddoeBtPr7nrDejacWVetdYVjCfRSCIC6sbrhTkXx/PryCcR9bYWiYFv+Rgkz5M1pho&#10;O/CJrpmvRAhhl6CC2vsukdIVNRl0M9sRB660vUEfYF9J3eMQwk0rF1H0Ig02HBpq7Oi9puInuxgF&#10;i/wtNtvx8LR0x/I8VN/5chftlZo+jtsVCE+jv4v/3Z86zI/nMdy+CS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cxyTEAAAA3QAAAA8AAAAAAAAAAAAAAAAAmAIAAGRycy9k&#10;b3ducmV2LnhtbFBLBQYAAAAABAAEAPUAAACJAwAAAAA=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1516" o:spid="_x0000_s1089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m0ecIA&#10;AADdAAAADwAAAGRycy9kb3ducmV2LnhtbERPTWvCQBC9F/wPywi91YliRaKrVKFSCq0YS89DdsyG&#10;ZmdDdhvTf98tFLzN433Oeju4RvXchdqLhukkA8VSelNLpeHj/PywBBUiiaHGC2v44QDbzehuTbnx&#10;VzlxX8RKpRAJOWmwMbY5YigtOwoT37Ik7uI7RzHBrkLT0TWFuwZnWbZAR7WkBkst7y2XX8W301B8&#10;9ijvx9fl22Huj4iV3bd2p/X9eHhagYo8xJv43/1i0vzH6QL+vkkn4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KbR5wgAAAN0AAAAPAAAAAAAAAAAAAAAAAJgCAABkcnMvZG93&#10;bnJldi54bWxQSwUGAAAAAAQABAD1AAAAhwMAAAAA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517" o:spid="_x0000_s1090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TET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Ty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xMROwwAAAN0AAAAP&#10;AAAAAAAAAAAAAAAAAKoCAABkcnMvZG93bnJldi54bWxQSwUGAAAAAAQABAD6AAAAmgMAAAAA&#10;">
                          <o:lock v:ext="edit" aspectratio="t"/>
                          <v:shape id="Freeform 1518" o:spid="_x0000_s1091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RAscA&#10;AADdAAAADwAAAGRycy9kb3ducmV2LnhtbESPT0/CQBDF7yZ+h82YeIMtCMZUFmLwD+hNhPukO3Sr&#10;3dnaXUvh0zMHEm8zeW/e+81s0ftaddTGKrCB0TADRVwEW3FpYPv1OngAFROyxTowGThShMX8+mqG&#10;uQ0H/qRuk0olIRxzNOBSanKtY+HIYxyGhli0fWg9JlnbUtsWDxLuaz3OsnvtsWJpcNjQ0lHxs/nz&#10;Bn7dS/e8S++Tyao57d/uVvHj+1QYc3vTPz2CStSnf/Plem0FfzoSXPlGRt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fkQLHAAAA3QAAAA8AAAAAAAAAAAAAAAAAmAIAAGRy&#10;cy9kb3ducmV2LnhtbFBLBQYAAAAABAAEAPUAAACMAwAAAAA=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1519" o:spid="_x0000_s1092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MNsb8A&#10;AADdAAAADwAAAGRycy9kb3ducmV2LnhtbERPS2sCMRC+C/0PYQreNKtgH1ujtILgVSueh8242bqZ&#10;LEnUuL/eFARv8/E9Z75MthUX8qFxrGAyLkAQV043XCvY/65HHyBCRNbYOiYFNwqwXLwM5lhqd+Ut&#10;XXaxFjmEQ4kKTIxdKWWoDFkMY9cRZ+7ovMWYoa+l9njN4baV06J4kxYbzg0GO1oZqk67s1Xwc2je&#10;b6b3G3myfz31OqUjJqWGr+n7C0SkFJ/ih3uj8/zZ5BP+v8kn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w2x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520" o:spid="_x0000_s1093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ivscA&#10;AADdAAAADwAAAGRycy9kb3ducmV2LnhtbESPQWvCQBCF70L/wzKFXkQ3SqsSXUULQtuTVUFyG7Jj&#10;EszOhuyqqb++cyj0NsN78943i1XnanWjNlSeDYyGCSji3NuKCwPHw3YwAxUissXaMxn4oQCr5VNv&#10;gan1d/6m2z4WSkI4pGigjLFJtQ55SQ7D0DfEop196zDK2hbatniXcFfrcZJMtMOKpaHEht5Lyi/7&#10;qzOAj43+ykbJabfLiv7rJWaP6ezTmJfnbj0HFamL/+a/6w8r+G9j4ZdvZAS9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jIr7HAAAA3QAAAA8AAAAAAAAAAAAAAAAAmAIAAGRy&#10;cy9kb3ducmV2LnhtbFBLBQYAAAAABAAEAPUAAACM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521" o:spid="_x0000_s1094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jIBsIA&#10;AADdAAAADwAAAGRycy9kb3ducmV2LnhtbERPTWvCQBC9C/0PyxR6040WpUldpVQK9SRGoT0O2WkS&#10;mp0Nu6NJ/31XKPQ2j/c56+3oOnWlEFvPBuazDBRx5W3LtYHz6W36BCoKssXOMxn4oQjbzd1kjYX1&#10;Ax/pWkqtUgjHAg00In2hdawachhnvidO3JcPDiXBUGsbcEjhrtOLLFtphy2nhgZ7em2o+i4vzgAd&#10;wmP+sd/l/jB8VrIsc67PYszD/fjyDEpolH/xn/vdpvnLxRxu36QT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MgGwgAAAN0AAAAPAAAAAAAAAAAAAAAAAJgCAABkcnMvZG93&#10;bnJldi54bWxQSwUGAAAAAAQABAD1AAAAhwMAAAAA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1522" o:spid="_x0000_s1095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54x8IA&#10;AADdAAAADwAAAGRycy9kb3ducmV2LnhtbERPTUvDQBC9C/6HZQRvdmJQKWm3RQuKCLWYlp6H7DQb&#10;mp0N2TWN/75bKHibx/uc+XJ0rRq4D40XDY+TDBRL5U0jtYbd9v1hCipEEkOtF9bwxwGWi9ubORXG&#10;n+SHhzLWKoVIKEiDjbErEENl2VGY+I4lcQffO4oJ9jWank4p3LWYZ9kLOmokNVjqeGW5Opa/TkO5&#10;H1C+N1/T9ceT3yDWdtXZN63v78bXGajIY/wXX92fJs1/znO4fJNOwMUZ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fnjHwgAAAN0AAAAPAAAAAAAAAAAAAAAAAJgCAABkcnMvZG93&#10;bnJldi54bWxQSwUGAAAAAAQABAD1AAAAhwMAAAAA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1523" o:spid="_x0000_s1096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MI8M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n87g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5kwjwwwAAAN0AAAAP&#10;AAAAAAAAAAAAAAAAAKoCAABkcnMvZG93bnJldi54bWxQSwUGAAAAAAQABAD6AAAAmgMAAAAA&#10;">
                          <o:lock v:ext="edit" aspectratio="t"/>
                          <v:shape id="Freeform 1524" o:spid="_x0000_s1097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4a8YA&#10;AADdAAAADwAAAGRycy9kb3ducmV2LnhtbERP32vCMBB+F/Y/hBvsZWg63UQ6o4zNiYgw1MrY29Hc&#10;2rLm0iWx1v/eDAa+3cf386bzztSiJecrywoeBgkI4tzqigsF2f69PwHhA7LG2jIpOJOH+eymN8VU&#10;2xNvqd2FQsQQ9ikqKENoUil9XpJBP7ANceS+rTMYInSF1A5PMdzUcpgkY2mw4thQYkOvJeU/u6NR&#10;sPn8+r33o8OHWyxxvXAma+1bptTdbffyDCJQF67if/dKx/lPw0f4+yae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n4a8YAAADdAAAADwAAAAAAAAAAAAAAAACYAgAAZHJz&#10;L2Rvd25yZXYueG1sUEsFBgAAAAAEAAQA9QAAAIsDAAAAAA==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1525" o:spid="_x0000_s1098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NCb8A&#10;AADdAAAADwAAAGRycy9kb3ducmV2LnhtbERPTWsCMRC9F/wPYQRvNatgW1ajqCB4rUrPw2bcrG4m&#10;SxI17q83hUJv83ifs1gl24o7+dA4VjAZFyCIK6cbrhWcjrv3LxAhImtsHZOCJwVYLQdvCyy1e/A3&#10;3Q+xFjmEQ4kKTIxdKWWoDFkMY9cRZ+7svMWYoa+l9vjI4baV06L4kBYbzg0GO9oaqq6Hm1Ww+Wk+&#10;n6b3e3m1l556ndIZk1KjYVrPQURK8V/8597rPH82ncHvN/kEuX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Is0J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526" o:spid="_x0000_s1099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YfUcQA&#10;AADdAAAADwAAAGRycy9kb3ducmV2LnhtbERPS4vCMBC+L+x/CLPgZdFUcVWqUVQQdE++QHobmrEt&#10;NpPSRK3+eiMs7G0+vudMZo0pxY1qV1hW0O1EIIhTqwvOFBwPq/YIhPPIGkvLpOBBDmbTz48Jxtre&#10;eUe3vc9ECGEXo4Lc+yqW0qU5GXQdWxEH7mxrgz7AOpO6xnsIN6XsRdFAGiw4NORY0TKn9LK/GgX4&#10;XMjfpBudttsk++5ffPIcjjZKtb6a+RiEp8b/i//cax3m//QG8P4mnCC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GH1HEAAAA3QAAAA8AAAAAAAAAAAAAAAAAmAIAAGRycy9k&#10;b3ducmV2LnhtbFBLBQYAAAAABAAEAPUAAACJ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527" o:spid="_x0000_s1100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316cMA&#10;AADdAAAADwAAAGRycy9kb3ducmV2LnhtbERPTUvDQBC9C/6HZYTe7MaWqondFrEU6qk0FvQ4ZMck&#10;mJ0Nu2OT/nu3UPA2j/c5y/XoOnWiEFvPBh6mGSjiytuWawPHj+39M6goyBY7z2TgTBHWq9ubJRbW&#10;D3ygUym1SiEcCzTQiPSF1rFqyGGc+p44cd8+OJQEQ61twCGFu07PsuxRO2w5NTTY01tD1U/56wzQ&#10;Pszzz/dN7vfDVyWLMuf6KMZM7sbXF1BCo/yLr+6dTfMXsye4fJNO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316cMAAADdAAAADwAAAAAAAAAAAAAAAACYAgAAZHJzL2Rv&#10;d25yZXYueG1sUEsFBgAAAAAEAAQA9QAAAIgDAAAAAA==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1528" o:spid="_x0000_s1101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IZWcMA&#10;AADdAAAADwAAAGRycy9kb3ducmV2LnhtbESPQYvCQAyF7wv+hyGCt3W6BWXtOoooikdX3XvoxLZr&#10;J1M6Y63/3hwEbwnv5b0v82XvatVRGyrPBr7GCSji3NuKCwPn0/bzG1SIyBZrz2TgQQGWi8HHHDPr&#10;7/xL3TEWSkI4ZGigjLHJtA55SQ7D2DfEol186zDK2hbatniXcFfrNEmm2mHF0lBiQ+uS8uvx5gw0&#10;k06nh+tjM8tvq7/dbtqt0/+LMaNhv/oBFamPb/Prem8Ff5IKrnwjI+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IZWcMAAADdAAAADwAAAAAAAAAAAAAAAACYAgAAZHJzL2Rv&#10;d25yZXYueG1sUEsFBgAAAAAEAAQA9QAAAIgDAAAAAA=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0" w:type="dxa"/>
            <w:vAlign w:val="center"/>
          </w:tcPr>
          <w:p w:rsidR="007C12D2" w:rsidRDefault="00D50BDB">
            <w:pPr>
              <w:pStyle w:val="Graphic"/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7965" cy="1505585"/>
                      <wp:effectExtent l="0" t="0" r="26035" b="18415"/>
                      <wp:docPr id="1529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1530" name="Group 1530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1531" name="Group 153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1532" name="Freeform 15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33" name="Freeform 15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34" name="Freeform 15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35" name="Freeform 15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36" name="Freeform 15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37" name="Group 153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1538" name="Freeform 15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39" name="Freeform 15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40" name="Freeform 15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41" name="Freeform 15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42" name="Freeform 15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43" name="Group 154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1544" name="Freeform 15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45" name="Freeform 15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46" name="Freeform 15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47" name="Freeform 15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48" name="Freeform 15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49" name="Group 154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1550" name="Freeform 15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51" name="Freeform 15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52" name="Freeform 15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53" name="Freeform 15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54" name="Freeform 15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555" name="Group 1555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1556" name="Group 155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1557" name="Freeform 15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58" name="Freeform 15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59" name="Freeform 15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60" name="Freeform 15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61" name="Freeform 15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62" name="Group 156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398362"/>
                                    <a:ext cx="409457" cy="310896"/>
                                    <a:chOff x="543508" y="398362"/>
                                    <a:chExt cx="389363" cy="295639"/>
                                  </a:xfrm>
                                </wpg:grpSpPr>
                                <wps:wsp>
                                  <wps:cNvPr id="1563" name="Freeform 15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64" name="Freeform 15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65" name="Freeform 15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66" name="Freeform 15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67" name="Freeform 15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68" name="Group 1568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1569" name="Freeform 15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70" name="Freeform 15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71" name="Freeform 15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72" name="Freeform 15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73" name="Freeform 15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74" name="Group 1574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1575" name="Freeform 15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76" name="Freeform 15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77" name="Freeform 15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78" name="Freeform 15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79" name="Freeform 15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580" name="Group 1580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1581" name="Group 158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1582" name="Freeform 15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83" name="Freeform 15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84" name="Freeform 15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85" name="Freeform 15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86" name="Freeform 15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87" name="Group 158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1588" name="Freeform 15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89" name="Freeform 15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90" name="Freeform 15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91" name="Freeform 15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92" name="Freeform 15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93" name="Group 159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1594" name="Freeform 15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95" name="Freeform 15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96" name="Freeform 15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97" name="Freeform 15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98" name="Freeform 15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99" name="Group 159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1600" name="Freeform 16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01" name="Freeform 160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02" name="Freeform 16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03" name="Freeform 16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04" name="Freeform 16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3F213B" id="Group 151" o:spid="_x0000_s1026" style="width:117.95pt;height:118.55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">
                      <o:lock v:ext="edit" aspectratio="t"/>
                      <v:group id="Group 1530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JgAWscAAADd&#10;AAAADwAAAAAAAAAAAAAAAACqAgAAZHJzL2Rvd25yZXYueG1sUEsFBgAAAAAEAAQA+gAAAJ4DAAAA&#10;AA==&#10;">
                        <v:group id="Group 1531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Slw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No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1KXBwwAAAN0AAAAP&#10;AAAAAAAAAAAAAAAAAKoCAABkcnMvZG93bnJldi54bWxQSwUGAAAAAAQABAD6AAAAmgMAAAAA&#10;">
                          <o:lock v:ext="edit" aspectratio="t"/>
                          <v:shape id="Freeform 1532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DIsUA&#10;AADdAAAADwAAAGRycy9kb3ducmV2LnhtbESPT4vCMBDF7wt+hzALXhZN66JIbSoqKOJt/XMfm7Et&#10;20xKE7XupzfCgrcZ3nu/eZPOO1OLG7WusqwgHkYgiHOrKy4UHA/rwRSE88gaa8uk4EEO5lnvI8VE&#10;2zv/0G3vCxEg7BJUUHrfJFK6vCSDbmgb4qBdbGvQh7UtpG7xHuCmlqMomkiDFYcLJTa0Kin/3V9N&#10;oJx28U6bzdff+Hytl9U2tpt8rVT/s1vMQHjq/Nv8n97qUH/8PYLXN2EEm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0MixQAAAN0AAAAPAAAAAAAAAAAAAAAAAJgCAABkcnMv&#10;ZG93bnJldi54bWxQSwUGAAAAAAQABAD1AAAAigMAAAAA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1533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PIM8QA&#10;AADdAAAADwAAAGRycy9kb3ducmV2LnhtbERPTWvCQBC9F/wPyxR6KbqxoaKpq0ggkEIvVfE8zU6T&#10;kOxszK5J+u+7hYK3ebzP2e4n04qBeldbVrBcRCCIC6trLhWcT9l8DcJ5ZI2tZVLwQw72u9nDFhNt&#10;R/6k4ehLEULYJaig8r5LpHRFRQbdwnbEgfu2vUEfYF9K3eMYwk0rX6JoJQ3WHBoq7CitqGiON6Ng&#10;LFdf6cbk18szfWTvy7HJNutGqafH6fAGwtPk7+J/d67D/Nc4hr9vwgl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DyDPEAAAA3QAAAA8AAAAAAAAAAAAAAAAAmAIAAGRycy9k&#10;b3ducmV2LnhtbFBLBQYAAAAABAAEAPUAAACJAwAAAAA=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1534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ByssQA&#10;AADdAAAADwAAAGRycy9kb3ducmV2LnhtbERP22rCQBB9F/yHZQp9000vak1dxRaEEkHQir5Os2M2&#10;mJ0N2a1J/74rCL7N4VxntuhsJS7U+NKxgqdhAoI4d7rkQsH+ezV4A+EDssbKMSn4Iw+Leb83w1S7&#10;lrd02YVCxBD2KSowIdSplD43ZNEPXU0cuZNrLIYIm0LqBtsYbiv5nCRjabHk2GCwpk9D+Xn3axV8&#10;rA+r/WnTLn+2h+AyM82O9SRT6vGhW76DCNSFu/jm/tJx/ujlFa7fxBP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wcrLEAAAA3QAAAA8AAAAAAAAAAAAAAAAAmAIAAGRycy9k&#10;b3ducmV2LnhtbFBLBQYAAAAABAAEAPUAAACJAwAAAAA=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1535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mbRMQA&#10;AADdAAAADwAAAGRycy9kb3ducmV2LnhtbERPS2vCQBC+F/wPyxS8iG5qiJSYVbS20EMPauN9yE4e&#10;NjsbsluT/vtuQehtPr7nZNvRtOJGvWssK3haRCCIC6sbrhTkn2/zZxDOI2tsLZOCH3Kw3UweMky1&#10;HfhEt7OvRAhhl6KC2vsuldIVNRl0C9sRB660vUEfYF9J3eMQwk0rl1G0kgYbDg01dvRSU/F1/jYK&#10;lvk+MbvxYxa7Y3kZqmseH6JXpaaP424NwtPo/8V397sO85M4gb9vwgl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pm0TEAAAA3QAAAA8AAAAAAAAAAAAAAAAAmAIAAGRycy9k&#10;b3ducmV2LnhtbFBLBQYAAAAABAAEAPUAAACJAwAAAAA=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1536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O308QA&#10;AADdAAAADwAAAGRycy9kb3ducmV2LnhtbERPTUvDQBC9C/0Pywi9FLuxxVJiN6EIglY8tPXibciO&#10;2Wh2Ns2OTfz3riD0No/3OZty9K06Ux+bwAZu5xko4irYhmsDb8fHmzWoKMgW28Bk4IcilMXkaoO5&#10;DQPv6XyQWqUQjjkacCJdrnWsHHmM89ARJ+4j9B4lwb7WtschhftWL7JspT02nBocdvTgqPo6fHsD&#10;s9nLuv581XHITrujk+59lNOzMdPrcXsPSmiUi/jf/WTT/LvlCv6+SSfo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Dt9PEAAAA3QAAAA8AAAAAAAAAAAAAAAAAmAIAAGRycy9k&#10;b3ducmV2LnhtbFBLBQYAAAAABAAEAPUAAACJAwAAAAA=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537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3GYL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fL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xmC7FAAAA3QAA&#10;AA8AAAAAAAAAAAAAAAAAqgIAAGRycy9kb3ducmV2LnhtbFBLBQYAAAAABAAEAPoAAACcAwAAAAA=&#10;">
                          <o:lock v:ext="edit" aspectratio="t"/>
                          <v:shape id="Freeform 1538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bPccA&#10;AADdAAAADwAAAGRycy9kb3ducmV2LnhtbESPQU/CQBCF7yb+h82YeIOtRQ0pLEQFjQdiQks4D92x&#10;rXZnm+4C5d87BxJvM3lv3vtmvhxcq07Uh8azgYdxAoq49LbhysCueB9NQYWIbLH1TAYuFGC5uL2Z&#10;Y2b9mbd0ymOlJIRDhgbqGLtM61DW5DCMfUcs2rfvHUZZ+0rbHs8S7lqdJsmzdtiwNNTY0VtN5W9+&#10;dAbSFeav6aHYfBRrS1/7y8/jpFkZc383vMxARRriv/l6/WkF/2kiuPKNjK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U2z3HAAAA3QAAAA8AAAAAAAAAAAAAAAAAmAIAAGRy&#10;cy9kb3ducmV2LnhtbFBLBQYAAAAABAAEAPUAAACMAwAAAAA=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1539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v/2cMA&#10;AADdAAAADwAAAGRycy9kb3ducmV2LnhtbERPTWvCQBC9F/wPywheim5sqZjoKiIELHipFc9jdkxC&#10;srMxuzXx37uC0Ns83ucs172pxY1aV1pWMJ1EIIgzq0vOFRx/0/EchPPIGmvLpOBODtarwdsSE207&#10;/qHbwecihLBLUEHhfZNI6bKCDLqJbYgDd7GtQR9gm0vdYhfCTS0/omgmDZYcGgpsaFtQVh3+jIIu&#10;n523sdldT++0T7+nXZXG80qp0bDfLEB46v2/+OXe6TD/6zOG5zfhB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v/2cMAAADdAAAADwAAAAAAAAAAAAAAAACYAgAAZHJzL2Rv&#10;d25yZXYueG1sUEsFBgAAAAAEAAQA9QAAAIgDAAAAAA=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1540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0HzMcA&#10;AADdAAAADwAAAGRycy9kb3ducmV2LnhtbESPT2vCQBDF74V+h2UK3nRT6d/UVbQglBQKWrHXaXbM&#10;hmZnQ3Y18ds7B6G3Gd6b934zWwy+USfqYh3YwP0kA0VcBltzZWD3vR6/gIoJ2WITmAycKcJifnsz&#10;w9yGnjd02qZKSQjHHA24lNpc61g68hgnoSUW7RA6j0nWrtK2w17CfaOnWfakPdYsDQ5bendU/m2P&#10;3sDqc7/eHb765e9mn0LhXouf9rkwZnQ3LN9AJRrSv/l6/WEF//FB+OUbGUH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NB8zHAAAA3QAAAA8AAAAAAAAAAAAAAAAAmAIAAGRy&#10;cy9kb3ducmV2LnhtbFBLBQYAAAAABAAEAPUAAACMAwAAAAA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1541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TuOsMA&#10;AADdAAAADwAAAGRycy9kb3ducmV2LnhtbERPS2vCQBC+F/wPywheim58IqmrqK3gwUPVeB+yY5Ka&#10;nQ3ZrUn/vSsIvc3H95zFqjWluFPtCssKhoMIBHFqdcGZguS8689BOI+ssbRMCv7IwWrZeVtgrG3D&#10;R7qffCZCCLsYFeTeV7GULs3JoBvYijhwV1sb9AHWmdQ1NiHclHIURTNpsODQkGNF25zS2+nXKBgl&#10;m6lZt4f3sfu+XprsJxl/Rl9K9brt+gOEp9b/i1/uvQ7zp5MhPL8JJ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TuOsMAAADdAAAADwAAAAAAAAAAAAAAAACYAgAAZHJzL2Rv&#10;d25yZXYueG1sUEsFBgAAAAAEAAQA9QAAAIgDAAAAAA=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1542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7CrcQA&#10;AADdAAAADwAAAGRycy9kb3ducmV2LnhtbERPS2vCQBC+F/wPywi9SN1UapHoKlIo9IGHai/ehuyY&#10;jWZnY3Zq0n/fFYTe5uN7zmLV+1pdqI1VYAOP4wwUcRFsxaWB793rwwxUFGSLdWAy8EsRVsvB3QJz&#10;Gzr+ostWSpVCOOZowIk0udaxcOQxjkNDnLhDaD1Kgm2pbYtdCve1nmTZs/ZYcWpw2NCLo+K0/fEG&#10;RqPPWXnc6Nhl54+dk2bfy/ndmPthv56DEurlX3xzv9k0f/o0ges36QS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+wq3EAAAA3QAAAA8AAAAAAAAAAAAAAAAAmAIAAGRycy9k&#10;b3ducmV2LnhtbFBLBQYAAAAABAAEAPUAAACJAwAAAAA=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543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EztUM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qfP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RM7VDFAAAA3QAA&#10;AA8AAAAAAAAAAAAAAAAAqgIAAGRycy9kb3ducmV2LnhtbFBLBQYAAAAABAAEAPoAAACcAwAAAAA=&#10;">
                          <o:lock v:ext="edit" aspectratio="t"/>
                          <v:shape id="Freeform 1544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axIMQA&#10;AADdAAAADwAAAGRycy9kb3ducmV2LnhtbERPS2sCMRC+C/6HMEJvmrVVW1aj+EDwYkGt0OOwGbOL&#10;m8l2E3X33zcFobf5+J4zWzS2FHeqfeFYwXCQgCDOnC7YKPg6bfsfIHxA1lg6JgUteVjMu50Zpto9&#10;+ED3YzAihrBPUUEeQpVK6bOcLPqBq4gjd3G1xRBhbaSu8RHDbSlfk2QiLRYcG3KsaJ1Tdj3erIK9&#10;ec8+/fbtp72O3e68OR++TbtS6qXXLKcgAjXhX/x073ScPx6N4O+beIK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2sSDEAAAA3QAAAA8AAAAAAAAAAAAAAAAAmAIAAGRycy9k&#10;b3ducmV2LnhtbFBLBQYAAAAABAAEAPUAAACJAwAAAAA=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1545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0oqcAA&#10;AADdAAAADwAAAGRycy9kb3ducmV2LnhtbERPTWsCMRC9C/0PYQreNFvRtmyNUgXBq7b0PGzGzdbN&#10;ZEmixv31RhC8zeN9znyZbCvO5EPjWMHbuABBXDndcK3g92cz+gQRIrLG1jEpuFKA5eJlMMdSuwvv&#10;6LyPtcghHEpUYGLsSilDZchiGLuOOHMH5y3GDH0ttcdLDretnBTFu7TYcG4w2NHaUHXcn6yC1V/z&#10;cTW938qj/e+p1ykdMCk1fE3fXyAipfgUP9xbnefPpjO4f5NPkI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0oqcAAAADdAAAADwAAAAAAAAAAAAAAAACYAgAAZHJzL2Rvd25y&#10;ZXYueG1sUEsFBgAAAAAEAAQA9QAAAIUDAAAAAA==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546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n68cYA&#10;AADdAAAADwAAAGRycy9kb3ducmV2LnhtbERPS2vCQBC+C/6HZYRepG4i1krqGlQo1J58FEpuQ3aa&#10;BLOzIbtNor++Wyj0Nh/fc9bpYGrRUesqywriWQSCOLe64kLBx+X1cQXCeWSNtWVScCMH6WY8WmOi&#10;bc8n6s6+ECGEXYIKSu+bREqXl2TQzWxDHLgv2xr0AbaF1C32IdzUch5FS2mw4tBQYkP7kvLr+dso&#10;wPtOvmdx9Hk8ZsV0cfXZ/Xl1UOphMmxfQHga/L/4z/2mw/ynxRJ+vwkn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n68cYAAADdAAAADwAAAAAAAAAAAAAAAACYAgAAZHJz&#10;L2Rvd25yZXYueG1sUEsFBgAAAAAEAAQA9QAAAIsDAAAAAA=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547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IQScMA&#10;AADdAAAADwAAAGRycy9kb3ducmV2LnhtbERPTUvDQBC9C/6HZYTe7EZrq4ndFrEIeiqNBT0O2TEJ&#10;ZmfD7rRJ/31XEHqbx/uc5Xp0nTpSiK1nA3fTDBRx5W3LtYH959vtE6goyBY7z2TgRBHWq+urJRbW&#10;D7yjYym1SiEcCzTQiPSF1rFqyGGc+p44cT8+OJQEQ61twCGFu07fZ9lCO2w5NTTY02tD1W95cAZo&#10;G2b518cm99vhu5J5mXO9F2MmN+PLMyihUS7if/e7TfPnD4/w9006Qa/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IQScMAAADdAAAADwAAAAAAAAAAAAAAAACYAgAAZHJzL2Rv&#10;d25yZXYueG1sUEsFBgAAAAAEAAQA9QAAAIgDAAAAAA==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1548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b1R8cA&#10;AADdAAAADwAAAGRycy9kb3ducmV2LnhtbESPT0sDQQzF70K/w5CCl2JnFZWy7bQUQfAPHmy99BZ2&#10;4s7ancx2J3bXb28OgreE9/LeL6vNGFtzpj43iR1czwswxFXyDdcOPvaPVwswWZA9tonJwQ9l2Kwn&#10;FyssfRr4nc47qY2GcC7RQRDpSmtzFShinqeOWLXP1EcUXfva+h4HDY+tvSmKexuxYW0I2NFDoOq4&#10;+44OZrPXRf31ZvNQnF72QbrDKKdn5y6n43YJRmiUf/Pf9ZNX/LtbxdVvdAS7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W9UfHAAAA3QAAAA8AAAAAAAAAAAAAAAAAmAIAAGRy&#10;cy9kb3ducmV2LnhtbFBLBQYAAAAABAAEAPUAAACMAwAAAAA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1549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TausQAAADd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f/w5gf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aTausQAAADdAAAA&#10;DwAAAAAAAAAAAAAAAACqAgAAZHJzL2Rvd25yZXYueG1sUEsFBgAAAAAEAAQA+gAAAJsDAAAAAA==&#10;">
                          <o:lock v:ext="edit" aspectratio="t"/>
                          <v:shape id="Freeform 1550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3IN8UA&#10;AADdAAAADwAAAGRycy9kb3ducmV2LnhtbESPT2sCMRDF74V+hzCCt5pVVMpqFCm09FAP2nbPw2b2&#10;DyaTJUl1++07h4K3Gd6b936z3Y/eqSvF1Ac2MJ8VoIjrYHtuDXx9vj49g0oZ2aILTAZ+KcF+9/iw&#10;xdKGG5/oes6tkhBOJRroch5KrVPdkcc0CwOxaE2IHrOssdU24k3CvdOLolhrjz1LQ4cDvXRUX84/&#10;3sCpOVTf8a3BqvfOLY7Vko4fwZjpZDxsQGUa8938f/1uBX+1En75Rkb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cg3xQAAAN0AAAAPAAAAAAAAAAAAAAAAAJgCAABkcnMv&#10;ZG93bnJldi54bWxQSwUGAAAAAAQABAD1AAAAigMAAAAA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1551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+4d78A&#10;AADdAAAADwAAAGRycy9kb3ducmV2LnhtbERPS2sCMRC+F/wPYQRvNWtBW1ajaKHg1Qc9D5txs7qZ&#10;LEmqcX+9EYTe5uN7zmKVbCuu5EPjWMFkXIAgrpxuuFZwPPy8f4EIEVlj65gU3CnAajl4W2Cp3Y13&#10;dN3HWuQQDiUqMDF2pZShMmQxjF1HnLmT8xZjhr6W2uMth9tWfhTFTFpsODcY7OjbUHXZ/1kFm9/m&#10;8256v5UXe+6p1ymdMCk1Gqb1HESkFP/FL/dW5/nT6QSe3+QT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H7h3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552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tqL8QA&#10;AADdAAAADwAAAGRycy9kb3ducmV2LnhtbERPS4vCMBC+L+x/CLPgZdFU8UU1igqC7slVQXobmrEt&#10;NpPSRK3+eiMs7G0+vudM540pxY1qV1hW0O1EIIhTqwvOFBwP6/YYhPPIGkvLpOBBDuazz48pxtre&#10;+Zdue5+JEMIuRgW591UspUtzMug6tiIO3NnWBn2AdSZ1jfcQbkrZi6KhNFhwaMixolVO6WV/NQrw&#10;uZQ/STc67XZJ9t2/+OQ5Gm+Van01iwkIT43/F/+5NzrMHwx68P4mnC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7ai/EAAAA3QAAAA8AAAAAAAAAAAAAAAAAmAIAAGRycy9k&#10;b3ducmV2LnhtbFBLBQYAAAAABAAEAPUAAACJ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553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CAl8IA&#10;AADdAAAADwAAAGRycy9kb3ducmV2LnhtbERPTUvDQBC9C/6HZQRvdmNLpIndFrEU9FRMC3ocsmMS&#10;zM6G3WkT/70rFHqbx/uc1WZyvTpTiJ1nA4+zDBRx7W3HjYHjYfewBBUF2WLvmQz8UoTN+vZmhaX1&#10;I3/QuZJGpRCOJRpoRYZS61i35DDO/ECcuG8fHEqCodE24JjCXa/nWfakHXacGloc6LWl+qc6OQO0&#10;D4vi831b+P34VUteFdwcxZj7u+nlGZTQJFfxxf1m0/w8X8D/N+kEv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ICXwgAAAN0AAAAPAAAAAAAAAAAAAAAAAJgCAABkcnMvZG93&#10;bnJldi54bWxQSwUGAAAAAAQABAD1AAAAhwMAAAAA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1554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nsaMQA&#10;AADdAAAADwAAAGRycy9kb3ducmV2LnhtbERPS2sCMRC+C/0PYQq9aVZRka1ZaQVxSy9qC16nm9lH&#10;u5ksm1TT/nojCN7m43vOchVMK07Uu8aygvEoAUFcWN1wpeDzYzNcgHAeWWNrmRT8kYNV9jBYYqrt&#10;mfd0OvhKxBB2KSqove9SKV1Rk0E3sh1x5ErbG/QR9pXUPZ5juGnlJEnm0mDDsaHGjtY1FT+HX6Og&#10;HHN4O74vtrtv9/qfH9d7/5UHpZ4ew8szCE/B38U3d67j/NlsCtdv4gky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Z7GjEAAAA3QAAAA8AAAAAAAAAAAAAAAAAmAIAAGRycy9k&#10;b3ducmV2LnhtbFBLBQYAAAAABAAEAPUAAACJAwAAAAA=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555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BGYsMAAADd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Eng+U04&#10;Qc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MEZiwwAAAN0AAAAP&#10;AAAAAAAAAAAAAAAAAKoCAABkcnMvZG93bnJldi54bWxQSwUGAAAAAAQABAD6AAAAmgMAAAAA&#10;">
                        <v:group id="Group 1556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eLYFcMAAADdAAAADwAAAGRycy9kb3ducmV2LnhtbERPTYvCMBC9L/gfwgh7&#10;W9MqFalGEXFlDyKsCuJtaMa22ExKk23rvzeCsLd5vM9ZrHpTiZYaV1pWEI8iEMSZ1SXnCs6n768Z&#10;COeRNVaWScGDHKyWg48Fptp2/Evt0ecihLBLUUHhfZ1K6bKCDLqRrYkDd7ONQR9gk0vdYBfCTSXH&#10;UTSVBksODQXWtCkoux//jIJdh916Em/b/f22eVxPyeGyj0mpz2G/noPw1Pt/8dv9o8P8JJnC65tw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4tgVwwAAAN0AAAAP&#10;AAAAAAAAAAAAAAAAAKoCAABkcnMvZG93bnJldi54bWxQSwUGAAAAAAQABAD6AAAAmgMAAAAA&#10;">
                          <o:lock v:ext="edit" aspectratio="t"/>
                          <v:shape id="Freeform 1557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/GYMMA&#10;AADdAAAADwAAAGRycy9kb3ducmV2LnhtbERPzYrCMBC+L/gOYQRva7qCW7drFBFEF/Sg9gGGZrYp&#10;NpPaRO3u0xtB8DYf3+9M552txZVaXzlW8DFMQBAXTldcKsiPq/cJCB+QNdaOScEfeZjPem9TzLS7&#10;8Z6uh1CKGMI+QwUmhCaT0heGLPqha4gj9+taiyHCtpS6xVsMt7UcJcmntFhxbDDY0NJQcTpcrIJ0&#10;8r+95NUpLXP6OX9t1/udr41Sg363+AYRqAsv8dO90XH+eJzC45t4gp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/GYMMAAADdAAAADwAAAAAAAAAAAAAAAACYAgAAZHJzL2Rv&#10;d25yZXYueG1sUEsFBgAAAAAEAAQA9QAAAIgDAAAAAA==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1558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/4sYA&#10;AADdAAAADwAAAGRycy9kb3ducmV2LnhtbESPQWvCQBCF74L/YRmhF9GNBUWjqxQhYKEXtfQ8Zsck&#10;JDubZrcm/fedQ8HbDO/Ne9/sDoNr1IO6UHk2sJgnoIhzbysuDHxes9kaVIjIFhvPZOCXAhz249EO&#10;U+t7PtPjEgslIRxSNFDG2KZah7wkh2HuW2LR7r5zGGXtCm077CXcNfo1SVbaYcXSUGJLx5Ly+vLj&#10;DPTF6nbcuNP315Q+svdFX2ebdW3My2R424KKNMSn+f/6ZAV/uRRc+UZG0P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i/4sYAAADdAAAADwAAAAAAAAAAAAAAAACYAgAAZHJz&#10;L2Rvd25yZXYueG1sUEsFBgAAAAAEAAQA9QAAAIsDAAAAAA==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1559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44jMQA&#10;AADdAAAADwAAAGRycy9kb3ducmV2LnhtbERP22rCQBB9L/gPywi+1Y2CbY2uooIgKRS8oK9jdswG&#10;s7Mhu5r077uFQt/mcK4zX3a2Ek9qfOlYwWiYgCDOnS65UHA6bl8/QPiArLFyTAq+ycNy0XuZY6pd&#10;y3t6HkIhYgj7FBWYEOpUSp8bsuiHriaO3M01FkOETSF1g20Mt5UcJ8mbtFhybDBY08ZQfj88rIL1&#10;53l7un21q+v+HFxmptmlfs+UGvS71QxEoC78i//cOx3nTyZT+P0mni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uOIz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1560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0XwccA&#10;AADdAAAADwAAAGRycy9kb3ducmV2LnhtbESPzW7CQAyE70h9h5Ur9VKVDSBQFVgQ9Efi0AOl4W5l&#10;TRLIeqPsloS3xwckbrZmPPN5sepdrS7UhsqzgdEwAUWce1txYSD7+357BxUissXaMxm4UoDV8mmw&#10;wNT6jn/pso+FkhAOKRooY2xSrUNeksMw9A2xaEffOoyytoW2LXYS7mo9TpKZdlixNJTY0EdJ+Xn/&#10;7wyMs83Urfuf10nYHQ9dccomn8mXMS/P/XoOKlIfH+b79dYK/nQm/PKNjK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tF8HHAAAA3QAAAA8AAAAAAAAAAAAAAAAAmAIAAGRy&#10;cy9kb3ducmV2LnhtbFBLBQYAAAAABAAEAPUAAACMAwAAAAA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1561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ZfcMIA&#10;AADdAAAADwAAAGRycy9kb3ducmV2LnhtbERPTWvCQBC9F/wPywi91YliRaKrVKFSCq0YS89DdsyG&#10;ZmdDdhvTf98tFLzN433Oeju4RvXchdqLhukkA8VSelNLpeHj/PywBBUiiaHGC2v44QDbzehuTbnx&#10;VzlxX8RKpRAJOWmwMbY5YigtOwoT37Ik7uI7RzHBrkLT0TWFuwZnWbZAR7WkBkst7y2XX8W301B8&#10;9ijvx9fl22Huj4iV3bd2p/X9eHhagYo8xJv43/1i0vzHxRT+vkkn4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xl9wwgAAAN0AAAAPAAAAAAAAAAAAAAAAAJgCAABkcnMvZG93&#10;bnJldi54bWxQSwUGAAAAAAQABAD1AAAAhwMAAAAA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562" o:spid="_x0000_s1059" style="position:absolute;left:5435;top:3983;width:4094;height:3109" coordorigin="5435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UUq8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/SF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LUUq8QAAADdAAAA&#10;DwAAAAAAAAAAAAAAAACqAgAAZHJzL2Rvd25yZXYueG1sUEsFBgAAAAAEAAQA+gAAAJsDAAAAAA==&#10;">
                          <o:lock v:ext="edit" aspectratio="t"/>
                          <v:shape id="Freeform 1563" o:spid="_x0000_s1060" style="position:absolute;left:5435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p1NMMA&#10;AADdAAAADwAAAGRycy9kb3ducmV2LnhtbERPS4vCMBC+C/6HMII3TV3xQTWKuyJ42QVf4HFoxrTY&#10;TLpNVtt/v1lY8DYf33OW68aW4kG1LxwrGA0TEMSZ0wUbBefTbjAH4QOyxtIxKWjJw3rV7Swx1e7J&#10;B3ocgxExhH2KCvIQqlRKn+Vk0Q9dRRy5m6sthghrI3WNzxhuS/mWJFNpseDYkGNFHzll9+OPVfBp&#10;ZtmX342/2/vE7S/by+Fq2nel+r1mswARqAkv8b97r+P8yXQMf9/E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p1NMMAAADdAAAADwAAAAAAAAAAAAAAAACYAgAAZHJzL2Rv&#10;d25yZXYueG1sUEsFBgAAAAAEAAQA9QAAAIgDAAAAAA==&#10;" path="m148,r30,3l206,11r25,13l254,41r18,20l285,85r9,26l340,87,391,71,444,61r56,-4l556,61r55,10l661,87r47,24l715,85,729,61,747,41,769,24,795,11,822,3,854,r33,4l918,14r28,15l968,50r18,25l997,102r5,30l997,163r-10,28l969,214r-22,21l921,250r-31,10l857,265r18,45l887,357r4,50l887,454r-10,46l860,542r-23,42l809,621r-33,33l739,683r-42,26l652,729r-47,15l554,753r-54,3l448,753r-51,-9l348,729,304,709,262,683,225,654,192,621,164,584,141,542,124,500,114,454r-3,-47l114,357r12,-47l144,265r-33,-5l81,250,53,235,31,214,15,191,4,163,,132,4,102,15,75,32,50,55,29,82,14,113,4,148,xe" fillcolor="#94c954 [3206]" strokecolor="#94c954 [3206]" strokeweight="0">
                            <v:path arrowok="t" o:connecttype="custom" o:connectlocs="69168,1173;89763,9385;105695,23854;114244,43407;151937,27765;194293,22290;237426,27765;275119,43407;283279,23854;298823,9385;319418,1173;344676,1564;367602,11341;383146,29329;389363,51620;383534,74692;367991,91898;345841,101675;340013,121228;346230,159160;340790,195528;325246,228377;301543,255751;270844,277259;235094,290946;194293,295639;154269,290946;118130,277259;87432,255751;63728,228377;48185,195528;43133,159160;48962,121228;43133,101675;20595,91898;5829,74692;0,51620;5829,29329;21372,11341;43910,1564" o:connectangles="0,0,0,0,0,0,0,0,0,0,0,0,0,0,0,0,0,0,0,0,0,0,0,0,0,0,0,0,0,0,0,0,0,0,0,0,0,0,0,0"/>
                          </v:shape>
                          <v:shape id="Freeform 1564" o:spid="_x0000_s1061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/WsMA&#10;AADdAAAADwAAAGRycy9kb3ducmV2LnhtbERPTWvCQBC9F/wPywheim4sbdDoKiIELHipFc9jdkxC&#10;srMxuzXx37uC0Ns83ucs172pxY1aV1pWMJ1EIIgzq0vOFRx/0/EMhPPIGmvLpOBODtarwdsSE207&#10;/qHbwecihLBLUEHhfZNI6bKCDLqJbYgDd7GtQR9gm0vdYhfCTS0/oiiWBksODQU2tC0oqw5/RkGX&#10;x+ft3Oyup3fap9/Trkrns0qp0bDfLEB46v2/+OXe6TD/K/6E5zfhB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l/WsMAAADdAAAADwAAAAAAAAAAAAAAAACYAgAAZHJzL2Rv&#10;d25yZXYueG1sUEsFBgAAAAAEAAQA9QAAAIgDAAAAAA==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1565" o:spid="_x0000_s1062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4NMMA&#10;AADdAAAADwAAAGRycy9kb3ducmV2LnhtbERP32vCMBB+F/wfwg1803SCznVGUUEYHQg60dezOZuy&#10;5lKaaLv/fhEGvt3H9/Pmy85W4k6NLx0reB0lIIhzp0suFBy/t8MZCB+QNVaOScEveVgu+r05ptq1&#10;vKf7IRQihrBPUYEJoU6l9Lkhi37kauLIXV1jMUTYFFI32MZwW8lxkkylxZJjg8GaNobyn8PNKlh/&#10;nbbH665dXfan4DLznp3rt0ypwUu3+gARqAtP8b/7U8f5k+kEHt/EE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/4NMMAAADdAAAADwAAAAAAAAAAAAAAAACYAgAAZHJzL2Rv&#10;d25yZXYueG1sUEsFBgAAAAAEAAQA9QAAAIgDAAAAAA==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1566" o:spid="_x0000_s1063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gqLsQA&#10;AADdAAAADwAAAGRycy9kb3ducmV2LnhtbERPS2vCQBC+C/6HZQpeim5UDCV1FR8VevCgabwP2TFJ&#10;m50N2a2J/74rFLzNx/ec5bo3tbhR6yrLCqaTCARxbnXFhYLs6zB+A+E8ssbaMim4k4P1ajhYYqJt&#10;x2e6pb4QIYRdggpK75tESpeXZNBNbEMcuKttDfoA20LqFrsQbmo5i6JYGqw4NJTY0K6k/Cf9NQpm&#10;2XZhNv3xde5O10tXfGfzffSh1Oil37yD8NT7p/jf/anD/EUcw+ObcIJ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IKi7EAAAA3QAAAA8AAAAAAAAAAAAAAAAAmAIAAGRycy9k&#10;b3ducmV2LnhtbFBLBQYAAAAABAAEAPUAAACJAwAAAAA=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1567" o:spid="_x0000_s1064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in8MA&#10;AADdAAAADwAAAGRycy9kb3ducmV2LnhtbERPTWvCQBC9F/wPywi91YmltRJdxQotpVClUTwP2TEb&#10;zM6G7Dam/75bKPQ2j/c5y/XgGtVzF2ovGqaTDBRL6U0tlYbj4eVuDipEEkONF9bwzQHWq9HNknLj&#10;r/LJfRErlUIk5KTBxtjmiKG07ChMfMuSuLPvHMUEuwpNR9cU7hq8z7IZOqolNVhqeWu5vBRfTkNx&#10;6lF2+/f5x+uD3yNWdtvaZ61vx8NmASryEP/Ff+43k+Y/zp7g95t0Aq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Nin8MAAADdAAAADwAAAAAAAAAAAAAAAACYAgAAZHJzL2Rv&#10;d25yZXYueG1sUEsFBgAAAAAEAAQA9QAAAIgDAAAAAA==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568" o:spid="_x0000_s1065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0jQc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nQm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V0jQccAAADd&#10;AAAADwAAAAAAAAAAAAAAAACqAgAAZHJzL2Rvd25yZXYueG1sUEsFBgAAAAAEAAQA+gAAAJ4DAAAA&#10;AA==&#10;">
                          <o:lock v:ext="edit" aspectratio="t"/>
                          <v:shape id="Freeform 1569" o:spid="_x0000_s1066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rF8EA&#10;AADdAAAADwAAAGRycy9kb3ducmV2LnhtbERPS2sCMRC+C/6HMEJvmq1U0dUoIlh60IPa7nnYzD5o&#10;MlmSVLf/3giF3ubje85621sjbuRD61jB6yQDQVw63XKt4PN6GC9AhIis0TgmBb8UYLsZDtaYa3fn&#10;M90usRYphEOOCpoYu1zKUDZkMUxcR5y4ynmLMUFfS+3xnsKtkdMsm0uLLaeGBjvaN1R+X36sgnO1&#10;K778e4VFa42Znoo3Oh2dUi+jfrcCEamP/+I/94dO82fzJTy/SS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rqxfBAAAA3QAAAA8AAAAAAAAAAAAAAAAAmAIAAGRycy9kb3du&#10;cmV2LnhtbFBLBQYAAAAABAAEAPUAAACGAwAAAAA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color="#54c8f8 [3204]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1570" o:spid="_x0000_s1067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ZBjMMA&#10;AADdAAAADwAAAGRycy9kb3ducmV2LnhtbESPQWsCMRCF7wX/QxjBW822YC1bo9SC4LW29Dxsxs3W&#10;zWRJosb99c6h0NsM781736w2xffqQjF1gQ08zStQxE2wHbcGvr92j6+gUka22AcmAzdKsFlPHlZY&#10;23DlT7occqskhFONBlzOQ611ahx5TPMwEIt2DNFjljW22ka8Srjv9XNVvWiPHUuDw4E+HDWnw9kb&#10;2P50y5sb416f/O9Ioy3liMWY2bS8v4HKVPK/+e96bwV/sRR++UZG0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ZBjMMAAADdAAAADwAAAAAAAAAAAAAAAACYAgAAZHJzL2Rv&#10;d25yZXYueG1sUEsFBgAAAAAEAAQA9QAAAIgDAAAAAA==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571" o:spid="_x0000_s1068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yoOMUA&#10;AADdAAAADwAAAGRycy9kb3ducmV2LnhtbERPTWvCQBC9C/0PyxR6kbqJaA1pVmmFQuvJpoLkNmSn&#10;STA7G7Jbjf76riB4m8f7nGw1mFYcqXeNZQXxJAJBXFrdcKVg9/PxnIBwHllja5kUnMnBavkwyjDV&#10;9sTfdMx9JUIIuxQV1N53qZSurMmgm9iOOHC/tjfoA+wrqXs8hXDTymkUvUiDDYeGGjta11Qe8j+j&#10;AC/vclPE0X67Larx7OCLyyL5UurpcXh7BeFp8Hfxzf2pw/z5IobrN+EE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3Kg4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572" o:spid="_x0000_s1069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l5bMMA&#10;AADdAAAADwAAAGRycy9kb3ducmV2LnhtbERPTUvDQBC9C/6HZYTe7MaWqondFrEU6qk0FvQ4ZMck&#10;mJ0Nu2OT/nu3UPA2j/c5y/XoOnWiEFvPBh6mGSjiytuWawPHj+39M6goyBY7z2TgTBHWq9ubJRbW&#10;D3ygUym1SiEcCzTQiPSF1rFqyGGc+p44cd8+OJQEQ61twCGFu07PsuxRO2w5NTTY01tD1U/56wzQ&#10;Pszzz/dN7vfDVyWLMuf6KMZM7sbXF1BCo/yLr+6dTfMXTzO4fJNO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l5bMMAAADdAAAADwAAAAAAAAAAAAAAAACYAgAAZHJzL2Rv&#10;d25yZXYueG1sUEsFBgAAAAAEAAQA9QAAAIgDAAAAAA==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1573" o:spid="_x0000_s1070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HyQcMA&#10;AADdAAAADwAAAGRycy9kb3ducmV2LnhtbERP22rCQBB9L/Qflin4ppPWXiR1lVZoEcFKo/R5yE6z&#10;odnZkN3G+PduQejbHM515svBNarnLtReNNxOMlAspTe1VBoO+7fxDFSIJIYaL6zhxAGWi+urOeXG&#10;H+WT+yJWKoVIyEmDjbHNEUNp2VGY+JYlcd++cxQT7Co0HR1TuGvwLsse0VEtqcFSyyvL5U/x6zQU&#10;Xz3Kx24z277f+x1iZVetfdV6dDO8PIOKPMR/8cW9Nmn+w9MU/r5JJ+DiD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HyQcMAAADdAAAADwAAAAAAAAAAAAAAAACYAgAAZHJzL2Rv&#10;d25yZXYueG1sUEsFBgAAAAAEAAQA9QAAAIgDAAAAAA==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1574" o:spid="_x0000_s1071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cm/mcQAAADdAAAADwAAAGRycy9kb3ducmV2LnhtbERPTWvCQBC9C/0PyxR6&#10;003a2krqKiJVPIhgFMTbkB2TYHY2ZLdJ/PddQfA2j/c503lvKtFS40rLCuJRBII4s7rkXMHxsBpO&#10;QDiPrLGyTApu5GA+exlMMdG24z21qc9FCGGXoILC+zqR0mUFGXQjWxMH7mIbgz7AJpe6wS6Em0q+&#10;R9GXNFhyaCiwpmVB2TX9MwrWHXaLj/i33V4vy9v5MN6dtjEp9fbaL35AeOr9U/xwb3SYP/7+hP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cm/mcQAAADdAAAA&#10;DwAAAAAAAAAAAAAAAACqAgAAZHJzL2Rvd25yZXYueG1sUEsFBgAAAAAEAAQA+gAAAJsDAAAAAA==&#10;">
                          <o:lock v:ext="edit" aspectratio="t"/>
                          <v:shape id="Freeform 1575" o:spid="_x0000_s1072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bPMQA&#10;AADdAAAADwAAAGRycy9kb3ducmV2LnhtbERPyU7DMBC9I/EP1iBxaxyghSrUjRDQjRst3EfxNA7E&#10;4xC7acjX10iVuM3TW2eW97YWHbW+cqzgJklBEBdOV1wq+NgtRlMQPiBrrB2Tgl/ykM8vL2aYaXfk&#10;d+q2oRQxhH2GCkwITSalLwxZ9IlriCO3d63FEGFbSt3iMYbbWt6m6b20WHFsMNjQs6Hie3uwCn7M&#10;a/fyGTbj8aoZ9su7lX/7Ggqlrq/6p0cQgfrwLz671zrOnzxM4O+beIKc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B2zzEAAAA3QAAAA8AAAAAAAAAAAAAAAAAmAIAAGRycy9k&#10;b3ducmV2LnhtbFBLBQYAAAAABAAEAPUAAACJAwAAAAA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1576" o:spid="_x0000_s1073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8Y78A&#10;AADdAAAADwAAAGRycy9kb3ducmV2LnhtbERPTWsCMRC9F/wPYQRvNWtBLatRtCB41Zaeh824Wd1M&#10;liRq3F9vhEJv83ifs1wn24ob+dA4VjAZFyCIK6cbrhX8fO/eP0GEiKyxdUwKHhRgvRq8LbHU7s4H&#10;uh1jLXIIhxIVmBi7UspQGbIYxq4jztzJeYsxQ19L7fGew20rP4piJi02nBsMdvRlqLocr1bB9reZ&#10;P0zv9/Jizz31OqUTJqVGw7RZgIiU4r/4z73Xef50PoPXN/kE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Q3xjvwAAAN0AAAAPAAAAAAAAAAAAAAAAAJgCAABkcnMvZG93bnJl&#10;di54bWxQSwUGAAAAAAQABAD1AAAAhA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577" o:spid="_x0000_s1074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V18UA&#10;AADdAAAADwAAAGRycy9kb3ducmV2LnhtbERPTWvCQBC9C/0PyxS8SN1YtJE0q7QFwfZkU0FyG7LT&#10;JCQ7G7KrRn99tyB4m8f7nHQ9mFacqHe1ZQWzaQSCuLC65lLB/mfztAThPLLG1jIpuJCD9ephlGKi&#10;7Zm/6ZT5UoQQdgkqqLzvEildUZFBN7UdceB+bW/QB9iXUvd4DuGmlc9R9CIN1hwaKuzoo6KiyY5G&#10;AV7f5Vc+iw67XV5O5o3Pr/HyU6nx4/D2CsLT4O/im3urw/xFHMP/N+EE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eZXX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578" o:spid="_x0000_s1075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FOhsQA&#10;AADdAAAADwAAAGRycy9kb3ducmV2LnhtbESPQUvDQBCF74L/YRnBm92oVE3abRFF0FNpLNjjkB2T&#10;YHY27I5N/PfOQfA2w3vz3jfr7RwGc6KU+8gOrhcFGOIm+p5bB4f3l6sHMFmQPQ6RycEPZdhuzs/W&#10;WPk48Z5OtbRGQzhX6KATGStrc9NRwLyII7FqnzEFFF1Ta33CScPDYG+K4s4G7FkbOhzpqaPmq/4O&#10;DmiXbsuPt+cy7qZjI8u65PYgzl1ezI8rMEKz/Jv/rl+94i/vFVe/0RHs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RTobEAAAA3QAAAA8AAAAAAAAAAAAAAAAAmAIAAGRycy9k&#10;b3ducmV2LnhtbFBLBQYAAAAABAAEAPUAAACJAwAAAAA=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1579" o:spid="_x0000_s1076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2T38AA&#10;AADdAAAADwAAAGRycy9kb3ducmV2LnhtbERPy6rCMBDdX/AfwgjurqkFvVqNIori0utjPzRjW20m&#10;pYm1/r0RBHdzOM+ZLVpTioZqV1hWMOhHIIhTqwvOFJyOm98xCOeRNZaWScGTHCzmnZ8ZJto++J+a&#10;g89ECGGXoILc+yqR0qU5GXR9WxEH7mJrgz7AOpO6xkcIN6WMo2gkDRYcGnKsaJVTejvcjYJq2Mh4&#10;f3uuJ+l9ed5uR80qvl6U6nXb5RSEp9Z/xR/3Tof5w78JvL8JJ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a2T38AAAADdAAAADwAAAAAAAAAAAAAAAACYAgAAZHJzL2Rvd25y&#10;ZXYueG1sUEsFBgAAAAAEAAQA9QAAAIUDAAAAAA==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580" o:spid="_x0000_s1077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        <v:group id="Group 1581" o:spid="_x0000_s1078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tsJsQAAADdAAAADwAAAGRycy9kb3ducmV2LnhtbERPS2vCQBC+F/oflil4&#10;q5tULCF1FZFWegiFGkG8DdkxCWZnQ3bN4993C4K3+fies9qMphE9da62rCCeRyCIC6trLhUc86/X&#10;BITzyBoby6RgIgeb9fPTClNtB/6l/uBLEULYpaig8r5NpXRFRQbd3LbEgbvYzqAPsCul7nAI4aaR&#10;b1H0Lg3WHBoqbGlXUXE93IyC/YDDdhF/9tn1spvO+fLnlMWk1Oxl3H6A8DT6h/ju/tZh/jKJ4f+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tsJsQAAADdAAAA&#10;DwAAAAAAAAAAAAAAAACqAgAAZHJzL2Rvd25yZXYueG1sUEsFBgAAAAAEAAQA+gAAAJsDAAAAAA==&#10;">
                          <o:lock v:ext="edit" aspectratio="t"/>
                          <v:shape id="Freeform 1582" o:spid="_x0000_s1079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hTsIA&#10;AADdAAAADwAAAGRycy9kb3ducmV2LnhtbERPzYrCMBC+L/gOYQRva2pBV6pRRBDXdS9WH2Bspk2x&#10;mZQmq/XtN8LC3ubj+53lureNuFPna8cKJuMEBHHhdM2Vgst59z4H4QOyxsYxKXiSh/Vq8LbETLsH&#10;n+ieh0rEEPYZKjAhtJmUvjBk0Y9dSxy50nUWQ4RdJXWHjxhuG5kmyUxarDk2GGxpa6i45T9Wwa3M&#10;d9v+sP9OzUepj9eNsV8zo9Ro2G8WIAL14V/85/7Ucf50nsLrm3iC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ZOFOwgAAAN0AAAAPAAAAAAAAAAAAAAAAAJgCAABkcnMvZG93&#10;bnJldi54bWxQSwUGAAAAAAQABAD1AAAAhwMAAAAA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1583" o:spid="_x0000_s1080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B1MMA&#10;AADdAAAADwAAAGRycy9kb3ducmV2LnhtbERPTWvCQBC9F/wPywheim5sqcToKiIELHipFc9jdkxC&#10;srMxuzXx37uC0Ns83ucs172pxY1aV1pWMJ1EIIgzq0vOFRx/03EMwnlkjbVlUnAnB+vV4G2JibYd&#10;/9Dt4HMRQtglqKDwvkmkdFlBBt3ENsSBu9jWoA+wzaVusQvhppYfUTSTBksODQU2tC0oqw5/RkGX&#10;z87budldT++0T7+nXZXO40qp0bDfLEB46v2/+OXe6TD/K/6E5zfhB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wB1MMAAADdAAAADwAAAAAAAAAAAAAAAACYAgAAZHJzL2Rv&#10;d25yZXYueG1sUEsFBgAAAAAEAAQA9QAAAIgDAAAAAA==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1584" o:spid="_x0000_s1081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7VcQA&#10;AADdAAAADwAAAGRycy9kb3ducmV2LnhtbERP32vCMBB+F/wfwgl709SxOVeN4gbC6ECwE/d6NmdT&#10;bC6lyWz33y8Dwbf7+H7ect3bWlyp9ZVjBdNJAoK4cLriUsHhazueg/ABWWPtmBT8kof1ajhYYqpd&#10;x3u65qEUMYR9igpMCE0qpS8MWfQT1xBH7uxaiyHCtpS6xS6G21o+JslMWqw4Nhhs6N1Qccl/rIK3&#10;z+P2cN51m9P+GFxmXrPv5iVT6mHUbxYgAvXhLr65P3Sc/zx/gv9v4gl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Pu1X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1585" o:spid="_x0000_s1082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So8QA&#10;AADdAAAADwAAAGRycy9kb3ducmV2LnhtbERPTWvCQBC9C/0PyxR6kbpRSZHoKtYq9OBB0/Q+ZMck&#10;NjsbsquJ/74rCN7m8T5nsepNLa7UusqygvEoAkGcW11xoSD72b3PQDiPrLG2TApu5GC1fBksMNG2&#10;4yNdU1+IEMIuQQWl900ipctLMuhGtiEO3Mm2Bn2AbSF1i10IN7WcRNGHNFhxaCixoU1J+V96MQom&#10;2Wds1v1+OHWH029XnLPpV7RV6u21X89BeOr9U/xwf+swP57FcP8mnC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WUqPEAAAA3QAAAA8AAAAAAAAAAAAAAAAAmAIAAGRycy9k&#10;b3ducmV2LnhtbFBLBQYAAAAABAAEAPUAAACJAwAAAAA=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1586" o:spid="_x0000_s1083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Mh/sIA&#10;AADdAAAADwAAAGRycy9kb3ducmV2LnhtbERPTUvDQBC9C/0PyxS82UlLLSHttrQFiwhajNLzkB2z&#10;wexsyK5p/PeuIHibx/uczW50rRq4D40XDfNZBoql8qaRWsP728NdDipEEkOtF9bwzQF228nNhgrj&#10;r/LKQxlrlUIkFKTBxtgViKGy7CjMfMeSuA/fO4oJ9jWanq4p3LW4yLIVOmokNVjq+Gi5+iy/nIby&#10;MqC8nJ/y59PSnxFre+zsQevb6bhfg4o8xn/xn/vRpPn3+Qp+v0kn4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IyH+wgAAAN0AAAAPAAAAAAAAAAAAAAAAAJgCAABkcnMvZG93&#10;bnJldi54bWxQSwUGAAAAAAQABAD1AAAAhwM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587" o:spid="_x0000_s1084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M5RycUAAADdAAAADwAAAGRycy9kb3ducmV2LnhtbERPTWvCQBC9F/wPywi9&#10;1U0stpK6CUFUPEihWii9DdkxCcnOhuyaxH/fLRR6m8f7nE02mVYM1LvasoJ4EYEgLqyuuVTwedk/&#10;rUE4j6yxtUwK7uQgS2cPG0y0HfmDhrMvRQhhl6CCyvsukdIVFRl0C9sRB+5qe4M+wL6UuscxhJtW&#10;LqPoRRqsOTRU2NG2oqI534yCw4hj/hzvhlNz3d6/L6v3r1NMSj3Op/wNhKfJ/4v/3Ecd5q/Wr/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OUcnFAAAA3QAA&#10;AA8AAAAAAAAAAAAAAAAAqgIAAGRycy9kb3ducmV2LnhtbFBLBQYAAAAABAAEAPoAAACcAwAAAAA=&#10;">
                          <o:lock v:ext="edit" aspectratio="t"/>
                          <v:shape id="Freeform 1588" o:spid="_x0000_s1085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vodsUA&#10;AADdAAAADwAAAGRycy9kb3ducmV2LnhtbESPT2sCMRDF74V+hzAFbzVbqSJbo0ih0kM9aNs9D5vZ&#10;PzSZLEnU9dt3DoK3Gd6b936z2ozeqTPF1Ac28DItQBHXwfbcGvj5/nhegkoZ2aILTAaulGCzfnxY&#10;YWnDhQ90PuZWSQinEg10OQ+l1qnuyGOahoFYtCZEj1nW2Gob8SLh3ulZUSy0x56locOB3juq/44n&#10;b+DQbKvfuGuw6r1zs331SvuvYMzkady+gco05rv5dv1pBX++FFz5Rkb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+h2xQAAAN0AAAAPAAAAAAAAAAAAAAAAAJgCAABkcnMv&#10;ZG93bnJldi54bWxQSwUGAAAAAAQABAD1AAAAigMAAAAA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1589" o:spid="_x0000_s1086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Q2PsQA&#10;AADdAAAADwAAAGRycy9kb3ducmV2LnhtbERPTWvCQBC9F/oflin0UupGoZLEbESEgIVe1NLzNDsm&#10;IdnZmF1N/PeuUOhtHu9zsvVkOnGlwTWWFcxnEQji0uqGKwXfx+I9BuE8ssbOMim4kYN1/vyUYart&#10;yHu6HnwlQgi7FBXU3veplK6syaCb2Z44cCc7GPQBDpXUA44h3HRyEUVLabDh0FBjT9uayvZwMQrG&#10;avm7Tczu/PNGX8XnfGyLJG6Ven2ZNisQnib/L/5z73SY/xEn8PgmnC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UNj7EAAAA3QAAAA8AAAAAAAAAAAAAAAAAmAIAAGRycy9k&#10;b3ducmV2LnhtbFBLBQYAAAAABAAEAPUAAACJAwAAAAA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1590" o:spid="_x0000_s1087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0ri8cA&#10;AADdAAAADwAAAGRycy9kb3ducmV2LnhtbESPQUvDQBCF74L/YRnBm9koqG3stlShIBGExhKvY3aa&#10;DWZnQ3Zt4r93DkJvM7w3732z2sy+VycaYxfYwG2WgyJugu24NXD42N0sQMWEbLEPTAZ+KcJmfXmx&#10;wsKGifd0qlKrJIRjgQZcSkOhdWwceYxZGIhFO4bRY5J1bLUdcZJw3+u7PH/QHjuWBocDvThqvqsf&#10;b+D5rd4dju/T9mtfp1C6Zfk5PJbGXF/N2ydQieZ0Nv9fv1rBv18Kv3wjI+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tK4vHAAAA3QAAAA8AAAAAAAAAAAAAAAAAmAIAAGRy&#10;cy9kb3ducmV2LnhtbFBLBQYAAAAABAAEAPUAAACMAwAAAAA=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1591" o:spid="_x0000_s1088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CfcQA&#10;AADdAAAADwAAAGRycy9kb3ducmV2LnhtbERPTWvCQBC9F/wPywheRDcqFk1dRW0FDx6qxvuQHZPU&#10;7GzIbk36711B6G0e73MWq9aU4k61KywrGA0jEMSp1QVnCpLzbjAD4TyyxtIyKfgjB6tl522BsbYN&#10;H+l+8pkIIexiVJB7X8VSujQng25oK+LAXW1t0AdYZ1LX2IRwU8pxFL1LgwWHhhwr2uaU3k6/RsE4&#10;2UzNuj30J+77emmyn2TyGX0p1eu26w8Qnlr/L3659zrMn85H8PwmnC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0wn3EAAAA3QAAAA8AAAAAAAAAAAAAAAAAmAIAAGRycy9k&#10;b3ducmV2LnhtbFBLBQYAAAAABAAEAPUAAACJAwAAAAA=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1592" o:spid="_x0000_s1089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xIMIA&#10;AADdAAAADwAAAGRycy9kb3ducmV2LnhtbERPTUvDQBC9C/6HZQRvdmLRUmM2RQuKCLUYS89DdswG&#10;s7Mhu6bx37uFQm/zeJ9TrCbXqZGH0HrRcDvLQLHU3rTSaNh9vdwsQYVIYqjzwhr+OMCqvLwoKDf+&#10;IJ88VrFRKURCThpsjH2OGGrLjsLM9yyJ+/aDo5jg0KAZ6JDCXYfzLFugo1ZSg6We15brn+rXaaj2&#10;I8rH9n25eb3zW8TGrnv7rPX11fT0CCryFM/ik/vNpPn3D3M4fpNOw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bEgwgAAAN0AAAAPAAAAAAAAAAAAAAAAAJgCAABkcnMvZG93&#10;bnJldi54bWxQSwUGAAAAAAQABAD1AAAAhwMAAAAA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593" o:spid="_x0000_s1090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          <o:lock v:ext="edit" aspectratio="t"/>
                          <v:shape id="Freeform 1594" o:spid="_x0000_s1091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YXcQA&#10;AADdAAAADwAAAGRycy9kb3ducmV2LnhtbERPTU/CQBC9k/gfNkPCTbZIMVhYiBEV9CbIfdIdutXu&#10;bOmupfLrXRITbvPyPme+7GwlWmp86VjBaJiAIM6dLrlQ8Ll7uZ2C8AFZY+WYFPySh+XipjfHTLsT&#10;f1C7DYWIIewzVGBCqDMpfW7Ioh+6mjhyB9dYDBE2hdQNnmK4reRdktxLiyXHBoM1PRnKv7c/VsHR&#10;PLerfXhL03V9PryO1/7965wrNeh3jzMQgbpwFf+7NzrOnzykcPkmni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mF3EAAAA3QAAAA8AAAAAAAAAAAAAAAAAmAIAAGRycy9k&#10;b3ducmV2LnhtbFBLBQYAAAAABAAEAPUAAACJAwAAAAA=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1595" o:spid="_x0000_s1092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0E7r8A&#10;AADdAAAADwAAAGRycy9kb3ducmV2LnhtbERPS2sCMRC+C/0PYQreNFvBPrZGqYLgVSueh8242bqZ&#10;LEnUuL/eFARv8/E9Z7ZIthUX8qFxrOBtXIAgrpxuuFaw/12PPkGEiKyxdUwKbhRgMX8ZzLDU7spb&#10;uuxiLXIIhxIVmBi7UspQGbIYxq4jztzReYsxQ19L7fGaw20rJ0XxLi02nBsMdrQyVJ12Z6tgeWg+&#10;bqb3G3myfz31OqUjJqWGr+nnG0SkFJ/ih3uj8/zp1xT+v8kn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nQTu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596" o:spid="_x0000_s1093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nWtsUA&#10;AADdAAAADwAAAGRycy9kb3ducmV2LnhtbERPTWvCQBC9F/oflil4KXWjtFZjVmmFQutJ04LkNmTH&#10;JCQ7G7Krpv56VxC8zeN9TrLsTSOO1LnKsoLRMAJBnFtdcaHg7/frZQrCeWSNjWVS8E8OlovHhwRj&#10;bU+8pWPqCxFC2MWooPS+jaV0eUkG3dC2xIHb286gD7ArpO7wFMJNI8dRNJEGKw4NJba0Kimv04NR&#10;gOdPuc5G0W6zyYrn19pn5/fpj1KDp/5jDsJT7+/im/tbh/lvswlcvwkn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Oda2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597" o:spid="_x0000_s1094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8DsMA&#10;AADdAAAADwAAAGRycy9kb3ducmV2LnhtbERPTUvDQBC9C/6HZQRvdlNL1cRui1iEeirGQnscsmMS&#10;mp0Nu2OT/nu3UPA2j/c5i9XoOnWiEFvPBqaTDBRx5W3LtYHd98fDC6goyBY7z2TgTBFWy9ubBRbW&#10;D/xFp1JqlUI4FmigEekLrWPVkMM48T1x4n58cCgJhlrbgEMKd51+zLIn7bDl1NBgT+8NVcfy1xmg&#10;bZjl+8917rfDoZJ5mXO9E2Pu78a3V1BCo/yLr+6NTfPn+TNcvkkn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I8DsMAAADdAAAADwAAAAAAAAAAAAAAAACYAgAAZHJzL2Rv&#10;d25yZXYueG1sUEsFBgAAAAAEAAQA9QAAAIgDAAAAAA==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1598" o:spid="_x0000_s1095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mGysUA&#10;AADdAAAADwAAAGRycy9kb3ducmV2LnhtbESPQUvDQBCF70L/wzIFb3aiqNTYbWkLighajOJ5yI7Z&#10;YHY2ZNc0/nvnIPQ2w3vz3jerzRQ6M/KQ2igWLhcFGJY6ulYaCx/vDxdLMCmTOOqisIVfTrBZz85W&#10;VLp4lDceq9wYDZFUkgWfc18iptpzoLSIPYtqX3EIlHUdGnQDHTU8dHhVFLcYqBVt8NTz3nP9Xf0E&#10;C9XniPJ6eF6+PF7HA2Lj973fWXs+n7b3YDJP+WT+v35yin9zp7j6jY6A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YbKxQAAAN0AAAAPAAAAAAAAAAAAAAAAAJgCAABkcnMv&#10;ZG93bnJldi54bWxQSwUGAAAAAAQABAD1AAAAigMAAAAA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1599" o:spid="_x0000_s1096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T2/cUAAADdAAAADwAAAGRycy9kb3ducmV2LnhtbERPTWvCQBC9F/wPywi9&#10;1U0slpq6CUFUPEihWii9DdkxCcnOhuyaxH/fLRR6m8f7nE02mVYM1LvasoJ4EYEgLqyuuVTwedk/&#10;vYJwHllja5kU3MlBls4eNphoO/IHDWdfihDCLkEFlfddIqUrKjLoFrYjDtzV9gZ9gH0pdY9jCDet&#10;XEbRizRYc2iosKNtRUVzvhkFhxHH/DneDafmur1/X1bvX6eYlHqcT/kbCE+T/xf/uY86zF+t1/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9v3FAAAA3QAA&#10;AA8AAAAAAAAAAAAAAAAAqgIAAGRycy9kb3ducmV2LnhtbFBLBQYAAAAABAAEAPoAAACcAwAAAAA=&#10;">
                          <o:lock v:ext="edit" aspectratio="t"/>
                          <v:shape id="Freeform 1600" o:spid="_x0000_s1097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LDdMgA&#10;AADdAAAADwAAAGRycy9kb3ducmV2LnhtbESPQUvDQBCF74L/YRnBi7QbFUpJuy1Fq4gIpW1K6W3I&#10;TpNgdjburmn8985B8DbDe/PeN/Pl4FrVU4iNZwP34wwUceltw5WBYv8ymoKKCdli65kM/FCE5eL6&#10;ao659RfeUr9LlZIQjjkaqFPqcq1jWZPDOPYdsWhnHxwmWUOlbcCLhLtWP2TZRDtsWBpq7OippvJz&#10;9+0MfBxPX3fx8bAJ61d8XwdX9P65MOb2ZljNQCUa0r/57/rNCv4kE375Rkb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ssN0yAAAAN0AAAAPAAAAAAAAAAAAAAAAAJgCAABk&#10;cnMvZG93bnJldi54bWxQSwUGAAAAAAQABAD1AAAAjQMAAAAA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1601" o:spid="_x0000_s1098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2Fr8A&#10;AADdAAAADwAAAGRycy9kb3ducmV2LnhtbERPTYvCMBC9C/6HMIK3NXUPKtUoKix4XV32PDRjU20m&#10;Jclq7K83woK3ebzPWW2SbcWNfGgcK5hOChDEldMN1wp+Tl8fCxAhImtsHZOCBwXYrIeDFZba3fmb&#10;bsdYixzCoUQFJsaulDJUhiyGieuIM3d23mLM0NdSe7zncNvKz6KYSYsN5waDHe0NVdfjn1Ww+23m&#10;D9P7g7zaS0+9TumMSanxKG2XICKl+Bb/uw86z58VU3h9k0+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ifYW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602" o:spid="_x0000_s1099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0kTsQA&#10;AADdAAAADwAAAGRycy9kb3ducmV2LnhtbERPS2vCQBC+F/wPywi9FN1NEJXoKrZQaHvyBZLbkB2T&#10;YHY2ZLea+uvdQqG3+fies1z3thFX6nztWEMyViCIC2dqLjUcD++jOQgfkA02jknDD3lYrwZPS8yM&#10;u/GOrvtQihjCPkMNVQhtJqUvKrLox64ljtzZdRZDhF0pTYe3GG4bmSo1lRZrjg0VtvRWUXHZf1sN&#10;eH+VX3miTtttXr5MLiG/z+afWj8P+80CRKA+/Iv/3B8mzp+qFH6/iSf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tJE7EAAAA3QAAAA8AAAAAAAAAAAAAAAAAmAIAAGRycy9k&#10;b3ducmV2LnhtbFBLBQYAAAAABAAEAPUAAACJ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603" o:spid="_x0000_s1100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bO9sIA&#10;AADdAAAADwAAAGRycy9kb3ducmV2LnhtbERPTWvCQBC9F/oflin0VjdWlCa6Smkp1JM0FfQ4ZMck&#10;mJ0Nu1OT/vuuIPQ2j/c5q83oOnWhEFvPBqaTDBRx5W3LtYH998fTC6goyBY7z2TglyJs1vd3Kyys&#10;H/iLLqXUKoVwLNBAI9IXWseqIYdx4nvixJ18cCgJhlrbgEMKd51+zrKFdthyamiwp7eGqnP54wzQ&#10;Lszyw/Y997vhWMm8zLneizGPD+PrEpTQKP/im/vTpvmLbAbXb9IJ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Fs72wgAAAN0AAAAPAAAAAAAAAAAAAAAAAJgCAABkcnMvZG93&#10;bnJldi54bWxQSwUGAAAAAAQABAD1AAAAhwMAAAAA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1604" o:spid="_x0000_s1101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8uQMEA&#10;AADdAAAADwAAAGRycy9kb3ducmV2LnhtbERPTYvCMBC9C/6HMMLeNLXsFq1GEUXZ41r1PjRjW20m&#10;pYm1/vvNwoK3ebzPWa57U4uOWldZVjCdRCCIc6srLhScT/vxDITzyBpry6TgRQ7Wq+Fgiam2Tz5S&#10;l/lChBB2KSoovW9SKV1ekkE3sQ1x4K62NegDbAupW3yGcFPLOIoSabDi0FBiQ9uS8nv2MAqar07G&#10;P/fXbp4/NpfDIem28e2q1Meo3yxAeOr9W/zv/tZhfhJ9wt834QS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PLkDBAAAA3QAAAA8AAAAAAAAAAAAAAAAAmAIAAGRycy9kb3du&#10;cmV2LnhtbFBLBQYAAAAABAAEAPUAAACGAwAAAAA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0" w:type="dxa"/>
            <w:vAlign w:val="center"/>
          </w:tcPr>
          <w:p w:rsidR="007C12D2" w:rsidRDefault="00D50BDB">
            <w:pPr>
              <w:pStyle w:val="Graphic"/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7965" cy="1505585"/>
                      <wp:effectExtent l="0" t="0" r="26035" b="18415"/>
                      <wp:docPr id="1605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1606" name="Group 1606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1607" name="Group 160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1608" name="Freeform 16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09" name="Freeform 16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10" name="Freeform 16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11" name="Freeform 16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12" name="Freeform 16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13" name="Group 161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1614" name="Freeform 16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15" name="Freeform 16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16" name="Freeform 16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17" name="Freeform 16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18" name="Freeform 16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19" name="Group 161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1620" name="Freeform 16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21" name="Freeform 16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22" name="Freeform 16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23" name="Freeform 16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24" name="Freeform 16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25" name="Group 162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1626" name="Freeform 16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27" name="Freeform 16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28" name="Freeform 16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29" name="Freeform 16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30" name="Freeform 16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631" name="Group 1631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1632" name="Group 163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1633" name="Freeform 16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34" name="Freeform 16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35" name="Freeform 16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36" name="Freeform 16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37" name="Freeform 16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38" name="Group 1638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398362"/>
                                    <a:ext cx="409457" cy="310896"/>
                                    <a:chOff x="543508" y="398362"/>
                                    <a:chExt cx="389363" cy="295639"/>
                                  </a:xfrm>
                                </wpg:grpSpPr>
                                <wps:wsp>
                                  <wps:cNvPr id="1639" name="Freeform 16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40" name="Freeform 16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41" name="Freeform 16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42" name="Freeform 16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43" name="Freeform 16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44" name="Group 1644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1645" name="Freeform 16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46" name="Freeform 16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47" name="Freeform 16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48" name="Freeform 16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49" name="Freeform 16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50" name="Group 165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1651" name="Freeform 16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52" name="Freeform 16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53" name="Freeform 16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54" name="Freeform 16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55" name="Freeform 16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656" name="Group 1656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1657" name="Group 165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1658" name="Freeform 16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59" name="Freeform 16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60" name="Freeform 16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61" name="Freeform 16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62" name="Freeform 16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63" name="Group 166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1664" name="Freeform 16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65" name="Freeform 16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66" name="Freeform 16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67" name="Freeform 16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68" name="Freeform 16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69" name="Group 166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1670" name="Freeform 16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71" name="Freeform 16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72" name="Freeform 16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73" name="Freeform 16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74" name="Freeform 16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75" name="Group 167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1676" name="Freeform 16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77" name="Freeform 16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78" name="Freeform 16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79" name="Freeform 16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80" name="Freeform 16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84F1EB" id="Group 151" o:spid="_x0000_s1026" style="width:117.95pt;height:118.55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">
                      <o:lock v:ext="edit" aspectratio="t"/>
                      <v:group id="Group 1606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SWd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o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XSWdMQAAADdAAAA&#10;DwAAAAAAAAAAAAAAAACqAgAAZHJzL2Rvd25yZXYueG1sUEsFBgAAAAAEAAQA+gAAAJsDAAAAAA==&#10;">
                        <v:group id="Group 1607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          <o:lock v:ext="edit" aspectratio="t"/>
                          <v:shape id="Freeform 1608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fCcUA&#10;AADdAAAADwAAAGRycy9kb3ducmV2LnhtbESPQWvCQBCF7wX/wzKFXkrdpFCR1FVqwRBya7T3aXZM&#10;gtnZkF019dc7h0Jvb5g337y32kyuVxcaQ+fZQDpPQBHX3nbcGDjsdy9LUCEiW+w9k4FfCrBZzx5W&#10;mFl/5S+6VLFRAuGQoYE2xiHTOtQtOQxzPxDL7uhHh1HGsdF2xKvAXa9fk2ShHXYsH1oc6LOl+lSd&#10;nVC+y7S0Ln++vf2c+21XpD6vd8Y8PU4f76AiTfHf/HddWIm/SCSutBEJe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+t8JxQAAAN0AAAAPAAAAAAAAAAAAAAAAAJgCAABkcnMv&#10;ZG93bnJldi54bWxQSwUGAAAAAAQABAD1AAAAigMAAAAA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1609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JUGMIA&#10;AADdAAAADwAAAGRycy9kb3ducmV2LnhtbERPTYvCMBC9L/gfwgheFk31UGw1iggFF7ysLnsem7Et&#10;bSa1ydr67zeC4G0e73PW28E04k6dqywrmM8iEMS51RUXCn7O2XQJwnlkjY1lUvAgB9vN6GONqbY9&#10;f9P95AsRQtilqKD0vk2ldHlJBt3MtsSBu9rOoA+wK6TusA/hppGLKIqlwYpDQ4kt7UvK69OfUdAX&#10;8WWfmMPt95OO2de8r7NkWSs1GQ+7FQhPg3+LX+6DDvPjKIHnN+EE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IlQYwgAAAN0AAAAPAAAAAAAAAAAAAAAAAJgCAABkcnMvZG93&#10;bnJldi54bWxQSwUGAAAAAAQABAD1AAAAhwMAAAAA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1610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tJrccA&#10;AADdAAAADwAAAGRycy9kb3ducmV2LnhtbESPQWvCQBCF70L/wzKF3nRjD9amrmILQokgaMVep9kx&#10;G5qdDdmtif++cxC8zfDevPfNYjX4Rl2oi3VgA9NJBoq4DLbmysDxazOeg4oJ2WITmAxcKcJq+TBa&#10;YG5Dz3u6HFKlJIRjjgZcSm2udSwdeYyT0BKLdg6dxyRrV2nbYS/hvtHPWTbTHmuWBoctfTgqfw9/&#10;3sD79rQ5nnf9+md/SqFwr8V3+1IY8/Q4rN9AJRrS3Xy7/rSCP5sKv3wjI+j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bSa3HAAAA3QAAAA8AAAAAAAAAAAAAAAAAmAIAAGRy&#10;cy9kb3ducmV2LnhtbFBLBQYAAAAABAAEAPUAAACMAwAAAAA=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1611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KgW8QA&#10;AADdAAAADwAAAGRycy9kb3ducmV2LnhtbERPyWrDMBC9F/IPYgq5lER2Qk1wrYSkC+TQQxbnPljj&#10;pbVGxlJi9++rQKG3ebx1ss1oWnGj3jWWFcTzCARxYXXDlYL8/DFbgXAeWWNrmRT8kIPNevKQYart&#10;wEe6nXwlQgi7FBXU3neplK6oyaCb2444cKXtDfoA+0rqHocQblq5iKJEGmw4NNTY0WtNxffpahQs&#10;8t2z2Y6fT0t3KC9D9ZUv36J3paaP4/YFhKfR/4v/3Hsd5idxDPd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CoFvEAAAA3QAAAA8AAAAAAAAAAAAAAAAAmAIAAGRycy9k&#10;b3ducmV2LnhtbFBLBQYAAAAABAAEAPUAAACJAwAAAAA=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1612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iMzMMA&#10;AADdAAAADwAAAGRycy9kb3ducmV2LnhtbERPS2vCQBC+F/wPywi9SN3oQSR1FRGEPvBQ7aW3ITtm&#10;o9nZmJ2a+O9dodDbfHzPWax6X6srtbEKbGAyzkARF8FWXBr4Pmxf5qCiIFusA5OBG0VYLQdPC8xt&#10;6PiLrnspVQrhmKMBJ9LkWsfCkcc4Dg1x4o6h9SgJtqW2LXYp3Nd6mmUz7bHi1OCwoY2j4rz/9QZG&#10;o895edrp2GWXj4OT5qeXy7sxz8N+/QpKqJd/8Z/7zab5s8kUHt+kE/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iMzMMAAADdAAAADwAAAAAAAAAAAAAAAACYAgAAZHJzL2Rv&#10;d25yZXYueG1sUEsFBgAAAAAEAAQA9QAAAIgDAAAAAA==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613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          <o:lock v:ext="edit" aspectratio="t"/>
                          <v:shape id="Freeform 1614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sJMQA&#10;AADdAAAADwAAAGRycy9kb3ducmV2LnhtbERPS2vCQBC+C/0PyxR6001SEYmuofVReihCE/E8zU6T&#10;tNnZkF01/ntXKPQ2H99zltlgWnGm3jWWFcSTCARxaXXDlYJDsRvPQTiPrLG1TAqu5CBbPYyWmGp7&#10;4U86574SIYRdigpq77tUSlfWZNBNbEccuG/bG/QB9pXUPV5CuGllEkUzabDh0FBjR+uayt/8ZBQk&#10;G8xfk6/i463Yatofrz/T52aj1NPj8LIA4Wnw/+I/97sO82fxFO7fhB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J7CTEAAAA3QAAAA8AAAAAAAAAAAAAAAAAmAIAAGRycy9k&#10;b3ducmV2LnhtbFBLBQYAAAAABAAEAPUAAACJAwAAAAA=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1615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bIwMMA&#10;AADdAAAADwAAAGRycy9kb3ducmV2LnhtbERPTWvCQBC9C/0PyxR6kbpJwRCjq4gQsOClWnqeZsck&#10;JDsbs1sT/71bELzN433OajOaVlypd7VlBfEsAkFcWF1zqeD7lL+nIJxH1thaJgU3crBZv0xWmGk7&#10;8Bddj74UIYRdhgoq77tMSldUZNDNbEccuLPtDfoA+1LqHocQblr5EUWJNFhzaKiwo11FRXP8MwqG&#10;MvndLcz+8jOlQ/4ZD02+SBul3l7H7RKEp9E/xQ/3Xof5STyH/2/C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bIwMMAAADdAAAADwAAAAAAAAAAAAAAAACYAgAAZHJzL2Rv&#10;d25yZXYueG1sUEsFBgAAAAAEAAQA9QAAAIgDAAAAAA=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1616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0QsMA&#10;AADdAAAADwAAAGRycy9kb3ducmV2LnhtbERPTWvCQBC9F/oflil4qxs9pG10FRUESUHQil7H7JgN&#10;ZmdDdjXpv+8KBW/zeJ8znfe2FndqfeVYwWiYgCAunK64VHD4Wb9/gvABWWPtmBT8kof57PVlipl2&#10;He/ovg+liCHsM1RgQmgyKX1hyKIfuoY4chfXWgwRtqXULXYx3NZynCSptFhxbDDY0MpQcd3frILl&#10;93F9uGy7xXl3DC43X/mp+ciVGrz1iwmIQH14iv/dGx3np6MUHt/EE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50QsMAAADdAAAADwAAAAAAAAAAAAAAAACYAgAAZHJzL2Rv&#10;d25yZXYueG1sUEsFBgAAAAAEAAQA9QAAAIgDAAAAAA=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1617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edtMQA&#10;AADdAAAADwAAAGRycy9kb3ducmV2LnhtbERPS2vCQBC+F/wPywheim5UfJC6itoKHjxUjfchOyap&#10;2dmQ3Zr037uC0Nt8fM9ZrFpTijvVrrCsYDiIQBCnVhecKUjOu/4chPPIGkvLpOCPHKyWnbcFxto2&#10;fKT7yWcihLCLUUHufRVL6dKcDLqBrYgDd7W1QR9gnUldYxPCTSlHUTSVBgsODTlWtM0pvZ1+jYJR&#10;spmYdXt4H7vv66XJfpLxZ/SlVK/brj9AeGr9v/jl3uswfzqcwfObcIJ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nnbTEAAAA3QAAAA8AAAAAAAAAAAAAAAAAmAIAAGRycy9k&#10;b3ducmV2LnhtbFBLBQYAAAAABAAEAPUAAACJAwAAAAA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1618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C7JscA&#10;AADdAAAADwAAAGRycy9kb3ducmV2LnhtbESPQUvDQBCF74L/YZmCl2I39VBK7LZIQdCKB1sv3obs&#10;NJuanU2z0yb+e+cgeJvhvXnvm9VmjK25Up+bxA7mswIMcZV8w7WDz8Pz/RJMFmSPbWJy8EMZNuvb&#10;mxWWPg38Qde91EZDOJfoIIh0pbW5ChQxz1JHrNox9RFF1762vsdBw2NrH4piYSM2rA0BO9oGqr73&#10;l+hgOn1b1qd3m4fivDsE6b5GOb86dzcZnx7BCI3yb/67fvGKv5grrn6jI9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AuybHAAAA3QAAAA8AAAAAAAAAAAAAAAAAmAIAAGRy&#10;cy9kb3ducmV2LnhtbFBLBQYAAAAABAAEAPUAAACMAwAAAAA=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619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TKU2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fw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MpTbwwAAAN0AAAAP&#10;AAAAAAAAAAAAAAAAAKoCAABkcnMvZG93bnJldi54bWxQSwUGAAAAAAQABAD6AAAAmgMAAAAA&#10;">
                          <o:lock v:ext="edit" aspectratio="t"/>
                          <v:shape id="Freeform 1620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cz/8cA&#10;AADdAAAADwAAAGRycy9kb3ducmV2LnhtbESPQWvCQBCF74X+h2UK3uqmSlVSV2kVwUsFbQWPQ3a6&#10;CWZn0+xWk3/fOQjeZnhv3vtmvux8rS7UxiqwgZdhBoq4CLZiZ+D7a/M8AxUTssU6MBnoKcJy8fgw&#10;x9yGK+/pckhOSQjHHA2UKTW51rEoyWMchoZYtJ/Qekyytk7bFq8S7ms9yrKJ9lixNJTY0Kqk4nz4&#10;8wY+3bTYxc34tz+/hu1xfdyfXP9hzOCpe38DlahLd/PtemsFfzISfvlGRt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3M//HAAAA3QAAAA8AAAAAAAAAAAAAAAAAmAIAAGRy&#10;cy9kb3ducmV2LnhtbFBLBQYAAAAABAAEAPUAAACMAwAAAAA=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1621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qdr8A&#10;AADdAAAADwAAAGRycy9kb3ducmV2LnhtbERPTYvCMBC9L/gfwgje1lQPKl2jqLDgdVU8D83YdG0m&#10;JYka++uNsLC3ebzPWa6TbcWdfGgcK5iMCxDEldMN1wpOx+/PBYgQkTW2jknBkwKsV4OPJZbaPfiH&#10;7odYixzCoUQFJsaulDJUhiyGseuIM3dx3mLM0NdSe3zkcNvKaVHMpMWGc4PBjnaGquvhZhVsz838&#10;aXq/l1f721OvU7pgUmo0TJsvEJFS/Bf/ufc6z59NJ/D+Jp8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PKp2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622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4LsUA&#10;AADdAAAADwAAAGRycy9kb3ducmV2LnhtbERPTWvCQBC9F/oflhF6KbpJEA3RNbSFQtuTRkFyG7Jj&#10;EszOhuxWU3+9Wyj0No/3Oet8NJ240OBaywriWQSCuLK65VrBYf8+TUE4j6yxs0wKfshBvnl8WGOm&#10;7ZV3dCl8LUIIuwwVNN73mZSuasigm9meOHAnOxj0AQ611ANeQ7jpZBJFC2mw5dDQYE9vDVXn4tso&#10;wNur/Crj6LjdlvXz/OzL2zL9VOppMr6sQHga/b/4z/2hw/xFksDvN+EE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HguxQAAAN0AAAAPAAAAAAAAAAAAAAAAAJgCAABkcnMv&#10;ZG93bnJldi54bWxQSwUGAAAAAAQABAD1AAAAigMAAAAA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623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OSlsIA&#10;AADdAAAADwAAAGRycy9kb3ducmV2LnhtbERPTWvCQBC9C/0PyxR6002VSpO6SmkR2pM0Cu1xyE6T&#10;0Oxs2B1N/PeuIPQ2j/c5q83oOnWiEFvPBh5nGSjiytuWawOH/Xb6DCoKssXOMxk4U4TN+m6ywsL6&#10;gb/oVEqtUgjHAg00In2hdawachhnvidO3K8PDiXBUGsbcEjhrtPzLFtqhy2nhgZ7emuo+iuPzgDt&#10;wiL//nzP/W74qeSpzLk+iDEP9+PrCyihUf7FN/eHTfOX8wVcv0kn6P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o5KWwgAAAN0AAAAPAAAAAAAAAAAAAAAAAJgCAABkcnMvZG93&#10;bnJldi54bWxQSwUGAAAAAAQABAD1AAAAhwMAAAAA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1624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F7nsQA&#10;AADdAAAADwAAAGRycy9kb3ducmV2LnhtbERPTWvCQBC9C/6HZQpepG6UIpK6ShGE2uJB7aW3ITvN&#10;ps3OxuzUpP/eFYTe5vE+Z7nufa0u1MYqsIHpJANFXARbcWng47R9XICKgmyxDkwG/ijCejUcLDG3&#10;oeMDXY5SqhTCMUcDTqTJtY6FI49xEhrixH2F1qMk2JbattilcF/rWZbNtceKU4PDhjaOip/jrzcw&#10;Hr8vyu+9jl12fjs5aT57Oe+MGT30L8+ghHr5F9/drzbNn8+e4PZNOkG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e57EAAAA3QAAAA8AAAAAAAAAAAAAAAAAmAIAAGRycy9k&#10;b3ducmV2LnhtbFBLBQYAAAAABAAEAPUAAACJAwAAAAA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1625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NUY8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9XC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hNUY8QAAADdAAAA&#10;DwAAAAAAAAAAAAAAAACqAgAAZHJzL2Rvd25yZXYueG1sUEsFBgAAAAAEAAQA+gAAAJsDAAAAAA==&#10;">
                          <o:lock v:ext="edit" aspectratio="t"/>
                          <v:shape id="Freeform 1626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vn2cEA&#10;AADdAAAADwAAAGRycy9kb3ducmV2LnhtbERPS2sCMRC+F/wPYQRvNdtFFtkaRQqKBz2o7Z6HzeyD&#10;JpMlibr++6ZQ6G0+vuesNqM14k4+9I4VvM0zEMS10z23Cj6vu9cliBCRNRrHpOBJATbrycsKS+0e&#10;fKb7JbYihXAoUUEX41BKGeqOLIa5G4gT1zhvMSboW6k9PlK4NTLPskJa7Dk1dDjQR0f19+VmFZyb&#10;bfXl9w1WvTUmP1ULOh2dUrPpuH0HEWmM/+I/90Gn+UVewO836QS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759nBAAAA3QAAAA8AAAAAAAAAAAAAAAAAmAIAAGRycy9kb3du&#10;cmV2LnhtbFBLBQYAAAAABAAEAPUAAACGAwAAAAA=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1627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mXmb8A&#10;AADdAAAADwAAAGRycy9kb3ducmV2LnhtbERPTYvCMBC9L/gfwgjeNNWDStcoKix41RXPQzM2XZtJ&#10;SbIa++uNsLC3ebzPWW2SbcWdfGgcK5hOChDEldMN1wrO31/jJYgQkTW2jknBkwJs1oOPFZbaPfhI&#10;91OsRQ7hUKICE2NXShkqQxbDxHXEmbs6bzFm6GupPT5yuG3lrCjm0mLDucFgR3tD1e30axXsLs3i&#10;aXp/kDf701OvU7piUmo0TNtPEJFS/Bf/uQ86z5/PFvD+Jp8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mZeZ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628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BPxMcA&#10;AADdAAAADwAAAGRycy9kb3ducmV2LnhtbESPQWvCQBCF70L/wzKFXkQ3SrGSuooKhdaTVUFyG7LT&#10;JJidDdlVU3+9cxC8zfDevPfNbNG5Wl2oDZVnA6NhAoo497biwsBh/zWYggoR2WLtmQz8U4DF/KU3&#10;w9T6K//SZRcLJSEcUjRQxtikWoe8JIdh6Bti0f586zDK2hbatniVcFfrcZJMtMOKpaHEhtYl5afd&#10;2RnA20pvslFy3G6zov9+itntY/pjzNtrt/wEFamLT/Pj+tsK/mQsuPKNjK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wT8THAAAA3QAAAA8AAAAAAAAAAAAAAAAAmAIAAGRy&#10;cy9kb3ducmV2LnhtbFBLBQYAAAAABAAEAPUAAACM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629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ulfMIA&#10;AADdAAAADwAAAGRycy9kb3ducmV2LnhtbERPTWvCQBC9F/oflin0VjdaKk10lVIptCdpKuhxyI5J&#10;MDsbdkeT/vuuIPQ2j/c5y/XoOnWhEFvPBqaTDBRx5W3LtYHdz8fTK6goyBY7z2TglyKsV/d3Syys&#10;H/ibLqXUKoVwLNBAI9IXWseqIYdx4nvixB19cCgJhlrbgEMKd52eZdlcO2w5NTTY03tD1ak8OwO0&#10;Dc/5/muT++1wqOSlzLneiTGPD+PbApTQKP/im/vTpvnzWQ7Xb9IJ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6V8wgAAAN0AAAAPAAAAAAAAAAAAAAAAAJgCAABkcnMvZG93&#10;bnJldi54bWxQSwUGAAAAAAQABAD1AAAAhwMAAAAA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1630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ut8YA&#10;AADdAAAADwAAAGRycy9kb3ducmV2LnhtbESPQWvCQBCF74X+h2UK3urGFkSiq1ihNNJLtYLXMTsm&#10;0exsyG516693DoXeZnhv3vtmtkiuVRfqQ+PZwGiYgSIuvW24MrD7fn+egAoR2WLrmQz8UoDF/PFh&#10;hrn1V97QZRsrJSEccjRQx9jlWoeyJodh6Dti0Y6+dxhl7Stte7xKuGv1S5aNtcOGpaHGjlY1left&#10;jzNwHHFa7z8nH1+n8HYr9qtNPBTJmMFTWk5BRUrx3/x3XVjBH78Kv3wjI+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hut8YAAADdAAAADwAAAAAAAAAAAAAAAACYAgAAZHJz&#10;L2Rvd25yZXYueG1sUEsFBgAAAAAEAAQA9QAAAIsDAAAAAA==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631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          <v:group id="Group 1632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          <o:lock v:ext="edit" aspectratio="t"/>
                          <v:shape id="Freeform 1633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Ev8MA&#10;AADdAAAADwAAAGRycy9kb3ducmV2LnhtbERP24rCMBB9X/Afwiz4tqar4KVrFBFEBfdB7QcMzWxT&#10;bCa1iVr9eiMs+DaHc53pvLWVuFLjS8cKvnsJCOLc6ZILBdlx9TUG4QOyxsoxKbiTh/ms8zHFVLsb&#10;7+l6CIWIIexTVGBCqFMpfW7Iou+5mjhyf66xGCJsCqkbvMVwW8l+kgylxZJjg8Galoby0+FiFYzG&#10;j90lK0+jIqPtebJb7399ZZTqfraLHxCB2vAW/7s3Os4fDgbw+iae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5Ev8MAAADdAAAADwAAAAAAAAAAAAAAAACYAgAAZHJzL2Rv&#10;d25yZXYueG1sUEsFBgAAAAAEAAQA9QAAAIgDAAAAAA==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1634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8xO8MA&#10;AADdAAAADwAAAGRycy9kb3ducmV2LnhtbERPTWvCQBC9F/wPywheim5sS9DoKiIELHipFc9jdkxC&#10;srMxuzXx37uC0Ns83ucs172pxY1aV1pWMJ1EIIgzq0vOFRx/0/EMhPPIGmvLpOBODtarwdsSE207&#10;/qHbwecihLBLUEHhfZNI6bKCDLqJbYgDd7GtQR9gm0vdYhfCTS0/oiiWBksODQU2tC0oqw5/RkGX&#10;x+ft3Oyup3fap9/Trkrns0qp0bDfLEB46v2/+OXe6TA//vyC5zfhB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8xO8MAAADdAAAADwAAAAAAAAAAAAAAAACYAgAAZHJzL2Rv&#10;d25yZXYueG1sUEsFBgAAAAAEAAQA9QAAAIgDAAAAAA==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1635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m2VcQA&#10;AADdAAAADwAAAGRycy9kb3ducmV2LnhtbERP22rCQBB9L/gPywi+1U0rapu6igpCiVDwgr6O2TEb&#10;mp0N2a2Jf98tCH2bw7nObNHZStyo8aVjBS/DBARx7nTJhYLjYfP8BsIHZI2VY1JwJw+Lee9phql2&#10;Le/otg+FiCHsU1RgQqhTKX1uyKIfupo4clfXWAwRNoXUDbYx3FbyNUkm0mLJscFgTWtD+ff+xypY&#10;bU+b4/WrXV52p+Ay856d62mm1KDfLT9ABOrCv/jh/tRx/mQ0hr9v4gl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ZtlX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1636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5kT8MA&#10;AADdAAAADwAAAGRycy9kb3ducmV2LnhtbERPS2vCQBC+F/wPywi9FN1oaJDoKj7BQw/WxvuQHZNo&#10;djZktyb9912h0Nt8fM9ZrHpTiwe1rrKsYDKOQBDnVldcKMi+DqMZCOeRNdaWScEPOVgtBy8LTLXt&#10;+JMeZ1+IEMIuRQWl900qpctLMujGtiEO3NW2Bn2AbSF1i10IN7WcRlEiDVYcGkpsaFtSfj9/GwXT&#10;bPNu1v3HW+xO10tX3LJ4F+2Veh326zkIT73/F/+5jzrMT+IEnt+EE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5kT8MAAADdAAAADwAAAAAAAAAAAAAAAACYAgAAZHJzL2Rv&#10;d25yZXYueG1sUEsFBgAAAAAEAAQA9QAAAIgDAAAAAA=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1637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s/sMA&#10;AADdAAAADwAAAGRycy9kb3ducmV2LnhtbERPTWvCQBC9F/wPywi91YltsRJdxQotpVClUTwP2TEb&#10;zM6G7Dam/75bKPQ2j/c5y/XgGtVzF2ovGqaTDBRL6U0tlYbj4eVuDipEEkONF9bwzQHWq9HNknLj&#10;r/LJfRErlUIk5KTBxtjmiKG07ChMfMuSuLPvHMUEuwpNR9cU7hq8z7IZOqolNVhqeWu5vBRfTkNx&#10;6lF2+/f5x+uj3yNWdtvaZ61vx8NmASryEP/Ff+43k+bPHp7g95t0Aq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Us/sMAAADdAAAADwAAAAAAAAAAAAAAAACYAgAAZHJzL2Rv&#10;d25yZXYueG1sUEsFBgAAAAAEAAQA9QAAAIgDAAAAAA==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638" o:spid="_x0000_s1059" style="position:absolute;left:5435;top:3983;width:4094;height:3109" coordorigin="5435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          <o:lock v:ext="edit" aspectratio="t"/>
                          <v:shape id="Freeform 1639" o:spid="_x0000_s1060" style="position:absolute;left:5435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QMv8QA&#10;AADdAAAADwAAAGRycy9kb3ducmV2LnhtbERPS2sCMRC+C/6HMIXeNNuKr9UoPhC8tOALPA6bMbu4&#10;mWw3qe7++6ZQ6G0+vufMl40txYNqXzhW8NZPQBBnThdsFJxPu94EhA/IGkvHpKAlD8tFtzPHVLsn&#10;H+hxDEbEEPYpKshDqFIpfZaTRd93FXHkbq62GCKsjdQ1PmO4LeV7koykxYJjQ44VbXLK7sdvq+DD&#10;jLNPvxt8tfeh21+2l8PVtGulXl+a1QxEoCb8i//cex3njwZT+P0mni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UDL/EAAAA3QAAAA8AAAAAAAAAAAAAAAAAmAIAAGRycy9k&#10;b3ducmV2LnhtbFBLBQYAAAAABAAEAPUAAACJAwAAAAA=&#10;" path="m148,r30,3l206,11r25,13l254,41r18,20l285,85r9,26l340,87,391,71,444,61r56,-4l556,61r55,10l661,87r47,24l715,85,729,61,747,41,769,24,795,11,822,3,854,r33,4l918,14r28,15l968,50r18,25l997,102r5,30l997,163r-10,28l969,214r-22,21l921,250r-31,10l857,265r18,45l887,357r4,50l887,454r-10,46l860,542r-23,42l809,621r-33,33l739,683r-42,26l652,729r-47,15l554,753r-54,3l448,753r-51,-9l348,729,304,709,262,683,225,654,192,621,164,584,141,542,124,500,114,454r-3,-47l114,357r12,-47l144,265r-33,-5l81,250,53,235,31,214,15,191,4,163,,132,4,102,15,75,32,50,55,29,82,14,113,4,148,xe" fillcolor="#94c954 [3206]" strokecolor="#94c954 [3206]" strokeweight="0">
                            <v:path arrowok="t" o:connecttype="custom" o:connectlocs="69168,1173;89763,9385;105695,23854;114244,43407;151937,27765;194293,22290;237426,27765;275119,43407;283279,23854;298823,9385;319418,1173;344676,1564;367602,11341;383146,29329;389363,51620;383534,74692;367991,91898;345841,101675;340013,121228;346230,159160;340790,195528;325246,228377;301543,255751;270844,277259;235094,290946;194293,295639;154269,290946;118130,277259;87432,255751;63728,228377;48185,195528;43133,159160;48962,121228;43133,101675;20595,91898;5829,74692;0,51620;5829,29329;21372,11341;43910,1564" o:connectangles="0,0,0,0,0,0,0,0,0,0,0,0,0,0,0,0,0,0,0,0,0,0,0,0,0,0,0,0,0,0,0,0,0,0,0,0,0,0,0,0"/>
                          </v:shape>
                          <v:shape id="Freeform 1640" o:spid="_x0000_s1061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JERcYA&#10;AADdAAAADwAAAGRycy9kb3ducmV2LnhtbESPQWvCQBCF74X+h2UKvZS6sUiI0VWKELDQi7b0PGan&#10;SUh2NmZXk/77zkHwNsN789436+3kOnWlITSeDcxnCSji0tuGKwPfX8VrBipEZIudZzLwRwG2m8eH&#10;NebWj3yg6zFWSkI45GigjrHPtQ5lTQ7DzPfEov36wWGUdai0HXCUcNfptyRJtcOGpaHGnnY1le3x&#10;4gyMVXraLd3+/PNCn8XHfGyLZdYa8/w0va9ARZri3Xy73lvBTxfCL9/ICHrz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JERcYAAADdAAAADwAAAAAAAAAAAAAAAACYAgAAZHJz&#10;L2Rvd25yZXYueG1sUEsFBgAAAAAEAAQA9QAAAIsDAAAAAA==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1641" o:spid="_x0000_s1062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DK8QA&#10;AADdAAAADwAAAGRycy9kb3ducmV2LnhtbERP22rCQBB9L/Qflin0rW4U8ZK6igpCiVDwgr6O2TEb&#10;mp0N2a1J/94tCL7N4VxntuhsJW7U+NKxgn4vAUGcO11yoeB42HxMQPiArLFyTAr+yMNi/voyw1S7&#10;lnd024dCxBD2KSowIdSplD43ZNH3XE0cuatrLIYIm0LqBtsYbis5SJKRtFhybDBY09pQ/rP/tQpW&#10;29PmeP1ul5fdKbjMTLNzPc6Uen/rlp8gAnXhKX64v3ScPxr24f+beIK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kwyvEAAAA3QAAAA8AAAAAAAAAAAAAAAAAmAIAAGRycy9k&#10;b3ducmV2LnhtbFBLBQYAAAAABAAEAPUAAACJAwAAAAA=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1642" o:spid="_x0000_s1063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MRMcQA&#10;AADdAAAADwAAAGRycy9kb3ducmV2LnhtbERPS2vCQBC+F/wPywheim6MVSRmI/YFPfRQNd6H7JhE&#10;s7Mhu5r033cLhd7m43tOuh1MI+7UudqygvksAkFcWF1zqSA/vk/XIJxH1thYJgXf5GCbjR5STLTt&#10;eU/3gy9FCGGXoILK+zaR0hUVGXQz2xIH7mw7gz7ArpS6wz6Em0bGUbSSBmsODRW29FJRcT3cjII4&#10;f16a3fD5uHBf51NfXvLFa/Sm1GQ87DYgPA3+X/zn/tBh/uopht9vwgk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jETHEAAAA3QAAAA8AAAAAAAAAAAAAAAAAmAIAAGRycy9k&#10;b3ducmV2LnhtbFBLBQYAAAAABAAEAPUAAACJAwAAAAA=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1643" o:spid="_x0000_s1064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hZgMIA&#10;AADdAAAADwAAAGRycy9kb3ducmV2LnhtbERPTWvCQBC9C/6HZQq96aStiERXUaGlFFppKp6H7JgN&#10;ZmdDdhvTf98tFLzN433OajO4RvXchdqLhodpBoql9KaWSsPx63myABUiiaHGC2v44QCb9Xi0otz4&#10;q3xyX8RKpRAJOWmwMbY5YigtOwpT37Ik7uw7RzHBrkLT0TWFuwYfs2yOjmpJDZZa3lsuL8W301Cc&#10;epSPw9vi/WXmD4iV3bd2p/X93bBdgoo8xJv43/1q0vz57An+vkkn4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yFmAwgAAAN0AAAAPAAAAAAAAAAAAAAAAAJgCAABkcnMvZG93&#10;bnJldi54bWxQSwUGAAAAAAQABAD1AAAAhwMAAAAA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644" o:spid="_x0000_s1065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            <o:lock v:ext="edit" aspectratio="t"/>
                          <v:shape id="Freeform 1645" o:spid="_x0000_s1066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acDsEA&#10;AADdAAAADwAAAGRycy9kb3ducmV2LnhtbERPS2sCMRC+C/6HMIXeNFtRKVujiFDxoAcf3fOwmX3Q&#10;ZLIkqW7/vREEb/PxPWex6q0RV/KhdazgY5yBIC6dbrlWcDl/jz5BhIis0TgmBf8UYLUcDhaYa3fj&#10;I11PsRYphEOOCpoYu1zKUDZkMYxdR5y4ynmLMUFfS+3xlsKtkZMsm0uLLaeGBjvaNFT+nv6sgmO1&#10;Ln78tsKitcZMDsWUDnun1Ptbv/4CEamPL/HTvdNp/nw6g8c36QS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2nA7BAAAA3QAAAA8AAAAAAAAAAAAAAAAAmAIAAGRycy9kb3du&#10;cmV2LnhtbFBLBQYAAAAABAAEAPUAAACGAwAAAAA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color="#54c8f8 [3204]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1646" o:spid="_x0000_s1067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rXor8A&#10;AADdAAAADwAAAGRycy9kb3ducmV2LnhtbERPTWsCMRC9C/6HMIK3mrXItmyNUgsFr9riediMm62b&#10;yZKkGvfXG0HwNo/3Oct1sp04kw+tYwXzWQGCuHa65UbB78/3yzuIEJE1do5JwZUCrFfj0RIr7S68&#10;o/M+NiKHcKhQgYmxr6QMtSGLYeZ64swdnbcYM/SN1B4vOdx28rUoSmmx5dxgsKcvQ/Vp/28VbA7t&#10;29UMfitP9m+gQad0xKTUdJI+P0BESvEpfri3Os8vFyXcv8knyN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CteivwAAAN0AAAAPAAAAAAAAAAAAAAAAAJgCAABkcnMvZG93bnJl&#10;di54bWxQSwUGAAAAAAQABAD1AAAAhA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647" o:spid="_x0000_s1068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A+FsUA&#10;AADdAAAADwAAAGRycy9kb3ducmV2LnhtbERPTWvCQBC9C/6HZYRepG4ioiF1DVoQ2p6sCiW3ITtN&#10;gtnZkN3G1F/fFYTe5vE+Z50NphE9da62rCCeRSCIC6trLhWcT/vnBITzyBoby6Tglxxkm/Fojam2&#10;V/6k/uhLEULYpaig8r5NpXRFRQbdzLbEgfu2nUEfYFdK3eE1hJtGzqNoKQ3WHBoqbOm1ouJy/DEK&#10;8LaTH3kcfR0OeTldXHx+WyXvSj1Nhu0LCE+D/xc/3G86zF8uVnD/Jpw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MD4W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648" o:spid="_x0000_s1069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lR8UA&#10;AADdAAAADwAAAGRycy9kb3ducmV2LnhtbESPT0vDQBDF74LfYRnBm934r5jYbRFF0FNpLLTHITsm&#10;wexs2B2b+O2dg+Bthvfmvd+sNnMYzIlS7iM7uF4UYIib6HtuHew/Xq8ewGRB9jhEJgc/lGGzPj9b&#10;YeXjxDs61dIaDeFcoYNOZKyszU1HAfMijsSqfcYUUHRNrfUJJw0Pg70piqUN2LM2dDjSc0fNV/0d&#10;HNA23ZaH95cybqdjI/d1ye1enLu8mJ8ewQjN8m/+u37zir+8U1z9Rkew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2OVHxQAAAN0AAAAPAAAAAAAAAAAAAAAAAJgCAABkcnMv&#10;ZG93bnJldi54bWxQSwUGAAAAAAQABAD1AAAAigMAAAAA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1649" o:spid="_x0000_s1070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uasIA&#10;AADdAAAADwAAAGRycy9kb3ducmV2LnhtbERPTWvCQBC9F/oflil4q5MWERtdpRUqUmilUTwP2TEb&#10;zM6G7DbGf98tFLzN433OYjW4RvXchdqLhqdxBoql9KaWSsNh//44AxUiiaHGC2u4coDV8v5uQbnx&#10;F/nmvoiVSiESctJgY2xzxFBadhTGvmVJ3Ml3jmKCXYWmo0sKdw0+Z9kUHdWSGiy1vLZcnosfp6E4&#10;9ihfu4/Z52bid4iVXbf2TevRw/A6BxV5iDfxv3tr0vzp5AX+vkkn4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G5qwgAAAN0AAAAPAAAAAAAAAAAAAAAAAJgCAABkcnMvZG93&#10;bnJldi54bWxQSwUGAAAAAAQABAD1AAAAhwMAAAAA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1650" o:spid="_x0000_s1071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Ehs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/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mKEhscAAADd&#10;AAAADwAAAAAAAAAAAAAAAACqAgAAZHJzL2Rvd25yZXYueG1sUEsFBgAAAAAEAAQA+gAAAJ4DAAAA&#10;AA==&#10;">
                          <o:lock v:ext="edit" aspectratio="t"/>
                          <v:shape id="Freeform 1651" o:spid="_x0000_s1072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gI8QA&#10;AADdAAAADwAAAGRycy9kb3ducmV2LnhtbERPTW/CMAy9I/EfIiNxg5TB0NQR0LSNMbiNbXerMU2h&#10;cbomK4VfT5CQuPnpfXq2aG0pGqp94VjBaJiAIM6cLjhX8PO9HDyB8AFZY+mYFJzIw2Le7cww1e7I&#10;X9RsQy5iCPsUFZgQqlRKnxmy6IeuIo7cztUWQ4R1LnWNxxhuS/mQJFNpseDYYLCiV0PZYftvFfyZ&#10;9+btN6wnk1V13n2MV36zP2dK9XvtyzOIQG24i2/uTx3nTx9HcP0mni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q4CPEAAAA3QAAAA8AAAAAAAAAAAAAAAAAmAIAAGRycy9k&#10;b3ducmV2LnhtbFBLBQYAAAAABAAEAPUAAACJAwAAAAA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1652" o:spid="_x0000_s1073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hHfL8A&#10;AADdAAAADwAAAGRycy9kb3ducmV2LnhtbERPS2sCMRC+F/wPYQRvNaugLatRtFDw6oOeh824Wd1M&#10;liRq3F9vCoXe5uN7znKdbCvu5EPjWMFkXIAgrpxuuFZwOn6/f4IIEVlj65gUPCnAejV4W2Kp3YP3&#10;dD/EWuQQDiUqMDF2pZShMmQxjF1HnLmz8xZjhr6W2uMjh9tWTotiLi02nBsMdvRlqLoeblbB9qf5&#10;eJre7+TVXnrqdUpnTEqNhmmzABEpxX/xn3un8/z5bAq/3+QT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6Ed8vwAAAN0AAAAPAAAAAAAAAAAAAAAAAJgCAABkcnMvZG93bnJl&#10;di54bWxQSwUGAAAAAAQABAD1AAAAhA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653" o:spid="_x0000_s1074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KuyMUA&#10;AADdAAAADwAAAGRycy9kb3ducmV2LnhtbERPTWvCQBC9C/6HZQQvUjdqTSW6igpC25PaguQ2ZMck&#10;mJ0N2VWjv75bKPQ2j/c5i1VrKnGjxpWWFYyGEQjizOqScwXfX7uXGQjnkTVWlknBgxyslt3OAhNt&#10;73yg29HnIoSwS1BB4X2dSOmyggy6oa2JA3e2jUEfYJNL3eA9hJtKjqMolgZLDg0F1rQtKLscr0YB&#10;PjfyMx1Fp/0+zQevF58+32YfSvV77XoOwlPr/8V/7ncd5sfTCfx+E06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0q7I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654" o:spid="_x0000_s1075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x5n8MA&#10;AADdAAAADwAAAGRycy9kb3ducmV2LnhtbERPTUvDQBC9C/0Pywi92Y3WFhO7LcVS0FMxFvQ4ZMck&#10;mJ0Nu9Mm/feuIPQ2j/c5q83oOnWmEFvPBu5nGSjiytuWawPHj/3dE6goyBY7z2TgQhE268nNCgvr&#10;B36ncym1SiEcCzTQiPSF1rFqyGGc+Z44cd8+OJQEQ61twCGFu04/ZNlSO2w5NTTY00tD1U95cgbo&#10;EOb559su94fhq5JFmXN9FGOmt+P2GZTQKFfxv/vVpvnLxSP8fZNO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x5n8MAAADdAAAADwAAAAAAAAAAAAAAAACYAgAAZHJzL2Rv&#10;d25yZXYueG1sUEsFBgAAAAAEAAQA9QAAAIgDAAAAAA==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1655" o:spid="_x0000_s1076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CkxsIA&#10;AADdAAAADwAAAGRycy9kb3ducmV2LnhtbERPS2vCQBC+F/wPyxR6q5sGEmrqKhJp8FhtvQ/ZMUnN&#10;zobs5uG/dwtCb/PxPWe9nU0rRupdY1nB2zICQVxa3XCl4Of78/UdhPPIGlvLpOBGDrabxdMaM20n&#10;PtJ48pUIIewyVFB732VSurImg25pO+LAXWxv0AfYV1L3OIVw08o4ilJpsOHQUGNHeU3l9TQYBV0y&#10;yvjretuvymF3Lop0zOPfi1Ivz/PuA4Sn2f+LH+6DDvPTJIG/b8IJ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cKTGwgAAAN0AAAAPAAAAAAAAAAAAAAAAAJgCAABkcnMvZG93&#10;bnJldi54bWxQSwUGAAAAAAQABAD1AAAAhwMAAAAA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656" o:spid="_x0000_s1077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e5acMAAADdAAAADwAAAGRycy9kb3ducmV2LnhtbERPTYvCMBC9L/gfwgh7&#10;W9MqFqlGEXFlDyKsCuJtaMa22ExKk23rvzeCsLd5vM9ZrHpTiZYaV1pWEI8iEMSZ1SXnCs6n768Z&#10;COeRNVaWScGDHKyWg48Fptp2/Evt0ecihLBLUUHhfZ1K6bKCDLqRrYkDd7ONQR9gk0vdYBfCTSXH&#10;UZRIgyWHhgJr2hSU3Y9/RsGuw249ibft/n7bPK6n6eGyj0mpz2G/noPw1Pt/8dv9o8P8ZJrA65tw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x7lpwwAAAN0AAAAP&#10;AAAAAAAAAAAAAAAAAKoCAABkcnMvZG93bnJldi54bWxQSwUGAAAAAAQABAD6AAAAmgMAAAAA&#10;">
                        <v:group id="Group 1657" o:spid="_x0000_s1078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            <o:lock v:ext="edit" aspectratio="t"/>
                          <v:shape id="Freeform 1658" o:spid="_x0000_s1079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mbn8YA&#10;AADdAAAADwAAAGRycy9kb3ducmV2LnhtbESPQW/CMAyF70j7D5En7QbpkChTR0AICY1tXOj2A7zG&#10;bSoap2oyKP8eHybtZus9v/d5tRl9py40xDawgedZBoq4CrblxsD31376AiomZItdYDJwowib9cNk&#10;hYUNVz7RpUyNkhCOBRpwKfWF1rFy5DHOQk8sWh0Gj0nWodF2wKuE+07PsyzXHluWBoc97RxV5/LX&#10;GzjX5X43vr8d525Z28+frfMfuTPm6XHcvoJKNKZ/89/1wQp+vhBc+UZG0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smbn8YAAADdAAAADwAAAAAAAAAAAAAAAACYAgAAZHJz&#10;L2Rvd25yZXYueG1sUEsFBgAAAAAEAAQA9QAAAIsD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1659" o:spid="_x0000_s1080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7BcMA&#10;AADdAAAADwAAAGRycy9kb3ducmV2LnhtbERPTWvCQBC9F/wPywheim4sNJjoKiIEFHqpiucxOyYh&#10;2dmY3Zr4791Cobd5vM9ZbQbTiAd1rrKsYD6LQBDnVldcKDifsukChPPIGhvLpOBJDjbr0dsKU217&#10;/qbH0RcihLBLUUHpfZtK6fKSDLqZbYkDd7OdQR9gV0jdYR/CTSM/oiiWBisODSW2tCspr48/RkFf&#10;xNddYvb3yzt9ZYd5X2fJolZqMh62SxCeBv8v/nPvdZgffybw+004Qa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F7BcMAAADdAAAADwAAAAAAAAAAAAAAAACYAgAAZHJzL2Rv&#10;d25yZXYueG1sUEsFBgAAAAAEAAQA9QAAAIgDAAAAAA==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1660" o:spid="_x0000_s1081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060McA&#10;AADdAAAADwAAAGRycy9kb3ducmV2LnhtbESPT2vDMAzF74N9B6PBbquzHbI1rVvaQmFkMOgf2qsa&#10;q3FYLIfYa7JvPx0Gu0m8p/d+mi9H36ob9bEJbOB5koEiroJtuDZwPGyf3kDFhGyxDUwGfijCcnF/&#10;N8fChoF3dNunWkkIxwINuJS6QutYOfIYJ6EjFu0aeo9J1r7WtsdBwn2rX7Is1x4blgaHHW0cVV/7&#10;b29g/XHaHq+fw+qyO6VQuml57l5LYx4fxtUMVKIx/Zv/rt+t4Oe58Ms3MoJ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dOtDHAAAA3QAAAA8AAAAAAAAAAAAAAAAAmAIAAGRy&#10;cy9kb3ducmV2LnhtbFBLBQYAAAAABAAEAPUAAACMAwAAAAA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1661" o:spid="_x0000_s1082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TTJsQA&#10;AADdAAAADwAAAGRycy9kb3ducmV2LnhtbERPS2vCQBC+C/0Pywi9FN2oGEp0I1Zb6MFDa+N9yE4e&#10;mp0N2a2J/94tFLzNx/ec9WYwjbhS52rLCmbTCARxbnXNpYLs52PyCsJ5ZI2NZVJwIweb9Gm0xkTb&#10;nr/pevSlCCHsElRQed8mUrq8IoNualviwBW2M+gD7EqpO+xDuGnkPIpiabDm0FBhS7uK8svx1yiY&#10;Z29Lsx0OLwv3VZz68pwt9tG7Us/jYbsC4WnwD/G/+1OH+XE8g79vwgk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E0ybEAAAA3QAAAA8AAAAAAAAAAAAAAAAAmAIAAGRycy9k&#10;b3ducmV2LnhtbFBLBQYAAAAABAAEAPUAAACJAwAAAAA=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1662" o:spid="_x0000_s1083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Gge8IA&#10;AADdAAAADwAAAGRycy9kb3ducmV2LnhtbERPTUvDQBC9C/6HZYTe7MRSQondBg0oUtBilJ6H7DQb&#10;zM6G7Jqm/94VBG/zeJ+zLWfXq4nH0HnRcLfMQLE03nTSavj8eLrdgAqRxFDvhTVcOEC5u77aUmH8&#10;Wd55qmOrUoiEgjTYGIcCMTSWHYWlH1gSd/Kjo5jg2KIZ6ZzCXY+rLMvRUSepwdLAleXmq/52Gurj&#10;hPJ22G9en9f+gNjaarCPWi9u5od7UJHn+C/+c7+YND/PV/D7TToB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aB7wgAAAN0AAAAPAAAAAAAAAAAAAAAAAJgCAABkcnMvZG93&#10;bnJldi54bWxQSwUGAAAAAAQABAD1AAAAhwM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663" o:spid="_x0000_s1084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zQT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F+kkzh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03NBMwwAAAN0AAAAP&#10;AAAAAAAAAAAAAAAAAKoCAABkcnMvZG93bnJldi54bWxQSwUGAAAAAAQABAD6AAAAmgMAAAAA&#10;">
                          <o:lock v:ext="edit" aspectratio="t"/>
                          <v:shape id="Freeform 1664" o:spid="_x0000_s1085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9l9cEA&#10;AADdAAAADwAAAGRycy9kb3ducmV2LnhtbERPS2sCMRC+F/wPYQq91WxFlrIaRQSlh3rQ6p6HzewD&#10;k8mSRN3+eyMI3ubje858OVgjruRD51jB1zgDQVw53XGj4Pi3+fwGESKyRuOYFPxTgOVi9DbHQrsb&#10;7+l6iI1IIRwKVNDG2BdShqoli2HseuLE1c5bjAn6RmqPtxRujZxkWS4tdpwaWuxp3VJ1Plysgn29&#10;Kk9+W2PZWWMmu3JKu1+n1Mf7sJqBiDTEl/jp/tFpfp5P4fFNOkE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PZfXBAAAA3QAAAA8AAAAAAAAAAAAAAAAAmAIAAGRycy9kb3du&#10;cmV2LnhtbFBLBQYAAAAABAAEAPUAAACGAwAAAAA=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1665" o:spid="_x0000_s1086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C7vcQA&#10;AADdAAAADwAAAGRycy9kb3ducmV2LnhtbERPTWuDQBC9F/oflinkUuKaQCUxbkIJCAZ6aVJ6nrgT&#10;Fd1Z627U/vtuodDbPN7nZIfZdGKkwTWWFayiGARxaXXDlYKPS77cgHAeWWNnmRR8k4PD/vEhw1Tb&#10;id9pPPtKhBB2KSqove9TKV1Zk0EX2Z44cDc7GPQBDpXUA04h3HRyHceJNNhwaKixp2NNZXu+GwVT&#10;lVyPW1N8fT7TW35aTW2+3bRKLZ7m1x0IT7P/F/+5Cx3mJ8kL/H4TTp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wu73EAAAA3QAAAA8AAAAAAAAAAAAAAAAAmAIAAGRycy9k&#10;b3ducmV2LnhtbFBLBQYAAAAABAAEAPUAAACJAwAAAAA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1666" o:spid="_x0000_s1087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HP8MA&#10;AADdAAAADwAAAGRycy9kb3ducmV2LnhtbERPTWvCQBC9F/wPywje6sYe0hpdRQVBIhS0otcxO2aD&#10;2dmQ3Zr477uFQm/zeJ8zX/a2Fg9qfeVYwWScgCAunK64VHD62r5+gPABWWPtmBQ8ycNyMXiZY6Zd&#10;xwd6HEMpYgj7DBWYEJpMSl8YsujHriGO3M21FkOEbSl1i10Mt7V8S5JUWqw4NhhsaGOouB+/rYL1&#10;/rw93T671fVwDi430/zSvOdKjYb9agYiUB/+xX/unY7z0zSF32/iC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gHP8MAAADdAAAADwAAAAAAAAAAAAAAAACYAgAAZHJzL2Rv&#10;d25yZXYueG1sUEsFBgAAAAAEAAQA9QAAAIgDAAAAAA==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1667" o:spid="_x0000_s1088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uycQA&#10;AADdAAAADwAAAGRycy9kb3ducmV2LnhtbERPTWvCQBC9C/0PyxR6Ed1UaZToKrYqePDQarwP2TFJ&#10;m50N2dXEf+8KBW/zeJ8zX3amEldqXGlZwfswAkGcWV1yriA9bgdTEM4ja6wsk4IbOVguXnpzTLRt&#10;+YeuB5+LEMIuQQWF93UipcsKMuiGtiYO3Nk2Bn2ATS51g20IN5UcRVEsDZYcGgqs6aug7O9wMQpG&#10;6eeHWXX7/th9n09t/puO19FGqbfXbjUD4anzT/G/e6fD/DiewOObcIJ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h7snEAAAA3QAAAA8AAAAAAAAAAAAAAAAAmAIAAGRycy9k&#10;b3ducmV2LnhtbFBLBQYAAAAABAAEAPUAAACJAwAAAAA=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1668" o:spid="_x0000_s1089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mXkcQA&#10;AADdAAAADwAAAGRycy9kb3ducmV2LnhtbESPQUvDQBCF70L/wzIFb3ZikVBit0ULFRG0GMXzkB2z&#10;wexsyK5p/PfOQfA2w3vz3jfb/Rx6M/GYuigWrlcFGJYmuk5aC+9vx6sNmJRJHPVR2MIPJ9jvFhdb&#10;qlw8yytPdW6NhkiqyILPeagQU+M5UFrFgUW1zzgGyrqOLbqRzhoeelwXRYmBOtEGTwMfPDdf9Xew&#10;UH9MKC+np83zw008Ibb+MPh7ay+X890tmMxz/jf/XT86xS9LxdVvdAT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Zl5HEAAAA3QAAAA8AAAAAAAAAAAAAAAAAmAIAAGRycy9k&#10;b3ducmV2LnhtbFBLBQYAAAAABAAEAPUAAACJAwAAAAA=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669" o:spid="_x0000_s1090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TnpsQAAADdAAAADwAAAGRycy9kb3ducmV2LnhtbERPS2vCQBC+F/wPywi9&#10;1U0sDRpdRUTFgxR8gHgbsmMSzM6G7JrEf98tFHqbj+8582VvKtFS40rLCuJRBII4s7rkXMHlvP2Y&#10;gHAeWWNlmRS8yMFyMXibY6ptx0dqTz4XIYRdigoK7+tUSpcVZNCNbE0cuLttDPoAm1zqBrsQbio5&#10;jqJEGiw5NBRY07qg7HF6GgW7DrvVZ7xpD4/7+nU7f31fDzEp9T7sVzMQnnr/L/5z73WYnyR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TTnpsQAAADdAAAA&#10;DwAAAAAAAAAAAAAAAACqAgAAZHJzL2Rvd25yZXYueG1sUEsFBgAAAAAEAAQA+gAAAJsDAAAAAA==&#10;">
                          <o:lock v:ext="edit" aspectratio="t"/>
                          <v:shape id="Freeform 1670" o:spid="_x0000_s1091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Z2MYA&#10;AADdAAAADwAAAGRycy9kb3ducmV2LnhtbESPQU/DMAyF70j8h8hI3GgKTAOVZdM0YGO7Mba71XhN&#10;oXFKE7qyXz8fkLjZes/vfZ7MBt+onrpYBzZwm+WgiMtga64M7D5ebx5BxYRssQlMBn4pwmx6eTHB&#10;woYjv1O/TZWSEI4FGnAptYXWsXTkMWahJRbtEDqPSdau0rbDo4T7Rt/l+Vh7rFkaHLa0cFR+bX+8&#10;gW/30j/v03o0WrWnw/J+FTefp9KY66th/gQq0ZD+zX/Xb1bwxw/CL9/ICHp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MZ2MYAAADdAAAADwAAAAAAAAAAAAAAAACYAgAAZHJz&#10;L2Rvd25yZXYueG1sUEsFBgAAAAAEAAQA9QAAAIsDAAAAAA==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1671" o:spid="_x0000_s1092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+Fa78A&#10;AADdAAAADwAAAGRycy9kb3ducmV2LnhtbERPTYvCMBC9C/6HMII3Td2DStcoKix41V32PDRj07WZ&#10;lCRq7K83woK3ebzPWW2SbcWNfGgcK5hNCxDEldMN1wp+vr8mSxAhImtsHZOCBwXYrIeDFZba3flI&#10;t1OsRQ7hUKICE2NXShkqQxbD1HXEmTs7bzFm6GupPd5zuG3lR1HMpcWGc4PBjvaGqsvpahXsfpvF&#10;w/T+IC/2r6dep3TGpNR4lLafICKl+Bb/uw86z58vZvD6Jp8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j4Vr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672" o:spid="_x0000_s1093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tXM8QA&#10;AADdAAAADwAAAGRycy9kb3ducmV2LnhtbERPTYvCMBC9C/6HMIIX0VQRlWqU3QVh3ZNWQXobmrEt&#10;NpPSZLXrr98Igrd5vM9ZbVpTiRs1rrSsYDyKQBBnVpecKzgdt8MFCOeRNVaWScEfOdisu50Vxtre&#10;+UC3xOcihLCLUUHhfR1L6bKCDLqRrYkDd7GNQR9gk0vd4D2Em0pOomgmDZYcGgqs6aug7Jr8GgX4&#10;+JQ/6Tg67/dpPpheffqYL3ZK9XvtxxKEp9a/xS/3tw7zZ/MJPL8JJ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rVzPEAAAA3QAAAA8AAAAAAAAAAAAAAAAAmAIAAGRycy9k&#10;b3ducmV2LnhtbFBLBQYAAAAABAAEAPUAAACJ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673" o:spid="_x0000_s1094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C9i8MA&#10;AADdAAAADwAAAGRycy9kb3ducmV2LnhtbERPTUvDQBC9C/6HZYTe2o0Wq4ndFrEU6qk0FvQ4ZMck&#10;mJ0Nu9Mm/feuUPA2j/c5y/XoOnWmEFvPBu5nGSjiytuWawPHj+30GVQUZIudZzJwoQjr1e3NEgvr&#10;Bz7QuZRapRCOBRpoRPpC61g15DDOfE+cuG8fHEqCodY24JDCXacfsmyhHbacGhrs6a2h6qc8OQO0&#10;D/P8832T+/3wVcljmXN9FGMmd+PrCyihUf7FV/fOpvmLpzn8fZNO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C9i8MAAADdAAAADwAAAAAAAAAAAAAAAACYAgAAZHJzL2Rv&#10;d25yZXYueG1sUEsFBgAAAAAEAAQA9QAAAIgDAAAAAA==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1674" o:spid="_x0000_s1095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0LScIA&#10;AADdAAAADwAAAGRycy9kb3ducmV2LnhtbERPTWvCQBC9F/wPyxS81UlFrERXqYIihVaalp6H7JgN&#10;zc6G7BrTf98tFLzN433OajO4RvXchdqLhsdJBoql9KaWSsPnx/5hASpEEkONF9bwwwE269HdinLj&#10;r/LOfRErlUIk5KTBxtjmiKG07ChMfMuSuLPvHMUEuwpNR9cU7hqcZtkcHdWSGiy1vLNcfhcXp6H4&#10;6lHeTi+L18PMnxAru2vtVuvx/fC8BBV5iDfxv/to0vz50wz+vkkn4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TQtJwgAAAN0AAAAPAAAAAAAAAAAAAAAAAJgCAABkcnMvZG93&#10;bnJldi54bWxQSwUGAAAAAAQABAD1AAAAhwMAAAAA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1675" o:spid="_x0000_s1096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B7f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P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Gge37FAAAA3QAA&#10;AA8AAAAAAAAAAAAAAAAAqgIAAGRycy9kb3ducmV2LnhtbFBLBQYAAAAABAAEAPoAAACcAwAAAAA=&#10;">
                          <o:lock v:ext="edit" aspectratio="t"/>
                          <v:shape id="Freeform 1676" o:spid="_x0000_s1097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GN5sUA&#10;AADdAAAADwAAAGRycy9kb3ducmV2LnhtbERP32vCMBB+H+x/CCfsZWi6DTqpRhmbGyLCUCvi29Gc&#10;bVlz6ZKs1v9+EQZ7u4/v503nvWlER87XlhU8jBIQxIXVNZcK8t37cAzCB2SNjWVScCEP89ntzRQz&#10;bc+8oW4bShFD2GeooAqhzaT0RUUG/ci2xJE7WWcwROhKqR2eY7hp5GOSpNJgzbGhwpZeKyq+tj9G&#10;wfpw/L73T/tPt/jA1cKZvLNvuVJ3g/5lAiJQH/7Ff+6ljvPT5xSu38QT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Y3mxQAAAN0AAAAPAAAAAAAAAAAAAAAAAJgCAABkcnMv&#10;ZG93bnJldi54bWxQSwUGAAAAAAQABAD1AAAAigMAAAAA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1677" o:spid="_x0000_s1098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q4hL8A&#10;AADdAAAADwAAAGRycy9kb3ducmV2LnhtbERPTWsCMRC9F/ofwhS8adYeXFmNUoWCV7X0PGzGzdbN&#10;ZEmixv31RhB6m8f7nOU62U5cyYfWsYLppABBXDvdcqPg5/g9noMIEVlj55gU3CnAevX+tsRKuxvv&#10;6XqIjcghHCpUYGLsKylDbchimLieOHMn5y3GDH0jtcdbDred/CyKmbTYcm4w2NPWUH0+XKyCzW9b&#10;3s3gd/Js/wYadEonTEqNPtLXAkSkFP/FL/dO5/mzsoTnN/kE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KriE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678" o:spid="_x0000_s1099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Ng2ccA&#10;AADdAAAADwAAAGRycy9kb3ducmV2LnhtbESPQWvCQBCF74L/YRmhF9GNpahEV2mFQu3JqiC5Ddkx&#10;CWZnQ3bV6K/vHAq9zfDevPfNct25Wt2oDZVnA5NxAoo497biwsDx8DmagwoR2WLtmQw8KMB61e8t&#10;MbX+zj9028dCSQiHFA2UMTap1iEvyWEY+4ZYtLNvHUZZ20LbFu8S7mr9miRT7bBiaSixoU1J+WV/&#10;dQbw+aG/s0ly2u2yYvh2idlzNt8a8zLo3hegInXx3/x3/WUFfzoTXPlGRt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DYNnHAAAA3QAAAA8AAAAAAAAAAAAAAAAAmAIAAGRy&#10;cy9kb3ducmV2LnhtbFBLBQYAAAAABAAEAPUAAACM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679" o:spid="_x0000_s1100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KYcMA&#10;AADdAAAADwAAAGRycy9kb3ducmV2LnhtbERPTUvDQBC9C/6HZQRv7aYWq4ndFrEI9VSMhfY4ZMck&#10;NDsbdscm/feuUPA2j/c5y/XoOnWmEFvPBmbTDBRx5W3LtYH91/vkGVQUZIudZzJwoQjr1e3NEgvr&#10;B/6kcym1SiEcCzTQiPSF1rFqyGGc+p44cd8+OJQEQ61twCGFu04/ZNlCO2w5NTTY01tD1an8cQZo&#10;F+b54WOT+91wrOSxzLneizH3d+PrCyihUf7FV/fWpvmLpxz+vkkn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KYcMAAADdAAAADwAAAAAAAAAAAAAAAACYAgAAZHJzL2Rv&#10;d25yZXYueG1sUEsFBgAAAAAEAAQA9QAAAIgDAAAAAA==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1680" o:spid="_x0000_s1101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crGcQA&#10;AADdAAAADwAAAGRycy9kb3ducmV2LnhtbESPQW/CMAyF75P2HyJP4jZSKlGxQkAIBOK4wbhbjWkL&#10;jVM1oZR/jw+TdrP1nt/7vFgNrlE9daH2bGAyTkARF97WXBr4Pe0+Z6BCRLbYeCYDTwqwWr6/LTC3&#10;/sE/1B9jqSSEQ44GqhjbXOtQVOQwjH1LLNrFdw6jrF2pbYcPCXeNTpMk0w5rloYKW9pUVNyOd2eg&#10;nfY6/b49t1/FfX3e77N+k14vxow+hvUcVKQh/pv/rg9W8LOZ8Ms3MoJe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nKxnEAAAA3QAAAA8AAAAAAAAAAAAAAAAAmAIAAGRycy9k&#10;b3ducmV2LnhtbFBLBQYAAAAABAAEAPUAAACJAwAAAAA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1" w:type="dxa"/>
            <w:vAlign w:val="center"/>
          </w:tcPr>
          <w:p w:rsidR="007C12D2" w:rsidRDefault="00D50BDB">
            <w:pPr>
              <w:pStyle w:val="Graphic"/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7965" cy="1505585"/>
                      <wp:effectExtent l="0" t="0" r="26035" b="18415"/>
                      <wp:docPr id="1681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1682" name="Group 1682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1683" name="Group 168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1684" name="Freeform 16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85" name="Freeform 16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86" name="Freeform 16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87" name="Freeform 16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88" name="Freeform 16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89" name="Group 168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1690" name="Freeform 16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91" name="Freeform 16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92" name="Freeform 16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93" name="Freeform 16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94" name="Freeform 16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95" name="Group 169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1696" name="Freeform 16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97" name="Freeform 16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98" name="Freeform 16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99" name="Freeform 16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00" name="Freeform 17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701" name="Group 170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1702" name="Freeform 17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03" name="Freeform 17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04" name="Freeform 17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05" name="Freeform 17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06" name="Freeform 17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707" name="Group 1707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1708" name="Group 1708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1709" name="Freeform 17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10" name="Freeform 17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11" name="Freeform 17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12" name="Freeform 17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13" name="Freeform 17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714" name="Group 1714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398362"/>
                                    <a:ext cx="409457" cy="310896"/>
                                    <a:chOff x="543508" y="398362"/>
                                    <a:chExt cx="389363" cy="295639"/>
                                  </a:xfrm>
                                </wpg:grpSpPr>
                                <wps:wsp>
                                  <wps:cNvPr id="1715" name="Freeform 17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16" name="Freeform 17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17" name="Freeform 17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18" name="Freeform 17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19" name="Freeform 17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720" name="Group 172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1721" name="Freeform 17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22" name="Freeform 17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23" name="Freeform 17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24" name="Freeform 17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25" name="Freeform 17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726" name="Group 172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1727" name="Freeform 17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28" name="Freeform 17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29" name="Freeform 17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30" name="Freeform 17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31" name="Freeform 17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732" name="Group 1732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1733" name="Group 173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1734" name="Freeform 17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35" name="Freeform 17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36" name="Freeform 17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37" name="Freeform 17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38" name="Freeform 17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739" name="Group 173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1740" name="Freeform 17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41" name="Freeform 17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42" name="Freeform 17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43" name="Freeform 17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44" name="Freeform 17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745" name="Group 174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1746" name="Freeform 17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47" name="Freeform 17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48" name="Freeform 17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49" name="Freeform 17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50" name="Freeform 17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751" name="Group 175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1752" name="Freeform 17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53" name="Freeform 17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54" name="Freeform 17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55" name="Freeform 17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56" name="Freeform 17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6E33A8" id="Group 151" o:spid="_x0000_s1026" style="width:117.95pt;height:118.55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">
                      <o:lock v:ext="edit" aspectratio="t"/>
                      <v:group id="Group 1682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5yTLcQAAADdAAAA&#10;DwAAAAAAAAAAAAAAAACqAgAAZHJzL2Rvd25yZXYueG1sUEsFBgAAAAAEAAQA+gAAAJsDAAAAAA==&#10;">
                        <v:group id="Group 1683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            <o:lock v:ext="edit" aspectratio="t"/>
                          <v:shape id="Freeform 1684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WVsUA&#10;AADdAAAADwAAAGRycy9kb3ducmV2LnhtbESPQWvCQBCF70L/wzKCF9FNpBWJrtIWEoK3ansfs2MS&#10;zM6G7Bqjv75bKHib4b33zZvNbjCN6KlztWUF8TwCQVxYXXOp4PuYzlYgnEfW2FgmBXdysNu+jDaY&#10;aHvjL+oPvhQBwi5BBZX3bSKlKyoy6Oa2JQ7a2XYGfVi7UuoObwFuGrmIoqU0WHO4UGFLnxUVl8PV&#10;BMrPPt5rk00fb6dr81Hnsc2KVKnJeHhfg/A0+Kf5P53rUH+5eoW/b8II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NZWxQAAAN0AAAAPAAAAAAAAAAAAAAAAAJgCAABkcnMv&#10;ZG93bnJldi54bWxQSwUGAAAAAAQABAD1AAAAigMAAAAA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1685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xdR8MA&#10;AADdAAAADwAAAGRycy9kb3ducmV2LnhtbERPTWvCQBC9F/wPywheim4sNMToKiIEFHqpiucxOyYh&#10;2dmY3Zr4791Cobd5vM9ZbQbTiAd1rrKsYD6LQBDnVldcKDifsmkCwnlkjY1lUvAkB5v16G2FqbY9&#10;f9Pj6AsRQtilqKD0vk2ldHlJBt3MtsSBu9nOoA+wK6TusA/hppEfURRLgxWHhhJb2pWU18cfo6Av&#10;4utuYfb3yzt9ZYd5X2eLpFZqMh62SxCeBv8v/nPvdZgfJ5/w+004Qa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xdR8MAAADdAAAADwAAAAAAAAAAAAAAAACYAgAAZHJzL2Rv&#10;d25yZXYueG1sUEsFBgAAAAAEAAQA9QAAAIgDAAAAAA==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1686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ThxcQA&#10;AADdAAAADwAAAGRycy9kb3ducmV2LnhtbERPS2vCQBC+F/oflil4q5v2EDW6ii0IJYLgA72O2TEb&#10;zM6G7NbEf+8WCt7m43vObNHbWtyo9ZVjBR/DBARx4XTFpYLDfvU+BuEDssbaMSm4k4fF/PVlhpl2&#10;HW/ptguliCHsM1RgQmgyKX1hyKIfuoY4chfXWgwRtqXULXYx3NbyM0lSabHi2GCwoW9DxXX3axV8&#10;rY+rw2XTLc/bY3C5meSnZpQrNXjrl1MQgfrwFP+7f3Scn45T+Psmni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04cXEAAAA3QAAAA8AAAAAAAAAAAAAAAAAmAIAAGRycy9k&#10;b3ducmV2LnhtbFBLBQYAAAAABAAEAPUAAACJAwAAAAA=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1687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0IM8QA&#10;AADdAAAADwAAAGRycy9kb3ducmV2LnhtbERPTWvCQBC9C/0PyxR6Ed2oaCV1Fa0KHjy0Mb0P2TFJ&#10;m50N2dXEf+8KQm/zeJ+zWHWmEldqXGlZwWgYgSDOrC45V5Ce9oM5COeRNVaWScGNHKyWL70Fxtq2&#10;/E3XxOcihLCLUUHhfR1L6bKCDLqhrYkDd7aNQR9gk0vdYBvCTSXHUTSTBksODQXW9FlQ9pdcjIJx&#10;upmadXfsT9zX+afNf9PJNtop9fbarT9AeOr8v/jpPugwfzZ/h8c34QS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tCDPEAAAA3QAAAA8AAAAAAAAAAAAAAAAAmAIAAGRycy9k&#10;b3ducmV2LnhtbFBLBQYAAAAABAAEAPUAAACJAwAAAAA=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1688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ouoccA&#10;AADdAAAADwAAAGRycy9kb3ducmV2LnhtbESPT0vDQBDF74LfYRnBS7EbPZSQdltKQfAPHmx76W3I&#10;jtlodjbNjk389s5B8DbDe/Peb1abKXbmQkNuEzu4nxdgiOvkW24cHA+PdyWYLMgeu8Tk4IcybNbX&#10;VyusfBr5nS57aYyGcK7QQRDpK2tzHShinqeeWLWPNEQUXYfG+gFHDY+dfSiKhY3YsjYE7GkXqP7a&#10;f0cHs9lr2Xy+2TwW55dDkP40yfnZudubabsEIzTJv/nv+skr/qJUXP1GR7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KLqHHAAAA3QAAAA8AAAAAAAAAAAAAAAAAmAIAAGRy&#10;cy9kb3ducmV2LnhtbFBLBQYAAAAABAAEAPUAAACMAwAAAAA=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689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gBXMUAAADdAAAADwAAAGRycy9kb3ducmV2LnhtbERPS2vCQBC+F/wPywi9&#10;1U2UikZXEamlh1BoIpTehuyYBLOzIbvN4993C4Xe5uN7zv44mkb01LnasoJ4EYEgLqyuuVRwzS9P&#10;GxDOI2tsLJOCiRwcD7OHPSbaDvxBfeZLEULYJaig8r5NpHRFRQbdwrbEgbvZzqAPsCul7nAI4aaR&#10;yyhaS4M1h4YKWzpXVNyzb6PgdcDhtIpf+vR+O09f+fP7ZxqTUo/z8bQD4Wn0/+I/95sO89ebL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U4AVzFAAAA3QAA&#10;AA8AAAAAAAAAAAAAAAAAqgIAAGRycy9kb3ducmV2LnhtbFBLBQYAAAAABAAEAPoAAACcAwAAAAA=&#10;">
                          <o:lock v:ext="edit" aspectratio="t"/>
                          <v:shape id="Freeform 1690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HpfccA&#10;AADdAAAADwAAAGRycy9kb3ducmV2LnhtbESPQU/CQBCF7yT+h82YeJOtxRApLERBjQdiQks4D92x&#10;rXZnm+4K5d87BxNuM3lv3vtmsRpcq07Uh8azgYdxAoq49LbhysC+eLt/AhUissXWMxm4UIDV8ma0&#10;wMz6M+/olMdKSQiHDA3UMXaZ1qGsyWEY+45YtC/fO4yy9pW2PZ4l3LU6TZKpdtiwNNTY0bqm8if/&#10;dQbSDeYv6bHYvhevlj4Pl+/HSbMx5u52eJ6DijTEq/n/+sMK/nQm/PKNjK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h6X3HAAAA3QAAAA8AAAAAAAAAAAAAAAAAmAIAAGRy&#10;cy9kb3ducmV2LnhtbFBLBQYAAAAABAAEAPUAAACMAwAAAAA=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1691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7NmcMA&#10;AADdAAAADwAAAGRycy9kb3ducmV2LnhtbERPTWvCQBC9F/wPywheim7iIZjoKiIELPSilp7H7JiE&#10;ZGdjdmvSf+8WCt7m8T5nsxtNKx7Uu9qygngRgSAurK65VPB1yecrEM4ja2wtk4JfcrDbTt42mGk7&#10;8IkeZ1+KEMIuQwWV910mpSsqMugWtiMO3M32Bn2AfSl1j0MIN61cRlEiDdYcGirs6FBR0Zx/jIKh&#10;TK6H1Bzv3+/0mX/EQ5Onq0ap2XTcr0F4Gv1L/O8+6jA/SWP4+yac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7NmcMAAADdAAAADwAAAAAAAAAAAAAAAACYAgAAZHJzL2Rv&#10;d25yZXYueG1sUEsFBgAAAAAEAAQA9QAAAIgDAAAAAA=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1692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xG8QA&#10;AADdAAAADwAAAGRycy9kb3ducmV2LnhtbERPS2vCQBC+F/wPyxR6azb1YGt0FRWEkoLgA72O2TEb&#10;zM6G7GrSf98VCt7m43vOdN7bWtyp9ZVjBR9JCoK4cLriUsFhv37/AuEDssbaMSn4JQ/z2eBlipl2&#10;HW/pvguliCHsM1RgQmgyKX1hyKJPXEMcuYtrLYYI21LqFrsYbms5TNORtFhxbDDY0MpQcd3drILl&#10;z3F9uGy6xXl7DC434/zUfOZKvb32iwmIQH14iv/d3zrOH42H8Pgmn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WcRvEAAAA3QAAAA8AAAAAAAAAAAAAAAAAmAIAAGRycy9k&#10;b3ducmV2LnhtbFBLBQYAAAAABAAEAPUAAACJAwAAAAA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1693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+Y7cQA&#10;AADdAAAADwAAAGRycy9kb3ducmV2LnhtbERPTWvCQBC9F/oflin0UnSjQdHoKtoqePDQarwP2TFJ&#10;m50N2a2J/94VBG/zeJ8zX3amEhdqXGlZwaAfgSDOrC45V5Aet70JCOeRNVaWScGVHCwXry9zTLRt&#10;+YcuB5+LEMIuQQWF93UipcsKMuj6tiYO3Nk2Bn2ATS51g20IN5UcRtFYGiw5NBRY02dB2d/h3ygY&#10;puuRWXX7j9h9n09t/pvGX9FGqfe3bjUD4anzT/HDvdNh/ngaw/2bcIJ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PmO3EAAAA3QAAAA8AAAAAAAAAAAAAAAAAmAIAAGRycy9k&#10;b3ducmV2LnhtbFBLBQYAAAAABAAEAPUAAACJAwAAAAA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1694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6yecQA&#10;AADdAAAADwAAAGRycy9kb3ducmV2LnhtbERPTWvCQBC9F/wPywi9SN1YimjqKiIIVemh6qW3ITvN&#10;ps3OxuzUpP/eLRR6m8f7nMWq97W6UhurwAYm4wwUcRFsxaWB82n7MAMVBdliHZgM/FCE1XJwt8Dc&#10;ho7f6HqUUqUQjjkacCJNrnUsHHmM49AQJ+4jtB4lwbbUtsUuhftaP2bZVHusODU4bGjjqPg6fnsD&#10;o9FhVn6+6thll/3JSfPey2VnzP2wXz+DEurlX/znfrFp/nT+BL/fpBP0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esnnEAAAA3QAAAA8AAAAAAAAAAAAAAAAAmAIAAGRycy9k&#10;b3ducmV2LnhtbFBLBQYAAAAABAAEAPUAAACJAwAAAAA=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695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aydhMUAAADdAAAADwAAAGRycy9kb3ducmV2LnhtbERPS2vCQBC+F/wPyxS8&#10;1U2UhJq6ikiVHkKhKpTehuyYBLOzIbvN4993C4Xe5uN7zmY3mkb01LnasoJ4EYEgLqyuuVRwvRyf&#10;nkE4j6yxsUwKJnKw284eNphpO/AH9WdfihDCLkMFlfdtJqUrKjLoFrYlDtzNdgZ9gF0pdYdDCDeN&#10;XEZRKg3WHBoqbOlQUXE/fxsFpwGH/Sp+7fP77TB9XZL3zzwmpeaP4/4FhKfR/4v/3G86zE/X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GsnYTFAAAA3QAA&#10;AA8AAAAAAAAAAAAAAAAAqgIAAGRycy9kb3ducmV2LnhtbFBLBQYAAAAABAAEAPoAAACcAwAAAAA=&#10;">
                          <o:lock v:ext="edit" aspectratio="t"/>
                          <v:shape id="Freeform 1696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3H98QA&#10;AADdAAAADwAAAGRycy9kb3ducmV2LnhtbERPS2vCQBC+C/0PyxR6002VRo2uYi2Clwq+wOOQnW6C&#10;2dk0u9Xk33cLBW/z8T1nvmxtJW7U+NKxgtdBAoI4d7pko+B03PQnIHxA1lg5JgUdeVgunnpzzLS7&#10;855uh2BEDGGfoYIihDqT0ucFWfQDVxNH7ss1FkOEjZG6wXsMt5UcJkkqLZYcGwqsaV1Qfj38WAWf&#10;Zpzv/Gb03V3f3Pb8cd5fTPeu1Mtzu5qBCNSGh/jfvdVxfjpN4e+beIJ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tx/fEAAAA3QAAAA8AAAAAAAAAAAAAAAAAmAIAAGRycy9k&#10;b3ducmV2LnhtbFBLBQYAAAAABAAEAPUAAACJAwAAAAA=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1697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Zefr8A&#10;AADdAAAADwAAAGRycy9kb3ducmV2LnhtbERPTWsCMRC9C/6HMII3zdqD2tUoWhC81paeh824Wd1M&#10;liRq3F/fFAre5vE+Z71NthV38qFxrGA2LUAQV043XCv4/jpMliBCRNbYOiYFTwqw3QwHayy1e/An&#10;3U+xFjmEQ4kKTIxdKWWoDFkMU9cRZ+7svMWYoa+l9vjI4baVb0UxlxYbzg0GO/owVF1PN6tg/9Ms&#10;nqb3R3m1l556ndIZk1LjUdqtQERK8SX+dx91nj9/X8DfN/kE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Jl5+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698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+GI8gA&#10;AADdAAAADwAAAGRycy9kb3ducmV2LnhtbESPT2vCQBDF70K/wzIFL1I3SvFPdJVWEGxPVguS25Ad&#10;k2B2NmRXTf30nUOhtxnem/d+s1x3rlY3akPl2cBomIAizr2tuDDwfdy+zECFiGyx9kwGfijAevXU&#10;W2Jq/Z2/6HaIhZIQDikaKGNsUq1DXpLDMPQNsWhn3zqMsraFti3eJdzVepwkE+2wYmkosaFNSfnl&#10;cHUG8PGuP7NRctrvs2LweonZYzr7MKb/3L0tQEXq4r/573pnBX8yF1z5Rkb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z4YjyAAAAN0AAAAPAAAAAAAAAAAAAAAAAJgCAABk&#10;cnMvZG93bnJldi54bWxQSwUGAAAAAAQABAD1AAAAjQMAAAAA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699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sm8IA&#10;AADdAAAADwAAAGRycy9kb3ducmV2LnhtbERPTUvDQBC9C/0Pywje7EbF0o3dlqIIeiqmhXocstMk&#10;NDsbdscm/ntXELzN433OajP5Xl0opi6whbt5AYq4Dq7jxsJh/3q7BJUE2WEfmCx8U4LNena1wtKF&#10;kT/oUkmjcginEi20IkOpdapb8pjmYSDO3ClEj5JhbLSLOOZw3+v7olhojx3nhhYHem6pPldf3gLt&#10;4oM5vr+YsBs/a3msDDcHsfbmeto+gRKa5F/8535zef7CGPj9Jp+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9GybwgAAAN0AAAAPAAAAAAAAAAAAAAAAAJgCAABkcnMvZG93&#10;bnJldi54bWxQSwUGAAAAAAQABAD1AAAAhwMAAAAA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1700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4uYMYA&#10;AADdAAAADwAAAGRycy9kb3ducmV2LnhtbESPT0/DMAzF70h8h8hIXCaWwAGmbtmEkJD4Iw5su3Cz&#10;Gq8pNE7XmLV8e3xA4mbrPb/382ozpc6caChtZg/XcweGuM6h5cbDfvd4tQBTBDlgl5k8/FCBzfr8&#10;bIVVyCO/02krjdEQLhV6iCJ9ZW2pIyUs89wTq3bIQ0LRdWhsGHDU8NTZG+dubcKWtSFiTw+R6q/t&#10;d/Iwm70ums83W0Z3fNlF6T8mOT57f3kx3S/BCE3yb/67fgqKf+eUX7/REez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4uYMYAAADdAAAADwAAAAAAAAAAAAAAAACYAgAAZHJz&#10;L2Rvd25yZXYueG1sUEsFBgAAAAAEAAQA9QAAAIsDAAAAAA=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1701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wBnc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9x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HwBncQAAADdAAAA&#10;DwAAAAAAAAAAAAAAAACqAgAAZHJzL2Rvd25yZXYueG1sUEsFBgAAAAAEAAQA+gAAAJsDAAAAAA==&#10;">
                          <o:lock v:ext="edit" aspectratio="t"/>
                          <v:shape id="Freeform 1702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SyJ8EA&#10;AADdAAAADwAAAGRycy9kb3ducmV2LnhtbERPS2sCMRC+F/wPYYTeatalVFmNIkLFQz1o656HzewD&#10;k8mSpLr9940geJuP7znL9WCNuJIPnWMF00kGgrhyuuNGwc/359scRIjIGo1jUvBHAdar0csSC+1u&#10;fKTrKTYihXAoUEEbY19IGaqWLIaJ64kTVztvMSboG6k93lK4NTLPsg9psePU0GJP25aqy+nXKjjW&#10;m/LsdzWWnTUmP5TvdPhySr2Oh80CRKQhPsUP916n+bMsh/s36QS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UsifBAAAA3QAAAA8AAAAAAAAAAAAAAAAAmAIAAGRycy9kb3du&#10;cmV2LnhtbFBLBQYAAAAABAAEAPUAAACGAwAAAAA=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1703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bCZ8AA&#10;AADdAAAADwAAAGRycy9kb3ducmV2LnhtbERP32vCMBB+H+x/CCfsbU3dQEdnKm4w8HUqPh/N2dQ2&#10;l5JkGvvXL8Jgb/fx/bzVOtlBXMiHzrGCeVGCIG6c7rhVcNh/Pb+BCBFZ4+CYFNwowLp+fFhhpd2V&#10;v+myi63IIRwqVGBiHCspQ2PIYijcSJy5k/MWY4a+ldrjNYfbQb6U5UJa7Dg3GBzp01DT736sgo9j&#10;t7yZyW9lb88TTTqlEyalnmZp8w4iUor/4j/3Vuf5y/IV7t/kE2T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/bCZ8AAAADdAAAADwAAAAAAAAAAAAAAAACYAgAAZHJzL2Rvd25y&#10;ZXYueG1sUEsFBgAAAAAEAAQA9QAAAIUDAAAAAA==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704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kWPMQA&#10;AADdAAAADwAAAGRycy9kb3ducmV2LnhtbERPTWvCQBC9F/wPywheSt1VRCW6igpC25NNC5LbkB2T&#10;YHY2ZFdN/fXdguBtHu9zluvO1uJKra8caxgNFQji3JmKCw0/3/u3OQgfkA3WjknDL3lYr3ovS0yM&#10;u/EXXdNQiBjCPkENZQhNIqXPS7Loh64hjtzJtRZDhG0hTYu3GG5rOVZqKi1WHBtKbGhXUn5OL1YD&#10;3rfyMxup4+GQFa+Tc8jus/mH1oN+t1mACNSFp/jhfjdx/kxN4P+beIJ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pFjzEAAAA3QAAAA8AAAAAAAAAAAAAAAAAmAIAAGRycy9k&#10;b3ducmV2LnhtbFBLBQYAAAAABAAEAPUAAACJ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705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L8hMMA&#10;AADdAAAADwAAAGRycy9kb3ducmV2LnhtbERPTUvDQBC9C/6HZQRvdlNL1cRui1iEeirGQnscsmMS&#10;mp0Nu2OT/nu3UPA2j/c5i9XoOnWiEFvPBqaTDBRx5W3LtYHd98fDC6goyBY7z2TgTBFWy9ubBRbW&#10;D/xFp1JqlUI4FmigEekLrWPVkMM48T1x4n58cCgJhlrbgEMKd51+zLIn7bDl1NBgT+8NVcfy1xmg&#10;bZjl+8917rfDoZJ5mXO9E2Pu78a3V1BCo/yLr+6NTfOfszlcvkkn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L8hMMAAADdAAAADwAAAAAAAAAAAAAAAACYAgAAZHJzL2Rv&#10;d25yZXYueG1sUEsFBgAAAAAEAAQA9QAAAIgDAAAAAA==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1706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CWeMMA&#10;AADdAAAADwAAAGRycy9kb3ducmV2LnhtbERPS4vCMBC+C/6HMMLeNNWDStcoqyB22cv6AK+zzdh2&#10;bSaliZr1128Ewdt8fM+ZLYKpxZVaV1lWMBwkIIhzqysuFBz26/4UhPPIGmvLpOCPHCzm3c4MU21v&#10;vKXrzhcihrBLUUHpfZNK6fKSDLqBbYgjd7KtQR9hW0jd4i2Gm1qOkmQsDVYcG0psaFVSft5djILT&#10;kMPn8Wu6+f51y3t2XG39TxaUeuuFj3cQnoJ/iZ/uTMf5k2QMj2/iC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CWeMMAAADdAAAADwAAAAAAAAAAAAAAAACYAgAAZHJzL2Rv&#10;d25yZXYueG1sUEsFBgAAAAAEAAQA9QAAAIgDAAAAAA==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707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8cs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2TxywwAAAN0AAAAP&#10;AAAAAAAAAAAAAAAAAKoCAABkcnMvZG93bnJldi54bWxQSwUGAAAAAAQABAD6AAAAmgMAAAAA&#10;">
                        <v:group id="Group 1708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aoAM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K+J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UaoAMcAAADd&#10;AAAADwAAAAAAAAAAAAAAAACqAgAAZHJzL2Rvd25yZXYueG1sUEsFBgAAAAAEAAQA+gAAAJ4DAAAA&#10;AA==&#10;">
                          <o:lock v:ext="edit" aspectratio="t"/>
                          <v:shape id="Freeform 1709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2dcQA&#10;AADdAAAADwAAAGRycy9kb3ducmV2LnhtbERPzWrCQBC+F3yHZYTe6qY9NCa6ShGKFuzBmAcYsmM2&#10;mJ2N2TVJ+/TdQqG3+fh+Z72dbCsG6n3jWMHzIgFBXDndcK2gPL8/LUH4gKyxdUwKvsjDdjN7WGOu&#10;3cgnGopQixjCPkcFJoQul9JXhiz6heuII3dxvcUQYV9L3eMYw20rX5LkVVpsODYY7GhnqLoWd6sg&#10;XX4f72VzTeuSPm7ZcX/69K1R6nE+va1ABJrCv/jPfdBxfppk8PtNPEF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tnXEAAAA3QAAAA8AAAAAAAAAAAAAAAAAmAIAAGRycy9k&#10;b3ducmV2LnhtbFBLBQYAAAAABAAEAPUAAACJAwAAAAA=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1710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BkxccA&#10;AADdAAAADwAAAGRycy9kb3ducmV2LnhtbESPT2vCQBDF74V+h2UKvZS6SQ/+ia5ShIBCL9rS85id&#10;JiHZ2ZhdTfz2nYPgbYb35r3frDaja9WV+lB7NpBOElDEhbc1lwZ+vvP3OagQkS22nsnAjQJs1s9P&#10;K8ysH/hA12MslYRwyNBAFWOXaR2KihyGie+IRfvzvcMoa19q2+Mg4a7VH0ky1Q5rloYKO9pWVDTH&#10;izMwlNPTduF25983+sr36dDki3ljzOvL+LkEFWmMD/P9emcFf5YKv3wjI+j1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gZMXHAAAA3QAAAA8AAAAAAAAAAAAAAAAAmAIAAGRy&#10;cy9kb3ducmV2LnhtbFBLBQYAAAAABAAEAPUAAACMAwAAAAA=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1711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jq8QA&#10;AADdAAAADwAAAGRycy9kb3ducmV2LnhtbERPS2vCQBC+F/oflil4q5v0oDV1I7YgSISCD+x1mp1k&#10;Q7OzIbs18d+7hYK3+fies1yNthUX6n3jWEE6TUAQl043XCs4HTfPryB8QNbYOiYFV/Kwyh8flphp&#10;N/CeLodQixjCPkMFJoQuk9KXhiz6qeuII1e53mKIsK+l7nGI4baVL0kykxYbjg0GO/owVP4cfq2C&#10;9915c6o+h/X3/hxcYRbFVzcvlJo8jes3EIHGcBf/u7c6zp+nKfx9E0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246v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1712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xscQA&#10;AADdAAAADwAAAGRycy9kb3ducmV2LnhtbERPTWvCQBC9C/0PyxS8iG6MtEp0FVstePBgNd6H7Jik&#10;zc6G7GrSf+8WBG/zeJ+zWHWmEjdqXGlZwXgUgSDOrC45V5CevoYzEM4ja6wsk4I/crBavvQWmGjb&#10;8jfdjj4XIYRdggoK7+tESpcVZNCNbE0cuIttDPoAm1zqBtsQbioZR9G7NFhyaCiwps+Cst/j1SiI&#10;0483s+72g4k7XM5t/pNONtFWqf5rt56D8NT5p/jh3ukwfzqO4f+bcIJ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xMbHEAAAA3QAAAA8AAAAAAAAAAAAAAAAAmAIAAGRycy9k&#10;b3ducmV2LnhtbFBLBQYAAAAABAAEAPUAAACJAwAAAAA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1713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p5AMMA&#10;AADdAAAADwAAAGRycy9kb3ducmV2LnhtbERPTWvCQBC9F/oflin0Vie2pZXoKq3QUoQqjeJ5yI7Z&#10;YHY2ZLcx/ntXKPQ2j/c5s8XgGtVzF2ovGsajDBRL6U0tlYbd9uNhAipEEkONF9Zw5gCL+e3NjHLj&#10;T/LDfRErlUIk5KTBxtjmiKG07CiMfMuSuIPvHMUEuwpNR6cU7hp8zLIXdFRLarDU8tJyeSx+nYZi&#10;36OsN6vJ9+ez3yBWdtnad63v74a3KajIQ/wX/7m/TJr/On6C6zfpBJ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p5AMMAAADdAAAADwAAAAAAAAAAAAAAAACYAgAAZHJzL2Rv&#10;d25yZXYueG1sUEsFBgAAAAAEAAQA9QAAAIgDAAAAAA==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714" o:spid="_x0000_s1059" style="position:absolute;left:5435;top:3983;width:4094;height:3109" coordorigin="5435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dI02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P+N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dI02MQAAADdAAAA&#10;DwAAAAAAAAAAAAAAAACqAgAAZHJzL2Rvd25yZXYueG1sUEsFBgAAAAAEAAQA+gAAAJsDAAAAAA==&#10;">
                          <o:lock v:ext="edit" aspectratio="t"/>
                          <v:shape id="Freeform 1715" o:spid="_x0000_s1060" style="position:absolute;left:5435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VR8QA&#10;AADdAAAADwAAAGRycy9kb3ducmV2LnhtbERPS4vCMBC+L+x/CLOwtzXVxQfVKPtA8KJgdwWPQzOm&#10;xWZSm6jtvzeC4G0+vufMFq2txIUaXzpW0O8lIIhzp0s2Cv7/lh8TED4ga6wck4KOPCzmry8zTLW7&#10;8pYuWTAihrBPUUERQp1K6fOCLPqeq4kjd3CNxRBhY6Ru8BrDbSUHSTKSFkuODQXW9FNQfszOVsHa&#10;jPONX36euuPQrXa/u+3edN9Kvb+1X1MQgdrwFD/cKx3nj/tDuH8TT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NVUfEAAAA3QAAAA8AAAAAAAAAAAAAAAAAmAIAAGRycy9k&#10;b3ducmV2LnhtbFBLBQYAAAAABAAEAPUAAACJAwAAAAA=&#10;" path="m148,r30,3l206,11r25,13l254,41r18,20l285,85r9,26l340,87,391,71,444,61r56,-4l556,61r55,10l661,87r47,24l715,85,729,61,747,41,769,24,795,11,822,3,854,r33,4l918,14r28,15l968,50r18,25l997,102r5,30l997,163r-10,28l969,214r-22,21l921,250r-31,10l857,265r18,45l887,357r4,50l887,454r-10,46l860,542r-23,42l809,621r-33,33l739,683r-42,26l652,729r-47,15l554,753r-54,3l448,753r-51,-9l348,729,304,709,262,683,225,654,192,621,164,584,141,542,124,500,114,454r-3,-47l114,357r12,-47l144,265r-33,-5l81,250,53,235,31,214,15,191,4,163,,132,4,102,15,75,32,50,55,29,82,14,113,4,148,xe" fillcolor="#94c954 [3206]" strokecolor="#94c954 [3206]" strokeweight="0">
                            <v:path arrowok="t" o:connecttype="custom" o:connectlocs="69168,1173;89763,9385;105695,23854;114244,43407;151937,27765;194293,22290;237426,27765;275119,43407;283279,23854;298823,9385;319418,1173;344676,1564;367602,11341;383146,29329;389363,51620;383534,74692;367991,91898;345841,101675;340013,121228;346230,159160;340790,195528;325246,228377;301543,255751;270844,277259;235094,290946;194293,295639;154269,290946;118130,277259;87432,255751;63728,228377;48185,195528;43133,159160;48962,121228;43133,101675;20595,91898;5829,74692;0,51620;5829,29329;21372,11341;43910,1564" o:connectangles="0,0,0,0,0,0,0,0,0,0,0,0,0,0,0,0,0,0,0,0,0,0,0,0,0,0,0,0,0,0,0,0,0,0,0,0,0,0,0,0"/>
                          </v:shape>
                          <v:shape id="Freeform 1716" o:spid="_x0000_s1061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ZKsMA&#10;AADdAAAADwAAAGRycy9kb3ducmV2LnhtbERPTWvCQBC9C/0PyxR6kbpJDzFGVxEhYMFLtfQ8zY5J&#10;SHY2Zrcm/ntXKHibx/uc1WY0rbhS72rLCuJZBIK4sLrmUsH3KX9PQTiPrLG1TApu5GCzfpmsMNN2&#10;4C+6Hn0pQgi7DBVU3neZlK6oyKCb2Y44cGfbG/QB9qXUPQ4h3LTyI4oSabDm0FBhR7uKiub4ZxQM&#10;ZfK7W5j95WdKh/wzHpp8kTZKvb2O2yUIT6N/iv/dex3mz+MEHt+EE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VZKsMAAADdAAAADwAAAAAAAAAAAAAAAACYAgAAZHJzL2Rv&#10;d25yZXYueG1sUEsFBgAAAAAEAAQA9QAAAIgDAAAAAA==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1717" o:spid="_x0000_s1062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eRMMA&#10;AADdAAAADwAAAGRycy9kb3ducmV2LnhtbERPTWvCQBC9C/0PyxS86cYejE1dRQVBIhS0Yq/T7JgN&#10;zc6G7NbEf+8WBG/zeJ8zX/a2FldqfeVYwWScgCAunK64VHD62o5mIHxA1lg7JgU38rBcvAzmmGnX&#10;8YGux1CKGMI+QwUmhCaT0heGLPqxa4gjd3GtxRBhW0rdYhfDbS3fkmQqLVYcGww2tDFU/B7/rIL1&#10;/rw9XT671c/hHFxu3vPvJs2VGr72qw8QgfrwFD/cOx3np5MU/r+JJ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PeRMMAAADdAAAADwAAAAAAAAAAAAAAAACYAgAAZHJzL2Rv&#10;d25yZXYueG1sUEsFBgAAAAAEAAQA9QAAAIgDAAAAAA==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1718" o:spid="_x0000_s1063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GW8cA&#10;AADdAAAADwAAAGRycy9kb3ducmV2LnhtbESPQW/CMAyF70j7D5En7YJGCgg2dQQEG5M4cGCsu1uN&#10;aTsap2oyWv79fEDiZus9v/d5sepdrS7UhsqzgfEoAUWce1txYSD7/nx+BRUissXaMxm4UoDV8mGw&#10;wNT6jr/ocoyFkhAOKRooY2xSrUNeksMw8g2xaCffOoyytoW2LXYS7mo9SZK5dlixNJTY0HtJ+fn4&#10;5wxMss3Mrfv9cBoOp5+u+M2mH8nWmKfHfv0GKlIf7+bb9c4K/stYcOUbGUEv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ZBlvHAAAA3QAAAA8AAAAAAAAAAAAAAAAAmAIAAGRy&#10;cy9kb3ducmV2LnhtbFBLBQYAAAAABAAEAPUAAACMAwAAAAA=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1719" o:spid="_x0000_s1064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JO6sMA&#10;AADdAAAADwAAAGRycy9kb3ducmV2LnhtbERPTWvCQBC9F/oflhF6qxNLsZq6Siu0FKGVRvE8ZKfZ&#10;YHY2ZLcx/nu3UPA2j/c5i9XgGtVzF2ovGibjDBRL6U0tlYb97u1+BipEEkONF9Zw5gCr5e3NgnLj&#10;T/LNfRErlUIk5KTBxtjmiKG07CiMfcuSuB/fOYoJdhWajk4p3DX4kGVTdFRLarDU8tpyeSx+nYbi&#10;0KN8bTezz/dHv0Ws7Lq1r1rfjYaXZ1CRh3gV/7s/TJr/NJnD3zfpB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JO6sMAAADdAAAADwAAAAAAAAAAAAAAAACYAgAAZHJzL2Rv&#10;d25yZXYueG1sUEsFBgAAAAAEAAQA9QAAAIgDAAAAAA==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720" o:spid="_x0000_s1065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X4ZscAAADdAAAADwAAAGRycy9kb3ducmV2LnhtbESPQWvCQBCF74X+h2UK&#10;3uomSmtJXUWkLT1IwVgQb0N2TILZ2ZDdJvHfdw6Ctxnem/e+Wa5H16ieulB7NpBOE1DEhbc1lwZ+&#10;D5/Pb6BCRLbYeCYDVwqwXj0+LDGzfuA99XkslYRwyNBAFWObaR2KihyGqW+JRTv7zmGUtSu17XCQ&#10;cNfoWZK8aoc1S0OFLW0rKi75nzPwNeCwmacf/e5y3l5Ph5ef4y4lYyZP4+YdVKQx3s23628r+IuZ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IX4ZscAAADd&#10;AAAADwAAAAAAAAAAAAAAAACqAgAAZHJzL2Rvd25yZXYueG1sUEsFBgAAAAAEAAQA+gAAAJ4DAAAA&#10;AA==&#10;">
                          <o:lock v:ext="edit" aspectratio="t"/>
                          <v:shape id="Freeform 1721" o:spid="_x0000_s1066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7pDcAA&#10;AADdAAAADwAAAGRycy9kb3ducmV2LnhtbERPS4vCMBC+L/gfwgje1rQ9qFSjqCC7Vx8Xb2MztqXN&#10;pCSx1n9vFha8zcf3nNVmMK3oyfnasoJ0moAgLqyuuVRwOR++FyB8QNbYWiYFL/KwWY++Vphr++Qj&#10;9adQihjCPkcFVQhdLqUvKjLop7YjjtzdOoMhQldK7fAZw00rsySZSYM1x4YKO9pXVDSnh1HwczWL&#10;rN3dyleY79O+uSXnrWuUmoyH7RJEoCF8xP/uXx3nz7MU/r6JJ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7pDcAAAADdAAAADwAAAAAAAAAAAAAAAACYAgAAZHJzL2Rvd25y&#10;ZXYueG1sUEsFBgAAAAAEAAQA9QAAAIUDAAAAAA=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ed="f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1722" o:spid="_x0000_s1067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87nL8A&#10;AADdAAAADwAAAGRycy9kb3ducmV2LnhtbERPTWsCMRC9F/wPYQRvNds9aFmN0gqCV614HjbjZutm&#10;siRR4/56IxR6m8f7nOU62U7cyIfWsYKPaQGCuHa65UbB8Wf7/gkiRGSNnWNS8KAA69XobYmVdnfe&#10;0+0QG5FDOFSowMTYV1KG2pDFMHU9cebOzluMGfpGao/3HG47WRbFTFpsOTcY7GljqL4crlbB96md&#10;P8zgd/JifwcadEpnTEpNxulrASJSiv/iP/dO5/nzsoTXN/kE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zucvwAAAN0AAAAPAAAAAAAAAAAAAAAAAJgCAABkcnMvZG93bnJl&#10;di54bWxQSwUGAAAAAAQABAD1AAAAhA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723" o:spid="_x0000_s1068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XSKMUA&#10;AADdAAAADwAAAGRycy9kb3ducmV2LnhtbERPTWvCQBC9F/wPyxS8SN0kikrqKrYg2J5SLZTchuw0&#10;CWZnQ3bVmF/fLRR6m8f7nPW2N424UudqywriaQSCuLC65lLB52n/tALhPLLGxjIpuJOD7Wb0sMZU&#10;2xt/0PXoSxFC2KWooPK+TaV0RUUG3dS2xIH7tp1BH2BXSt3hLYSbRiZRtJAGaw4NFbb0WlFxPl6M&#10;Ahxe5HseR19ZlpeT+dnnw3L1ptT4sd89g/DU+3/xn/ugw/xlMoPfb8IJ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NdIo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724" o:spid="_x0000_s1069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sFf8MA&#10;AADdAAAADwAAAGRycy9kb3ducmV2LnhtbERPTUvDQBC9C/0Pywi92Y1Vq4ndlmIp6Kk0FvQ4ZMck&#10;mJ0Nu9Mm/ntXEHqbx/uc5Xp0nTpTiK1nA7ezDBRx5W3LtYHj++7mCVQUZIudZzLwQxHWq8nVEgvr&#10;Bz7QuZRapRCOBRpoRPpC61g15DDOfE+cuC8fHEqCodY24JDCXafnWbbQDltODQ329NJQ9V2enAHa&#10;h7v8422b+/3wWclDmXN9FGOm1+PmGZTQKBfxv/vVpvmP83v4+yad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sFf8MAAADdAAAADwAAAAAAAAAAAAAAAACYAgAAZHJzL2Rv&#10;d25yZXYueG1sUEsFBgAAAAAEAAQA9QAAAIgDAAAAAA==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1725" o:spid="_x0000_s1070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OOUsMA&#10;AADdAAAADwAAAGRycy9kb3ducmV2LnhtbERP22rCQBB9L/QflhH6phOlF4mu0gotpVClUXwesmM2&#10;mJ0N2W1M/75bEPo2h3Od5Xpwjeq5C7UXDdNJBoql9KaWSsNh/zqegwqRxFDjhTX8cID16vZmSbnx&#10;F/nivoiVSiESctJgY2xzxFBadhQmvmVJ3Ml3jmKCXYWmo0sKdw3OsuwRHdWSGiy1vLFcnotvp6E4&#10;9ijb3cf88+3e7xAru2nti9Z3o+F5ASryEP/FV/e7SfOfZg/w9006AV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OOUsMAAADdAAAADwAAAAAAAAAAAAAAAACYAgAAZHJzL2Rv&#10;d25yZXYueG1sUEsFBgAAAAAEAAQA9QAAAIgDAAAAAA==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1726" o:spid="_x0000_s1071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CDFic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r8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QgxYnFAAAA3QAA&#10;AA8AAAAAAAAAAAAAAAAAqgIAAGRycy9kb3ducmV2LnhtbFBLBQYAAAAABAAEAPoAAACcAwAAAAA=&#10;">
                          <o:lock v:ext="edit" aspectratio="t"/>
                          <v:shape id="Freeform 1727" o:spid="_x0000_s1072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ihLMQA&#10;AADdAAAADwAAAGRycy9kb3ducmV2LnhtbERPyW7CMBC9I/UfrKnEDZwCgipgEGopS2+l5T6Khzgl&#10;HofYhJSvrysh9TZPb53ZorWlaKj2hWMFT/0EBHHmdMG5gq/Pt94zCB+QNZaOScEPeVjMHzozTLW7&#10;8gc1+5CLGMI+RQUmhCqV0meGLPq+q4gjd3S1xRBhnUtd4zWG21IOkmQsLRYcGwxW9GIoO+0vVsHZ&#10;rJrXQ9iNRpvqdlwPN/79+5Yp1X1sl1MQgdrwL767tzrOnwwm8PdNPE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ooSzEAAAA3QAAAA8AAAAAAAAAAAAAAAAAmAIAAGRycy9k&#10;b3ducmV2LnhtbFBLBQYAAAAABAAEAPUAAACJAwAAAAA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1728" o:spid="_x0000_s1073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MdsMA&#10;AADdAAAADwAAAGRycy9kb3ducmV2LnhtbESPQW/CMAyF75P2HyJP2m1NxwGmQkAwaRJX2LSz1Zim&#10;0DhVkkHor58Pk3az9Z7f+7zaFD+oK8XUBzbwWtWgiNtge+4MfH1+vLyBShnZ4hCYDNwpwWb9+LDC&#10;xoYbH+h6zJ2SEE4NGnA5j43WqXXkMVVhJBbtFKLHLGvstI14k3A/6Fldz7XHnqXB4UjvjtrL8ccb&#10;2H33i7ub4l5f/HmiyZZywmLM81PZLkFlKvnf/He9t4K/mAmufCMj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cMdsMAAADdAAAADwAAAAAAAAAAAAAAAACYAgAAZHJzL2Rv&#10;d25yZXYueG1sUEsFBgAAAAAEAAQA9QAAAIgDAAAAAA==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729" o:spid="_x0000_s1074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lwsUA&#10;AADdAAAADwAAAGRycy9kb3ducmV2LnhtbERPTWvCQBC9F/oflin0UnRjKBqjq7SFQvVkU0FyG7Jj&#10;EszOhuw2Rn99tyB4m8f7nOV6MI3oqXO1ZQWTcQSCuLC65lLB/udzlIBwHlljY5kUXMjBevX4sMRU&#10;2zN/U5/5UoQQdikqqLxvUyldUZFBN7YtceCOtjPoA+xKqTs8h3DTyDiKptJgzaGhwpY+KipO2a9R&#10;gNd3uc0n0WG3y8uX15PPr7Nko9Tz0/C2AOFp8Hfxzf2lw/xZPIf/b8IJ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3eXC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730" o:spid="_x0000_s1075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mVocUA&#10;AADdAAAADwAAAGRycy9kb3ducmV2LnhtbESPT0vDQBDF74LfYRnBm91o8U/Sbosogp5KY8Eeh+yY&#10;BLOzYXds4rd3DoK3Gd6b936z3s5hMCdKuY/s4HpRgCFuou+5dXB4f7l6AJMF2eMQmRz8UIbt5vxs&#10;jZWPE+/pVEtrNIRzhQ46kbGyNjcdBcyLOBKr9hlTQNE1tdYnnDQ8DPamKO5swJ61ocORnjpqvurv&#10;4IB2aVl+vD2XcTcdG7mtS24P4tzlxfy4AiM0y7/57/rVK/79Uvn1Gx3B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SZWhxQAAAN0AAAAPAAAAAAAAAAAAAAAAAJgCAABkcnMv&#10;ZG93bnJldi54bWxQSwUGAAAAAAQABAD1AAAAigMAAAAA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1731" o:spid="_x0000_s1076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VI+MMA&#10;AADdAAAADwAAAGRycy9kb3ducmV2LnhtbERPS2vCQBC+C/6HZYTe6saU2hpdQ1AqPba2vQ/ZMYlm&#10;Z0N2zePfdwXB23x8z9mkg6lFR62rLCtYzCMQxLnVFRcKfn8+nt9BOI+ssbZMCkZykG6nkw0m2vb8&#10;Td3RFyKEsEtQQel9k0jp8pIMurltiAN3sq1BH2BbSN1iH8JNLeMoWkqDFYeGEhvalZRfjlejoHnt&#10;ZPx1Gfer/Jr9HQ7LbhefT0o9zYZsDcLT4B/iu/tTh/lvLwu4fRNO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VI+MMAAADdAAAADwAAAAAAAAAAAAAAAACYAgAAZHJzL2Rv&#10;d25yZXYueG1sUEsFBgAAAAAEAAQA9QAAAIgDAAAAAA==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732" o:spid="_x0000_s1077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sJVV8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r+m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CVVfFAAAA3QAA&#10;AA8AAAAAAAAAAAAAAAAAqgIAAGRycy9kb3ducmV2LnhtbFBLBQYAAAAABAAEAPoAAACcAwAAAAA=&#10;">
                        <v:group id="Group 1733" o:spid="_x0000_s1078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7wzMQAAADdAAAADwAAAGRycy9kb3ducmV2LnhtbERPS2vCQBC+F/wPywi9&#10;1U0MrRJdRURLDyL4APE2ZMckmJ0N2TWJ/75bEHqbj+8582VvKtFS40rLCuJRBII4s7rkXMH5tP2Y&#10;gnAeWWNlmRQ8ycFyMXibY6ptxwdqjz4XIYRdigoK7+tUSpcVZNCNbE0cuJttDPoAm1zqBrsQbio5&#10;jqIvabDk0FBgTeuCsvvxYRR8d9itknjT7u639fN6+txfdjEp9T7sVzMQnnr/L365f3SYP0kS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7wzMQAAADdAAAA&#10;DwAAAAAAAAAAAAAAAACqAgAAZHJzL2Rvd25yZXYueG1sUEsFBgAAAAAEAAQA+gAAAJsDAAAAAA==&#10;">
                          <o:lock v:ext="edit" aspectratio="t"/>
                          <v:shape id="Freeform 1734" o:spid="_x0000_s1079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p7p8MA&#10;AADdAAAADwAAAGRycy9kb3ducmV2LnhtbERPzWrCQBC+F/oOyxS81U21qKRuRASptb00+gBjdpIN&#10;yc6G7Fbj27uC0Nt8fL+zXA22FWfqfe1Ywds4AUFcOF1zpeB42L4uQPiArLF1TAqu5GGVPT8tMdXu&#10;wr90zkMlYgj7FBWYELpUSl8YsujHriOOXOl6iyHCvpK6x0sMt62cJMlMWqw5NhjsaGOoaPI/q6Ap&#10;8+1m+Pr8mZh5qb9Pa2P3M6PU6GVYf4AINIR/8cO903H+fPoO92/iC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p7p8MAAADdAAAADwAAAAAAAAAAAAAAAACYAgAAZHJzL2Rv&#10;d25yZXYueG1sUEsFBgAAAAAEAAQA9QAAAIgD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1735" o:spid="_x0000_s1080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KbPcQA&#10;AADdAAAADwAAAGRycy9kb3ducmV2LnhtbERPTWvCQBC9F/wPywi9lLrRUqvRVUQIKHgxlp7H7JiE&#10;ZGdjdmvSf+8KBW/zeJ+zXPemFjdqXWlZwXgUgSDOrC45V/B9St5nIJxH1lhbJgV/5GC9GrwsMda2&#10;4yPdUp+LEMIuRgWF900spcsKMuhGtiEO3MW2Bn2AbS51i10IN7WcRNFUGiw5NBTY0LagrEp/jYIu&#10;n563c7O7/rzRIdmPuyqZzyqlXof9ZgHCU++f4n/3Tof5Xx+f8PgmnC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imz3EAAAA3QAAAA8AAAAAAAAAAAAAAAAAmAIAAGRycy9k&#10;b3ducmV2LnhtbFBLBQYAAAAABAAEAPUAAACJAwAAAAA=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1736" o:spid="_x0000_s1081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nv8QA&#10;AADdAAAADwAAAGRycy9kb3ducmV2LnhtbERP22rCQBB9L/Qflin0rW5qwUvqKlYQJELBC/o6Zsds&#10;aHY2ZFcT/94VCr7N4VxnMutsJa7U+NKxgs9eAoI4d7rkQsF+t/wYgfABWWPlmBTcyMNs+voywVS7&#10;ljd03YZCxBD2KSowIdSplD43ZNH3XE0cubNrLIYIm0LqBtsYbivZT5KBtFhybDBY08JQ/re9WAU/&#10;68Nyf/5t56fNIbjMjLNjPcyUen/r5t8gAnXhKf53r3ScP/wawOObeIK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qJ7/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1737" o:spid="_x0000_s1082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POScQA&#10;AADdAAAADwAAAGRycy9kb3ducmV2LnhtbERPS4vCMBC+C/6HMIIXWVMtPugaxX0Ie9jD6tb70Ixt&#10;12ZSmmjrv98Igrf5+J6z2nSmEldqXGlZwWQcgSDOrC45V5D+7l6WIJxH1lhZJgU3crBZ93srTLRt&#10;eU/Xg89FCGGXoILC+zqR0mUFGXRjWxMH7mQbgz7AJpe6wTaEm0pOo2guDZYcGgqs6b2g7Hy4GAXT&#10;9G1mtt33KHY/p2Ob/6XxR/Sp1HDQbV9BeOr8U/xwf+kwfxEv4P5NOEG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zzknEAAAA3QAAAA8AAAAAAAAAAAAAAAAAmAIAAGRycy9k&#10;b3ducmV2LnhtbFBLBQYAAAAABAAEAPUAAACJAwAAAAA=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1738" o:spid="_x0000_s1083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u3EcUA&#10;AADdAAAADwAAAGRycy9kb3ducmV2LnhtbESPT0vDQBDF70K/wzKCNzvxD7bEbkstKCLY0iieh+yY&#10;DWZnQ3ZN47d3DoK3Gd6b936z2kyhMyMPqY1i4WpegGGpo2ulsfD+9ni5BJMyiaMuClv44QSb9exs&#10;RaWLJznyWOXGaIikkiz4nPsSMdWeA6V57FlU+4xDoKzr0KAb6KThocProrjDQK1og6eed57rr+o7&#10;WKg+RpT94WX5+nQbD4iN3/X+wdqL82l7DybzlP/Nf9fPTvEXN4qr3+gIuP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7cRxQAAAN0AAAAPAAAAAAAAAAAAAAAAAJgCAABkcnMv&#10;ZG93bnJldi54bWxQSwUGAAAAAAQABAD1AAAAigM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739" o:spid="_x0000_s1084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GbHJs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zy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GbHJsQAAADdAAAA&#10;DwAAAAAAAAAAAAAAAACqAgAAZHJzL2Rvd25yZXYueG1sUEsFBgAAAAAEAAQA+gAAAJsDAAAAAA==&#10;">
                          <o:lock v:ext="edit" aspectratio="t"/>
                          <v:shape id="Freeform 1740" o:spid="_x0000_s1085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AwC8UA&#10;AADdAAAADwAAAGRycy9kb3ducmV2LnhtbESPS2sDMQyE74X+B6NAb403IaRlEyeEQksPzSGP7lms&#10;tQ9iy4vtJtt/Xx0CvUnMaObTejt6p64UUx/YwGxagCKug+25NXA+vT+/gkoZ2aILTAZ+KcF28/iw&#10;xtKGGx/oesytkhBOJRroch5KrVPdkcc0DQOxaE2IHrOssdU24k3CvdPzolhqjz1LQ4cDvXVUX44/&#10;3sCh2VXf8aPBqvfOzffVgvZfwZinybhbgco05n/z/frTCv7LQvjlGxlBb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DALxQAAAN0AAAAPAAAAAAAAAAAAAAAAAJgCAABkcnMv&#10;ZG93bnJldi54bWxQSwUGAAAAAAQABAD1AAAAigMAAAAA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1741" o:spid="_x0000_s1086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/uQ8MA&#10;AADdAAAADwAAAGRycy9kb3ducmV2LnhtbERPTWvCQBC9C/0PyxR6Ed2kFBtTVxEhoOClWjyP2TEJ&#10;yc6m2dXEf98VCt7m8T5nsRpMI27UucqygngagSDOra64UPBzzCYJCOeRNTaWScGdHKyWL6MFptr2&#10;/E23gy9ECGGXooLS+zaV0uUlGXRT2xIH7mI7gz7ArpC6wz6Em0a+R9FMGqw4NJTY0qakvD5cjYK+&#10;mJ03c7P9PY1pn+3ivs7mSa3U2+uw/gLhafBP8b97q8P8z48YHt+EE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/uQ8MAAADdAAAADwAAAAAAAAAAAAAAAACYAgAAZHJzL2Rv&#10;d25yZXYueG1sUEsFBgAAAAAEAAQA9QAAAIgDAAAAAA=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1742" o:spid="_x0000_s1087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SwcQA&#10;AADdAAAADwAAAGRycy9kb3ducmV2LnhtbERP22rCQBB9L/Qflin0rW4qUjV1FSsIJYLgBX0ds2M2&#10;NDsbslsT/94VBN/mcK4zmXW2EhdqfOlYwWcvAUGcO11yoWC/W36MQPiArLFyTAqu5GE2fX2ZYKpd&#10;yxu6bEMhYgj7FBWYEOpUSp8bsuh7riaO3Nk1FkOETSF1g20Mt5XsJ8mXtFhybDBY08JQ/rf9twp+&#10;Vofl/rxu56fNIbjMjLNjPcyUen/r5t8gAnXhKX64f3WcPxz04f5NPEF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XUsHEAAAA3QAAAA8AAAAAAAAAAAAAAAAAmAIAAGRycy9k&#10;b3ducmV2LnhtbFBLBQYAAAAABAAEAPUAAACJAwAAAAA=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1743" o:spid="_x0000_s1088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67N8UA&#10;AADdAAAADwAAAGRycy9kb3ducmV2LnhtbERPS2vCQBC+F/wPywheim409UF0FbUt9NCDj3gfsmMS&#10;zc6G7Nak/75bKPQ2H99zVpvOVOJBjSstKxiPIhDEmdUl5wrS8/twAcJ5ZI2VZVLwTQ42697TChNt&#10;Wz7S4+RzEULYJaig8L5OpHRZQQbdyNbEgbvaxqAPsMmlbrAN4aaSkyiaSYMlh4YCa9oXlN1PX0bB&#10;JN1Nzbb7fI7d4Xpp81sav0ZvSg363XYJwlPn/8V/7g8d5s9fYvj9Jpw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rs3xQAAAN0AAAAPAAAAAAAAAAAAAAAAAJgCAABkcnMv&#10;ZG93bnJldi54bWxQSwUGAAAAAAQABAD1AAAAigMAAAAA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1744" o:spid="_x0000_s1089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DOacIA&#10;AADdAAAADwAAAGRycy9kb3ducmV2LnhtbERPTUvDQBC9C/6HZQRvdqIELWm3RQuKCLWYlp6H7DQb&#10;mp0N2TWN/75bKHibx/uc+XJ0rRq4D40XDY+TDBRL5U0jtYbd9v1hCipEEkOtF9bwxwGWi9ubORXG&#10;n+SHhzLWKoVIKEiDjbErEENl2VGY+I4lcQffO4oJ9jWank4p3LX4lGXP6KiR1GCp45Xl6lj+Og3l&#10;fkD53nxN1x+53yDWdtXZN63v78bXGajIY/wXX92fJs1/yXO4fJNOwMUZ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M5pwgAAAN0AAAAPAAAAAAAAAAAAAAAAAJgCAABkcnMvZG93&#10;bnJldi54bWxQSwUGAAAAAAQABAD1AAAAhwMAAAAA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745" o:spid="_x0000_s1090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2+XsQAAADdAAAADwAAAGRycy9kb3ducmV2LnhtbERPTWvCQBC9C/0PyxR6&#10;003a2krqKiJVPIhgFMTbkB2TYHY2ZLdJ/PddQfA2j/c503lvKtFS40rLCuJRBII4s7rkXMHxsBpO&#10;QDiPrLGyTApu5GA+exlMMdG24z21qc9FCGGXoILC+zqR0mUFGXQjWxMH7mIbgz7AJpe6wS6Em0q+&#10;R9GXNFhyaCiwpmVB2TX9MwrWHXaLj/i33V4vy9v5MN6dtjEp9fbaL35AeOr9U/xwb3SY//05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S2+XsQAAADdAAAA&#10;DwAAAAAAAAAAAAAAAACqAgAAZHJzL2Rvd25yZXYueG1sUEsFBgAAAAAEAAQA+gAAAJsDAAAAAA==&#10;">
                          <o:lock v:ext="edit" aspectratio="t"/>
                          <v:shape id="Freeform 1746" o:spid="_x0000_s1091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hF8QA&#10;AADdAAAADwAAAGRycy9kb3ducmV2LnhtbERPTU/CQBC9m/AfNkPiTbZoA6SwEKMowg3Q+6Q7dAvd&#10;2dJdS+XXuyYm3Oblfc5s0dlKtNT40rGC4SABQZw7XXKh4HP/9jAB4QOyxsoxKfghD4t5726GmXYX&#10;3lK7C4WIIewzVGBCqDMpfW7Ioh+4mjhyB9dYDBE2hdQNXmK4reRjkoykxZJjg8GaXgzlp923VXA2&#10;y/b1K6zTdFVfD+9PK785XnOl7vvd8xREoC7cxP/uDx3nj9MR/H0TT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74RfEAAAA3QAAAA8AAAAAAAAAAAAAAAAAmAIAAGRycy9k&#10;b3ducmV2LnhtbFBLBQYAAAAABAAEAPUAAACJAwAAAAA=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1747" o:spid="_x0000_s1092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d9pL8A&#10;AADdAAAADwAAAGRycy9kb3ducmV2LnhtbERPTWsCMRC9C/6HMIXeNNtSurIaRYWC16p4HjbjZnUz&#10;WZKocX99Uyj0No/3OYtVsp24kw+tYwVv0wIEce10y42C4+FrMgMRIrLGzjEpeFKA1XI8WmCl3YO/&#10;6b6PjcghHCpUYGLsKylDbchimLqeOHNn5y3GDH0jtcdHDredfC+KT2mx5dxgsKetofq6v1kFm1Nb&#10;Ps3gd/JqLwMNOqUzJqVeX9J6DiJSiv/iP/dO5/nlRwm/3+QT5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p32k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748" o:spid="_x0000_s1093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6l+ccA&#10;AADdAAAADwAAAGRycy9kb3ducmV2LnhtbESPQWvCQBCF7wX/wzJCL0U3ilSJrqIFofZkVZDchuyY&#10;BLOzIbvV6K/vHAq9zfDevPfNYtW5Wt2oDZVnA6NhAoo497biwsDpuB3MQIWIbLH2TAYeFGC17L0s&#10;MLX+zt90O8RCSQiHFA2UMTap1iEvyWEY+oZYtItvHUZZ20LbFu8S7mo9TpJ37bBiaSixoY+S8uvh&#10;xxnA50Z/ZaPkvN9nxdvkGrPndLYz5rXfreegInXx3/x3/WkFfzoRXP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OpfnHAAAA3QAAAA8AAAAAAAAAAAAAAAAAmAIAAGRy&#10;cy9kb3ducmV2LnhtbFBLBQYAAAAABAAEAPUAAACM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749" o:spid="_x0000_s1094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VPQcMA&#10;AADdAAAADwAAAGRycy9kb3ducmV2LnhtbERPTUvDQBC9C/6HZQRvdqNV26TdFmkp6KkYC+1xyE6T&#10;YHY27I5N/PeuIHibx/uc5Xp0nbpQiK1nA/eTDBRx5W3LtYHDx+5uDioKssXOMxn4pgjr1fXVEgvr&#10;B36nSym1SiEcCzTQiPSF1rFqyGGc+J44cWcfHEqCodY24JDCXacfsuxZO2w5NTTY06ah6rP8cgZo&#10;H6b58W2b+/1wquSpzLk+iDG3N+PLApTQKP/iP/erTfNnjzn8fpNO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VPQcMAAADdAAAADwAAAAAAAAAAAAAAAACYAgAAZHJzL2Rv&#10;d25yZXYueG1sUEsFBgAAAAAEAAQA9QAAAIgDAAAAAA==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1750" o:spid="_x0000_s1095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Jet8UA&#10;AADdAAAADwAAAGRycy9kb3ducmV2LnhtbESPQUvDQBCF70L/wzKCNztR1JbYbakFRQRbGsXzkB2z&#10;wexsyK5p/PfOQfA2w3vz3jerzRQ6M/KQ2igWruYFGJY6ulYaC+9vj5dLMCmTOOqisIUfTrBZz85W&#10;VLp4kiOPVW6MhkgqyYLPuS8RU+05UJrHnkW1zzgEyroODbqBThoeOrwuijsM1Io2eOp557n+qr6D&#10;hepjRNkfXpavTzfxgNj4Xe8frL04n7b3YDJP+d/8d/3sFH9xq/z6jY6A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l63xQAAAN0AAAAPAAAAAAAAAAAAAAAAAJgCAABkcnMv&#10;ZG93bnJldi54bWxQSwUGAAAAAAQABAD1AAAAigMAAAAA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1751" o:spid="_x0000_s1096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88ugM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zy6AwwAAAN0AAAAP&#10;AAAAAAAAAAAAAAAAAKoCAABkcnMvZG93bnJldi54bWxQSwUGAAAAAAQABAD6AAAAmgMAAAAA&#10;">
                          <o:lock v:ext="edit" aspectratio="t"/>
                          <v:shape id="Freeform 1752" o:spid="_x0000_s1097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7YGMYA&#10;AADdAAAADwAAAGRycy9kb3ducmV2LnhtbERP32vCMBB+F/Y/hBvsZWg6ZVM6o4zNiYgw1MrY29Hc&#10;2rLm0iWx1v/eDAa+3cf386bzztSiJecrywoeBgkI4tzqigsF2f69PwHhA7LG2jIpOJOH+eymN8VU&#10;2xNvqd2FQsQQ9ikqKENoUil9XpJBP7ANceS+rTMYInSF1A5PMdzUcpgkT9JgxbGhxIZeS8p/dkej&#10;YPP59XvvR4cPt1jieuFM1tq3TKm72+7lGUSgLlzF/+6VjvPHj0P4+yae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n7YGMYAAADdAAAADwAAAAAAAAAAAAAAAACYAgAAZHJz&#10;L2Rvd25yZXYueG1sUEsFBgAAAAAEAAQA9QAAAIsDAAAAAA==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1753" o:spid="_x0000_s1098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tesAA&#10;AADdAAAADwAAAGRycy9kb3ducmV2LnhtbERPTWsCMRC9C/6HMII3zbbSWrZG0ULBq1Y8D5txs3Uz&#10;WZJU4/56UxC8zeN9zmKVbCsu5EPjWMHLtABBXDndcK3g8PM9+QARIrLG1jEpuFGA1XI4WGCp3ZV3&#10;dNnHWuQQDiUqMDF2pZShMmQxTF1HnLmT8xZjhr6W2uM1h9tWvhbFu7TYcG4w2NGXoeq8/7MKNsdm&#10;fjO938qz/e2p1ymdMCk1HqX1J4hIKT7FD/dW5/nztxn8f5NP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EXtesAAAADdAAAADwAAAAAAAAAAAAAAAACYAgAAZHJzL2Rvd25y&#10;ZXYueG1sUEsFBgAAAAAEAAQA9QAAAIUDAAAAAA==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754" o:spid="_x0000_s1099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o5IcUA&#10;AADdAAAADwAAAGRycy9kb3ducmV2LnhtbERPTWvCQBC9C/6HZQq9FN2k2CrRVVQo1J5SK0huQ3aa&#10;BLOzIbuNaX69Wyh4m8f7nNWmN7XoqHWVZQXxNAJBnFtdcaHg9PU2WYBwHlljbZkU/JKDzXo8WmGi&#10;7ZU/qTv6QoQQdgkqKL1vEildXpJBN7UNceC+bWvQB9gWUrd4DeGmls9R9CoNVhwaSmxoX1J+Of4Y&#10;BTjs5EcWR+c0zYqn2cVnw3xxUOrxod8uQXjq/V38737XYf78ZQZ/34QT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2jkh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755" o:spid="_x0000_s1100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TmcIA&#10;AADdAAAADwAAAGRycy9kb3ducmV2LnhtbERPTUvDQBC9C/6HZQRvdqMlamK3RVoEeyrGgh6H7JgE&#10;s7Nhd9rEf98tFLzN433OYjW5Xh0pxM6zgftZBoq49rbjxsD+8+3uGVQUZIu9ZzLwRxFWy+urBZbW&#10;j/xBx0oalUI4lmigFRlKrWPdksM48wNx4n58cCgJhkbbgGMKd71+yLJH7bDj1NDiQOuW6t/q4AzQ&#10;LsyLr+2m8Lvxu5a8KrjZizG3N9PrCyihSf7FF/e7TfOf8hzO36QT9P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4dOZwgAAAN0AAAAPAAAAAAAAAAAAAAAAAJgCAABkcnMvZG93&#10;bnJldi54bWxQSwUGAAAAAAQABAD1AAAAhwMAAAAA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1756" o:spid="_x0000_s1101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M1LMEA&#10;AADdAAAADwAAAGRycy9kb3ducmV2LnhtbERPS4vCMBC+L/gfwgje1tSCXa1GEUXx6Pq4D83YVptJ&#10;aWKt/94IC3ubj+8582VnKtFS40rLCkbDCARxZnXJuYLzafs9AeE8ssbKMil4kYPlovc1x1TbJ/9S&#10;e/S5CCHsUlRQeF+nUrqsIINuaGviwF1tY9AH2ORSN/gM4aaScRQl0mDJoaHAmtYFZffjwyiox62M&#10;D/fXZpo9VpfdLmnX8e2q1KDfrWYgPHX+X/zn3usw/2ecwOebcIJ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DNSzBAAAA3QAAAA8AAAAAAAAAAAAAAAAAmAIAAGRycy9kb3du&#10;cmV2LnhtbFBLBQYAAAAABAAEAPUAAACGAwAAAAA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7C12D2">
        <w:trPr>
          <w:trHeight w:hRule="exact" w:val="648"/>
        </w:trPr>
        <w:tc>
          <w:tcPr>
            <w:tcW w:w="2879" w:type="dxa"/>
            <w:shd w:val="clear" w:color="auto" w:fill="ED4832" w:themeFill="accent5"/>
            <w:vAlign w:val="center"/>
          </w:tcPr>
          <w:p w:rsidR="007C12D2" w:rsidRDefault="005E7EBB">
            <w:pPr>
              <w:pStyle w:val="Name"/>
            </w:pPr>
            <w:sdt>
              <w:sdtPr>
                <w:alias w:val="Your Name"/>
                <w:tag w:val=""/>
                <w:id w:val="-1137483602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D50BDB"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  <w:tc>
          <w:tcPr>
            <w:tcW w:w="2880" w:type="dxa"/>
            <w:shd w:val="clear" w:color="auto" w:fill="ED4832" w:themeFill="accent5"/>
            <w:vAlign w:val="center"/>
          </w:tcPr>
          <w:p w:rsidR="007C12D2" w:rsidRDefault="005E7EBB">
            <w:pPr>
              <w:pStyle w:val="Name"/>
            </w:pPr>
            <w:sdt>
              <w:sdtPr>
                <w:alias w:val="Your Name"/>
                <w:tag w:val=""/>
                <w:id w:val="954902779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D50BDB"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  <w:tc>
          <w:tcPr>
            <w:tcW w:w="2880" w:type="dxa"/>
            <w:shd w:val="clear" w:color="auto" w:fill="ED4832" w:themeFill="accent5"/>
            <w:vAlign w:val="center"/>
          </w:tcPr>
          <w:p w:rsidR="007C12D2" w:rsidRDefault="005E7EBB">
            <w:pPr>
              <w:pStyle w:val="Name"/>
            </w:pPr>
            <w:sdt>
              <w:sdtPr>
                <w:alias w:val="Your Name"/>
                <w:tag w:val=""/>
                <w:id w:val="128143477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D50BDB"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  <w:tc>
          <w:tcPr>
            <w:tcW w:w="2880" w:type="dxa"/>
            <w:shd w:val="clear" w:color="auto" w:fill="ED4832" w:themeFill="accent5"/>
            <w:vAlign w:val="center"/>
          </w:tcPr>
          <w:p w:rsidR="007C12D2" w:rsidRDefault="005E7EBB">
            <w:pPr>
              <w:pStyle w:val="Name"/>
            </w:pPr>
            <w:sdt>
              <w:sdtPr>
                <w:alias w:val="Your Name"/>
                <w:tag w:val=""/>
                <w:id w:val="-31498182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D50BDB"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  <w:tc>
          <w:tcPr>
            <w:tcW w:w="2881" w:type="dxa"/>
            <w:shd w:val="clear" w:color="auto" w:fill="ED4832" w:themeFill="accent5"/>
            <w:vAlign w:val="center"/>
          </w:tcPr>
          <w:p w:rsidR="007C12D2" w:rsidRDefault="005E7EBB">
            <w:pPr>
              <w:pStyle w:val="Name"/>
            </w:pPr>
            <w:sdt>
              <w:sdtPr>
                <w:alias w:val="Your Name"/>
                <w:tag w:val=""/>
                <w:id w:val="-702172229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D50BDB"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</w:tr>
      <w:tr w:rsidR="007C12D2">
        <w:trPr>
          <w:trHeight w:hRule="exact" w:val="1512"/>
        </w:trPr>
        <w:tc>
          <w:tcPr>
            <w:tcW w:w="2879" w:type="dxa"/>
            <w:vAlign w:val="center"/>
          </w:tcPr>
          <w:sdt>
            <w:sdtPr>
              <w:alias w:val="Address"/>
              <w:tag w:val=""/>
              <w:id w:val="359709651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5E7EBB">
            <w:pPr>
              <w:pStyle w:val="ContactInfo"/>
            </w:pPr>
            <w:sdt>
              <w:sdtPr>
                <w:alias w:val="Telephone"/>
                <w:tag w:val=""/>
                <w:id w:val="97834760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50BDB">
                  <w:t>[telephone]</w:t>
                </w:r>
              </w:sdtContent>
            </w:sdt>
          </w:p>
          <w:sdt>
            <w:sdtPr>
              <w:alias w:val="Email"/>
              <w:tag w:val=""/>
              <w:id w:val="-1260512258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[email address]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456062387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>[twitter name]</w:t>
                </w:r>
              </w:sdtContent>
            </w:sdt>
          </w:p>
          <w:sdt>
            <w:sdtPr>
              <w:alias w:val="Web Address"/>
              <w:tag w:val=""/>
              <w:id w:val="1207222610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alias w:val="Address"/>
              <w:tag w:val=""/>
              <w:id w:val="-1013838022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5E7EBB">
            <w:pPr>
              <w:pStyle w:val="ContactInfo"/>
            </w:pPr>
            <w:sdt>
              <w:sdtPr>
                <w:alias w:val="Telephone"/>
                <w:tag w:val=""/>
                <w:id w:val="1629665975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50BDB">
                  <w:t>[telephone]</w:t>
                </w:r>
              </w:sdtContent>
            </w:sdt>
          </w:p>
          <w:sdt>
            <w:sdtPr>
              <w:alias w:val="Email"/>
              <w:tag w:val=""/>
              <w:id w:val="1606616014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[email address]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1071696681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>[twitter name]</w:t>
                </w:r>
              </w:sdtContent>
            </w:sdt>
          </w:p>
          <w:sdt>
            <w:sdtPr>
              <w:alias w:val="Web Address"/>
              <w:tag w:val=""/>
              <w:id w:val="1095837144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alias w:val="Address"/>
              <w:tag w:val=""/>
              <w:id w:val="561993612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5E7EBB">
            <w:pPr>
              <w:pStyle w:val="ContactInfo"/>
            </w:pPr>
            <w:sdt>
              <w:sdtPr>
                <w:alias w:val="Telephone"/>
                <w:tag w:val=""/>
                <w:id w:val="-350870106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50BDB">
                  <w:t>[telephone]</w:t>
                </w:r>
              </w:sdtContent>
            </w:sdt>
          </w:p>
          <w:sdt>
            <w:sdtPr>
              <w:alias w:val="Email"/>
              <w:tag w:val=""/>
              <w:id w:val="-1437202214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[email address]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-706568700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>[twitter name]</w:t>
                </w:r>
              </w:sdtContent>
            </w:sdt>
          </w:p>
          <w:sdt>
            <w:sdtPr>
              <w:alias w:val="Web Address"/>
              <w:tag w:val=""/>
              <w:id w:val="1370022856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alias w:val="Address"/>
              <w:tag w:val=""/>
              <w:id w:val="-528496760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5E7EBB">
            <w:pPr>
              <w:pStyle w:val="ContactInfo"/>
            </w:pPr>
            <w:sdt>
              <w:sdtPr>
                <w:alias w:val="Telephone"/>
                <w:tag w:val=""/>
                <w:id w:val="198284613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50BDB">
                  <w:t>[telephone]</w:t>
                </w:r>
              </w:sdtContent>
            </w:sdt>
          </w:p>
          <w:sdt>
            <w:sdtPr>
              <w:alias w:val="Email"/>
              <w:tag w:val=""/>
              <w:id w:val="-932434785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[email address]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358168646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>[twitter name]</w:t>
                </w:r>
              </w:sdtContent>
            </w:sdt>
          </w:p>
          <w:sdt>
            <w:sdtPr>
              <w:alias w:val="Web Address"/>
              <w:tag w:val=""/>
              <w:id w:val="446128721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  <w:tc>
          <w:tcPr>
            <w:tcW w:w="2881" w:type="dxa"/>
            <w:vAlign w:val="center"/>
          </w:tcPr>
          <w:sdt>
            <w:sdtPr>
              <w:alias w:val="Address"/>
              <w:tag w:val=""/>
              <w:id w:val="674229612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5E7EBB">
            <w:pPr>
              <w:pStyle w:val="ContactInfo"/>
            </w:pPr>
            <w:sdt>
              <w:sdtPr>
                <w:alias w:val="Telephone"/>
                <w:tag w:val=""/>
                <w:id w:val="-1095546029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D50BDB">
                  <w:t>[telephone]</w:t>
                </w:r>
              </w:sdtContent>
            </w:sdt>
          </w:p>
          <w:sdt>
            <w:sdtPr>
              <w:alias w:val="Email"/>
              <w:tag w:val=""/>
              <w:id w:val="383531930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[email address]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-958494525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>[twitter name]</w:t>
                </w:r>
              </w:sdtContent>
            </w:sdt>
          </w:p>
          <w:sdt>
            <w:sdtPr>
              <w:alias w:val="Web Address"/>
              <w:tag w:val=""/>
              <w:id w:val="-68434945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</w:tr>
    </w:tbl>
    <w:p w:rsidR="007C12D2" w:rsidRDefault="007C12D2">
      <w:pPr>
        <w:pStyle w:val="ContactInfo"/>
      </w:pPr>
    </w:p>
    <w:sectPr w:rsidR="007C12D2">
      <w:pgSz w:w="15840" w:h="12240" w:orient="landscape"/>
      <w:pgMar w:top="10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DB"/>
    <w:rsid w:val="005E7EBB"/>
    <w:rsid w:val="007C12D2"/>
    <w:rsid w:val="00D5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52689-D385-40A8-96BF-315CD06F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2"/>
        <w:kern w:val="2"/>
        <w:sz w:val="16"/>
        <w:lang w:val="en-US" w:eastAsia="ja-JP" w:bidi="ar-SA"/>
        <w14:ligatures w14:val="standard"/>
      </w:rPr>
    </w:rPrDefault>
    <w:pPrDefault>
      <w:pPr>
        <w:spacing w:line="22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C8F8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ED4832" w:themeColor="accent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uiPriority w:val="1"/>
    <w:qFormat/>
    <w:pPr>
      <w:spacing w:before="60" w:line="192" w:lineRule="auto"/>
    </w:pPr>
    <w:rPr>
      <w:rFonts w:asciiTheme="majorHAnsi" w:eastAsiaTheme="majorEastAsia" w:hAnsiTheme="majorHAnsi" w:cstheme="majorBidi"/>
      <w:caps/>
      <w:color w:val="FFFFFF" w:themeColor="background1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uiPriority w:val="1"/>
    <w:qFormat/>
    <w:pPr>
      <w:spacing w:after="60"/>
      <w:ind w:left="245" w:right="245"/>
    </w:pPr>
  </w:style>
  <w:style w:type="paragraph" w:customStyle="1" w:styleId="Graphic">
    <w:name w:val="Graphic"/>
    <w:basedOn w:val="Normal"/>
    <w:uiPriority w:val="99"/>
    <w:unhideWhenUsed/>
    <w:pPr>
      <w:spacing w:before="6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ED4832" w:themeColor="accent5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C8F8" w:themeColor="accen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m16\AppData\Roaming\Microsoft\Templates\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8839D8E3D34FCDBFB46637983D4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A76DD-C2A3-4FDF-8E2B-1107E0603E4D}"/>
      </w:docPartPr>
      <w:docPartBody>
        <w:p w:rsidR="00DC62B7" w:rsidRDefault="0091552F">
          <w:pPr>
            <w:pStyle w:val="D28839D8E3D34FCDBFB46637983D4065"/>
          </w:pPr>
          <w:r>
            <w:t>Your</w:t>
          </w:r>
          <w:r>
            <w:br/>
            <w:t>Name</w:t>
          </w:r>
        </w:p>
      </w:docPartBody>
    </w:docPart>
    <w:docPart>
      <w:docPartPr>
        <w:name w:val="E315C8AB20FF4B449221C1F541D9D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46EE7-B269-4F62-88EA-9FCE5C45E70D}"/>
      </w:docPartPr>
      <w:docPartBody>
        <w:p w:rsidR="00DC62B7" w:rsidRDefault="0091552F">
          <w:pPr>
            <w:pStyle w:val="E315C8AB20FF4B449221C1F541D9D72D"/>
          </w:pPr>
          <w:r>
            <w:t>[Street Address]</w:t>
          </w:r>
          <w:r>
            <w:br/>
            <w:t>[City, ST  ZIP Code]</w:t>
          </w:r>
        </w:p>
      </w:docPartBody>
    </w:docPart>
    <w:docPart>
      <w:docPartPr>
        <w:name w:val="72BFAF90BF93446BAA38A85790FD8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82DCF-CD58-477E-9A88-BA5CBD59CB98}"/>
      </w:docPartPr>
      <w:docPartBody>
        <w:p w:rsidR="00DC62B7" w:rsidRDefault="0091552F">
          <w:pPr>
            <w:pStyle w:val="72BFAF90BF93446BAA38A85790FD8C99"/>
          </w:pPr>
          <w:r>
            <w:t>[telephone]</w:t>
          </w:r>
        </w:p>
      </w:docPartBody>
    </w:docPart>
    <w:docPart>
      <w:docPartPr>
        <w:name w:val="95583D229C834F0EA27031497C497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FEE98-DBD3-4216-94FA-D4480864DBF8}"/>
      </w:docPartPr>
      <w:docPartBody>
        <w:p w:rsidR="00DC62B7" w:rsidRDefault="0091552F">
          <w:pPr>
            <w:pStyle w:val="95583D229C834F0EA27031497C497626"/>
          </w:pPr>
          <w:r>
            <w:t>[email address]</w:t>
          </w:r>
        </w:p>
      </w:docPartBody>
    </w:docPart>
    <w:docPart>
      <w:docPartPr>
        <w:name w:val="D5A1883B31C8492186199CD66C545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1F5F-EDE7-4183-8355-8AFF2ABDC04F}"/>
      </w:docPartPr>
      <w:docPartBody>
        <w:p w:rsidR="00DC62B7" w:rsidRDefault="0091552F">
          <w:pPr>
            <w:pStyle w:val="D5A1883B31C8492186199CD66C545C7D"/>
          </w:pPr>
          <w:r>
            <w:t>[twitter name]</w:t>
          </w:r>
        </w:p>
      </w:docPartBody>
    </w:docPart>
    <w:docPart>
      <w:docPartPr>
        <w:name w:val="C9756B23D0F04DF8AA3C965FCA95D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3ED11-5FF5-4294-803F-085856A2A7AC}"/>
      </w:docPartPr>
      <w:docPartBody>
        <w:p w:rsidR="00DC62B7" w:rsidRDefault="0091552F">
          <w:pPr>
            <w:pStyle w:val="C9756B23D0F04DF8AA3C965FCA95D26E"/>
          </w:pPr>
          <w:r>
            <w:t>[web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2F"/>
    <w:rsid w:val="0091552F"/>
    <w:rsid w:val="00DC62B7"/>
    <w:rsid w:val="00F2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8839D8E3D34FCDBFB46637983D4065">
    <w:name w:val="D28839D8E3D34FCDBFB46637983D4065"/>
  </w:style>
  <w:style w:type="paragraph" w:customStyle="1" w:styleId="E315C8AB20FF4B449221C1F541D9D72D">
    <w:name w:val="E315C8AB20FF4B449221C1F541D9D72D"/>
  </w:style>
  <w:style w:type="paragraph" w:customStyle="1" w:styleId="72BFAF90BF93446BAA38A85790FD8C99">
    <w:name w:val="72BFAF90BF93446BAA38A85790FD8C99"/>
  </w:style>
  <w:style w:type="paragraph" w:customStyle="1" w:styleId="95583D229C834F0EA27031497C497626">
    <w:name w:val="95583D229C834F0EA27031497C497626"/>
  </w:style>
  <w:style w:type="paragraph" w:customStyle="1" w:styleId="D5A1883B31C8492186199CD66C545C7D">
    <w:name w:val="D5A1883B31C8492186199CD66C545C7D"/>
  </w:style>
  <w:style w:type="paragraph" w:customStyle="1" w:styleId="C9756B23D0F04DF8AA3C965FCA95D26E">
    <w:name w:val="C9756B23D0F04DF8AA3C965FCA95D2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ears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4C8F8"/>
      </a:accent1>
      <a:accent2>
        <a:srgbClr val="A781BA"/>
      </a:accent2>
      <a:accent3>
        <a:srgbClr val="94C954"/>
      </a:accent3>
      <a:accent4>
        <a:srgbClr val="FFA71A"/>
      </a:accent4>
      <a:accent5>
        <a:srgbClr val="ED4832"/>
      </a:accent5>
      <a:accent6>
        <a:srgbClr val="F69799"/>
      </a:accent6>
      <a:hlink>
        <a:srgbClr val="54C8F8"/>
      </a:hlink>
      <a:folHlink>
        <a:srgbClr val="A781BA"/>
      </a:folHlink>
    </a:clrScheme>
    <a:fontScheme name="Bear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chemeClr val="accent1"/>
        </a:solidFill>
        <a:ln w="0">
          <a:solidFill>
            <a:schemeClr val="accent1"/>
          </a:solidFill>
          <a:prstDash val="solid"/>
          <a:round/>
          <a:headEnd/>
          <a:tailEnd/>
        </a:ln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881BC-5F53-4F09-AD12-47C9F5609A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cards.dotx</Template>
  <TotalTime>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xpression</dc:creator>
  <cp:keywords/>
  <cp:lastModifiedBy>Li, Mike</cp:lastModifiedBy>
  <cp:revision>2</cp:revision>
  <cp:lastPrinted>2012-07-26T21:33:00Z</cp:lastPrinted>
  <dcterms:created xsi:type="dcterms:W3CDTF">2017-03-16T07:51:00Z</dcterms:created>
  <dcterms:modified xsi:type="dcterms:W3CDTF">2017-03-16T07:56:00Z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TC031330889991</vt:lpwstr>
  </property>
</Properties>
</file>