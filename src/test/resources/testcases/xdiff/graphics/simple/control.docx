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 table for 10 cards per page"/>
      </w:tblPr>
      <w:tblGrid>
        <w:gridCol w:w="2879"/>
        <w:gridCol w:w="2880"/>
        <w:gridCol w:w="2880"/>
        <w:gridCol w:w="2880"/>
        <w:gridCol w:w="2881"/>
      </w:tblGrid>
      <w:tr w:rsidR="007C12D2">
        <w:trPr>
          <w:trHeight w:hRule="exact" w:val="2880"/>
        </w:trPr>
        <w:tc>
          <w:tcPr>
            <w:tcW w:w="2879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52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53" name="Group 5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72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3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4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5" name="Freeform 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6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4" name="Group 5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67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8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9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0" name="Freeform 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71" name="Freeform 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5" name="Group 5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62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3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4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5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6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56" name="Group 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57" name="Freeform 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8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9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0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1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29" name="Group 2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48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9" name="Freeform 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0" name="Freeform 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1" name="Freeform 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52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0" name="Group 3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43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4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5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" name="Freeform 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1" name="Group 3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38" name="Freeform 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0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1" name="Freeform 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2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2" name="Group 3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33" name="Freef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4" name="Freeform 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5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6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7" name="Freeform 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5" name="Group 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24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5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6" name="Freeform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7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8" name="Freeform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6" name="Group 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9" name="Freef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0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1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2" name="Freeform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23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7" name="Group 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4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" name="Freef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8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8" name="Group 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9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0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" name="Freef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" name="Freef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A7563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">
                      <o:lock v:ext="edit" aspectratio="t"/>
                      <v:group id="Group 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oup 5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<o:lock v:ext="edit" aspectratio="t"/>
                          <v:shape id="Freeform 72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cHXMQA&#10;AADbAAAADwAAAGRycy9kb3ducmV2LnhtbESPQWvCQBSE74L/YXlCL2I2EWolzUa0oIg3bXt/3X1N&#10;QrNvQ3Y1aX99t1DwOMzMN0yxGW0rbtT7xrGCLElBEGtnGq4UvL3uF2sQPiAbbB2Tgm/ysCmnkwJz&#10;4wY+0+0SKhEh7HNUUIfQ5VJ6XZNFn7iOOHqfrrcYouwraXocIty2cpmmK2mx4bhQY0cvNemvy9VG&#10;yvspOxl7mP88flzbXXPM3EHvlXqYjdtnEIHGcA//t49GwdMS/r7EH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XB1zEAAAA2w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73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+nsQA&#10;AADbAAAADwAAAGRycy9kb3ducmV2LnhtbESPT4vCMBTE7wt+h/AEL4umKvinGmURCgpe1hXPz+bZ&#10;ljYvtcna+u2NsLDHYWZ+w6y3nanEgxpXWFYwHkUgiFOrC84UnH+S4QKE88gaK8uk4EkOtpvexxpj&#10;bVv+psfJZyJA2MWoIPe+jqV0aU4G3cjWxMG72cagD7LJpG6wDXBTyUkUzaTBgsNCjjXtckrL069R&#10;0Gaz625p9vfLJx2Tw7gtk+WiVGrQ775WIDx1/j/8195rBfMpvL+EH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/p7EAAAA2w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74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NsUA&#10;AADbAAAADwAAAGRycy9kb3ducmV2LnhtbESP3WrCQBSE74W+w3IKvdNNRapGV1FBKBEK/qC3x+wx&#10;G5o9G7Jbk759Vyh4OczMN8x82dlK3KnxpWMF74MEBHHudMmFgtNx25+A8AFZY+WYFPySh+XipTfH&#10;VLuW93Q/hEJECPsUFZgQ6lRKnxuy6AeuJo7ezTUWQ5RNIXWDbYTbSg6T5ENaLDkuGKxpYyj/PvxY&#10;BevdeXu6fbWr6/4cXGam2aUeZ0q9vXarGYhAXXiG/9ufWsF4BI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MI2xQAAANsAAAAPAAAAAAAAAAAAAAAAAJgCAABkcnMv&#10;ZG93bnJldi54bWxQSwUGAAAAAAQABAD1AAAAigMAAAAA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75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qKuMUA&#10;AADbAAAADwAAAGRycy9kb3ducmV2LnhtbESPT2vCQBTE74LfYXmCl1I3KtoSXcU/FXrwoDbeH9ln&#10;Es2+DdnVpN/eLRQ8DjPzG2a+bE0pHlS7wrKC4SACQZxaXXCmIPnZvX+CcB5ZY2mZFPySg+Wi25lj&#10;rG3DR3qcfCYChF2MCnLvq1hKl+Zk0A1sRRy8i60N+iDrTOoamwA3pRxF0VQaLDgs5FjRJqf0drob&#10;BaNkPTGrdv82dofLucmuyXgbfSnV77WrGQhPrX+F/9vfWsHHBP6+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oq4xQAAANs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76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4Gg8UA&#10;AADbAAAADwAAAGRycy9kb3ducmV2LnhtbESPQWvCQBSE74L/YXlCL1I37UEldRURhNrSQ9WLt0f2&#10;NZuafRuzT5P++26h4HGYmW+Yxar3tbpRG6vABp4mGSjiItiKSwPHw/ZxDioKssU6MBn4oQir5XCw&#10;wNyGjj/ptpdSJQjHHA04kSbXOhaOPMZJaIiT9xVaj5JkW2rbYpfgvtbPWTbVHitOCw4b2jgqzvur&#10;NzAev8/L7w8du+zydnDSnHq57Ix5GPXrF1BCvdzD/+1Xa2A2hb8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bgaDxQAAANsAAAAPAAAAAAAAAAAAAAAAAJgCAABkcnMv&#10;ZG93bnJldi54bWxQSwUGAAAAAAQABAD1AAAAigMAAAAA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54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o:lock v:ext="edit" aspectratio="t"/>
                          <v:shape id="Freeform 67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RMMUA&#10;AADbAAAADwAAAGRycy9kb3ducmV2LnhtbESPT2vCQBTE70K/w/IKvemmaVGJrlL/VDyUgol4fs2+&#10;Jmmzb0N21fjtXUHwOMzMb5jpvDO1OFHrKssKXgcRCOLc6ooLBfvssz8G4TyyxtoyKbiQg/nsqTfF&#10;RNsz7+iU+kIECLsEFZTeN4mULi/JoBvYhjh4v7Y16INsC6lbPAe4qWUcRUNpsOKwUGJDy5Ly//Ro&#10;FMQrTBfxT/a1ydaavg+Xv/e3aqXUy3P3MQHhqfOP8L291QqGI7h9C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FtEwxQAAANsAAAAPAAAAAAAAAAAAAAAAAJgCAABkcnMv&#10;ZG93bnJldi54bWxQSwUGAAAAAAQABAD1AAAAigMAAAAA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68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r6MsEA&#10;AADbAAAADwAAAGRycy9kb3ducmV2LnhtbERPy4rCMBTdC/5DuIIbsamzKFpNRYSCA7PxwazvNNe2&#10;tLnpNBlb/36yEFweznu3H00rHtS72rKCVRSDIC6srrlUcLvmyzUI55E1tpZJwZMc7LPpZIeptgOf&#10;6XHxpQgh7FJUUHnfpVK6oiKDLrIdceDutjfoA+xLqXscQrhp5UccJ9JgzaGhwo6OFRXN5c8oGMrk&#10;57gxp9/vBX3ln6uhyTfrRqn5bDxsQXga/Vv8cp+0giSMDV/C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6+jLBAAAA2w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69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7dcQA&#10;AADbAAAADwAAAGRycy9kb3ducmV2LnhtbESPQWvCQBSE7wX/w/KE3uqmHmyNbkQFoUQoaMVen9mX&#10;bGj2bciuJv77bqHgcZiZb5jlarCNuFHna8cKXicJCOLC6ZorBaev3cs7CB+QNTaOScGdPKyy0dMS&#10;U+16PtDtGCoRIexTVGBCaFMpfWHIop+4ljh6pesshii7SuoO+wi3jZwmyUxarDkuGGxpa6j4OV6t&#10;gs3+vDuVn/36cjgHl5t5/t2+5Uo9j4f1AkSgITzC/+0PrWA2h7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s+3XEAAAA2w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70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pIMMA&#10;AADbAAAADwAAAGRycy9kb3ducmV2LnhtbERPPW/CMBDdK/EfrENiqYhTogIKGERpK3XoUELYT/GR&#10;BOJzFLtJ+u/roVLHp/e93Y+mET11rras4CmKQRAXVtdcKsjP7/M1COeRNTaWScEPOdjvJg9bTLUd&#10;+ER95ksRQtilqKDyvk2ldEVFBl1kW+LAXW1n0AfYlVJ3OIRw08hFHC+lwZpDQ4UtHSsq7tm3UbDI&#10;X57NYfx8TNzX9TKUtzx5jd+Umk3HwwaEp9H/i//cH1rBK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pIMMAAADb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71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ee98UA&#10;AADbAAAADwAAAGRycy9kb3ducmV2LnhtbESPT2vCQBTE7wW/w/KEXkQ39tBKdBURhP6hh6oXb4/s&#10;MxvNvo3ZV5N++26h4HGYmd8wi1Xva3WjNlaBDUwnGSjiItiKSwOH/XY8AxUF2WIdmAz8UITVcvCw&#10;wNyGjr/otpNSJQjHHA04kSbXOhaOPMZJaIiTdwqtR0myLbVtsUtwX+unLHvWHitOCw4b2jgqLrtv&#10;b2A0+piV508du+z6vnfSHHu5vhnzOOzXc1BCvdzD/+1Xa+BlCn9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573xQAAANsAAAAPAAAAAAAAAAAAAAAAAJgCAABkcnMv&#10;ZG93bnJldi54bWxQSwUGAAAAAAQABAD1AAAAigMAAAAA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5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o:lock v:ext="edit" aspectratio="t"/>
                          <v:shape id="Freeform 62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uZMQA&#10;AADbAAAADwAAAGRycy9kb3ducmV2LnhtbESPQWsCMRSE70L/Q3gFb5pV0ZbVKK0ieKmgreDxsXlm&#10;Fzcv6ybq7r83BcHjMDPfMLNFY0txo9oXjhUM+gkI4szpgo2Cv9917xOED8gaS8ekoCUPi/lbZ4ap&#10;dnfe0W0fjIgQ9ikqyEOoUil9lpNF33cVcfROrrYYoqyN1DXeI9yWcpgkE2mx4LiQY0XLnLLz/moV&#10;/JiPbOvXo0t7HrvNYXXYHU37rVT3vfmaggjUhFf42d5oBZMh/H+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rmTEAAAA2w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63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1r8EA&#10;AADbAAAADwAAAGRycy9kb3ducmV2LnhtbESPwWrDMBBE74X+g9hAb7GcFpLiRg5poZBrk5DzYm0s&#10;x9bKSGqi+OurQqHHYWbeMOtNsoO4kg+dYwWLogRB3DjdcavgePicv4IIEVnj4JgU3CnApn58WGOl&#10;3Y2/6LqPrcgQDhUqMDGOlZShMWQxFG4kzt7ZeYsxS99K7fGW4XaQz2W5lBY7zgsGR/ow1PT7b6vg&#10;/dSt7mbyO9nby0STTumMSamnWdq+gYiU4n/4r73TCpYv8Psl/wB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y9a/BAAAA2wAAAA8AAAAAAAAAAAAAAAAAmAIAAGRycy9kb3du&#10;cmV2LnhtbFBLBQYAAAAABAAEAPUAAACGAwAAAAA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64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0CMYA&#10;AADbAAAADwAAAGRycy9kb3ducmV2LnhtbESPQWvCQBSE7wX/w/KEXkrdWEQlZiO2UKg9aSxIbo/s&#10;MwnJvg3ZbUz99W6h0OMwM98wyXY0rRiod7VlBfNZBIK4sLrmUsHX6f15DcJ5ZI2tZVLwQw626eQh&#10;wVjbKx9pyHwpAoRdjAoq77tYSldUZNDNbEccvIvtDfog+1LqHq8Bblr5EkVLabDmsFBhR28VFU32&#10;bRTg7VV+5vPofDjk5dOi8flttd4r9TgddxsQnkb/H/5rf2gFywX8fgk/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g0CM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65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uisMA&#10;AADbAAAADwAAAGRycy9kb3ducmV2LnhtbESPQUvDQBSE74L/YXmCN7tRaWnSboIogj0V04IeH9nX&#10;JJh9G3afTfz3XUHwOMzMN8y2mt2gzhRi79nA/SIDRdx423Nr4Hh4vVuDioJscfBMBn4oQlVeX22x&#10;sH7idzrX0qoE4ViggU5kLLSOTUcO48KPxMk7+eBQkgyttgGnBHeDfsiylXbYc1rocKTnjpqv+tsZ&#10;oH14zD92L7nfT5+NLOuc26MYc3szP21ACc3yH/5rv1kDqyX8fkk/Q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1uisMAAADb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66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QXsQA&#10;AADbAAAADwAAAGRycy9kb3ducmV2LnhtbESPQWvCQBSE74L/YXmFXqRu6iFI6iqlILQWD2ovvT2y&#10;r9m02bcx+2riv3cFweMwM98wi9XgG3WiLtaBDTxPM1DEZbA1Vwa+DuunOagoyBabwGTgTBFWy/Fo&#10;gYUNPe/otJdKJQjHAg04kbbQOpaOPMZpaImT9xM6j5JkV2nbYZ/gvtGzLMu1x5rTgsOW3hyVf/t/&#10;b2Ay+ZxXv1sd++y4OThpvwc5fhjz+DC8voASGuQevrXfrYE8h+uX9AP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3kF7EAAAA2w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56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o:lock v:ext="edit" aspectratio="t"/>
                          <v:shape id="Freeform 57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y3cIA&#10;AADbAAAADwAAAGRycy9kb3ducmV2LnhtbESPzWsCMRTE7wX/h/AEbzWr2CqrUUSoeKgHv/b82Lz9&#10;wORlSVLd/vdNodDjMDO/YVab3hrxIB9axwom4wwEcel0y7WC6+XjdQEiRGSNxjEp+KYAm/XgZYW5&#10;dk8+0eMca5EgHHJU0MTY5VKGsiGLYew64uRVzluMSfpaao/PBLdGTrPsXVpsOS002NGuofJ+/rIK&#10;TtW2uPl9hUVrjZkeixkdP51So2G/XYKI1Mf/8F/7oBW8ze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LLdwgAAANsAAAAPAAAAAAAAAAAAAAAAAJgCAABkcnMvZG93&#10;bnJldi54bWxQSwUGAAAAAAQABAD1AAAAhw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58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tY70A&#10;AADbAAAADwAAAGRycy9kb3ducmV2LnhtbERPy4rCMBTdC/MP4Q7MTtMRRoeOURxBcOsD15fm2lSb&#10;m5JEjf16sxBcHs57tki2FTfyoXGs4HtUgCCunG64VnDYr4e/IEJE1tg6JgUPCrCYfwxmWGp35y3d&#10;drEWOYRDiQpMjF0pZagMWQwj1xFn7uS8xZihr6X2eM/htpXjophIiw3nBoMdrQxVl93VKvg/NtOH&#10;6f1GXuy5p16ndMKk1NdnWv6BiJTiW/xyb7SCnzw2f8k/QM6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HqtY70AAADbAAAADwAAAAAAAAAAAAAAAACYAgAAZHJzL2Rvd25yZXYu&#10;eG1sUEsFBgAAAAAEAAQA9QAAAII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59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RK8YA&#10;AADbAAAADwAAAGRycy9kb3ducmV2LnhtbESPQWvCQBSE74L/YXlCL1I3Sls1ZhUVhNaTpoWS2yP7&#10;TEKyb0N2q6m/vlso9DjMzDdMsulNI67UucqygukkAkGcW11xoeDj/fC4AOE8ssbGMin4Jgeb9XCQ&#10;YKztjc90TX0hAoRdjApK79tYSpeXZNBNbEscvIvtDPogu0LqDm8Bbho5i6IXabDisFBiS/uS8jr9&#10;MgrwvpPHbBp9nk5ZMX6qfXafL96Uehj12xUIT73/D/+1X7WC5yX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VRK8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60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NEsAA&#10;AADbAAAADwAAAGRycy9kb3ducmV2LnhtbERPTWvCQBC9F/wPywje6sZKpUldRSyCPUlToT0O2WkS&#10;zM6G3dHEf989FHp8vO/1dnSdulGIrWcDi3kGirjytuXawPnz8PgCKgqyxc4zGbhThO1m8rDGwvqB&#10;P+hWSq1SCMcCDTQifaF1rBpyGOe+J07cjw8OJcFQaxtwSOGu009ZttIOW04NDfa0b6i6lFdngE5h&#10;mX+9v+X+NHxX8lzmXJ/FmNl03L2CEhrlX/znPloDq7Q+fUk/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NEsAAAADbAAAADwAAAAAAAAAAAAAAAACYAgAAZHJzL2Rvd25y&#10;ZXYueG1sUEsFBgAAAAAEAAQA9QAAAIU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61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3LHsUA&#10;AADbAAAADwAAAGRycy9kb3ducmV2LnhtbESPT2vCQBTE7wW/w/IEb80mHkRSN1KF0kgvagteX7Mv&#10;f2r2bciuuvXTdwuFHoeZ+Q2zWgfTiyuNrrOsIEtSEMSV1R03Cj7eXx6XIJxH1thbJgXf5GBdTB5W&#10;mGt74wNdj74REcIuRwWt90MupataMugSOxBHr7ajQR/l2Eg94i3CTS/nabqQBjuOCy0OtG2pOh8v&#10;RkGdcdid3pav+y+3uZen7cF/lkGp2TQ8P4HwFPx/+K9dagWLDH6/xB8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csexQAAANsAAAAPAAAAAAAAAAAAAAAAAJgCAABkcnMv&#10;ZG93bnJldi54bWxQSwUGAAAAAAQABAD1AAAAigMAAAAA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3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group id="Group 29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o:lock v:ext="edit" aspectratio="t"/>
                          <v:shape id="Freeform 48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MIcEA&#10;AADbAAAADwAAAGRycy9kb3ducmV2LnhtbERPy4rCMBTdC/5DuAPuNJ1BfHSMIsKggi6q/YBLc6cp&#10;Nje1idqZrzcLweXhvBerztbiTq2vHCv4HCUgiAunKy4V5Oef4QyED8gaa8ek4I88rJb93gJT7R6c&#10;0f0UShFD2KeowITQpFL6wpBFP3INceR+XWsxRNiWUrf4iOG2ll9JMpEWK44NBhvaGCoup5tVMJ39&#10;H255dZmWOe2v88M2O/raKDX46NbfIAJ14S1+uXdawTi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LTCHBAAAA2wAAAA8AAAAAAAAAAAAAAAAAmAIAAGRycy9kb3du&#10;cmV2LnhtbFBLBQYAAAAABAAEAPUAAACG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49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DycMA&#10;AADbAAAADwAAAGRycy9kb3ducmV2LnhtbESPQYvCMBSE78L+h/AWvIimioitRlmEgoIXddnzs3m2&#10;pc1Lt4m2++83guBxmJlvmPW2N7V4UOtKywqmkwgEcWZ1ybmC70s6XoJwHlljbZkU/JGD7eZjsMZE&#10;245P9Dj7XAQIuwQVFN43iZQuK8igm9iGOHg32xr0Qba51C12AW5qOYuihTRYclgosKFdQVl1vhsF&#10;Xb647mKz//0Z0TE9TLsqjZeVUsPP/msFwlPv3+FXe68VzGN4fg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MDycMAAADb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50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qYVcEA&#10;AADbAAAADwAAAGRycy9kb3ducmV2LnhtbERPXWvCMBR9H/gfwhV8m6nCpuuMogNhVBCs4l7vmmtT&#10;bG5KE23375cHwcfD+V6seluLO7W+cqxgMk5AEBdOV1wqOB23r3MQPiBrrB2Tgj/ysFoOXhaYatfx&#10;ge55KEUMYZ+iAhNCk0rpC0MW/dg1xJG7uNZiiLAtpW6xi+G2ltMkeZcWK44NBhv6MlRc85tVsNmd&#10;t6fLvlv/Hs7BZeYj+2lmmVKjYb/+BBGoD0/xw/2tFbzF9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6mFXBAAAA2wAAAA8AAAAAAAAAAAAAAAAAmAIAAGRycy9kb3du&#10;cmV2LnhtbFBLBQYAAAAABAAEAPUAAACG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51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TQ28QA&#10;AADbAAAADwAAAGRycy9kb3ducmV2LnhtbESPT4vCMBTE7wt+h/AEL6KpiiLVKP5b8LCHXa33R/Ns&#10;q81LaaLtfnuzIOxxmJnfMMt1a0rxpNoVlhWMhhEI4tTqgjMFyflzMAfhPLLG0jIp+CUH61XnY4mx&#10;tg3/0PPkMxEg7GJUkHtfxVK6NCeDbmgr4uBdbW3QB1lnUtfYBLgp5TiKZtJgwWEhx4p2OaX308Mo&#10;GCfbqdm0X/2J+75emuyWTPbRQalet90sQHhq/X/43T5qBdMR/H0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00NvEAAAA2w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52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eaMMA&#10;AADbAAAADwAAAGRycy9kb3ducmV2LnhtbESPUWvCQBCE3wv9D8cW+lY3SisSPUUFSylUaVp8XnJr&#10;LpjbC7lrTP99TxD6OMzMN8xiNbhG9dyF2ouG8SgDxVJ6U0ul4ftr9zQDFSKJocYLa/jlAKvl/d2C&#10;cuMv8sl9ESuVIBJy0mBjbHPEUFp2FEa+ZUneyXeOYpJdhaajS4K7BidZNkVHtaQFSy1vLZfn4sdp&#10;KI49yv7wPvt4ffYHxMpuW7vR+vFhWM9BRR7if/jWfjMaXiZw/ZJ+A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weaMMAAADb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30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<o:lock v:ext="edit" aspectratio="t"/>
                          <v:shape id="Freeform 4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RXn8QA&#10;AADbAAAADwAAAGRycy9kb3ducmV2LnhtbESPW2sCMRSE34X+h3AKvmm29crWKK0i+FLBG/TxsDnN&#10;Lm5Otpuou//eFAQfh5n5hpktGluKK9W+cKzgrZ+AIM6cLtgoOB7WvSkIH5A1lo5JQUseFvOXzgxT&#10;7W68o+s+GBEh7FNUkIdQpVL6LCeLvu8q4uj9utpiiLI2Utd4i3BbyvckGUuLBceFHCta5pSd9xer&#10;4NtMsq1fD/7a88htTqvT7se0X0p1X5vPDxCBmvAMP9obrWA4gP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0V5/EAAAA2w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4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KsV8QA&#10;AADbAAAADwAAAGRycy9kb3ducmV2LnhtbESPQWvCQBSE74X+h+UVeil1YwlBo6sUIaDQi1F6fmZf&#10;k5Ds2zS7TeK/7wqCx2FmvmHW28m0YqDe1ZYVzGcRCOLC6ppLBedT9r4A4TyyxtYyKbiSg+3m+WmN&#10;qbYjH2nIfSkChF2KCirvu1RKV1Rk0M1sRxy8H9sb9EH2pdQ9jgFuWvkRRYk0WHNYqLCjXUVFk/8Z&#10;BWOZXHZLs//9fqOv7DAfm2y5aJR6fZk+VyA8Tf4Rvrf3WkEcw+1L+A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rFfEAAAA2wAAAA8AAAAAAAAAAAAAAAAAmAIAAGRycy9k&#10;b3ducmV2LnhtbFBLBQYAAAAABAAEAPUAAACJAwAAAAA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4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tEMUA&#10;AADbAAAADwAAAGRycy9kb3ducmV2LnhtbESPQWvCQBSE7wX/w/KE3urGorWmrmIFQSIIWtHra/aZ&#10;DWbfhuzWpP++KxQ8DjPzDTNbdLYSN2p86VjBcJCAIM6dLrlQcPxav7yD8AFZY+WYFPySh8W89zTD&#10;VLuW93Q7hEJECPsUFZgQ6lRKnxuy6AeuJo7exTUWQ5RNIXWDbYTbSr4myZu0WHJcMFjTylB+PfxY&#10;BZ/b0/p42bXL7/0puMxMs3M9yZR67nfLDxCBuvAI/7c3WsFoDP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K0QxQAAANs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4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TecsUA&#10;AADbAAAADwAAAGRycy9kb3ducmV2LnhtbESPT2vCQBTE7wW/w/IEL0U3ag0SXcVWCz148E+8P7LP&#10;JJp9G7KrSb99t1DocZiZ3zDLdWcq8aTGlZYVjEcRCOLM6pJzBen5czgH4TyyxsoyKfgmB+tV72WJ&#10;ibYtH+l58rkIEHYJKii8rxMpXVaQQTeyNXHwrrYx6INscqkbbAPcVHISRbE0WHJYKLCmj4Ky++lh&#10;FEzS95nZdPvXqTtcL21+S6fbaKfUoN9tFiA8df4//Nf+0greYv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N5yxQAAANsAAAAPAAAAAAAAAAAAAAAAAJgCAABkcnMv&#10;ZG93bnJldi54bWxQSwUGAAAAAAQABAD1AAAAigMAAAAA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4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rLcMA&#10;AADbAAAADwAAAGRycy9kb3ducmV2LnhtbESPUWvCQBCE3wv9D8cW+lY3irQSPUUFSylYaVp8XnJr&#10;LpjbC7kzpv/eKxT6OMzMN8xiNbhG9dyF2ouG8SgDxVJ6U0ul4ftr9zQDFSKJocYLa/jhAKvl/d2C&#10;cuOv8sl9ESuVIBJy0mBjbHPEUFp2FEa+ZUneyXeOYpJdhaaja4K7BidZ9oyOakkLllreWi7PxcVp&#10;KI49ysfhfbZ/nfoDYmW3rd1o/fgwrOegIg/xP/zXfjMapi/w+yX9A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IrLcMAAADb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31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o:lock v:ext="edit" aspectratio="t"/>
                          <v:shape id="Freeform 38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DD8AA&#10;AADbAAAADwAAAGRycy9kb3ducmV2LnhtbERPu2rDMBTdC/kHcQPdGrlJKcGNEkIgJUM9OEk9X6zr&#10;B5WujKTa7t9XQ6Hj4bx3h9kaMZIPvWMFz6sMBHHtdM+tgvvt/LQFESKyRuOYFPxQgMN+8bDDXLuJ&#10;SxqvsRUphEOOCroYh1zKUHdkMazcQJy4xnmLMUHfSu1xSuHWyHWWvUqLPaeGDgc6dVR/Xb+tgrI5&#10;Vp/+vcGqt8asi+qFig+n1ONyPr6BiDTHf/Gf+6IVbNLY9CX9AL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DD8AAAADbAAAADwAAAAAAAAAAAAAAAACYAgAAZHJzL2Rvd25y&#10;ZXYueG1sUEsFBgAAAAAEAAQA9QAAAIUDAAAAAA=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39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tWMAA&#10;AADbAAAADwAAAGRycy9kb3ducmV2LnhtbESPT2sCMRTE74LfITzBm2ZV6J+tUbRQ8ForPT82z83q&#10;5mVJosb99E1B8DjMzG+Y5TrZVlzJh8axgtm0AEFcOd1wreDw8zV5AxEissbWMSm4U4D1ajhYYqnd&#10;jb/puo+1yBAOJSowMXallKEyZDFMXUecvaPzFmOWvpba4y3DbSvnRfEiLTacFwx29GmoOu8vVsH2&#10;t3m9m97v5Nmeeup1SkdMSo1HafMBIlKKz/CjvdMKFu/w/yX/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tWMAAAADb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40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ua8IA&#10;AADbAAAADwAAAGRycy9kb3ducmV2LnhtbERPy4rCMBTdC/5DuANuZEwVUammosKAzsrHgHR3ae60&#10;xeamNJla/XqzGHB5OO/VujOVaKlxpWUF41EEgjizuuRcwc/l63MBwnlkjZVlUvAgB+uk31thrO2d&#10;T9SefS5CCLsYFRTe17GULivIoBvZmjhwv7Yx6ANscqkbvIdwU8lJFM2kwZJDQ4E17QrKbuc/owCf&#10;W/mdjqPr8Zjmw+nNp8/54qDU4KPbLEF46vxb/O/eawXTsD58CT9AJ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m5rwgAAANsAAAAPAAAAAAAAAAAAAAAAAJgCAABkcnMvZG93&#10;bnJldi54bWxQSwUGAAAAAAQABAD1AAAAhw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41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M06cMA&#10;AADbAAAADwAAAGRycy9kb3ducmV2LnhtbESPzWrDMBCE74G+g9hCb42c/hE7UUJpKbSnUCeQHBdr&#10;Y5taKyNtY/ftq0Agx2FmvmGW69F16kQhtp4NzKYZKOLK25ZrA7vtx/0cVBRki51nMvBHEdarm8kS&#10;C+sH/qZTKbVKEI4FGmhE+kLrWDXkME59T5y8ow8OJclQaxtwSHDX6Ycse9EOW04LDfb01lD1U/46&#10;A7QJj/n+6z33m+FQyXOZc70TY+5ux9cFKKFRruFL+9MaeJrB+Uv6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M06cMAAADb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42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WItcIA&#10;AADbAAAADwAAAGRycy9kb3ducmV2LnhtbESPUWvCQBCE3wv+h2OFvtVNRYqknmIFpRSqGIvPS27N&#10;BXN7IXeN6b/vCYU+DjPzDbNYDa5RPXeh9qLheZKBYim9qaXS8HXaPs1BhUhiqPHCGn44wGo5elhQ&#10;bvxNjtwXsVIJIiEnDTbGNkcMpWVHYeJbluRdfOcoJtlVaDq6JbhrcJplL+iolrRgqeWN5fJafDsN&#10;xblH2R8+5p+7mT8gVnbT2jetH8fD+hVU5CH+h//a70bDbAr3L+kH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Yi1wgAAANs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32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o:lock v:ext="edit" aspectratio="t"/>
                          <v:shape id="Freeform 33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ERtMQA&#10;AADbAAAADwAAAGRycy9kb3ducmV2LnhtbESPS2/CMBCE70j8B2uReisODapQwCBEH9DeyuO+ipc4&#10;EK/T2A2BX19XqsRxNDPfaGaLzlaipcaXjhWMhgkI4tzpkgsF+93b4wSED8gaK8ek4EoeFvN+b4aZ&#10;dhf+onYbChEh7DNUYEKoMyl9bsiiH7qaOHpH11gMUTaF1A1eItxW8ilJnqXFkuOCwZpWhvLz9scq&#10;+Dav7cshfIzH6/p2fE/X/vN0y5V6GHTLKYhAXbiH/9sbrS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xEbTEAAAA2w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34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hCxsAA&#10;AADbAAAADwAAAGRycy9kb3ducmV2LnhtbESPQWsCMRSE74L/ITzBm2bV0patUbRQ8ForPT82z83q&#10;5mVJosb99U1B8DjMzDfMcp1sK67kQ+NYwWxagCCunG64VnD4+Zq8gwgRWWPrmBTcKcB6NRwssdTu&#10;xt903cdaZAiHEhWYGLtSylAZshimriPO3tF5izFLX0vt8ZbhtpXzoniVFhvOCwY7+jRUnfcXq2D7&#10;27zdTe938mxPPfU6pSMmpcajtPkAESnFZ/jR3mkFixf4/5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hCxsAAAADb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35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+jsYA&#10;AADbAAAADwAAAGRycy9kb3ducmV2LnhtbESPQWvCQBSE7wX/w/IKXkrdWLWVmFVsoaCerC1Ibo/s&#10;axKSfRuyq0Z/vSsIHoeZ+YZJFp2pxZFaV1pWMBxEIIgzq0vOFfz9fr9OQTiPrLG2TArO5GAx7z0l&#10;GGt74h867nwuAoRdjAoK75tYSpcVZNANbEMcvH/bGvRBtrnULZ4C3NTyLYrepcGSw0KBDX0VlFW7&#10;g1GAl0+5SYfRfrtN85dx5dPLx3StVP+5W85AeOr8I3xvr7SC0QRuX8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e+jsYAAADbAAAADwAAAAAAAAAAAAAAAACYAgAAZHJz&#10;L2Rvd25yZXYueG1sUEsFBgAAAAAEAAQA9QAAAIsDAAAAAA=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36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zf4MMA&#10;AADbAAAADwAAAGRycy9kb3ducmV2LnhtbESPQWvCQBSE74X+h+UVeqsbK0oTXaW0FOpJmgp6fGSf&#10;STD7Nuy+mvTfdwWhx2FmvmFWm9F16kIhtp4NTCcZKOLK25ZrA/vvj6cXUFGQLXaeycAvRdis7+9W&#10;WFg/8BddSqlVgnAs0EAj0hdax6ohh3Hie+LknXxwKEmGWtuAQ4K7Tj9n2UI7bDktNNjTW0PVufxx&#10;BmgXZvlh+5773XCsZF7mXO/FmMeH8XUJSmiU//Ct/WkNzBZw/ZJ+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zf4MMAAADb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37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l/sMA&#10;AADbAAAADwAAAGRycy9kb3ducmV2LnhtbESPS2/CMBCE75X4D9Yi9dY4pCqFFIMQqKjHQuG+ijeP&#10;Eq+j2Hnw72skpB5HM/ONZrUZTS16al1lWcEsikEQZ1ZXXCg4/3y+LEA4j6yxtkwKbuRgs548rTDV&#10;duAj9SdfiABhl6KC0vsmldJlJRl0kW2Ig5fb1qAPsi2kbnEIcFPLJI7n0mDFYaHEhnYlZddTZxQ0&#10;b71Mvq+3/TLrtpfDYd7vkt9cqefpuP0A4Wn0/+FH+0sreH2H+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Al/sMAAADb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4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group id="Group 5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o:lock v:ext="edit" aspectratio="t"/>
                          <v:shape id="Freeform 2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+i9sMA&#10;AADbAAAADwAAAGRycy9kb3ducmV2LnhtbESP0WrCQBRE3wX/YbkF33TTIFpS1yCCWFtfGv2A2+xN&#10;NiR7N2S3Gv++Wyj0cZiZM8wmH20nbjT4xrGC50UCgrh0uuFawfVymL+A8AFZY+eYFDzIQ76dTjaY&#10;aXfnT7oVoRYRwj5DBSaEPpPSl4Ys+oXriaNXucFiiHKopR7wHuG2k2mSrKTFhuOCwZ72hsq2+LYK&#10;2qo47MfT8ZyadaU/vnbGvq+MUrOncfcKItAY/sN/7T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+i9sMAAADb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2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sbMMA&#10;AADbAAAADwAAAGRycy9kb3ducmV2LnhtbESPQYvCMBSE78L+h/CEvciaKii1GmURCi54WZU9P5tn&#10;W9q81Cba+u/NguBxmJlvmNWmN7W4U+tKywom4wgEcWZ1ybmC0zH9ikE4j6yxtkwKHuRgs/4YrDDR&#10;tuNfuh98LgKEXYIKCu+bREqXFWTQjW1DHLyLbQ36INtc6ha7ADe1nEbRXBosOSwU2NC2oKw63IyC&#10;Lp+ftwuzu/6NaJ/+TLoqXcSVUp/D/nsJwlPv3+FXe6cVTGfw/y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HsbMMAAADb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2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Wx8QA&#10;AADbAAAADwAAAGRycy9kb3ducmV2LnhtbESPQWvCQBSE74L/YXmF3symHtSmrqKCUFIoaMVen9ln&#10;Nph9G7KrSf+9WxA8DjPzDTNf9rYWN2p95VjBW5KCIC6crrhUcPjZjmYgfEDWWDsmBX/kYbkYDuaY&#10;adfxjm77UIoIYZ+hAhNCk0npC0MWfeIa4uidXWsxRNmWUrfYRbit5ThNJ9JixXHBYEMbQ8Vlf7UK&#10;1l/H7eH83a1Ou2NwuXnPf5tprtTrS7/6ABGoD8/wo/2pFYwn8P8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Z1sfEAAAA2w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2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eeScUA&#10;AADbAAAADwAAAGRycy9kb3ducmV2LnhtbESPT2vCQBTE70K/w/IKvRTdqGglzUbsH6EHDzbG+yP7&#10;TFKzb0N2a+K37woFj8PMb4ZJ1oNpxIU6V1tWMJ1EIIgLq2suFeSH7XgFwnlkjY1lUnAlB+v0YZRg&#10;rG3P33TJfClCCbsYFVTet7GUrqjIoJvYljh4J9sZ9EF2pdQd9qHcNHIWRUtpsOawUGFL7xUV5+zX&#10;KJjlbwuzGXbPc7c/HfvyJ59/RJ9KPT0Om1cQngZ/D//TXzpwL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V55JxQAAANsAAAAPAAAAAAAAAAAAAAAAAJgCAABkcnMv&#10;ZG93bnJldi54bWxQSwUGAAAAAAQABAD1AAAAigMAAAAA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2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a/78A&#10;AADbAAAADwAAAGRycy9kb3ducmV2LnhtbERPTWvCQBC9F/wPywi91YlSikRXUUGRQitNxfOQHbPB&#10;7GzIrjH9991DocfH+16uB9eonrtQe9EwnWSgWEpvaqk0nL/3L3NQIZIYarywhh8OsF6NnpaUG/+Q&#10;L+6LWKkUIiEnDTbGNkcMpWVHYeJblsRdfecoJthVaDp6pHDX4CzL3tBRLanBUss7y+WtuDsNxaVH&#10;+Ty9zz8Or/6EWNlda7daP4+HzQJU5CH+i//cR6NhlsamL+kH4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8lr/vwAAANsAAAAPAAAAAAAAAAAAAAAAAJgCAABkcnMvZG93bnJl&#10;di54bWxQSwUGAAAAAAQABAD1AAAAhA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6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o:lock v:ext="edit" aspectratio="t"/>
                          <v:shape id="Freeform 19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69L8A&#10;AADbAAAADwAAAGRycy9kb3ducmV2LnhtbERPS2sCMRC+C/6HMIXeNFspolujiFDxoAdfex42sw+a&#10;TJYk1fXfm0LB23x8z1msemvEjXxoHSv4GGcgiEunW64VXM7foxmIEJE1Gsek4EEBVsvhYIG5dnc+&#10;0u0Ua5FCOOSooImxy6UMZUMWw9h1xImrnLcYE/S11B7vKdwaOcmyqbTYcmposKNNQ+XP6dcqOFbr&#10;4uq3FRatNWZyKD7psHdKvb/16y8Qkfr4Ev+7dzrNn8PfL+k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Tr0vwAAANsAAAAPAAAAAAAAAAAAAAAAAJgCAABkcnMvZG93bnJl&#10;di54bWxQSwUGAAAAAAQABAD1AAAAhA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20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P9MAA&#10;AADbAAAADwAAAGRycy9kb3ducmV2LnhtbERPy4rCMBTdC/5DuIIb0VQXoh3TIkLBgdn4wPW1udOW&#10;Nje1ydj695OF4PJw3rt0MI14UucqywqWiwgEcW51xYWC6yWbb0A4j6yxsUwKXuQgTcajHcba9nyi&#10;59kXIoSwi1FB6X0bS+nykgy6hW2JA/drO4M+wK6QusM+hJtGrqJoLQ1WHBpKbOlQUl6f/4yCvljf&#10;D1tzfNxm9JN9L/s6225qpaaTYf8FwtPgP+K3+6gVrML68CX8AJ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ZP9MAAAADbAAAADwAAAAAAAAAAAAAAAACYAgAAZHJzL2Rvd25y&#10;ZXYueG1sUEsFBgAAAAAEAAQA9QAAAIU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21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BOs8UA&#10;AADbAAAADwAAAGRycy9kb3ducmV2LnhtbESPT2vCQBTE70K/w/IKvZmNHqqmrmILQklB8A/2+sw+&#10;s8Hs25DdmvTbu4LgcZiZ3zDzZW9rcaXWV44VjJIUBHHhdMWlgsN+PZyC8AFZY+2YFPyTh+XiZTDH&#10;TLuOt3TdhVJECPsMFZgQmkxKXxiy6BPXEEfv7FqLIcq2lLrFLsJtLcdp+i4tVhwXDDb0Zai47P6s&#10;gs+f4/pw3nSr0/YYXG5m+W8zyZV6e+1XHyAC9eEZfrS/tYLxCO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E6zxQAAANs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22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90cQA&#10;AADbAAAADwAAAGRycy9kb3ducmV2LnhtbESPS2vDMBCE74H8B7GBXkojxyGluJFDntBDDonr3hdr&#10;/WitlbHU2P33VaGQ4zDzzTDrzWhacaPeNZYVLOYRCOLC6oYrBfn76ekFhPPIGlvLpOCHHGzS6WSN&#10;ibYDX+mW+UqEEnYJKqi97xIpXVGTQTe3HXHwStsb9EH2ldQ9DqHctDKOomdpsOGwUGNH+5qKr+zb&#10;KIjz3cpsx/Pj0l3Kj6H6zJeH6KjUw2zcvoLwNPp7+J9+04GL4e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gPdHEAAAA2w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23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IjsMA&#10;AADbAAAADwAAAGRycy9kb3ducmV2LnhtbESPUWvCQBCE3wv9D8cW+lY32iISPUUFSylUaVp8XnJr&#10;LpjbC7lrTP99TxD6OMzMN8xiNbhG9dyF2ouG8SgDxVJ6U0ul4ftr9zQDFSKJocYLa/jlAKvl/d2C&#10;cuMv8sl9ESuVIBJy0mBjbHPEUFp2FEa+ZUneyXeOYpJdhaajS4K7BidZNkVHtaQFSy1vLZfn4sdp&#10;KI49yv7wPvt4ffEHxMpuW7vR+vFhWM9BRR7if/jWfjMaJs9w/ZJ+A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IjsMAAADbAAAADwAAAAAAAAAAAAAAAACYAgAAZHJzL2Rv&#10;d25yZXYueG1sUEsFBgAAAAAEAAQA9QAAAIgDAAAAAA=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7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o:lock v:ext="edit" aspectratio="t"/>
                          <v:shape id="Freeform 1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3VoMIA&#10;AADbAAAADwAAAGRycy9kb3ducmV2LnhtbERPyW7CMBC9I/UfrKnUW3HaRgilGFRBW5YbS++jeIgD&#10;8TiN3RD4eoxUids8vXVGk85WoqXGl44VvPQTEMS50yUXCnbbr+chCB+QNVaOScGZPEzGD70RZtqd&#10;eE3tJhQihrDPUIEJoc6k9Lkhi77vauLI7V1jMUTYFFI3eIrhtpKvSTKQFkuODQZrmhrKj5s/q+DX&#10;fLazn7BM03l92X+/zf3qcMmVenrsPt5BBOrCXfzvXug4P4XbL/EAO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dWgwgAAANsAAAAPAAAAAAAAAAAAAAAAAJgCAABkcnMvZG93&#10;bnJldi54bWxQSwUGAAAAAAQABAD1AAAAhwMAAAAA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7Pb4A&#10;AADbAAAADwAAAGRycy9kb3ducmV2LnhtbERPTWsCMRC9C/0PYQq9abZCVbZmpRUKXqviediMm+1u&#10;JkuSatxf3xQEb/N4n7PeJNuLC/nQOlbwOitAENdOt9woOB6+pisQISJr7B2TghsF2FRPkzWW2l35&#10;my772IgcwqFEBSbGoZQy1IYshpkbiDN3dt5izNA3Unu85nDby3lRLKTFlnODwYG2hupu/2sVfJ7a&#10;5c2Mfic7+zPSqFM6Y1Lq5Tl9vIOIlOJDfHfvdJ7/Bv+/5ANk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Ruz2+AAAA2wAAAA8AAAAAAAAAAAAAAAAAmAIAAGRycy9kb3ducmV2&#10;LnhtbFBLBQYAAAAABAAEAPUAAACD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B8mcMA&#10;AADbAAAADwAAAGRycy9kb3ducmV2LnhtbERPTWvCQBC9F/wPywi9FN1YJErqKlootD3FKEhuQ3aa&#10;BLOzIbs1aX69Wyj0No/3OZvdYBpxo87VlhUs5hEI4sLqmksF59PbbA3CeWSNjWVS8EMOdtvJwwYT&#10;bXs+0i3zpQgh7BJUUHnfJlK6oiKDbm5b4sB92c6gD7Arpe6wD+Gmkc9RFEuDNYeGClt6rai4Zt9G&#10;AY4H+Zkvokua5uXT8urzcbX+UOpxOuxfQHga/L/4z/2uw/wYfn8J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B8mcMAAADb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mG8EA&#10;AADbAAAADwAAAGRycy9kb3ducmV2LnhtbERPTUvDQBC9C/6HZQRvdqOiNmm3RZSCPZXGQnscstMk&#10;NDsbdscm/fddQfA2j/c58+XoOnWmEFvPBh4nGSjiytuWawO779XDFFQUZIudZzJwoQjLxe3NHAvr&#10;B97SuZRapRCOBRpoRPpC61g15DBOfE+cuKMPDiXBUGsbcEjhrtNPWfaqHbacGhrs6aOh6lT+OAO0&#10;Cc/5fv2Z+81wqOSlzLneiTH3d+P7DJTQKP/iP/eXTfPf4PeXdIBe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1JhvBAAAA2wAAAA8AAAAAAAAAAAAAAAAAmAIAAGRycy9kb3du&#10;cmV2LnhtbFBLBQYAAAAABAAEAPUAAACGAwAAAAA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6QQsMA&#10;AADbAAAADwAAAGRycy9kb3ducmV2LnhtbESPQUvDQBCF70L/wzKCNztRRErstmihIoKWpsXzkJ1m&#10;Q7OzIbum8d87B8HbDO/Ne98s11PozMhDaqNYuJsXYFjq6FppLBwP29sFmJRJHHVR2MIPJ1ivZldL&#10;Kl28yJ7HKjdGQySVZMHn3JeIqfYcKM1jz6LaKQ6Bsq5Dg26gi4aHDu+L4hEDtaINnnreeK7P1Xew&#10;UH2NKJ+798XH60PcITZ+0/sXa2+up+cnMJmn/G/+u35ziq+w+osOg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6QQsMAAADbAAAADwAAAAAAAAAAAAAAAACYAgAAZHJzL2Rv&#10;d25yZXYueG1sUEsFBgAAAAAEAAQA9QAAAIgDAAAAAA=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8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o:lock v:ext="edit" aspectratio="t"/>
                          <v:shape id="Freeform 9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syVcUA&#10;AADaAAAADwAAAGRycy9kb3ducmV2LnhtbESPQWvCQBSE74X+h+UVepG6sUJpU1cpVkVEkMZI6e2R&#10;fU1Cs2/T3TXGf+8WhB6HmfmGmcx604iOnK8tKxgNExDEhdU1lwry/fLhGYQPyBoby6TgTB5m09ub&#10;CabanviDuiyUIkLYp6igCqFNpfRFRQb90LbE0fu2zmCI0pVSOzxFuGnkY5I8SYM1x4UKW5pXVPxk&#10;R6Ng+/n1O/Djw84tVrhZOJN39j1X6v6uf3sFEagP/+Fre60VvMDflXgD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+zJVxQAAANoAAAAPAAAAAAAAAAAAAAAAAJgCAABkcnMv&#10;ZG93bnJldi54bWxQSwUGAAAAAAQABAD1AAAAig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0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YpcAA&#10;AADbAAAADwAAAGRycy9kb3ducmV2LnhtbESPQW/CMAyF75P2HyJP2m2k22GgQkAwaRLXAeJsNaYp&#10;NE6VZBD66/Fh0m623vN7nxer4nt1pZi6wAbeJxUo4ibYjlsDh/332wxUysgW+8Bk4E4JVsvnpwXW&#10;Ntz4h6673CoJ4VSjAZfzUGudGkce0yQMxKKdQvSYZY2tthFvEu57/VFVn9pjx9LgcKAvR81l9+sN&#10;bI7d9O7GuNUXfx5ptKWcsBjz+lLWc1CZSv43/11vreALvfwiA+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YYpcAAAADb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1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k7cMA&#10;AADbAAAADwAAAGRycy9kb3ducmV2LnhtbERPTWvCQBC9C/0PyxS8lLqJSA2pa6hCQXvSWCi5Ddlp&#10;EszOhuw2Rn99t1DwNo/3OatsNK0YqHeNZQXxLAJBXFrdcKXg8/T+nIBwHllja5kUXMlBtn6YrDDV&#10;9sJHGnJfiRDCLkUFtfddKqUrazLoZrYjDty37Q36APtK6h4vIdy0ch5FL9Jgw6Ghxo62NZXn/Mco&#10;wNtGfhRx9HU4FNXT4uyL2zLZKzV9HN9eQXga/V38797pMD+G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nk7cMAAADb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KFg8AA&#10;AADbAAAADwAAAGRycy9kb3ducmV2LnhtbERPTUvDQBC9C/6HZQRvdmNFMbGbIC2CnoppQI9DdpqE&#10;ZmfD7tjEf+8Kgrd5vM/ZVIsb1ZlCHDwbuF1loIhbbwfuDDSHl5tHUFGQLY6eycA3RajKy4sNFtbP&#10;/E7nWjqVQjgWaKAXmQqtY9uTw7jyE3Hijj44lARDp23AOYW7Ua+z7EE7HDg19DjRtqf2VH85A7QP&#10;d/nH2y73+/mzlfs6564RY66vlucnUEKL/Iv/3K82zV/D7y/pAF3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KFg8AAAADbAAAADwAAAAAAAAAAAAAAAACYAgAAZHJzL2Rvd25y&#10;ZXYueG1sUEsFBgAAAAAEAAQA9QAAAIU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5/ncAA&#10;AADbAAAADwAAAGRycy9kb3ducmV2LnhtbERPS4vCMBC+C/6HMMLeNLXLylobRRTFo+vqfWimD20m&#10;pYm1/nuzIOxtPr7npKve1KKj1lWWFUwnEQjizOqKCwXn3934G4TzyBpry6TgSQ5Wy+EgxUTbB/9Q&#10;d/KFCCHsElRQet8kUrqsJINuYhviwOW2NegDbAupW3yEcFPLOIpm0mDFoaHEhjYlZbfT3ShovjoZ&#10;H2/P7Ty7ry/7/azbxNdcqY9Rv16A8NT7f/HbfdBh/if8/RIO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5/ncAAAADbAAAADwAAAAAAAAAAAAAAAACYAgAAZHJzL2Rvd25y&#10;ZXYueG1sUEsFBgAAAAAEAAQA9QAAAIU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77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79" name="Group 7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80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1" name="Freeform 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3" name="Freeform 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4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5" name="Freeform 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86" name="Group 8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87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8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89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0" name="Freeform 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1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92" name="Group 9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93" name="Freeform 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4" name="Freeform 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95" name="Freeform 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" name="Freeform 1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" name="Freeform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0" name="Group 13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1" name="Freeform 1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" name="Freeform 1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" name="Freeform 1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" name="Freeform 1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" name="Freeform 1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37" name="Group 13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38" name="Freeform 1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" name="Freeform 1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" name="Freeform 1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" name="Freeform 1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" name="Freeform 1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3" name="Group 14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44" name="Freeform 1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" name="Freeform 1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" name="Freeform 1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" name="Freeform 1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" name="Freeform 1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" name="Group 14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50" name="Freeform 1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" name="Freeform 1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" name="Freeform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" name="Freeform 1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" name="Freeform 1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" name="Group 1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57" name="Freeform 1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" name="Freeform 1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" name="Freeform 1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4" name="Freeform 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5" name="Freeform 3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386" name="Group 38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387" name="Group 38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388" name="Freeform 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89" name="Freeform 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0" name="Freeform 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1" name="Freeform 3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2" name="Freeform 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393" name="Group 39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394" name="Freeform 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5" name="Freeform 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6" name="Freeform 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7" name="Freeform 3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398" name="Freeform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460" name="Group 46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461" name="Freeform 4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2" name="Freeform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3" name="Freeform 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4" name="Freeform 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5" name="Freeform 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466" name="Group 46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467" name="Freeform 4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8" name="Freeform 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69" name="Freeform 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0" name="Freeform 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1" name="Freeform 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96F38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">
                      <o:lock v:ext="edit" aspectratio="t"/>
                      <v:group id="Group 78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oup 79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<o:lock v:ext="edit" aspectratio="t"/>
                          <v:shape id="Freeform 80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Ml8MA&#10;AADbAAAADwAAAGRycy9kb3ducmV2LnhtbESPTYvCQAyG7wv+hyGCl0WnFXaR6igqKOJt/bjHTmyL&#10;nUzpjFr99ZvDwh7Dm/dJntmic7V6UBsqzwbSUQKKOPe24sLA6bgZTkCFiGyx9kwGXhRgMe99zDCz&#10;/sk/9DjEQgmEQ4YGyhibTOuQl+QwjHxDLNnVtw6jjG2hbYtPgbtaj5PkWzusWC6U2NC6pPx2uDuh&#10;nPfp3rrt5/vrcq9X1S7123xjzKDfLaegInXxf/mvvbMGJvK9uIgH6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xMl8MAAADb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81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1VcMA&#10;AADbAAAADwAAAGRycy9kb3ducmV2LnhtbESPT4vCMBTE78J+h/CEvciadg9Sq1FEKCjsxT94fts8&#10;29LmpdtE2/32RhA8DjPzG2a5Hkwj7tS5yrKCeBqBIM6trrhQcD5lXwkI55E1NpZJwT85WK8+RktM&#10;te35QPejL0SAsEtRQel9m0rp8pIMuqltiYN3tZ1BH2RXSN1hH+Cmkd9RNJMGKw4LJba0LSmvjzej&#10;oC9mv9u52f1dJvST7eO+zuZJrdTneNgsQHga/Dv8au+0giSG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y1VcMAAADb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83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qZcUA&#10;AADbAAAADwAAAGRycy9kb3ducmV2LnhtbESP3WrCQBSE7wt9h+UUelc3VagaXUUFoUQQ/EFvj9lj&#10;NjR7NmS3Jn37riB4OczMN8x03tlK3KjxpWMFn70EBHHudMmFguNh/TEC4QOyxsoxKfgjD/PZ68sU&#10;U+1a3tFtHwoRIexTVGBCqFMpfW7Iou+5mjh6V9dYDFE2hdQNthFuK9lPki9pseS4YLCmlaH8Z/9r&#10;FSw3p/Xxum0Xl90puMyMs3M9zJR6f+sWExCBuvAMP9rfWsFoAPcv8Qf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iCplxQAAANsAAAAPAAAAAAAAAAAAAAAAAJgCAABkcnMv&#10;ZG93bnJldi54bWxQSwUGAAAAAAQABAD1AAAAigMAAAAA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84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fBMUA&#10;AADbAAAADwAAAGRycy9kb3ducmV2LnhtbESPQWvCQBSE7wX/w/IEL0U3ahWJrmKrhR48aIz3R/aZ&#10;RLNvQ3Y16b/vFgo9DjPzDbPadKYST2pcaVnBeBSBIM6sLjlXkJ4/hwsQziNrrCyTgm9ysFn3XlYY&#10;a9vyiZ6Jz0WAsItRQeF9HUvpsoIMupGtiYN3tY1BH2STS91gG+CmkpMomkuDJYeFAmv6KCi7Jw+j&#10;YJK+z8y2O7xO3fF6afNbOt1Fe6UG/W67BOGp8//hv/aXVrB4g9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418ExQAAANs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85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no08UA&#10;AADbAAAADwAAAGRycy9kb3ducmV2LnhtbESPQWvCQBSE7wX/w/IKvUjdKLSE6CpFEGqLh2ovvT2y&#10;z2w0+zZmX03677tCocdhZr5hFqvBN+pKXawDG5hOMlDEZbA1VwY+D5vHHFQUZItNYDLwQxFWy9Hd&#10;Agsbev6g614qlSAcCzTgRNpC61g68hgnoSVO3jF0HiXJrtK2wz7BfaNnWfasPdacFhy2tHZUnvff&#10;3sB4/J5Xp52OfXZ5Ozhpvwa5bI15uB9e5qCEBvkP/7VfrYH8CW5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ejTxQAAANsAAAAPAAAAAAAAAAAAAAAAAJgCAABkcnMv&#10;ZG93bnJldi54bWxQSwUGAAAAAAQABAD1AAAAigMAAAAA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86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<o:lock v:ext="edit" aspectratio="t"/>
                          <v:shape id="Freeform 87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3ysUA&#10;AADbAAAADwAAAGRycy9kb3ducmV2LnhtbESPQWvCQBSE7wX/w/KE3nRjWmyIrtLWWjyUQpPS8zP7&#10;TKLZtyG7avz3riD0OMzMN8x82ZtGnKhztWUFk3EEgriwuuZSwW++HiUgnEfW2FgmBRdysFwMHuaY&#10;anvmHzplvhQBwi5FBZX3bSqlKyoy6Ma2JQ7eznYGfZBdKXWH5wA3jYyjaCoN1hwWKmzpvaLikB2N&#10;gniF2Vu8zb8+8w9N33+X/fNTvVLqcdi/zkB46v1/+N7eaAXJC9y+h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jfKxQAAANsAAAAPAAAAAAAAAAAAAAAAAJgCAABkcnMv&#10;ZG93bnJldi54bWxQSwUGAAAAAAQABAD1AAAAigMAAAAA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88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YcyMEA&#10;AADbAAAADwAAAGRycy9kb3ducmV2LnhtbERPy4rCMBTdC/5DuIIbsamzkFpNRYSCA7PxwazvNNe2&#10;tLnpNBlb/36yEFweznu3H00rHtS72rKCVRSDIC6srrlUcLvmywSE88gaW8uk4EkO9tl0ssNU24HP&#10;9Lj4UoQQdikqqLzvUildUZFBF9mOOHB32xv0Afal1D0OIdy08iOO19JgzaGhwo6OFRXN5c8oGMr1&#10;z3FjTr/fC/rKP1dDk2+SRqn5bDxsQXga/Vv8cp+0giSMDV/C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2HMjBAAAA2w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89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dj8QA&#10;AADbAAAADwAAAGRycy9kb3ducmV2LnhtbESPQWvCQBSE74L/YXmCN920h1ajG1FBKCkUtGKvz+xL&#10;NjT7NmS3Jv77bqHgcZiZb5j1ZrCNuFHna8cKnuYJCOLC6ZorBefPw2wBwgdkjY1jUnAnD5tsPFpj&#10;ql3PR7qdQiUihH2KCkwIbSqlLwxZ9HPXEkevdJ3FEGVXSd1hH+G2kc9J8iIt1hwXDLa0N1R8n36s&#10;gt375XAuP/rt9XgJLjfL/Kt9zZWaTobtCkSgITzC/+03rWCxh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gHY/EAAAA2w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90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P2sMA&#10;AADbAAAADwAAAGRycy9kb3ducmV2LnhtbERPPW/CMBDdK/EfrENiqYhToiIIGERpK3XoUELYT/GR&#10;BOJzFLtJ+u/roVLHp/e93Y+mET11rras4CmKQRAXVtdcKsjP7/MVCOeRNTaWScEPOdjvJg9bTLUd&#10;+ER95ksRQtilqKDyvk2ldEVFBl1kW+LAXW1n0AfYlVJ3OIRw08hFHC+lwZpDQ4UtHSsq7tm3UbDI&#10;X57NYfx8TNzX9TKUtzx5jd+Umk3HwwaEp9H/i//cH1rBO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HP2sMAAADb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91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4DcUA&#10;AADbAAAADwAAAGRycy9kb3ducmV2LnhtbESPQWvCQBSE7wX/w/IKXqRu9FA0dZUiFFqLh6qX3h7Z&#10;12za7NuYfTXx37uC4HGYmW+Yxar3tTpRG6vABibjDBRxEWzFpYHD/u1pBioKssU6MBk4U4TVcvCw&#10;wNyGjr/otJNSJQjHHA04kSbXOhaOPMZxaIiT9xNaj5JkW2rbYpfgvtbTLHvWHitOCw4bWjsq/nb/&#10;3sBo9Dkrf7c6dtlxs3fSfPdy/DBm+Ni/voAS6uUevrXfrYH5BK5f0g/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3gNxQAAANsAAAAPAAAAAAAAAAAAAAAAAJgCAABkcnMv&#10;ZG93bnJldi54bWxQSwUGAAAAAAQABAD1AAAAigMAAAAA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92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o:lock v:ext="edit" aspectratio="t"/>
                          <v:shape id="Freeform 93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72MUA&#10;AADbAAAADwAAAGRycy9kb3ducmV2LnhtbESPW2sCMRSE34X+h3AKvmm2FW9bo7SK4EsFb9DHw+Y0&#10;u7g52W6i7v57UxB8HGbmG2a2aGwprlT7wrGCt34CgjhzumCj4HhY9yYgfEDWWDomBS15WMxfOjNM&#10;tbvxjq77YESEsE9RQR5ClUrps5ws+r6riKP362qLIcraSF3jLcJtKd+TZCQtFhwXcqxomVN23l+s&#10;gm8zzrZ+Pfhrz0O3Oa1Oux/TfinVfW0+P0AEasIz/GhvtILpAP6/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HvYxQAAANsAAAAPAAAAAAAAAAAAAAAAAJgCAABkcnMv&#10;ZG93bnJldi54bWxQSwUGAAAAAAQABAD1AAAAigMAAAAA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94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4d/MAA&#10;AADbAAAADwAAAGRycy9kb3ducmV2LnhtbESPT2sCMRTE74LfITzBm2YV6Z+tUbRQ8ForPT82z83q&#10;5mVJosb99E1B8DjMzG+Y5TrZVlzJh8axgtm0AEFcOd1wreDw8zV5AxEissbWMSm4U4D1ajhYYqnd&#10;jb/puo+1yBAOJSowMXallKEyZDFMXUecvaPzFmOWvpba4y3DbSvnRfEiLTacFwx29GmoOu8vVsH2&#10;t3m9m97v5Nmeeup1SkdMSo1HafMBIlKKz/CjvdMK3hfw/yX/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4d/MAAAADb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95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htMYA&#10;AADbAAAADwAAAGRycy9kb3ducmV2LnhtbESPQWvCQBSE74L/YXlCL1I3Sls1ZhUVhNaTpoWS2yP7&#10;TEKyb0N2q6m/vlso9DjMzDdMsulNI67UucqygukkAkGcW11xoeDj/fC4AOE8ssbGMin4Jgeb9XCQ&#10;YKztjc90TX0hAoRdjApK79tYSpeXZNBNbEscvIvtDPogu0LqDm8Bbho5i6IXabDisFBiS/uS8jr9&#10;MgrwvpPHbBp9nk5ZMX6qfXafL96Uehj12xUIT73/D/+1X7WC5TP8fg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HhtMYAAADb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8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8LG8MA&#10;AADcAAAADwAAAGRycy9kb3ducmV2LnhtbESPQUvDQBCF74L/YRnBm93YopjYbSmVgp6KsaDHITsm&#10;wexs2B2b+O+dg+BthvfmvW/W2zkM5kwp95Ed3C4KMMRN9D23Dk5vh5sHMFmQPQ6RycEPZdhuLi/W&#10;WPk48Suda2mNhnCu0EEnMlbW5qajgHkRR2LVPmMKKLqm1vqEk4aHwS6L4t4G7FkbOhxp31HzVX8H&#10;B3RMq/L95amMx+mjkbu65PYkzl1fzbtHMEKz/Jv/rp+94i+VVp/RCez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8LG8MAAADc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29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qLcMA&#10;AADcAAAADwAAAGRycy9kb3ducmV2LnhtbERPTWvCQBC9F/wPywhepG7qoWjqKiIUtKWHqpfehuw0&#10;G83Oxuxo0n/fLRS8zeN9zmLV+1rdqI1VYANPkwwUcRFsxaWB4+H1cQYqCrLFOjAZ+KEIq+XgYYG5&#10;DR1/0m0vpUohHHM04ESaXOtYOPIYJ6EhTtx3aD1Kgm2pbYtdCve1nmbZs/ZYcWpw2NDGUXHeX72B&#10;8fh9Vp4+dOyyy9vBSfPVy2VnzGjYr19ACfVyF/+7tzbNn87h75l0gV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tqLcMAAADcAAAADwAAAAAAAAAAAAAAAACYAgAAZHJzL2Rv&#10;d25yZXYueG1sUEsFBgAAAAAEAAQA9QAAAIgDAAAAAA=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0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<o:lock v:ext="edit" aspectratio="t"/>
                          <v:shape id="Freeform 131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JgMEA&#10;AADcAAAADwAAAGRycy9kb3ducmV2LnhtbERPS2sCMRC+C/0PYYTeNLtWimyNixQqHurBR/c8bGYf&#10;mEyWJNXtvzeFQm/z8T1nXY7WiBv50DtWkM8zEMS10z23Ci7nj9kKRIjIGo1jUvBDAcrN02SNhXZ3&#10;PtLtFFuRQjgUqKCLcSikDHVHFsPcDcSJa5y3GBP0rdQe7yncGrnIsldpsefU0OFA7x3V19O3VXBs&#10;ttWX3zVY9daYxaFa0uHTKfU8HbdvICKN8V/8597rNP8lh99n0gV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IiYDBAAAA3A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2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wmb4A&#10;AADcAAAADwAAAGRycy9kb3ducmV2LnhtbERPTWsCMRC9F/wPYQRvNatCK6tRtCB41RbPw2bcrG4m&#10;S5Jq3F9vhEJv83ifs1wn24ob+dA4VjAZFyCIK6cbrhX8fO/e5yBCRNbYOiYFDwqwXg3ellhqd+cD&#10;3Y6xFjmEQ4kKTIxdKWWoDFkMY9cRZ+7svMWYoa+l9njP4baV06L4kBYbzg0GO/oyVF2Pv1bB9tR8&#10;Pkzv9/JqLz31OqUzJqVGw7RZgIiU4r/4z73Xef5sCq9n8gV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sJm+AAAA3AAAAA8AAAAAAAAAAAAAAAAAmAIAAGRycy9kb3ducmV2&#10;LnhtbFBLBQYAAAAABAAEAPUAAACDAwAAAAA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3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fIcQA&#10;AADcAAAADwAAAGRycy9kb3ducmV2LnhtbERPTWvCQBC9C/6HZQq9FLOxKa1EV1GhUHtKU0FyG7LT&#10;JJidDdmtpv56tyB4m8f7nMVqMK04Ue8aywqmUQyCuLS64UrB/vt9MgPhPLLG1jIp+CMHq+V4tMBU&#10;2zN/0Sn3lQgh7FJUUHvfpVK6siaDLrIdceB+bG/QB9hXUvd4DuGmlc9x/CoNNhwaauxoW1N5zH+N&#10;Arxs5GcxjQ9ZVlRPL0dfXN5mO6UeH4b1HISnwd/FN/eHDvOTBP6fCR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HyHEAAAA3A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4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uXw8IA&#10;AADcAAAADwAAAGRycy9kb3ducmV2LnhtbERPTUvDQBC9F/wPywje7Ear0qTdFlEEPRXTQnscstMk&#10;mJ0Nu2MT/71bKPQ2j/c5y/XoOnWiEFvPBh6mGSjiytuWawO77cf9HFQUZIudZzLwRxHWq5vJEgvr&#10;B/6mUym1SiEcCzTQiPSF1rFqyGGc+p44cUcfHEqCodY24JDCXacfs+xFO2w5NTTY01tD1U/56wzQ&#10;Jszy/dd77jfDoZLnMud6J8bc3Y6vC1BCo1zFF/enTfNnT3B+Jl2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5fDwgAAANw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35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6EsMA&#10;AADcAAAADwAAAGRycy9kb3ducmV2LnhtbERPS2sCMRC+C/6HMII3zapUZGsUFUq3ePFR8DrdjLtb&#10;N5Nlk2rqr28Kgrf5+J4zXwZTiyu1rrKsYDRMQBDnVldcKPg8vg1mIJxH1lhbJgW/5GC56HbmmGp7&#10;4z1dD74QMYRdigpK75tUSpeXZNANbUMcubNtDfoI20LqFm8x3NRynCRTabDi2FBiQ5uS8svhxyg4&#10;jzh8nLaz9923W9+z02bvv7KgVL8XVq8gPAX/FD/cmY7zJy/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F6EsMAAADc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6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<v:group id="Group 137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<o:lock v:ext="edit" aspectratio="t"/>
                          <v:shape id="Freeform 138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ysUsUA&#10;AADcAAAADwAAAGRycy9kb3ducmV2LnhtbESPQWvCQBCF74L/YZmCN920gtrUVaRQVLAHbX7AkJ1m&#10;g9nZNLtq2l/vHITeZnhv3vtmue59o67UxTqwgedJBoq4DLbmykDx9TFegIoJ2WITmAz8UoT1ajhY&#10;Ym7DjY90PaVKSQjHHA24lNpc61g68hgnoSUW7Tt0HpOsXaVthzcJ941+ybKZ9lizNDhs6d1ReT5d&#10;vIH54u9wKerzvCpo//N62B4/Y+OMGT31mzdQifr0b35c76zgT4VWnpEJ9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KxSxQAAANwAAAAPAAAAAAAAAAAAAAAAAJgCAABkcnMv&#10;ZG93bnJldi54bWxQSwUGAAAAAAQABAD1AAAAigMAAAAA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39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CK8IA&#10;AADcAAAADwAAAGRycy9kb3ducmV2LnhtbERPTYvCMBC9L/gfwgheFk11QWw1iggFhb2siuexGdvS&#10;ZlKbaOu/NwsLe5vH+5zVpje1eFLrSssKppMIBHFmdcm5gvMpHS9AOI+ssbZMCl7kYLMefKww0bbj&#10;H3oefS5CCLsEFRTeN4mULivIoJvYhjhwN9sa9AG2udQtdiHc1HIWRXNpsOTQUGBDu4Ky6vgwCrp8&#10;ft3FZn+/fNJ3eph2VRovKqVGw367BOGp9//iP/deh/lfMfw+Ey6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MIrwgAAANwAAAAPAAAAAAAAAAAAAAAAAJgCAABkcnMvZG93&#10;bnJldi54bWxQSwUGAAAAAAQABAD1AAAAhwMAAAAA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0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G5sYA&#10;AADcAAAADwAAAGRycy9kb3ducmV2LnhtbESPQWvCQBCF70L/wzKF3nTTUtoaXcUWhJJCQSt6HbNj&#10;NjQ7G7JbE/+9cyh4m+G9ee+b+XLwjTpTF+vABh4nGSjiMtiaKwO7n/X4DVRMyBabwGTgQhGWi7vR&#10;HHMbet7QeZsqJSEcczTgUmpzrWPpyGOchJZYtFPoPCZZu0rbDnsJ941+yrIX7bFmaXDY0oej8nf7&#10;5w28f+3Xu9N3vzpu9ikUbloc2tfCmIf7YTUDlWhIN/P/9acV/GfBl2dkAr2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fG5sYAAADcAAAADwAAAAAAAAAAAAAAAACYAgAAZHJz&#10;L2Rvd25yZXYueG1sUEsFBgAAAAAEAAQA9QAAAIs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1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S7MMA&#10;AADcAAAADwAAAGRycy9kb3ducmV2LnhtbERPS2vCQBC+F/wPywhepG7UWkp0FZ/goYdq433Ijkk0&#10;Oxuyq4n/3i0Ivc3H95zZojWluFPtCssKhoMIBHFqdcGZguR39/4FwnlkjaVlUvAgB4t5522GsbYN&#10;H+h+9JkIIexiVJB7X8VSujQng25gK+LAnW1t0AdYZ1LX2IRwU8pRFH1KgwWHhhwrWueUXo83o2CU&#10;rCZm2X73x+7nfGqySzLeRFulet12OQXhqfX/4pd7r8P8jyH8PRMu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oS7MMAAADcAAAADwAAAAAAAAAAAAAAAACYAgAAZHJzL2Rv&#10;d25yZXYueG1sUEsFBgAAAAAEAAQA9QAAAIgDAAAAAA=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2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AGcEA&#10;AADcAAAADwAAAGRycy9kb3ducmV2LnhtbERPTWvCQBC9F/wPywi91UlFiqSuYgWlFKoYi+chO2aD&#10;2dmQ3cb033eFQm/zeJ+zWA2uUT13ofai4XmSgWIpvaml0vB12j7NQYVIYqjxwhp+OMBqOXpYUG78&#10;TY7cF7FSKURCThpsjG2OGErLjsLEtyyJu/jOUUywq9B0dEvhrsFplr2go1pSg6WWN5bLa/HtNBTn&#10;HmV/+Jh/7mb+gFjZTWvftH4cD+tXUJGH+C/+c7+bNH82hfsz6QJ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sQBnBAAAA3AAAAA8AAAAAAAAAAAAAAAAAmAIAAGRycy9kb3du&#10;cmV2LnhtbFBLBQYAAAAABAAEAPUAAACGAwAAAAA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3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<o:lock v:ext="edit" aspectratio="t"/>
                          <v:shape id="Freeform 144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QgMMA&#10;AADcAAAADwAAAGRycy9kb3ducmV2LnhtbERPS2sCMRC+C/0PYQreNNv6aNkapSqCFwVthR6HzTS7&#10;uJmsm6i7/94Igrf5+J4zmTW2FBeqfeFYwVs/AUGcOV2wUfD7s+p9gvABWWPpmBS05GE2felMMNXu&#10;yju67IMRMYR9igryEKpUSp/lZNH3XUUcuX9XWwwR1kbqGq8x3JbyPUnG0mLBsSHHihY5Zcf92SrY&#10;mI9s61eDU3scufVhedj9mXauVPe1+f4CEagJT/HDvdZx/nAI92fi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IQgMMAAADcAAAADwAAAAAAAAAAAAAAAACYAgAAZHJzL2Rv&#10;d25yZXYueG1sUEsFBgAAAAAEAAQA9QAAAIgDAAAAAA=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45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7U8IA&#10;AADcAAAADwAAAGRycy9kb3ducmV2LnhtbERPTYvCMBC9L/gfwgheFk0VV7QaRYSCgpd1xfPYjG1p&#10;M6lNtPXfm4WFvc3jfc5q05lKPKlxhWUF41EEgji1uuBMwfknGc5BOI+ssbJMCl7kYLPufaww1rbl&#10;b3qefCZCCLsYFeTe17GULs3JoBvZmjhwN9sY9AE2mdQNtiHcVHISRTNpsODQkGNNu5zS8vQwCtps&#10;dt0tzP5++aRjchi3ZbKYl0oN+t12CcJT5//Ff+69DvOnX/D7TLh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K7tTwgAAANwAAAAPAAAAAAAAAAAAAAAAAJgCAABkcnMvZG93&#10;bnJldi54bWxQSwUGAAAAAAQABAD1AAAAhwMAAAAA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6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L7CcMA&#10;AADcAAAADwAAAGRycy9kb3ducmV2LnhtbERP22rCQBB9L/gPywi+1Y1SrEZX0YJQUih4QV/H7JgN&#10;ZmdDdjXp33cLBd/mcK6zWHW2Eg9qfOlYwWiYgCDOnS65UHA8bF+nIHxA1lg5JgU/5GG17L0sMNWu&#10;5R099qEQMYR9igpMCHUqpc8NWfRDVxNH7uoaiyHCppC6wTaG20qOk2QiLZYcGwzW9GEov+3vVsHm&#10;67Q9Xr/b9WV3Ci4zs+xcv2dKDfrdeg4iUBee4n/3p47z3yb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L7CcMAAADc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7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vA8QA&#10;AADcAAAADwAAAGRycy9kb3ducmV2LnhtbERPS2vCQBC+F/wPywi9FN2o9UF0Fa0KPfTgI96H7Jik&#10;zc6G7Griv3cLhd7m43vOYtWaUtypdoVlBYN+BII4tbrgTEFy3vdmIJxH1lhaJgUPcrBadl4WGGvb&#10;8JHuJ5+JEMIuRgW591UspUtzMuj6tiIO3NXWBn2AdSZ1jU0IN6UcRtFEGiw4NORY0UdO6c/pZhQM&#10;k83YrNuvt5E7XC9N9p2MttFOqdduu56D8NT6f/Gf+1OH+e9T+H0mX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/LwPEAAAA3A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8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388QA&#10;AADcAAAADwAAAGRycy9kb3ducmV2LnhtbESPQUvDQBCF70L/wzIFb3ZSKVJit8UWFBG0GKXnITvN&#10;BrOzIbum8d87B8HbDO/Ne99sdlPozMhDaqNYWC4KMCx1dK00Fj4/Hm/WYFImcdRFYQs/nGC3nV1t&#10;qHTxIu88VrkxGiKpJAs+575ETLXnQGkRexbVznEIlHUdGnQDXTQ8dHhbFHcYqBVt8NTzwXP9VX0H&#10;C9VpRHk7vqxfn1bxiNj4Q+/31l7Pp4d7MJmn/G/+u352ir9SWn1GJ8D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Ed/PEAAAA3AAAAA8AAAAAAAAAAAAAAAAAmAIAAGRycy9k&#10;b3ducmV2LnhtbFBLBQYAAAAABAAEAPUAAACJAwAAAAA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9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<o:lock v:ext="edit" aspectratio="t"/>
                          <v:shape id="Freeform 150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Ju8QA&#10;AADcAAAADwAAAGRycy9kb3ducmV2LnhtbESPT2sCMRDF74V+hzAFbzWrtKWsRpFCSw96UOueh83s&#10;H0wmS5Lq+u2dQ6G3Gd6b936zXI/eqQvF1Ac2MJsWoIjrYHtuDfwcP5/fQaWMbNEFJgM3SrBePT4s&#10;sbThynu6HHKrJIRTiQa6nIdS61R35DFNw0AsWhOixyxrbLWNeJVw7/S8KN60x56locOBPjqqz4df&#10;b2DfbKpT/Gqw6r1z8131QrttMGbyNG4WoDKN+d/8d/1tBf9V8OUZmU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bybvEAAAA3AAAAA8AAAAAAAAAAAAAAAAAmAIAAGRycy9k&#10;b3ducmV2LnhtbFBLBQYAAAAABAAEAPUAAACJ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51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rLTr4A&#10;AADcAAAADwAAAGRycy9kb3ducmV2LnhtbERPTWsCMRC9F/wPYYTeataCVlajaEHwWhXPw2bcrG4m&#10;SxI17q9vCkJv83ifs1gl24o7+dA4VjAeFSCIK6cbrhUcD9uPGYgQkTW2jknBkwKsloO3BZbaPfiH&#10;7vtYixzCoUQFJsaulDJUhiyGkeuIM3d23mLM0NdSe3zkcNvKz6KYSosN5waDHX0bqq77m1WwOTVf&#10;T9P7nbzaS0+9TumMSan3YVrPQURK8V/8cu90nj8Zw98z+QK5/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jay06+AAAA3AAAAA8AAAAAAAAAAAAAAAAAmAIAAGRycy9kb3ducmV2&#10;LnhtbFBLBQYAAAAABAAEAPUAAACDAwAAAAA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r6gcQA&#10;AADcAAAADwAAAGRycy9kb3ducmV2LnhtbERPTWvCQBC9F/wPyxS8lLqxaisxq9hCQT1ZW5Dchuw0&#10;CcnOhuyq0V/vCoK3ebzPSRadqcWRWldaVjAcRCCIM6tLzhX8/X6/TkE4j6yxtkwKzuRgMe89JRhr&#10;e+IfOu58LkIIuxgVFN43sZQuK8igG9iGOHD/tjXoA2xzqVs8hXBTy7coepcGSw4NBTb0VVBW7Q5G&#10;AV4+5SYdRvvtNs1fxpVPLx/TtVL95245A+Gp8w/x3b3SYf5kBLdnw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6+oHEAAAA3A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RyY8IA&#10;AADcAAAADwAAAGRycy9kb3ducmV2LnhtbERPTUvDQBC9C/6HZQRv7abWiondFrEI9VSMhfY4ZMck&#10;NDsbdscm/feuUPA2j/c5y/XoOnWmEFvPBmbTDBRx5W3LtYH91/vkGVQUZIudZzJwoQjr1e3NEgvr&#10;B/6kcym1SiEcCzTQiPSF1rFqyGGc+p44cd8+OJQEQ61twCGFu04/ZNmTdthyamiwp7eGqlP54wzQ&#10;Lszzw8cm97vhWMmizLneizH3d+PrCyihUf7FV/fWpvmLR/h7Jl2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HJjwgAAANwAAAAPAAAAAAAAAAAAAAAAAJgCAABkcnMvZG93&#10;bnJldi54bWxQSwUGAAAAAAQABAD1AAAAhw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5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OsMIA&#10;AADcAAAADwAAAGRycy9kb3ducmV2LnhtbERPTWvCQBC9F/oflil4qxOlFkldRYUWEaw0LT0P2Wk2&#10;NDsbstsY/70rCL3N433OYjW4RvXchdqLhsk4A8VSelNLpeHr8/VxDipEEkONF9Zw5gCr5f3dgnLj&#10;T/LBfRErlUIk5KTBxtjmiKG07CiMfcuSuB/fOYoJdhWajk4p3DU4zbJndFRLarDU8tZy+Vv8OQ3F&#10;d4/yftzPD29P/ohY2W1rN1qPHob1C6jIQ/wX39w7k+bPZnB9Jl2Ay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E6wwgAAANw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5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  <o:lock v:ext="edit" aspectratio="t"/>
                          <v:shape id="Freeform 15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SemsMA&#10;AADcAAAADwAAAGRycy9kb3ducmV2LnhtbERPS0/CQBC+m/gfNmPCjW4VFFJZCFF56E3A+6Q7dCvd&#10;2dpdS+HXsyYk3ubL95zJrLOVaKnxpWMF90kKgjh3uuRCwW676I9B+ICssXJMCk7kYTa9vZlgpt2R&#10;P6ndhELEEPYZKjAh1JmUPjdk0SeuJo7c3jUWQ4RNIXWDxxhuK/mQpk/SYsmxwWBNL4byw+bXKvgx&#10;b+3rV3gfDlf1eb8crPzH9zlXqnfXzZ9BBOrCv/jqXus4/3EEf8/E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SemsMAAADcAAAADwAAAAAAAAAAAAAAAACYAgAAZHJzL2Rv&#10;d25yZXYueG1sUEsFBgAAAAAEAAQA9QAAAIgDAAAAAA=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i08IA&#10;AADcAAAADwAAAGRycy9kb3ducmV2LnhtbESPQWsCMRCF70L/Q5hCb5qt0Fq2RmkLgteqeB4242br&#10;ZrIkqcb99Z1DwdsM78173yzXxffqQjF1gQ08zypQxE2wHbcGDvvN9A1UysgW+8Bk4EYJ1quHyRJr&#10;G678TZddbpWEcKrRgMt5qLVOjSOPaRYGYtFOIXrMssZW24hXCfe9nlfVq/bYsTQ4HOjLUXPe/XoD&#10;n8ducXNj3Oqz/xlptKWcsBjz9Fg+3kFlKvlu/r/eWsF/EVp5Rib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GLTwgAAANwAAAAPAAAAAAAAAAAAAAAAAJgCAABkcnMvZG93&#10;bnJldi54bWxQSwUGAAAAAAQABAD1AAAAhw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Na8UA&#10;AADcAAAADwAAAGRycy9kb3ducmV2LnhtbERPTWvCQBC9F/wPyxR6KbpRaqsxq2ihUD3ZKEhuQ3aa&#10;hGRnQ3arqb++Kwi9zeN9TrLqTSPO1LnKsoLxKAJBnFtdcaHgePgYzkA4j6yxsUwKfsnBajl4SDDW&#10;9sJfdE59IUIIuxgVlN63sZQuL8mgG9mWOHDftjPoA+wKqTu8hHDTyEkUvUqDFYeGElt6Lymv0x+j&#10;AK8bucvG0Wm/z4rnl9pn17fZVqmnx369AOGp9//iu/tTh/nTOdyeCR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s1rxQAAANw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38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wxcQA&#10;AADcAAAADwAAAGRycy9kb3ducmV2LnhtbESPQUvDQBSE74L/YXmCN7tpq9Kk3ZaiCHoqjYX2+Mi+&#10;JqHZt2H32cR/7wqCx2FmvmFWm9F16kohtp4NTCcZKOLK25ZrA4fPt4cFqCjIFjvPZOCbImzWtzcr&#10;LKwfeE/XUmqVIBwLNNCI9IXWsWrIYZz4njh5Zx8cSpKh1jbgkOCu07Mse9YOW04LDfb00lB1Kb+c&#10;AdqFeX78eM39bjhV8lTmXB/EmPu7cbsEJTTKf/iv/W4NzBeP8HsmHQ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gMMXEAAAA3A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38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ga8cMA&#10;AADcAAAADwAAAGRycy9kb3ducmV2LnhtbESPT4vCMBTE74LfIbyFvWm6FUW7TUUUxeP67/5onm3X&#10;5qU0sdZvvxEWPA4z8xsmXfamFh21rrKs4GscgSDOra64UHA+bUdzEM4ja6wtk4InOVhmw0GKibYP&#10;PlB39IUIEHYJKii9bxIpXV6SQTe2DXHwrrY16INsC6lbfAS4qWUcRTNpsOKwUGJD65Ly2/FuFDTT&#10;TsY/t+dmkd9Xl91u1q3j36tSnx/96huEp96/w//tvVYwmU/hdSYcAZ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ga8cMAAADc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38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<v:group id="Group 38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<o:lock v:ext="edit" aspectratio="t"/>
                          <v:shape id="Freeform 38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lKMEA&#10;AADcAAAADwAAAGRycy9kb3ducmV2LnhtbERPS2rDMBDdB3oHMYXuEjkpOMaJYkwg9JdNnB5gao0t&#10;E2tkLDV2b18tCl0+3n9fzLYXdxp951jBepWAIK6d7rhV8Hk9LTMQPiBr7B2Tgh/yUBweFnvMtZv4&#10;QvcqtCKGsM9RgQlhyKX0tSGLfuUG4sg1brQYIhxbqUecYrjt5SZJUmmx49hgcKCjofpWfVsFt6Y6&#10;Hee3l/PGbBv98VUa+54apZ4e53IHItAc/sV/7let4DmLa+OZe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ppSjBAAAA3AAAAA8AAAAAAAAAAAAAAAAAmAIAAGRycy9kb3du&#10;cmV2LnhtbFBLBQYAAAAABAAEAPUAAACGAw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38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lLcQA&#10;AADcAAAADwAAAGRycy9kb3ducmV2LnhtbESPQWvCQBSE7wX/w/IEL0U3tiBJdBURAgq9VMXzM/tM&#10;QrJvY3Zr4r93C4Ueh5n5hlltBtOIB3WusqxgPotAEOdWV1woOJ+yaQzCeWSNjWVS8CQHm/XobYWp&#10;tj1/0+PoCxEg7FJUUHrfplK6vCSDbmZb4uDdbGfQB9kVUnfYB7hp5EcULaTBisNCiS3tSsrr449R&#10;0BeL6y4x+/vlnb6yw7yvsySulZqMh+0ShKfB/4f/2nut4DNO4PdMOAJy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bZS3EAAAA3A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39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EQMMA&#10;AADcAAAADwAAAGRycy9kb3ducmV2LnhtbERPXWvCMBR9H+w/hDvwbU3dwGk1ihsI0sHATrrXa3Nt&#10;is1NaaLt/v3yMPDxcL5Xm9G24ka9bxwrmCYpCOLK6YZrBcfv3fMchA/IGlvHpOCXPGzWjw8rzLQb&#10;+EC3ItQihrDPUIEJocuk9JUhiz5xHXHkzq63GCLsa6l7HGK4beVLms6kxYZjg8GOPgxVl+JqFbx/&#10;lrvj+WvYng5lcLlZ5D/dW67U5GncLkEEGsNd/O/eawWvizg/no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OEQMMAAADc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39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5QSsYA&#10;AADcAAAADwAAAGRycy9kb3ducmV2LnhtbESPS2/CMBCE75X4D9Yi9YKKAxGopDGIvqQeOPBI76t4&#10;84B4HcUuSf99jYTU42hmvtGkm8E04kqdqy0rmE0jEMS51TWXCrLT59MzCOeRNTaWScEvOdisRw8p&#10;Jtr2fKDr0ZciQNglqKDyvk2kdHlFBt3UtsTBK2xn0AfZlVJ32Ae4aeQ8ipbSYM1hocKW3irKL8cf&#10;o2CevS7MdthNYrcvvvvynMXv0YdSj+Nh+wLC0+D/w/f2l1YQr2Z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5QSsYAAADcAAAADwAAAAAAAAAAAAAAAACYAgAAZHJz&#10;L2Rvd25yZXYueG1sUEsFBgAAAAAEAAQA9QAAAIsDAAAAAA=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39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gCv8QA&#10;AADcAAAADwAAAGRycy9kb3ducmV2LnhtbESPUUvDQBCE3wX/w7GCb3ZjlVJjLkULigi1GEufl9ya&#10;C+b2Qu5M47/3CoU+DjPzDVOsJtepkYfQetFwO8tAsdTetNJo2H293CxBhUhiqPPCGv44wKq8vCgo&#10;N/4gnzxWsVEJIiEnDTbGPkcMtWVHYeZ7luR9+8FRTHJo0Ax0SHDX4TzLFuiolbRgqee15fqn+nUa&#10;qv2I8rF9X25e7/0WsbHr3j5rfX01PT2CijzFc/jUfjMa7h7mcDyTjgC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IAr/EAAAA3AAAAA8AAAAAAAAAAAAAAAAAmAIAAGRycy9k&#10;b3ducmV2LnhtbFBLBQYAAAAABAAEAPUAAACJAwAAAAA=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39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  <o:lock v:ext="edit" aspectratio="t"/>
                          <v:shape id="Freeform 39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bw8MA&#10;AADcAAAADwAAAGRycy9kb3ducmV2LnhtbESPT2sCMRTE7wW/Q3hCbzWrFamrUUSweKgHre75sXn7&#10;B5OXJUl1/fZNoeBxmJnfMMt1b424kQ+tYwXjUQaCuHS65VrB+Xv39gEiRGSNxjEpeFCA9WrwssRc&#10;uzsf6XaKtUgQDjkqaGLscilD2ZDFMHIdcfIq5y3GJH0ttcd7glsjJ1k2kxZbTgsNdrRtqLyefqyC&#10;Y7UpLv6zwqK1xkwOxZQOX06p12G/WYCI1Mdn+L+91wre51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0bw8MAAADcAAAADwAAAAAAAAAAAAAAAACYAgAAZHJzL2Rv&#10;d25yZXYueG1sUEsFBgAAAAAEAAQA9QAAAIgDAAAAAA=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39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/59cQA&#10;AADcAAAADwAAAGRycy9kb3ducmV2LnhtbESPQWvCQBSE7wX/w/IEL0U3tlRMdBURAha81IrnZ/aZ&#10;hGTfxuzWxH/vCkKPw8x8wyzXvanFjVpXWlYwnUQgiDOrS84VHH/T8RyE88gaa8uk4E4O1qvB2xIT&#10;bTv+odvB5yJA2CWooPC+SaR0WUEG3cQ2xMG72NagD7LNpW6xC3BTy48omkmDJYeFAhvaFpRVhz+j&#10;oMtn521sdtfTO+3T72lXpfG8Umo07DcLEJ56/x9+tXdawWf8Bc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P+fXEAAAA3A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39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5r8UA&#10;AADcAAAADwAAAGRycy9kb3ducmV2LnhtbESP3WrCQBSE7wu+w3IE7+pGC7ZGV9GCICkU/EFvj9lj&#10;Npg9G7KriW/fLRR6OczMN8x82dlKPKjxpWMFo2ECgjh3uuRCwfGwef0A4QOyxsoxKXiSh+Wi9zLH&#10;VLuWd/TYh0JECPsUFZgQ6lRKnxuy6IeuJo7e1TUWQ5RNIXWDbYTbSo6TZCItlhwXDNb0aSi/7e9W&#10;wfrrtDlev9vVZXcKLjPT7Fy/Z0oN+t1qBiJQF/7Df+2tVvA2ncDvmXg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rmvxQAAANwAAAAPAAAAAAAAAAAAAAAAAJgCAABkcnMv&#10;ZG93bnJldi54bWxQSwUGAAAAAAQABAD1AAAAig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39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tpcYA&#10;AADcAAAADwAAAGRycy9kb3ducmV2LnhtbESPT2vCQBTE70K/w/IKvYhuarB/UlexVcGDhzam90f2&#10;maTNvg3Z1cRv7wqCx2FmfsPMFr2pxYlaV1lW8DyOQBDnVldcKMj2m9EbCOeRNdaWScGZHCzmD4MZ&#10;Jtp2/EOn1BciQNglqKD0vkmkdHlJBt3YNsTBO9jWoA+yLaRusQtwU8tJFL1IgxWHhRIb+iop/0+P&#10;RsEk+5yaZb8bxu778NsVf1m8itZKPT32yw8Qnnp/D9/aW60gfn+F65lwBOT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ttpcYAAADcAAAADwAAAAAAAAAAAAAAAACYAgAAZHJz&#10;L2Rvd25yZXYueG1sUEsFBgAAAAAEAAQA9QAAAIsDAAAAAA=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39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A1VcEA&#10;AADcAAAADwAAAGRycy9kb3ducmV2LnhtbERPS2vCQBC+F/wPywi91UkfFE1dRYWWIrTSKJ6H7DQb&#10;mp0N2W2M/949CB4/vvd8ObhG9dyF2ouGx0kGiqX0ppZKw2H//jAFFSKJocYLazhzgOVidDen3PiT&#10;/HBfxEqlEAk5abAxtjliKC07ChPfsiTu13eOYoJdhaajUwp3DT5l2Ss6qiU1WGp5Y7n8K/6dhuLY&#10;o3zvttOvjxe/Q6zsprVrre/Hw+oNVOQh3sRX96fR8DxLa9OZdARwc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gNVXBAAAA3AAAAA8AAAAAAAAAAAAAAAAAmAIAAGRycy9kb3du&#10;cmV2LnhtbFBLBQYAAAAABAAEAPUAAACG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460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      <o:lock v:ext="edit" aspectratio="t"/>
                          <v:shape id="Freeform 461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KTMUA&#10;AADcAAAADwAAAGRycy9kb3ducmV2LnhtbESPwW7CMBBE75X4B2uRuIFDG6EqYBCitFBupeW+ipc4&#10;bbwOsQkpX48rIfU4mpk3mtmis5VoqfGlYwXjUQKCOHe65ELB1+fr8BmED8gaK8ek4Jc8LOa9hxlm&#10;2l34g9p9KESEsM9QgQmhzqT0uSGLfuRq4ugdXWMxRNkUUjd4iXBbycckmUiLJccFgzWtDOU/+7NV&#10;cDLr9uUQ3tN0U1+Pb08bv/u+5koN+t1yCiJQF/7D9/ZWK0gnY/g7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8pMxQAAANwAAAAPAAAAAAAAAAAAAAAAAJgCAABkcnMv&#10;ZG93bnJldi54bWxQSwUGAAAAAAQABAD1AAAAigMAAAAA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462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8AMEA&#10;AADcAAAADwAAAGRycy9kb3ducmV2LnhtbESPT2sCMRTE7wW/Q3iCt5pVxJbVKFooePUPPT82z83q&#10;5mVJosb99KZQ6HGYmd8wy3WyrbiTD41jBZNxAYK4crrhWsHp+P3+CSJEZI2tY1LwpADr1eBtiaV2&#10;D97T/RBrkSEcSlRgYuxKKUNlyGIYu444e2fnLcYsfS21x0eG21ZOi2IuLTacFwx29GWouh5uVsH2&#10;p/l4mt7v5NVeeup1SmdMSo2GabMAESnF//Bfe6cVzOZT+D2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KPADBAAAA3AAAAA8AAAAAAAAAAAAAAAAAmAIAAGRycy9kb3du&#10;cmV2LnhtbFBLBQYAAAAABAAEAPUAAACG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463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TuMcA&#10;AADcAAAADwAAAGRycy9kb3ducmV2LnhtbESPT2vCQBTE74V+h+UVeim6SRUNadaghULbk/9Acntk&#10;X5Ng9m3IbjX66bsFweMwM79hsnwwrThR7xrLCuJxBIK4tLrhSsF+9zFKQDiPrLG1TAou5CBfPD5k&#10;mGp75g2dtr4SAcIuRQW1910qpStrMujGtiMO3o/tDfog+0rqHs8Bblr5GkUzabDhsFBjR+81lcft&#10;r1GA15X8LuLosF4X1cv06IvrPPlS6vlpWL6B8DT4e/jW/tQKprMJ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4k7jHAAAA3A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464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bWsQA&#10;AADcAAAADwAAAGRycy9kb3ducmV2LnhtbESPQUvDQBSE70L/w/IEb3aj1mJit6VYCvZUjAU9PrLP&#10;JJh9G3Zfm/TfuwWhx2FmvmEWq9F16kQhtp4NPEwzUMSVty3XBg6f2/sXUFGQLXaeycCZIqyWk5sF&#10;FtYP/EGnUmqVIBwLNNCI9IXWsWrIYZz6njh5Pz44lCRDrW3AIcFdpx+zbK4dtpwWGuzpraHqtzw6&#10;A7QPT/nXbpP7/fBdyXOZc30QY+5ux/UrKKFRruH/9rs1MJvP4HImHQG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GG1rEAAAA3AAAAA8AAAAAAAAAAAAAAAAAmAIAAGRycy9k&#10;b3ducmV2LnhtbFBLBQYAAAAABAAEAPUAAACJAwAAAAA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465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nicQA&#10;AADcAAAADwAAAGRycy9kb3ducmV2LnhtbESPUWvCQBCE3wv+h2MLfaubFhWJnlKFSilYaVr6vOTW&#10;XGhuL+TOmP57Tyj4OMzMN8xyPbhG9dyF2ouGp3EGiqX0ppZKw/fX6+McVIgkhhovrOGPA6xXo7sl&#10;5caf5ZP7IlYqQSTkpMHG2OaIobTsKIx9y5K8o+8cxSS7Ck1H5wR3DT5n2Qwd1ZIWLLW8tVz+Fien&#10;ofjpUT4O7/P9buIPiJXdtnaj9cP98LIAFXmIt/B/+81omMymcD2Tjg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eJ4nEAAAA3AAAAA8AAAAAAAAAAAAAAAAAmAIAAGRycy9k&#10;b3ducmV2LnhtbFBLBQYAAAAABAAEAPUAAACJAwAAAAA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466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  <o:lock v:ext="edit" aspectratio="t"/>
                          <v:shape id="Freeform 467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c3sccA&#10;AADcAAAADwAAAGRycy9kb3ducmV2LnhtbESPQUvDQBSE70L/w/IKXordtEqVmE2RtooUQayR0tsj&#10;+0yC2bdxd03jv3cLBY/DzHzDZMvBtKIn5xvLCmbTBARxaXXDlYLi/fHqDoQPyBpby6Tglzws89FF&#10;hqm2R36jfhcqESHsU1RQh9ClUvqyJoN+ajvi6H1aZzBE6SqpHR4j3LRyniQLabDhuFBjR6uayq/d&#10;j1Hwsj98T/z1x6vbPOF240zR23Wh1OV4eLgHEWgI/+Fz+1kruFncwulMP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3N7HHAAAA3AAAAA8AAAAAAAAAAAAAAAAAmAIAAGRy&#10;cy9kb3ducmV2LnhtbFBLBQYAAAAABAAEAPUAAACMAwAAAAA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468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L6r4A&#10;AADcAAAADwAAAGRycy9kb3ducmV2LnhtbERPy4rCMBTdC/MP4Q7MTlNlUKlGcYQBtz5wfWmuTbW5&#10;KUlGY79+shBcHs57uU62FXfyoXGsYDwqQBBXTjdcKzgdf4dzECEia2wdk4InBVivPgZLLLV78J7u&#10;h1iLHMKhRAUmxq6UMlSGLIaR64gzd3HeYszQ11J7fORw28pJUUylxYZzg8GOtoaq2+HPKvg5N7On&#10;6f1O3uy1p16ndMGk1Ndn2ixARErxLX65d1rB9zSvzWfy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iC+q+AAAA3AAAAA8AAAAAAAAAAAAAAAAAmAIAAGRycy9kb3ducmV2&#10;LnhtbFBLBQYAAAAABAAEAPUAAACDAwAAAAA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469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kUsYA&#10;AADcAAAADwAAAGRycy9kb3ducmV2LnhtbESPS4vCQBCE78L+h6EX9iI6UcRHdBQVFnY9+QLJrcm0&#10;STDTEzKzmvXXO4Lgsaiqr6jZojGluFLtCssKet0IBHFqdcGZguPhuzMG4TyyxtIyKfgnB4v5R2uG&#10;sbY33tF17zMRIOxiVJB7X8VSujQng65rK+LgnW1t0AdZZ1LXeAtwU8p+FA2lwYLDQo4VrXNKL/s/&#10;owDvK7lJetFpu02y9uDik/to/KvU12eznILw1Ph3+NX+0QoGwwk8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CkUsYAAADcAAAADwAAAAAAAAAAAAAAAACYAgAAZHJz&#10;L2Rvd25yZXYueG1sUEsFBgAAAAAEAAQA9QAAAIs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470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LhMIA&#10;AADcAAAADwAAAGRycy9kb3ducmV2LnhtbERPTUvDQBC9C/6HZYTe7EarbRO7LaIIeipNC+1xyE6T&#10;YHY27I5N/PfuQejx8b5Xm9F16kIhtp4NPEwzUMSVty3XBg77j/slqCjIFjvPZOCXImzWtzcrLKwf&#10;eEeXUmqVQjgWaKAR6QutY9WQwzj1PXHizj44lARDrW3AIYW7Tj9m2Vw7bDk1NNjTW0PVd/njDNA2&#10;zPLj13vut8Opkucy5/ogxkzuxtcXUEKjXMX/7k9r4GmR5qcz6Qjo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IuEwgAAANw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471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hsMQA&#10;AADcAAAADwAAAGRycy9kb3ducmV2LnhtbESPT2vCQBTE74LfYXlCb3VjaG2NriEolR5b294f2WcS&#10;zb4N2TV/vn1XEDwOM/MbZpMOphYdta6yrGAxj0AQ51ZXXCj4/fl4fgfhPLLG2jIpGMlBup1ONpho&#10;2/M3dUdfiABhl6CC0vsmkdLlJRl0c9sQB+9kW4M+yLaQusU+wE0t4yhaSoMVh4USG9qVlF+OV6Og&#10;ee1k/HUZ96v8mv0dDstuF59PSj3NhmwNwtPgH+F7+1MreHlbwO1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obDEAAAA3A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472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473" name="Group 473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474" name="Group 47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475" name="Freeform 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6" name="Freeform 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7" name="Freeform 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8" name="Freeform 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479" name="Freeform 4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608" name="Group 60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609" name="Freeform 6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610" name="Freeform 6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0" name="Freeform 11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1" name="Freeform 11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2" name="Freeform 11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63" name="Group 116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164" name="Freeform 11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5" name="Freeform 11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6" name="Freeform 11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7" name="Freeform 11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68" name="Freeform 11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69" name="Group 116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170" name="Freeform 11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1" name="Freeform 11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2" name="Freeform 11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3" name="Freeform 11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4" name="Freeform 1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175" name="Group 1175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176" name="Group 117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177" name="Freeform 11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8" name="Freeform 11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79" name="Freeform 11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0" name="Freeform 11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1" name="Freeform 11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82" name="Group 1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183" name="Freeform 11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4" name="Freeform 11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5" name="Freeform 11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6" name="Freeform 11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87" name="Freeform 11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88" name="Group 118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189" name="Freeform 11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0" name="Freeform 11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1" name="Freeform 11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2" name="Freeform 11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3" name="Freeform 11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194" name="Group 119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195" name="Freeform 11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6" name="Freeform 11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7" name="Freeform 11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8" name="Freeform 11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199" name="Freeform 11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00" name="Group 1200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201" name="Group 120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202" name="Freeform 12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3" name="Freeform 12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4" name="Freeform 12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5" name="Freeform 12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6" name="Freeform 12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07" name="Group 120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208" name="Freeform 12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09" name="Freeform 12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0" name="Freeform 12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1" name="Freeform 12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2" name="Freeform 12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13" name="Group 121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214" name="Freeform 12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5" name="Freeform 12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6" name="Freeform 12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7" name="Freeform 12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18" name="Freeform 12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19" name="Group 121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220" name="Freeform 12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1" name="Freeform 12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2" name="Freeform 12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3" name="Freeform 12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4" name="Freeform 12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ECDE7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">
                      <o:lock v:ext="edit" aspectratio="t"/>
                      <v:group id="Group 473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group id="Group 474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    <o:lock v:ext="edit" aspectratio="t"/>
                          <v:shape id="Freeform 475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PIcMA&#10;AADcAAAADwAAAGRycy9kb3ducmV2LnhtbESPT4vCMBTE78J+h/AW9iKadvEf1Si6oIg3u+v92Tzb&#10;YvNSmqhdP70RBI/DzPyGmS1aU4krNa60rCDuRyCIM6tLzhX8/a57ExDOI2usLJOCf3KwmH90Zpho&#10;e+M9XVOfiwBhl6CCwvs6kdJlBRl0fVsTB+9kG4M+yCaXusFbgJtKfkfRSBosOSwUWNNPQdk5vZhA&#10;OezinTab7n14vFSrchvbTbZW6uuzXU5BeGr9O/xqb7WCwXgIzzPh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GPIcMAAADc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476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MHcUA&#10;AADcAAAADwAAAGRycy9kb3ducmV2LnhtbESPQWvCQBSE70L/w/IKvYhuLJLG1FWKELDgRS2en9ln&#10;EpJ9m2a3Jv33riB4HGbmG2a5HkwjrtS5yrKC2TQCQZxbXXGh4OeYTRIQziNrbCyTgn9ysF69jJaY&#10;atvznq4HX4gAYZeigtL7NpXS5SUZdFPbEgfvYjuDPsiukLrDPsBNI9+jKJYGKw4LJba0KSmvD39G&#10;QV/E583CbH9PY9pl37O+zhZJrdTb6/D1CcLT4J/hR3urFcw/YrifC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+0wdxQAAANwAAAAPAAAAAAAAAAAAAAAAAJgCAABkcnMv&#10;ZG93bnJldi54bWxQSwUGAAAAAAQABAD1AAAAig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477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3q8YA&#10;AADcAAAADwAAAGRycy9kb3ducmV2LnhtbESP3WrCQBSE7wu+w3IE7+pGKcamrqIFQVIo+IO9Pc0e&#10;s8Hs2ZBdTfr23ULBy2FmvmEWq97W4k6trxwrmIwTEMSF0xWXCk7H7fMchA/IGmvHpOCHPKyWg6cF&#10;Ztp1vKf7IZQiQthnqMCE0GRS+sKQRT92DXH0Lq61GKJsS6lb7CLc1nKaJDNpseK4YLChd0PF9XCz&#10;CjYf5+3p8tmtv/fn4HLzmn81aa7UaNiv30AE6sMj/N/eaQUvaQp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w3q8YAAADcAAAADwAAAAAAAAAAAAAAAACYAgAAZHJz&#10;L2Rvd25yZXYueG1sUEsFBgAAAAAEAAQA9QAAAIsDAAAAAA=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478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LSSMQA&#10;AADcAAAADwAAAGRycy9kb3ducmV2LnhtbERPyW7CMBC9I/UfrEHqBRWHpYtCHEQLSBx6aNP0PoqH&#10;JCUeR7FLwt/jAxLHp7cn68E04kydqy0rmE0jEMSF1TWXCvKf/dMbCOeRNTaWScGFHKzTh1GCsbY9&#10;f9M586UIIexiVFB538ZSuqIig25qW+LAHW1n0AfYlVJ32Idw08h5FL1IgzWHhgpb+qioOGX/RsE8&#10;f382m+FzsnBfx9++/MsX22in1ON42KxAeBr8XXxzH7SC5WtYG86EI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i0kjEAAAA3A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479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mtMYA&#10;AADcAAAADwAAAGRycy9kb3ducmV2LnhtbESPQWvCQBSE7wX/w/KEXqRuWkqr0VWkUFBLD1Uv3h7Z&#10;12xq9m3Mvpr037uFQo/DzHzDzJe9r9WF2lgFNnA/zkARF8FWXBo47F/vJqCiIFusA5OBH4qwXAxu&#10;5pjb0PEHXXZSqgThmKMBJ9LkWsfCkcc4Dg1x8j5D61GSbEttW+wS3Nf6IcuetMeK04LDhl4cFafd&#10;tzcwGr1Nyq93HbvsvN07aY69nDfG3A771QyUUC//4b/22hp4fJ7C75l0BP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bmtMYAAADcAAAADwAAAAAAAAAAAAAAAACYAgAAZHJz&#10;L2Rvd25yZXYueG1sUEsFBgAAAAAEAAQA9QAAAIs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608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        <o:lock v:ext="edit" aspectratio="t"/>
                          <v:shape id="Freeform 609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+7GMYA&#10;AADcAAAADwAAAGRycy9kb3ducmV2LnhtbESPT2vCQBTE70K/w/IKvemmaRGNrlL/VDyUgol4fs2+&#10;Jmmzb0N21fjtXUHwOMzMb5jpvDO1OFHrKssKXgcRCOLc6ooLBfvssz8C4TyyxtoyKbiQg/nsqTfF&#10;RNsz7+iU+kIECLsEFZTeN4mULi/JoBvYhjh4v7Y16INsC6lbPAe4qWUcRUNpsOKwUGJDy5Ly//Ro&#10;FMQrTBfxT/a1ydaavg+Xv/e3aqXUy3P3MQHhqfOP8L291QqG0RhuZ8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+7GMYAAADcAAAADwAAAAAAAAAAAAAAAACYAgAAZHJz&#10;L2Rvd25yZXYueG1sUEsFBgAAAAAEAAQA9QAAAIs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610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6s8EA&#10;AADcAAAADwAAAGRycy9kb3ducmV2LnhtbERPy4rCMBTdC/MP4Q64EU3rothqFBEKCrPxwazvNNe2&#10;tLnpNBlb/36yEFweznuzG00rHtS72rKCeBGBIC6srrlUcLvm8xUI55E1tpZJwZMc7LYfkw1m2g58&#10;psfFlyKEsMtQQeV9l0npiooMuoXtiAN3t71BH2BfSt3jEMJNK5dRlEiDNYeGCjs6VFQ0lz+jYCiT&#10;n0Nqjr/fM/rKT/HQ5OmqUWr6Oe7XIDyN/i1+uY9aQRKH+eFMO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F+rPBAAAA3AAAAA8AAAAAAAAAAAAAAAAAmAIAAGRycy9kb3du&#10;cmV2LnhtbFBLBQYAAAAABAAEAPUAAACG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160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3tccA&#10;AADdAAAADwAAAGRycy9kb3ducmV2LnhtbESPQWvCQBCF70L/wzKF3nRjD9amrmILQokgaMVep9kx&#10;G5qdDdmtif++cxC8zfDevPfNYjX4Rl2oi3VgA9NJBoq4DLbmysDxazOeg4oJ2WITmAxcKcJq+TBa&#10;YG5Dz3u6HFKlJIRjjgZcSm2udSwdeYyT0BKLdg6dxyRrV2nbYS/hvtHPWTbTHmuWBoctfTgqfw9/&#10;3sD79rQ5nnf9+md/SqFwr8V3+1IY8/Q4rN9AJRrS3Xy7/rSCP50J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397X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161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4eQ8QA&#10;AADdAAAADwAAAGRycy9kb3ducmV2LnhtbERPyWrDMBC9F/IPYgq5lER2Qk1wrYSkC+TQQxbnPljj&#10;pbVGxlJi9++rQKG3ebx1ss1oWnGj3jWWFcTzCARxYXXDlYL8/DFbgXAeWWNrmRT8kIPNevKQYart&#10;wEe6nXwlQgi7FBXU3neplK6oyaCb2444cKXtDfoA+0rqHocQblq5iKJEGmw4NNTY0WtNxffpahQs&#10;8t2z2Y6fT0t3KC9D9ZUv36J3paaP4/YFhKfR/4v/3Hsd5sdJDPd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uHkP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162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y1MMA&#10;AADdAAAADwAAAGRycy9kb3ducmV2LnhtbERPS2vCQBC+F/wPywi9SN3oQSR1FRGEPvBQ7aW3ITtm&#10;o9nZmJ2a+O9dodDbfHzPWax6X6srtbEKbGAyzkARF8FWXBr4Pmxf5qCiIFusA5OBG0VYLQdPC8xt&#10;6PiLrnspVQrhmKMBJ9LkWsfCkcc4Dg1x4o6h9SgJtqW2LXYp3Nd6mmUz7bHi1OCwoY2j4rz/9QZG&#10;o895edrp2GWXj4OT5qeXy7sxz8N+/QpKqJd/8Z/7zab5k9kUHt+kE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Qy1MMAAADdAAAADwAAAAAAAAAAAAAAAACYAgAAZHJzL2Rv&#10;d25yZXYueG1sUEsFBgAAAAAEAAQA9QAAAIgDAAAAAA=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163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YdK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R2HSnCAAAA3QAAAA8A&#10;AAAAAAAAAAAAAAAAqgIAAGRycy9kb3ducmV2LnhtbFBLBQYAAAAABAAEAPoAAACZAwAAAAA=&#10;">
                          <o:lock v:ext="edit" aspectratio="t"/>
                          <v:shape id="Freeform 1164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BWcUA&#10;AADdAAAADwAAAGRycy9kb3ducmV2LnhtbERPS2vCQBC+F/wPywi91Y1t1ZJmFR8IXlpQK/Q4ZMdN&#10;MDubZteY/PtuQehtPr7nZIvOVqKlxpeOFYxHCQji3OmSjYKv4/bpDYQPyBorx6SgJw+L+eAhw1S7&#10;G++pPQQjYgj7FBUUIdSplD4vyKIfuZo4cmfXWAwRNkbqBm8x3FbyOUmm0mLJsaHAmtYF5ZfD1Sr4&#10;MLP8029ffvrLxO1Om9P+2/QrpR6H3fIdRKAu/Ivv7p2O88fTV/j7Jp4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jEFZxQAAAN0AAAAPAAAAAAAAAAAAAAAAAJgCAABkcnMv&#10;ZG93bnJldi54bWxQSwUGAAAAAAQABAD1AAAAigMAAAAA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165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Y0L8A&#10;AADdAAAADwAAAGRycy9kb3ducmV2LnhtbERPS2sCMRC+F/wPYYTeatZCbVmNokLBqw96HjbjZnUz&#10;WZKocX+9EYTe5uN7zmyRbCuu5EPjWMF4VIAgrpxuuFZw2P9+/IAIEVlj65gU3CnAYj54m2Gp3Y23&#10;dN3FWuQQDiUqMDF2pZShMmQxjFxHnLmj8xZjhr6W2uMth9tWfhbFRFpsODcY7GhtqDrvLlbB6q/5&#10;vpveb+TZnnrqdUpHTEq9D9NyCiJSiv/il3uj8/zx5Aue3+QT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x9jQ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166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KiMQA&#10;AADdAAAADwAAAGRycy9kb3ducmV2LnhtbERPTWvCQBC9C/6HZQQvRTcpJZXoKlooqCerguQ2ZMck&#10;mJ0N2a1Gf31XKHibx/uc2aIztbhS6yrLCuJxBII4t7riQsHx8D2agHAeWWNtmRTcycFi3u/NMNX2&#10;xj903ftChBB2KSoovW9SKV1ekkE3tg1x4M62NegDbAupW7yFcFPL9yhKpMGKQ0OJDX2VlF/2v0YB&#10;PlZym8XRabfLirePi88en5ONUsNBt5yC8NT5l/jfvdZhfpwk8PwmnC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jCoj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167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gMMMA&#10;AADdAAAADwAAAGRycy9kb3ducmV2LnhtbERPTUvDQBC9C/6HZYTe7KYWq4ndFmkp1FNpLOhxyI5J&#10;MDsbdqdN+u9dQfA2j/c5y/XoOnWhEFvPBmbTDBRx5W3LtYHT++7+GVQUZIudZzJwpQjr1e3NEgvr&#10;Bz7SpZRapRCOBRpoRPpC61g15DBOfU+cuC8fHEqCodY24JDCXacfsmyhHbacGhrsadNQ9V2enQE6&#10;hHn+8bbN/WH4rOSxzLk+iTGTu/H1BZTQKP/iP/fepvmzxRP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gMM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168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FPscA&#10;AADdAAAADwAAAGRycy9kb3ducmV2LnhtbESPQUvDQBCF74L/YZmCl2I39VBK7LZIQdCKB1sv3obs&#10;NJuanU2z0yb+e+cgeJvhvXnvm9VmjK25Up+bxA7mswIMcZV8w7WDz8Pz/RJMFmSPbWJy8EMZNuvb&#10;mxWWPg38Qde91EZDOJfoIIh0pbW5ChQxz1JHrNox9RFF1762vsdBw2NrH4piYSM2rA0BO9oGqr73&#10;l+hgOn1b1qd3m4fivDsE6b5GOb86dzcZnx7BCI3yb/67fvGKP18orn6jI9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sBT7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169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        <o:lock v:ext="edit" aspectratio="t"/>
                          <v:shape id="Freeform 1170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4TsUA&#10;AADdAAAADwAAAGRycy9kb3ducmV2LnhtbESPS2sDMQyE74H8B6NAb4k3obRlEyeEQksPzSGP7lms&#10;tQ9iy4vtJtt/Xx0KvUnMaObTZjd6p24UUx/YwHJRgCKug+25NXA5v81fQKWMbNEFJgM/lGC3nU42&#10;WNpw5yPdTrlVEsKpRANdzkOpdao78pgWYSAWrQnRY5Y1ttpGvEu4d3pVFE/aY8/S0OFArx3V19O3&#10;N3Bs9tVXfG+w6r1zq0P1SIfPYMzDbNyvQWUa87/57/rDCv7yWf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BzhO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171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VIDr8A&#10;AADdAAAADwAAAGRycy9kb3ducmV2LnhtbERPTWsCMRC9F/wPYQreNLseVFajtELBq1Y8D5txs3Uz&#10;WZJU4/56IxR6m8f7nPU22U7cyIfWsYJyWoAgrp1uuVFw+v6aLEGEiKyxc0wKHhRguxm9rbHS7s4H&#10;uh1jI3IIhwoVmBj7SspQG7IYpq4nztzFeYsxQ99I7fGew20nZ0UxlxZbzg0Ge9oZqq/HX6vg89wu&#10;Hmbwe3m1PwMNOqULJqXG7+ljBSJSiv/iP/de5/nlooTXN/kE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JUgO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172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aVsMA&#10;AADdAAAADwAAAGRycy9kb3ducmV2LnhtbERPTYvCMBC9C/6HMAteZE0ri0o1igqCenLdBeltaGbb&#10;YjMpTdTqr98Igrd5vM+ZLVpTiSs1rrSsIB5EIIgzq0vOFfz+bD4nIJxH1lhZJgV3crCYdzszTLS9&#10;8Tddjz4XIYRdggoK7+tESpcVZNANbE0cuD/bGPQBNrnUDd5CuKnkMIpG0mDJoaHAmtYFZefjxSjA&#10;x0ru0zg6HQ5p3v86+/QxnuyU6n20yykIT61/i1/urQ7z4/EQnt+EE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GaVsMAAADdAAAADwAAAAAAAAAAAAAAAACYAgAAZHJzL2Rv&#10;d25yZXYueG1sUEsFBgAAAAAEAAQA9QAAAIg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173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w7sMA&#10;AADdAAAADwAAAGRycy9kb3ducmV2LnhtbERPS2vCQBC+C/0PyxR6qxsrfSR1lWIp1JOYCu1xyE6T&#10;0Oxs2B1N+u9dQfA2H99zFqvRdepIIbaeDcymGSjiytuWawP7r4/7F1BRkC12nsnAP0VYLW8mCyys&#10;H3hHx1JqlUI4FmigEekLrWPVkMM49T1x4n59cCgJhlrbgEMKd51+yLIn7bDl1NBgT+uGqr/y4AzQ&#10;Nszz78177rfDTyWPZc71Xoy5ux3fXkEJjXIVX9yfNs2fPc/h/E06QS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pw7s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174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McEcQA&#10;AADdAAAADwAAAGRycy9kb3ducmV2LnhtbERPS2vCQBC+F/wPywi91U1KUYmuYoXSlF58gdcxOybR&#10;7GzIbnXtr+8WBG/z8T1nOg+mERfqXG1ZQTpIQBAXVtdcKthtP17GIJxH1thYJgU3cjCf9Z6mmGl7&#10;5TVdNr4UMYRdhgoq79tMSldUZNANbEscuaPtDPoIu1LqDq8x3DTyNUmG0mDNsaHClpYVFefNj1Fw&#10;TDl87b/Hn6uTe//N98u1P+RBqed+WExAeAr+Ib67cx3np6M3+P8mn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jHBH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175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q2G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CrYbwwAAAN0AAAAP&#10;AAAAAAAAAAAAAAAAAKoCAABkcnMvZG93bnJldi54bWxQSwUGAAAAAAQABAD6AAAAmgMAAAAA&#10;">
                        <v:group id="Group 1176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gobM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Ww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h2ChswwAAAN0AAAAP&#10;AAAAAAAAAAAAAAAAAKoCAABkcnMvZG93bnJldi54bWxQSwUGAAAAAAQABAD6AAAAmgMAAAAA&#10;">
                          <o:lock v:ext="edit" aspectratio="t"/>
                          <v:shape id="Freeform 1177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U2GcIA&#10;AADdAAAADwAAAGRycy9kb3ducmV2LnhtbERPzYrCMBC+C/sOYRa8aaoH63aNIguyK+hB7QMMzdgU&#10;m0m3iVp9eiMI3ubj+53ZorO1uFDrK8cKRsMEBHHhdMWlgvywGkxB+ICssXZMCm7kYTH/6M0w0+7K&#10;O7rsQyliCPsMFZgQmkxKXxiy6IeuIY7c0bUWQ4RtKXWL1xhuazlOkom0WHFsMNjQj6HitD9bBen0&#10;vjnn1Sktc1r/f21+d1tfG6X6n93yG0SgLrzFL/efjvNHaQr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TYZwgAAAN0AAAAPAAAAAAAAAAAAAAAAAJgCAABkcnMvZG93&#10;bnJldi54bWxQSwUGAAAAAAQABAD1AAAAhwMAAAAA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178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Pm8cA&#10;AADdAAAADwAAAGRycy9kb3ducmV2LnhtbESPT2vCQBDF74V+h2UKvZS6SQ/+ia5ShIBCL9rS85id&#10;JiHZ2ZhdTfz2nYPgbYb35r3frDaja9WV+lB7NpBOElDEhbc1lwZ+vvP3OagQkS22nsnAjQJs1s9P&#10;K8ysH/hA12MslYRwyNBAFWOXaR2KihyGie+IRfvzvcMoa19q2+Mg4a7VH0ky1Q5rloYKO9pWVDTH&#10;izMwlNPTduF25983+sr36dDki3ljzOvL+LkEFWmMD/P9emcFP50JrnwjI+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CT5vHAAAA3QAAAA8AAAAAAAAAAAAAAAAAmAIAAGRy&#10;cy9kb3ducmV2LnhtbFBLBQYAAAAABAAEAPUAAACM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179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TI9cMA&#10;AADdAAAADwAAAGRycy9kb3ducmV2LnhtbERPS4vCMBC+L/gfwgh7W1M96FqNooIgXVjwgV7HZmyK&#10;zaQ00Xb//WZhwdt8fM+ZLztbiSc1vnSsYDhIQBDnTpdcKDgdtx+fIHxA1lg5JgU/5GG56L3NMdWu&#10;5T09D6EQMYR9igpMCHUqpc8NWfQDVxNH7uYaiyHCppC6wTaG20qOkmQsLZYcGwzWtDGU3w8Pq2D9&#10;dd6ebt/t6ro/B5eZaXapJ5lS7/1uNQMRqAsv8b97p+P84WQKf9/E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TI9cMAAADd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180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5dIscA&#10;AADdAAAADwAAAGRycy9kb3ducmV2LnhtbESPzW7CQAyE75X6DitX6qWCDaAiFFgQ0CJx6IGfcLey&#10;Jkmb9UbZLQlvjw+VerM145nPi1XvanWjNlSeDYyGCSji3NuKCwPZeTeYgQoR2WLtmQzcKcBq+fy0&#10;wNT6jo90O8VCSQiHFA2UMTap1iEvyWEY+oZYtKtvHUZZ20LbFjsJd7UeJ8lUO6xYGkpsaFtS/nP6&#10;dQbG2ebdrfuvt0k4XC9d8Z1NPpJPY15f+vUcVKQ+/pv/rvdW8Ecz4ZdvZAS9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uXSL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181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UVk8IA&#10;AADdAAAADwAAAGRycy9kb3ducmV2LnhtbERPTUvDQBC9C/0PyxS82UmKlBC7LVqoiNCWRvE8ZMds&#10;MDsbsmsa/71bELzN433Oeju5To08hNaLhnyRgWKpvWml0fD+tr8rQIVIYqjzwhp+OMB2M7tZU2n8&#10;Rc48VrFRKURCSRpsjH2JGGrLjsLC9yyJ+/SDo5jg0KAZ6JLCXYfLLFuho1ZSg6Wed5brr+rbaag+&#10;RpTj6bU4PN/7E2Jjd7190vp2Pj0+gIo8xX/xn/vFpPl5kcP1m3QC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RWT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182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ZeSM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A/Xs7g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Nl5IwwAAAN0AAAAP&#10;AAAAAAAAAAAAAAAAAKoCAABkcnMvZG93bnJldi54bWxQSwUGAAAAAAQABAD6AAAAmgMAAAAA&#10;">
                          <o:lock v:ext="edit" aspectratio="t"/>
                          <v:shape id="Freeform 118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/18QA&#10;AADdAAAADwAAAGRycy9kb3ducmV2LnhtbERPTWvCQBC9C/0PyxR6040Vq6Su0loELwpGhR6H7HQT&#10;zM7G7KrJv3eFgrd5vM+ZLVpbiSs1vnSsYDhIQBDnTpdsFBz2q/4UhA/IGivHpKAjD4v5S2+GqXY3&#10;3tE1C0bEEPYpKihCqFMpfV6QRT9wNXHk/lxjMUTYGKkbvMVwW8n3JPmQFkuODQXWtCwoP2UXq2Bj&#10;JvnWr0bn7jR26+PPcfdrum+l3l7br08QgdrwFP+71zrOH05H8Pgmn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pP9f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18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1ucMA&#10;AADdAAAADwAAAGRycy9kb3ducmV2LnhtbERPTWvCQBC9F/wPywheim5SisToKiIEFHqpiucxOyYh&#10;2dmY3Zr4791Cobd5vM9ZbQbTiAd1rrKsIJ5FIIhzqysuFJxP2TQB4TyyxsYyKXiSg8169LbCVNue&#10;v+lx9IUIIexSVFB636ZSurwkg25mW+LA3Wxn0AfYFVJ32Idw08iPKJpLgxWHhhJb2pWU18cfo6Av&#10;5tfdwuzvl3f6yg5xX2eLpFZqMh62SxCeBv8v/nPvdZgfJ5/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o1uc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18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yy18MA&#10;AADdAAAADwAAAGRycy9kb3ducmV2LnhtbERP32vCMBB+F/Y/hBv4pqmCm+uMooIwOhjoRF/P5mzK&#10;mktpoq3/vRkIvt3H9/Nmi85W4kqNLx0rGA0TEMS50yUXCva/m8EUhA/IGivHpOBGHhbzl94MU+1a&#10;3tJ1FwoRQ9inqMCEUKdS+tyQRT90NXHkzq6xGCJsCqkbbGO4reQ4Sd6kxZJjg8Ga1obyv93FKlh9&#10;Hzb780+7PG0PwWXmIzvW75lS/ddu+QkiUBee4of7S8f5o+kE/r+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yy18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18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gzcUA&#10;AADdAAAADwAAAGRycy9kb3ducmV2LnhtbERPTWvCQBC9C/0PyxR6kWZjRAnRVWyr0IMHa9P7kB2T&#10;2OxsyG6T9N93C4K3ebzPWW9H04ieOldbVjCLYhDEhdU1lwryz8NzCsJ5ZI2NZVLwSw62m4fJGjNt&#10;B/6g/uxLEULYZaig8r7NpHRFRQZdZFviwF1sZ9AH2JVSdziEcNPIJI6X0mDNoaHCll4rKr7PP0ZB&#10;kr8szG48TufudPkayms+f4v3Sj09jrsVCE+jv4tv7ncd5s/SJfx/E06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2DNxQAAAN0AAAAPAAAAAAAAAAAAAAAAAJgCAABkcnMv&#10;ZG93bnJldi54bWxQSwUGAAAAAAQABAD1AAAAigMAAAAA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18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ofMIA&#10;AADdAAAADwAAAGRycy9kb3ducmV2LnhtbERPTUvDQBC9C/6HZQRvdtIiGtJuixYqImgxLT0P2Wk2&#10;NDsbsmsa/71bKHibx/ucxWp0rRq4D40XDdNJBoql8qaRWsN+t3nIQYVIYqj1whp+OcBqeXuzoML4&#10;s3zzUMZapRAJBWmwMXYFYqgsOwoT37Ek7uh7RzHBvkbT0zmFuxZnWfaEjhpJDZY6XluuTuWP01Ae&#10;BpSv7Uf++fbot4i1XXf2Vev7u/FlDiryGP/FV/e7SfOn+TNcvkkn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Ch8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188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5pos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g&#10;yj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3mmixgAAAN0A&#10;AAAPAAAAAAAAAAAAAAAAAKoCAABkcnMvZG93bnJldi54bWxQSwUGAAAAAAQABAD6AAAAnQMAAAAA&#10;">
                          <o:lock v:ext="edit" aspectratio="t"/>
                          <v:shape id="Freeform 1189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h9MEA&#10;AADdAAAADwAAAGRycy9kb3ducmV2LnhtbERPS2sCMRC+C/0PYQreNKuI2K1RpFDxUA8+uudhM/ug&#10;yWRJoq7/vhEEb/PxPWe57q0RV/KhdaxgMs5AEJdOt1wrOJ++RwsQISJrNI5JwZ0CrFdvgyXm2t34&#10;QNdjrEUK4ZCjgibGLpcylA1ZDGPXESeuct5iTNDXUnu8pXBr5DTL5tJiy6mhwY6+Gir/jher4FBt&#10;il+/rbBorTHTfTGj/Y9Tavjebz5BROrjS/x073SaP1l8wOObdIJ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4fT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190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Lb8MA&#10;AADdAAAADwAAAGRycy9kb3ducmV2LnhtbESPQW/CMAyF70j7D5GRdoOUHTZWCIhNmsR1bNrZakxT&#10;aJwqySD018+HSdxsvef3Pq+3xffqQjF1gQ0s5hUo4ibYjlsD318fsyWolJEt9oHJwI0SbDcPkzXW&#10;Nlz5ky6H3CoJ4VSjAZfzUGudGkce0zwMxKIdQ/SYZY2tthGvEu57/VRVz9pjx9LgcKB3R8358OsN&#10;vP10Lzc3xr0++9NIoy3liMWYx2nZrUBlKvlu/r/eW8FfvAq/fCMj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ULb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191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/i28UA&#10;AADdAAAADwAAAGRycy9kb3ducmV2LnhtbERPTWvCQBC9C/0PyxR6kbpJEbVpVtGCYD3ZWCi5Ddlp&#10;EpKdDdmtRn99Vyh4m8f7nHQ1mFacqHe1ZQXxJAJBXFhdc6ng67h9XoBwHllja5kUXMjBavkwSjHR&#10;9syfdMp8KUIIuwQVVN53iZSuqMigm9iOOHA/tjfoA+xLqXs8h3DTypcomkmDNYeGCjt6r6hosl+j&#10;AK8buc/j6PtwyMvxtPH5db74UOrpcVi/gfA0+Lv4373TYX78GsPtm3CC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+Lb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192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ozj8IA&#10;AADdAAAADwAAAGRycy9kb3ducmV2LnhtbERPTWvCQBC9C/0PyxR6042WShNdpbQU6klMhfY4ZMck&#10;NDsbdqcm/fduQfA2j/c56+3oOnWmEFvPBuazDBRx5W3LtYHj5/v0GVQUZIudZzLwRxG2m7vJGgvr&#10;Bz7QuZRapRCOBRpoRPpC61g15DDOfE+cuJMPDiXBUGsbcEjhrtOLLFtqhy2nhgZ7em2o+il/nQHa&#10;h8f8a/eW+/3wXclTmXN9FGMe7seXFSihUW7iq/vDpvnzfAH/36QT9O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+jOPwgAAAN0AAAAPAAAAAAAAAAAAAAAAAJgCAABkcnMvZG93&#10;bnJldi54bWxQSwUGAAAAAAQABAD1AAAAhw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193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4osMA&#10;AADdAAAADwAAAGRycy9kb3ducmV2LnhtbERPTWvCQBC9F/oflhF6qxNbKZq6Siu0FKGVRvE8ZKfZ&#10;YHY2ZLcx/nu3UPA2j/c5i9XgGtVzF2ovGibjDBRL6U0tlYb97u1+BipEEkONF9Zw5gCr5e3NgnLj&#10;T/LNfRErlUIk5KTBxtjmiKG07CiMfcuSuB/fOYoJdhWajk4p3DX4kGVP6KiW1GCp5bXl8lj8Og3F&#10;oUf52m5mn+9Tv0Ws7Lq1r1rfjYaXZ1CRh3gV/7s/TJo/mT/C3zfpB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K4os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194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r1e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469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kr1esQAAADdAAAA&#10;DwAAAAAAAAAAAAAAAACqAgAAZHJzL2Rvd25yZXYueG1sUEsFBgAAAAAEAAQA+gAAAJsDAAAAAA==&#10;">
                          <o:lock v:ext="edit" aspectratio="t"/>
                          <v:shape id="Freeform 1195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R38QA&#10;AADdAAAADwAAAGRycy9kb3ducmV2LnhtbERPTU8CMRC9k/AfmiHxJl0QiC4UYkBFuYlwn2yH7eJ2&#10;umzrsvLrLYkJt3l5nzNbtLYUDdW+cKxg0E9AEGdOF5wr2H293j+C8AFZY+mYFPySh8W825lhqt2Z&#10;P6nZhlzEEPYpKjAhVKmUPjNk0fddRRy5g6sthgjrXOoazzHclnKYJBNpseDYYLCipaHse/tjFZzM&#10;S7Pah4/RaF1dDm8Pa785XjKl7nrt8xREoDbcxP/udx3nD57GcP0mn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Ckd/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196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2gL8A&#10;AADdAAAADwAAAGRycy9kb3ducmV2LnhtbERPS2sCMRC+F/wPYQRvNWsP2q5G0ULBqw96HjbjZnUz&#10;WZJU4/56Iwi9zcf3nMUq2VZcyYfGsYLJuABBXDndcK3gePh5/wQRIrLG1jEpuFOA1XLwtsBSuxvv&#10;6LqPtcghHEpUYGLsSilDZchiGLuOOHMn5y3GDH0ttcdbDret/CiKqbTYcG4w2NG3oeqy/7MKNr/N&#10;7G56v5UXe+6p1ymdMCk1Gqb1HESkFP/FL/dW5/mTryk8v8kn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wDaA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197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fNMQA&#10;AADdAAAADwAAAGRycy9kb3ducmV2LnhtbERPS2vCQBC+F/wPywheim4ipWp0FVsQak++QHIbsmMS&#10;zM6G7KrRX98tCN7m43vObNGaSlypcaVlBfEgAkGcWV1yruCwX/XHIJxH1lhZJgV3crCYd95mmGh7&#10;4y1ddz4XIYRdggoK7+tESpcVZNANbE0cuJNtDPoAm1zqBm8h3FRyGEWf0mDJoaHAmr4Lys67i1GA&#10;jy/5m8bRcbNJ8/ePs08fo/FaqV63XU5BeGr9S/x0/+gwP56M4P+bcIK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3zT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198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EZcQA&#10;AADdAAAADwAAAGRycy9kb3ducmV2LnhtbESPQUvDQBCF74L/YRnBm93UopjYbRFLQU/FWNDjkB2T&#10;YHY27E6b+O+dg+BthvfmvW/W2zkM5kwp95EdLBcFGOIm+p5bB8f3/c0DmCzIHofI5OCHMmw3lxdr&#10;rHyc+I3OtbRGQzhX6KATGStrc9NRwLyII7FqXzEFFF1Ta33CScPDYG+L4t4G7FkbOhzpuaPmuz4F&#10;B3RIq/LjdVfGw/TZyF1dcnsU566v5qdHMEKz/Jv/rl+84i9LxdVvdAS7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BGX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199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ZPMIA&#10;AADdAAAADwAAAGRycy9kb3ducmV2LnhtbERPS2uDQBC+F/oflin01qwKlWqzCZKQkGPzug/uRG3c&#10;WXE3Rv99thDobT6+58yXo2nFQL1rLCuIZxEI4tLqhisFp+Pm4wuE88gaW8ukYCIHy8Xryxxzbe+8&#10;p+HgKxFC2OWooPa+y6V0ZU0G3cx2xIG72N6gD7CvpO7xHsJNK5MoSqXBhkNDjR2taiqvh5tR0H0O&#10;Mvm5TuusvBXn7TYdVsnvRan3t7H4BuFp9P/ip3unw/w4y+Dvm3C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tk8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00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geCxgAAAN0A&#10;AAAPAAAAAAAAAAAAAAAAAKoCAABkcnMvZG93bnJldi54bWxQSwUGAAAAAAQABAD6AAAAnQMAAAAA&#10;">
                        <v:group id="Group 1201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KiGc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fxX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RKiGcQAAADdAAAA&#10;DwAAAAAAAAAAAAAAAACqAgAAZHJzL2Rvd25yZXYueG1sUEsFBgAAAAAEAAQA+gAAAJsDAAAAAA==&#10;">
                          <o:lock v:ext="edit" aspectratio="t"/>
                          <v:shape id="Freeform 1202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0vccEA&#10;AADdAAAADwAAAGRycy9kb3ducmV2LnhtbERPzYrCMBC+L+w7hFnwtqbbgy7VKCKIv5etPsBsM22K&#10;zaQ0UevbG0HwNh/f70znvW3ElTpfO1bwM0xAEBdO11wpOB1X378gfEDW2DgmBXfyMJ99fkwx0+7G&#10;f3TNQyViCPsMFZgQ2kxKXxiy6IeuJY5c6TqLIcKukrrDWwy3jUyTZCQt1hwbDLa0NFSc84tVcC7z&#10;1bLfrg+pGZd6/78wdjcySg2++sUERKA+vMUv90bH+WmSwvObeIK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dL3HBAAAA3QAAAA8AAAAAAAAAAAAAAAAAmAIAAGRycy9kb3du&#10;cmV2LnhtbFBLBQYAAAAABAAEAPUAAACGAwAAAAA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203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P68IA&#10;AADdAAAADwAAAGRycy9kb3ducmV2LnhtbERPTYvCMBC9C/sfwgh7kTVVQWo1yiIUXPCyKnsem7Et&#10;bSa1ibb+e7MgeJvH+5zVpje1uFPrSssKJuMIBHFmdcm5gtMx/YpBOI+ssbZMCh7kYLP+GKww0bbj&#10;X7offC5CCLsEFRTeN4mULivIoBvbhjhwF9sa9AG2udQtdiHc1HIaRXNpsOTQUGBD24Ky6nAzCrp8&#10;ft4uzO76N6J9+jPpqnQRV0p9DvvvJQhPvX+LX+6dDvOn0Qz+vwkn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Rc/rwgAAAN0AAAAPAAAAAAAAAAAAAAAAAJgCAABkcnMvZG93&#10;bnJldi54bWxQSwUGAAAAAAQABAD1AAAAhwMAAAAA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204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1asQA&#10;AADdAAAADwAAAGRycy9kb3ducmV2LnhtbERP22rCQBB9L/gPywh9qxulVI2uooJQUih4QV/H7JgN&#10;ZmdDdmvSv+8WBN/mcK4zX3a2EndqfOlYwXCQgCDOnS65UHA8bN8mIHxA1lg5JgW/5GG56L3MMdWu&#10;5R3d96EQMYR9igpMCHUqpc8NWfQDVxNH7uoaiyHCppC6wTaG20qOkuRDWiw5NhisaWMov+1/rIL1&#10;12l7vH63q8vuFFxmptm5HmdKvfa71QxEoC48xQ/3p47zR8k7/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2dWr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205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cnMQA&#10;AADdAAAADwAAAGRycy9kb3ducmV2LnhtbERPTWvCQBC9C/0PywheRHcbsZTUVWxtwYMHa+N9yI5J&#10;anY2ZLcm/feuIHibx/ucxaq3tbhQ6yvHGp6nCgRx7kzFhYbs52vyCsIHZIO1Y9LwTx5Wy6fBAlPj&#10;Ov6myyEUIoawT1FDGUKTSunzkiz6qWuII3dyrcUQYVtI02IXw20tE6VepMWKY0OJDX2UlJ8Pf1ZD&#10;kr3P7brfjWd+fzp2xW8226hPrUfDfv0GIlAfHuK7e2vi/ETN4fZNPEE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vnJz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206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rvwcIA&#10;AADdAAAADwAAAGRycy9kb3ducmV2LnhtbERPTWvCQBC9F/wPywje6qQiIqmrWEEphVaMxfOQHbPB&#10;7GzIbmP677uFQm/zeJ+z2gyuUT13ofai4WmagWIpvaml0vB53j8uQYVIYqjxwhq+OcBmPXpYUW78&#10;XU7cF7FSKURCThpsjG2OGErLjsLUtyyJu/rOUUywq9B0dE/hrsFZli3QUS2pwVLLO8vlrfhyGopL&#10;j/JxfFu+H+b+iFjZXWtftJ6Mh+0zqMhD/Bf/uV9Nmj/LFvD7TToB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Wu/B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07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        <o:lock v:ext="edit" aspectratio="t"/>
                          <v:shape id="Freeform 1208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mScQA&#10;AADdAAAADwAAAGRycy9kb3ducmV2LnhtbESPT2sCMRDF7wW/Qxiht5rtIkW2RpGC0oMe1HbPw2b2&#10;D00mS5Lq9tt3DoXeZnhv3vvNejt5p24U0xDYwPOiAEXcBDtwZ+Djun9agUoZ2aILTAZ+KMF2M3tY&#10;Y2XDnc90u+ROSQinCg30OY+V1qnpyWNahJFYtDZEj1nW2Gkb8S7h3umyKF60x4GloceR3npqvi7f&#10;3sC53dWf8dBiPXjnylO9pNMxGPM4n3avoDJN+d/8d/1uBb8sBFe+kR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SJknEAAAA3QAAAA8AAAAAAAAAAAAAAAAAmAIAAGRycy9k&#10;b3ducmV2LnhtbFBLBQYAAAAABAAEAPUAAACJ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209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34AcMA&#10;AADdAAAADwAAAGRycy9kb3ducmV2LnhtbERPS4vCMBC+C/sfwix4kTXVg9huo4hQUPDigz3PNmNb&#10;2ky6TdbWf28Ewdt8fM9J14NpxI06V1lWMJtGIIhzqysuFFzO2dcShPPIGhvLpOBODtarj1GKibY9&#10;H+l28oUIIewSVFB63yZSurwkg25qW+LAXW1n0AfYFVJ32Idw08h5FC2kwYpDQ4ktbUvK69O/UdAX&#10;i99tbHZ/PxM6ZPtZX2fxslZq/DlsvkF4Gvxb/HLvdJg/j2J4fhNO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34Ac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210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ltMcA&#10;AADdAAAADwAAAGRycy9kb3ducmV2LnhtbESPQWvCQBCF70L/wzKF3nSjh9amrmILgqQgaMVep9kx&#10;G5qdDdnVpP++cxC8zfDevPfNYjX4Rl2pi3VgA9NJBoq4DLbmysDxazOeg4oJ2WITmAz8UYTV8mG0&#10;wNyGnvd0PaRKSQjHHA24lNpc61g68hgnoSUW7Rw6j0nWrtK2w17CfaNnWfasPdYsDQ5b+nBU/h4u&#10;3sD752lzPO/69c/+lELhXovv9qUw5ulxWL+BSjSku/l2vbWCP5sK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U5bTHAAAA3QAAAA8AAAAAAAAAAAAAAAAAmAIAAGRy&#10;cy9kb3ducmV2LnhtbFBLBQYAAAAABAAEAPUAAACM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211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0MQsQA&#10;AADdAAAADwAAAGRycy9kb3ducmV2LnhtbERPS2vCQBC+C/0PyxS8FN0kopToKukLevCgNt6H7JjE&#10;ZmdDdk3Sf98tFLzNx/eczW40jeipc7VlBfE8AkFcWF1zqSD/+pg9g3AeWWNjmRT8kIPd9mGywVTb&#10;gY/Un3wpQgi7FBVU3replK6oyKCb25Y4cBfbGfQBdqXUHQ4h3DQyiaKVNFhzaKiwpdeKiu/TzShI&#10;8pelycb908IdLuehvOaLt+hdqenjmK1BeBr9Xfzv/tRhfhLH8PdNO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NDEL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212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/H8IA&#10;AADdAAAADwAAAGRycy9kb3ducmV2LnhtbERPTWvCQBC9F/oflin0VieGIhJdxQotpWClqXgesmM2&#10;mJ0N2W2M/94tFHqbx/uc5Xp0rRq4D40XDdNJBoql8qaRWsPh+/VpDipEEkOtF9Zw5QDr1f3dkgrj&#10;L/LFQxlrlUIkFKTBxtgViKGy7ChMfMeSuJPvHcUE+xpNT5cU7lrMs2yGjhpJDZY63lquzuWP01Ae&#10;B5TP/cd89/bs94i13Xb2RevHh3GzABV5jP/iP/e7SfPzaQ6/36QTcH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H8f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13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UPK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Fky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1UPKMQAAADdAAAA&#10;DwAAAAAAAAAAAAAAAACqAgAAZHJzL2Rvd25yZXYueG1sUEsFBgAAAAAEAAQA+gAAAJsDAAAAAA==&#10;">
                          <o:lock v:ext="edit" aspectratio="t"/>
                          <v:shape id="Freeform 121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hWYsQA&#10;AADdAAAADwAAAGRycy9kb3ducmV2LnhtbERPyW7CMBC9V+o/WIPUGzjQqKoCBqGWpeVWlvsoHuJA&#10;PE5jE1K+vq6E1Ns8vXUms85WoqXGl44VDAcJCOLc6ZILBfvdsv8KwgdkjZVjUvBDHmbTx4cJZtpd&#10;+YvabShEDGGfoQITQp1J6XNDFv3A1cSRO7rGYoiwKaRu8BrDbSVHSfIiLZYcGwzW9GYoP28vVsG3&#10;WbTvh/CZpuv6dlw9r/3mdMuVeup18zGIQF34F9/dHzrOHw1T+Psmn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4VmL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21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TK0b8A&#10;AADdAAAADwAAAGRycy9kb3ducmV2LnhtbERPTWsCMRC9F/wPYQRvNatgK6tRtCB41RbPw2bcrG4m&#10;S5Jq3F9vhEJv83ifs1wn24ob+dA4VjAZFyCIK6cbrhX8fO/e5yBCRNbYOiYFDwqwXg3ellhqd+cD&#10;3Y6xFjmEQ4kKTIxdKWWoDFkMY9cRZ+7svMWYoa+l9njP4baV06L4kBYbzg0GO/oyVF2Pv1bB9tR8&#10;Pkzv9/JqLz31OqUzJqVGw7RZgIiU4r/4z73Xef50MoP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5MrR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1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YicUA&#10;AADdAAAADwAAAGRycy9kb3ducmV2LnhtbERPTWvCQBC9F/oflhF6KbpJEA3RNbSFQtuTRkFyG7Jj&#10;EszOhuxWU3+9Wyj0No/3Oet8NJ240OBaywriWQSCuLK65VrBYf8+TUE4j6yxs0wKfshBvnl8WGOm&#10;7ZV3dCl8LUIIuwwVNN73mZSuasigm9meOHAnOxj0AQ611ANeQ7jpZBJFC2mw5dDQYE9vDVXn4tso&#10;wNur/Crj6LjdlvXz/OzL2zL9VOppMr6sQHga/b/4z/2hw/wkXsDvN+EE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BiJ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1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yMcMA&#10;AADdAAAADwAAAGRycy9kb3ducmV2LnhtbERPS2vCQBC+C/0PyxS81Y1KH0ldpbQU6klMhfY4ZKdJ&#10;aHY27E5N+u9dQfA2H99zVpvRdepIIbaeDcxnGSjiytuWawOHz/e7J1BRkC12nsnAP0XYrG8mKyys&#10;H3hPx1JqlUI4FmigEekLrWPVkMM48z1x4n58cCgJhlrbgEMKd51eZNmDdthyamiwp9eGqt/yzxmg&#10;XVjmX9u33O+G70ruy5zrgxgzvR1fnkEJjXIVX9wfNs1fzB/h/E06Qa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yMc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21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I9cQA&#10;AADdAAAADwAAAGRycy9kb3ducmV2LnhtbESPQUvDQBCF74L/YRnBm520iJTYbdFCiwhamhbPQ3bM&#10;BrOzIbum8d87B8HbDO/Ne9+sNlPozMhDaqNYmM8KMCx1dK00Fs6n3d0STMokjroobOGHE2zW11cr&#10;Kl28yJHHKjdGQySVZMHn3JeIqfYcKM1iz6LaZxwCZV2HBt1AFw0PHS6K4gEDtaINnnreeq6/qu9g&#10;ofoYUd4Pr8u3/X08IDZ+2/tna29vpqdHMJmn/G/+u35xir+YK65+oyPg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QSPXEAAAA3QAAAA8AAAAAAAAAAAAAAAAAmAIAAGRycy9k&#10;b3ducmV2LnhtbFBLBQYAAAAABAAEAPUAAACJAwAAAAA=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219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04w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4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a9OMLFAAAA3QAA&#10;AA8AAAAAAAAAAAAAAAAAqgIAAGRycy9kb3ducmV2LnhtbFBLBQYAAAAABAAEAPoAAACcAwAAAAA=&#10;">
                          <o:lock v:ext="edit" aspectratio="t"/>
                          <v:shape id="Freeform 1220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zDccA&#10;AADdAAAADwAAAGRycy9kb3ducmV2LnhtbESPQUvDQBCF7wX/wzKCF2k3jSASuy3FVhERim1EvA3Z&#10;aRLMzsbdNY3/3jkIvc3w3rz3zWI1uk4NFGLr2cB8loEirrxtuTZQHh6nd6BiQrbYeSYDvxRhtbyY&#10;LLCw/sRvNOxTrSSEY4EGmpT6QutYNeQwznxPLNrRB4dJ1lBrG/Ak4a7TeZbdaoctS0ODPT00VH3t&#10;f5yB14/P7+t4874L2yd82QZXDn5TGnN1Oa7vQSUa09n8f/1sBT/PhV++kRH0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IMw3HAAAA3QAAAA8AAAAAAAAAAAAAAAAAmAIAAGRy&#10;cy9kb3ducmV2LnhtbFBLBQYAAAAABAAEAPUAAACMAwAAAAA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221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Gb8AA&#10;AADdAAAADwAAAGRycy9kb3ducmV2LnhtbERPTWsCMRC9C/0PYQq9adY9aFnNSlsoeFVLz8Nm3Gx3&#10;M1mSVOP++qYgeJvH+5ztLtlBXMiHzrGC5aIAQdw43XGr4Ov0OX8FESKyxsExKbhRgF39NNtipd2V&#10;D3Q5xlbkEA4VKjAxjpWUoTFkMSzcSJy5s/MWY4a+ldrjNYfbQZZFsZIWO84NBkf6MNT0x1+r4P27&#10;W9/M5Peytz8TTTqlMyalXp7T2wZEpBQf4rt7r/P8slzC/zf5BF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MGb8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22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UN8UA&#10;AADdAAAADwAAAGRycy9kb3ducmV2LnhtbERPTWvCQBC9C/0PyxR6KboxSCvRVbRQqJ5SW5DchuyY&#10;BLOzIbtN0vx6t1DwNo/3OevtYGrRUesqywrmswgEcW51xYWC76/36RKE88gaa8uk4JccbDcPkzUm&#10;2vb8Sd3JFyKEsEtQQel9k0jp8pIMupltiAN3sa1BH2BbSN1iH8JNLeMoepEGKw4NJTb0VlJ+Pf0Y&#10;BTju5TGbR+c0zYrnxdVn4+vyoNTT47BbgfA0+Lv43/2hw/w4juHvm3CC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3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23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+j8IA&#10;AADdAAAADwAAAGRycy9kb3ducmV2LnhtbERPTUvDQBC9C/6HZQRvdmNKpUm7LaIIeiqmhfY4ZKdJ&#10;MDsbdscm/nu3IHibx/uc9XZyvbpQiJ1nA4+zDBRx7W3HjYHD/u1hCSoKssXeMxn4oQjbze3NGkvr&#10;R/6kSyWNSiEcSzTQigyl1rFuyWGc+YE4cWcfHEqCodE24JjCXa/zLHvSDjtODS0O9NJS/VV9OwO0&#10;C/Pi+PFa+N14qmVRFdwcxJj7u+l5BUpokn/xn/vdpvl5PofrN+kE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D6P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224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XeOcMA&#10;AADdAAAADwAAAGRycy9kb3ducmV2LnhtbERPTWvCQBC9C/0PyxR6002XKm3qGoKloUe17X3Ijklq&#10;djZk1yT++64geJvH+5x1NtlWDNT7xrGG50UCgrh0puFKw8/35/wVhA/IBlvHpOFCHrLNw2yNqXEj&#10;72k4hErEEPYpaqhD6FIpfVmTRb9wHXHkjq63GCLsK2l6HGO4baVKkpW02HBsqLGjbU3l6XC2Grrl&#10;INXudPl4K8/5b1Gshq36O2r99Djl7yACTeEuvrm/TJyv1Atcv4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XeOcMAAADdAAAADwAAAAAAAAAAAAAAAACYAgAAZHJzL2Rv&#10;d25yZXYueG1sUEsFBgAAAAAEAAQA9QAAAIg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bookmarkStart w:id="0" w:name="_GoBack"/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225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226" name="Group 1226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227" name="Group 122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228" name="Freeform 12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29" name="Freeform 12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0" name="Freeform 12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1" name="Freeform 12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2" name="Freeform 12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33" name="Group 123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234" name="Freeform 12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5" name="Freeform 12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6" name="Freeform 12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7" name="Freeform 12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38" name="Freeform 12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39" name="Group 123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240" name="Freeform 12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1" name="Freeform 12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2" name="Freeform 12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3" name="Freeform 12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4" name="Freeform 12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45" name="Group 124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246" name="Freeform 12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7" name="Freeform 12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8" name="Freeform 12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49" name="Freeform 12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0" name="Freeform 12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51" name="Group 1251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252" name="Group 125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253" name="Freeform 12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4" name="Freeform 12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5" name="Freeform 12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6" name="Freeform 12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57" name="Freeform 12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58" name="Group 125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259" name="Freeform 12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0" name="Freeform 12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1" name="Freeform 12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2" name="Freeform 12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3" name="Freeform 12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64" name="Group 126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265" name="Freeform 12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6" name="Freeform 12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7" name="Freeform 12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8" name="Freeform 12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69" name="Freeform 12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70" name="Group 127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271" name="Freeform 12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2" name="Freeform 12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3" name="Freeform 12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4" name="Freeform 12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5" name="Freeform 12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276" name="Group 127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277" name="Group 127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278" name="Freeform 12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79" name="Freeform 12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0" name="Freeform 12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1" name="Freeform 12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2" name="Freeform 12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83" name="Group 128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284" name="Freeform 12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5" name="Freeform 12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6" name="Freeform 12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7" name="Freeform 12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88" name="Freeform 12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89" name="Group 128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290" name="Freeform 12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1" name="Freeform 12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2" name="Freeform 12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3" name="Freeform 12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4" name="Freeform 12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295" name="Group 129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296" name="Freeform 12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7" name="Freeform 12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8" name="Freeform 12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299" name="Freeform 12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0" name="Freeform 13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327E51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">
                      <o:lock v:ext="edit" aspectratio="t"/>
                      <v:group id="Group 1226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5mDc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pTmYNwwAAAN0AAAAP&#10;AAAAAAAAAAAAAAAAAKoCAABkcnMvZG93bnJldi54bWxQSwUGAAAAAAQABAD6AAAAmgMAAAAA&#10;">
                        <v:group id="Group 1227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LDlsQAAADdAAAADwAAAGRycy9kb3ducmV2LnhtbERPS2vCQBC+F/wPywje&#10;6iaRVomuIqLSgxR8gHgbsmMSzM6G7JrEf98tFHqbj+85i1VvKtFS40rLCuJxBII4s7rkXMHlvHuf&#10;gXAeWWNlmRS8yMFqOXhbYKptx0dqTz4XIYRdigoK7+tUSpcVZNCNbU0cuLttDPoAm1zqBrsQbiqZ&#10;RNGnNFhyaCiwpk1B2eP0NAr2HXbrSbxtD4/75nU7f3xfDzEpNRr26zkIT73/F/+5v3SYnyRT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LDlsQAAADdAAAA&#10;DwAAAAAAAAAAAAAAAACqAgAAZHJzL2Rvd25yZXYueG1sUEsFBgAAAAAEAAQA+gAAAJsDAAAAAA==&#10;">
                          <o:lock v:ext="edit" aspectratio="t"/>
                          <v:shape id="Freeform 1228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vcMQA&#10;AADdAAAADwAAAGRycy9kb3ducmV2LnhtbESPQWvCQBCF74L/YRmhF9FNApUSXUULinir1vuYHZNg&#10;djZkV0376zuHgrc3zJtv3luseteoB3Wh9mwgnSagiAtvay4NfJ+2kw9QISJbbDyTgR8KsFoOBwvM&#10;rX/yFz2OsVQC4ZCjgSrGNtc6FBU5DFPfEsvu6juHUcau1LbDp8Bdo7MkmWmHNcuHClv6rKi4He9O&#10;KOdDerBuN/59v9ybTb1P/a7YGvM26tdzUJH6+DL/X++txM8yiSttRIJ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AL3DEAAAA3Q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229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kYcIA&#10;AADdAAAADwAAAGRycy9kb3ducmV2LnhtbERPTYvCMBC9L/gfwgheFk3tQWw1iggFBS/riuexGdvS&#10;ZlKbaOu/3yws7G0e73PW28E04kWdqywrmM8iEMS51RUXCi7f2XQJwnlkjY1lUvAmB9vN6GONqbY9&#10;f9Hr7AsRQtilqKD0vk2ldHlJBt3MtsSBu9vOoA+wK6TusA/hppFxFC2kwYpDQ4kt7UvK6/PTKOiL&#10;xW2fmMPj+kmn7Djv6yxZ1kpNxsNuBcLT4P/Ff+6DDvPjOIHfb8IJ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KRhwgAAAN0AAAAPAAAAAAAAAAAAAAAAAJgCAABkcnMvZG93&#10;bnJldi54bWxQSwUGAAAAAAQABAD1AAAAhw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230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51McA&#10;AADdAAAADwAAAGRycy9kb3ducmV2LnhtbESPQUvDQBCF74L/YRnBm91YQWvabalCQSIIjaW9TrPT&#10;bGh2NmTXJv575yD0NsN78943i9XoW3WhPjaBDTxOMlDEVbAN1wZ235uHGaiYkC22gcnAL0VYLW9v&#10;FpjbMPCWLmWqlYRwzNGAS6nLtY6VI49xEjpi0U6h95hk7Wttexwk3Ld6mmXP2mPD0uCwo3dH1bn8&#10;8QbePveb3elrWB+3+xQK91ocupfCmPu7cT0HlWhMV/P/9YcV/OmT8Ms3MoJe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hudT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231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QIsQA&#10;AADdAAAADwAAAGRycy9kb3ducmV2LnhtbERPTWvCQBC9C/0PyxS8FN2YoJToKlZb6MGD2ngfsmMS&#10;m50N2dXEf+8WCt7m8T5nsepNLW7Uusqygsk4AkGcW11xoSD7+Rq9g3AeWWNtmRTcycFq+TJYYKpt&#10;xwe6HX0hQgi7FBWU3jeplC4vyaAb24Y4cGfbGvQBtoXULXYh3NQyjqKZNFhxaCixoU1J+e/xahTE&#10;2cfUrPvdW+L251NXXLJkG30qNXzt13MQnnr/FP+7v3WYHycT+Ps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4UCL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232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8tcQA&#10;AADdAAAADwAAAGRycy9kb3ducmV2LnhtbERPS0vDQBC+C/0PyxS8lHZjBClpNkUKBR94sPXibciO&#10;2Wh2Ns2OTfz3riD0Nh/fc8rt5Dt1piG2gQ3crDJQxHWwLTcG3o775RpUFGSLXWAy8EMRttXsqsTC&#10;hpFf6XyQRqUQjgUacCJ9oXWsHXmMq9ATJ+4jDB4lwaHRdsAxhftO51l2pz22nBoc9rRzVH8dvr2B&#10;xeJ53Xy+6Dhmp6ejk/59ktOjMdfz6X4DSmiSi/jf/WDT/Pw2h79v0gm6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SfLX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233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BTS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B/k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84FNIwwAAAN0AAAAP&#10;AAAAAAAAAAAAAAAAAKoCAABkcnMvZG93bnJldi54bWxQSwUGAAAAAAQABAD6AAAAmgMAAAAA&#10;">
                          <o:lock v:ext="edit" aspectratio="t"/>
                          <v:shape id="Freeform 1234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McXcQA&#10;AADdAAAADwAAAGRycy9kb3ducmV2LnhtbERPTWvCQBC9F/oflil4q5tGkRJdQ6u2eCiFJuJ5zI5J&#10;bHY2ZNcY/71bEHqbx/ucRTqYRvTUudqygpdxBIK4sLrmUsEu/3h+BeE8ssbGMim4koN0+fiwwETb&#10;C/9Qn/lShBB2CSqovG8TKV1RkUE3ti1x4I62M+gD7EqpO7yEcNPIOIpm0mDNoaHCllYVFb/Z2SiI&#10;15i9x4f86zPfaPreX0/TSb1WavQ0vM1BeBr8v/ju3uowP55M4e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HF3EAAAA3QAAAA8AAAAAAAAAAAAAAAAAmAIAAGRycy9k&#10;b3ducmV2LnhtbFBLBQYAAAAABAAEAPUAAACJ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235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4ucMA&#10;AADdAAAADwAAAGRycy9kb3ducmV2LnhtbERPTYvCMBC9L/gfwgheFk1VVrQaZREKCl5WxfPYjG1p&#10;M6lN1tZ/bxYWvM3jfc5q05lKPKhxhWUF41EEgji1uuBMwfmUDOcgnEfWWFkmBU9ysFn3PlYYa9vy&#10;Dz2OPhMhhF2MCnLv61hKl+Zk0I1sTRy4m20M+gCbTOoG2xBuKjmJopk0WHBoyLGmbU5pefw1Ctps&#10;dt0uzO5++aRDsh+3ZbKYl0oN+t33EoSnzr/F/+6dDvMn0y/4+yac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w4u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236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EO8QA&#10;AADdAAAADwAAAGRycy9kb3ducmV2LnhtbERP22rCQBB9F/oPyxT6ppsqWE1dxQpCiSB4QV/H7JgN&#10;zc6G7Nakf+8KBd/mcK4zW3S2EjdqfOlYwfsgAUGcO11yoeB4WPcnIHxA1lg5JgV/5GExf+nNMNWu&#10;5R3d9qEQMYR9igpMCHUqpc8NWfQDVxNH7uoaiyHCppC6wTaG20oOk2QsLZYcGwzWtDKU/+x/rYKv&#10;zWl9vG7b5WV3Ci4z0+xcf2RKvb12y08QgbrwFP+7v3WcPxyN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EhDv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237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1tzcQA&#10;AADdAAAADwAAAGRycy9kb3ducmV2LnhtbERPS2vCQBC+F/wPywhepG6aYFtSV/EJHjy0Nr0P2TFJ&#10;m50N2dXEf+8KQm/z8T1ntuhNLS7UusqygpdJBII4t7riQkH2vXt+B+E8ssbaMim4koPFfPA0w1Tb&#10;jr/ocvSFCCHsUlRQet+kUrq8JINuYhviwJ1sa9AH2BZSt9iFcFPLOIpepcGKQ0OJDa1Lyv+OZ6Mg&#10;zlZTs+wP48R9nn664jdLNtFWqdGwX36A8NT7f/HDvddhfpy8wf2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dbc3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238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LX8cA&#10;AADdAAAADwAAAGRycy9kb3ducmV2LnhtbESPT0sDQQzF74LfYYjgpbSzVpCy7bRIoeAfPNh68RZ2&#10;0p2tO5ntTuyu394cBG8J7+W9X1abMbbmQn1uEju4mxVgiKvkG64dfBx20wWYLMge28Tk4IcybNbX&#10;VyssfRr4nS57qY2GcC7RQRDpSmtzFShinqWOWLVj6iOKrn1tfY+DhsfWzoviwUZsWBsCdrQNVH3t&#10;v6ODyeR1UZ/ebB6K88shSPc5yvnZudub8XEJRmiUf/Pf9ZNX/Pm94uo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6S1/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239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hkosUAAADdAAAADwAAAGRycy9kb3ducmV2LnhtbERPS2vCQBC+F/wPyxR6&#10;q5sHlpq6BhFbPIhQFUpvQ3ZMQrKzIbtN4r/vFoTe5uN7ziqfTCsG6l1tWUE8j0AQF1bXXCq4nN+f&#10;X0E4j6yxtUwKbuQgX88eVphpO/InDSdfihDCLkMFlfddJqUrKjLo5rYjDtzV9gZ9gH0pdY9jCDet&#10;TKLoRRqsOTRU2NG2oqI5/RgFHyOOmzTeDYfmur19nxfHr0NMSj09Tps3EJ4m/y++u/c6zE/SJ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0IZKLFAAAA3QAA&#10;AA8AAAAAAAAAAAAAAAAAqgIAAGRycy9kb3ducmV2LnhtbFBLBQYAAAAABAAEAPoAAACcAwAAAAA=&#10;">
                          <o:lock v:ext="edit" aspectratio="t"/>
                          <v:shape id="Freeform 1240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6RscA&#10;AADdAAAADwAAAGRycy9kb3ducmV2LnhtbESPT2vCQBDF74V+h2UKvdWNtlqJrtI/CF4UtAoeh+y4&#10;CWZn0+xWk2/fORR6m+G9ee8382Xna3WlNlaBDQwHGSjiItiKnYHD1+ppCiomZIt1YDLQU4Tl4v5u&#10;jrkNN97RdZ+ckhCOORooU2pyrWNRksc4CA2xaOfQekyytk7bFm8S7ms9yrKJ9lixNJTY0EdJxWX/&#10;4w1s3Guxjavn7/4yDuvj53F3cv27MY8P3dsMVKIu/Zv/rtdW8Ecvwi/fyAh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nekb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241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zjz78A&#10;AADdAAAADwAAAGRycy9kb3ducmV2LnhtbERPTWsCMRC9F/wPYQRvNatIK6tRtCB41RbPw2bcrG4m&#10;S5Jq3F9vhEJv83ifs1wn24ob+dA4VjAZFyCIK6cbrhX8fO/e5yBCRNbYOiYFDwqwXg3ellhqd+cD&#10;3Y6xFjmEQ4kKTIxdKWWoDFkMY9cRZ+7svMWYoa+l9njP4baV06L4kBYbzg0GO/oyVF2Pv1bB9tR8&#10;Pkzv9/JqLz31OqUzJqVGw7RZgIiU4r/4z73Xef50NoH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bOPP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242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xl8UA&#10;AADdAAAADwAAAGRycy9kb3ducmV2LnhtbERPS2vCQBC+F/wPyxR6Kc3GEFSiq9iC0PbkoyC5Ddlp&#10;EszOhuwa0/z6rlDobT6+56w2g2lET52rLSuYRjEI4sLqmksFX6fdywKE88gaG8uk4IccbNaThxVm&#10;2t74QP3RlyKEsMtQQeV9m0npiooMusi2xIH7tp1BH2BXSt3hLYSbRiZxPJMGaw4NFbb0VlFxOV6N&#10;Ahxf5Wc+jc/7fV4+pxefj/PFh1JPj8N2CcLT4P/Ff+53HeYnaQL3b8IJ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DGX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43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bL8MA&#10;AADdAAAADwAAAGRycy9kb3ducmV2LnhtbERPTUvDQBC9C/0Pywi92Y2tiondltIi6Kk0FvQ4ZMck&#10;mJ0Nu9Mm/nu3UPA2j/c5y/XoOnWmEFvPBu5nGSjiytuWawPHj9e7Z1BRkC12nsnAL0VYryY3Syys&#10;H/hA51JqlUI4FmigEekLrWPVkMM48z1x4r59cCgJhlrbgEMKd52eZ9mTdthyamiwp21D1U95cgZo&#10;Hxb55/su9/vhq5LHMuf6KMZMb8fNCyihUf7FV/ebTfPnDwu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PbL8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244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yJ8QA&#10;AADdAAAADwAAAGRycy9kb3ducmV2LnhtbERPTWvCQBC9C/0PyxS8SN1URCR1lVIoVMVD1UtvQ3aa&#10;TZudjdmpif/eFQre5vE+Z7Hqfa3O1MYqsIHncQaKuAi24tLA8fD+NAcVBdliHZgMXCjCavkwWGBu&#10;Q8efdN5LqVIIxxwNOJEm1zoWjjzGcWiIE/cdWo+SYFtq22KXwn2tJ1k20x4rTg0OG3pzVPzu/7yB&#10;0Wg7L392OnbZaXNw0nz1clobM3zsX19ACfVyF/+7P2yaP5lO4fZNOkEv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xMif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245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          <o:lock v:ext="edit" aspectratio="t"/>
                          <v:shape id="Freeform 1246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uuYMIA&#10;AADdAAAADwAAAGRycy9kb3ducmV2LnhtbERPyWrDMBC9B/IPYgq9xXJNCMWJYkIhpYfmkDTxebDG&#10;C5VGRlId9++rQqG3ebx1dtVsjZjIh8GxgqcsB0HcOD1wp+D6cVw9gwgRWaNxTAq+KUC1Xy52WGp3&#10;5zNNl9iJFMKhRAV9jGMpZWh6shgyNxInrnXeYkzQd1J7vKdwa2SR5xtpceDU0ONILz01n5cvq+Dc&#10;Huqbf22xHqwxxale0+ndKfX4MB+2ICLN8V/8537TaX6x3sDvN+kE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665gwgAAAN0AAAAPAAAAAAAAAAAAAAAAAJgCAABkcnMvZG93&#10;bnJldi54bWxQSwUGAAAAAAQABAD1AAAAhw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247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neIL8A&#10;AADdAAAADwAAAGRycy9kb3ducmV2LnhtbERPS2sCMRC+F/wPYQRvNatILatRtFDw6oOeh824Wd1M&#10;liRq3F9vCoXe5uN7znKdbCvu5EPjWMFkXIAgrpxuuFZwOn6/f4IIEVlj65gUPCnAejV4W2Kp3YP3&#10;dD/EWuQQDiUqMDF2pZShMmQxjF1HnLmz8xZjhr6W2uMjh9tWToviQ1psODcY7OjLUHU93KyC7U8z&#10;f5re7+TVXnrqdUpnTEqNhmmzABEpxX/xn3un8/zpbA6/3+QT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d4g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248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GfccA&#10;AADdAAAADwAAAGRycy9kb3ducmV2LnhtbESPT2vCQBDF70K/wzKFXopuFKmSuooKhdqT/0ByG7LT&#10;JJidDdlVUz+9cyh4m+G9ee83s0XnanWlNlSeDQwHCSji3NuKCwPHw1d/CipEZIu1ZzLwRwEW85fe&#10;DFPrb7yj6z4WSkI4pGigjLFJtQ55SQ7DwDfEov361mGUtS20bfEm4a7WoyT50A4rloYSG1qXlJ/3&#10;F2cA7yv9kw2T03abFe/jc8zuk+nGmLfXbvkJKlIXn+b/628r+KOx4Mo3MoKe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gBn3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249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sxcMA&#10;AADdAAAADwAAAGRycy9kb3ducmV2LnhtbERPS2vCQBC+C/0PyxR6q5vaBya6SmkptCdpFPQ4ZMck&#10;NDsbdqcm/fddQfA2H99zluvRdepEIbaeDTxMM1DElbct1wZ224/7OagoyBY7z2TgjyKsVzeTJRbW&#10;D/xNp1JqlUI4FmigEekLrWPVkMM49T1x4o4+OJQEQ61twCGFu07PsuxFO2w5NTTY01tD1U/56wzQ&#10;Jjzm+6/33G+GQyXPZc71Toy5ux1fF6CERrmKL+5Pm+bPnnI4f5NO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vsxc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250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nDsYA&#10;AADdAAAADwAAAGRycy9kb3ducmV2LnhtbESPQWvCQBCF74X+h2UKvdWNQotEV7FCMaUXtYLXMTsm&#10;0exsyK667a/vHITeZnhv3vtmOk+uVVfqQ+PZwHCQgSIuvW24MrD7/ngZgwoR2WLrmQz8UID57PFh&#10;irn1N97QdRsrJSEccjRQx9jlWoeyJodh4Dti0Y6+dxhl7Stte7xJuGv1KMvetMOGpaHGjpY1left&#10;xRk4Djl97r/Gq/UpvP8W++UmHopkzPNTWkxARUrx33y/Lqzgj1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gnDsYAAADdAAAADwAAAAAAAAAAAAAAAACYAgAAZHJz&#10;L2Rvd25yZXYueG1sUEsFBgAAAAAEAAQA9QAAAIs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51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        <v:group id="Group 1252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MTc8MAAADd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ZJzA+5tw&#10;gpy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cxNzwwAAAN0AAAAP&#10;AAAAAAAAAAAAAAAAAKoCAABkcnMvZG93bnJldi54bWxQSwUGAAAAAAQABAD6AAAAmgMAAAAA&#10;">
                          <o:lock v:ext="edit" aspectratio="t"/>
                          <v:shape id="Freeform 1253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4NBsQA&#10;AADdAAAADwAAAGRycy9kb3ducmV2LnhtbERPzWrCQBC+F/oOyxR6qxstVo1upBRKFewhNg8wZMds&#10;SHY2za6a+vSuUPA2H9/vrNaDbcWJel87VjAeJSCIS6drrhQUP58vcxA+IGtsHZOCP/Kwzh4fVphq&#10;d+acTvtQiRjCPkUFJoQuldKXhiz6keuII3dwvcUQYV9J3eM5httWTpLkTVqsOTYY7OjDUNnsj1bB&#10;bH7ZHYu6mVUFbX8Xu6/827dGqeen4X0JItAQ7uJ/90bH+ZPpK9y+iS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uDQb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254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4gsMA&#10;AADdAAAADwAAAGRycy9kb3ducmV2LnhtbERPTYvCMBC9L/gfwgheFk0VV7QaZREKCl5WxfPYjG1p&#10;M6lN1tZ/bxYWvM3jfc5q05lKPKhxhWUF41EEgji1uuBMwfmUDOcgnEfWWFkmBU9ysFn3PlYYa9vy&#10;Dz2OPhMhhF2MCnLv61hKl+Zk0I1sTRy4m20M+gCbTOoG2xBuKjmJopk0WHBoyLGmbU5pefw1Ctps&#10;dt0uzO5++aRDsh+3ZbKYl0oN+t33EoSnzr/F/+6dDvMnX1P4+yac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94gs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255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/7MQA&#10;AADdAAAADwAAAGRycy9kb3ducmV2LnhtbERP22rCQBB9L/gPywh9qxsFa42uogVBUih4QV/H7JgN&#10;ZmdDdjXp33cLQt/mcK4zX3a2Eg9qfOlYwXCQgCDOnS65UHA8bN4+QPiArLFyTAp+yMNy0XuZY6pd&#10;yzt67EMhYgj7FBWYEOpUSp8bsugHriaO3NU1FkOETSF1g20Mt5UcJcm7tFhybDBY06eh/La/WwXr&#10;r9PmeP1uV5fdKbjMTLNzPcmUeu13qxmIQF34Fz/dWx3nj8Zj+Psmn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/+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256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4t9sQA&#10;AADdAAAADwAAAGRycy9kb3ducmV2LnhtbERPS4vCMBC+C/sfwgh7WTTdikWqUdyH4MHDrtb70Ixt&#10;tZmUJmvrvzfCgrf5+J6zWPWmFldqXWVZwfs4AkGcW11xoSA7bEYzEM4ja6wtk4IbOVgtXwYLTLXt&#10;+Jeue1+IEMIuRQWl900qpctLMujGtiEO3Mm2Bn2AbSF1i10IN7WMoyiRBisODSU29FlSftn/GQVx&#10;9jE16373NnE/p2NXnLPJV/St1OuwX89BeOr9U/zv3uowP54m8Pg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OLfb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257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lR8MA&#10;AADdAAAADwAAAGRycy9kb3ducmV2LnhtbERP22rCQBB9L/QflhH6phOlF4mu0gotpVClUXwesmM2&#10;mJ0N2W1M/75bEPo2h3Od5Xpwjeq5C7UXDdNJBoql9KaWSsNh/zqegwqRxFDjhTX8cID16vZmSbnx&#10;F/nivoiVSiESctJgY2xzxFBadhQmvmVJ3Ml3jmKCXYWmo0sKdw3OsuwRHdWSGiy1vLFcnotvp6E4&#10;9ijb3cf88+3e7xAru2nti9Z3o+F5ASryEP/FV/e7SfNnD0/w9006AV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lR8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258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skmc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mySZxgAAAN0A&#10;AAAPAAAAAAAAAAAAAAAAAKoCAABkcnMvZG93bnJldi54bWxQSwUGAAAAAAQABAD6AAAAnQMAAAAA&#10;">
                          <o:lock v:ext="edit" aspectratio="t"/>
                          <v:shape id="Freeform 1259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FBsQA&#10;AADdAAAADwAAAGRycy9kb3ducmV2LnhtbERPyWrDMBC9F/IPYgq9NXJTsjlRQtoSyKWFbJDjYE1k&#10;Y2vkWqpj/31VCPQ2j7fOct3ZSrTU+MKxgpdhAoI4c7pgo+B03D7PQPiArLFyTAp68rBeDR6WmGp3&#10;4z21h2BEDGGfooI8hDqV0mc5WfRDVxNH7uoaiyHCxkjd4C2G20qOkmQiLRYcG3Ks6T2nrDz8WAWf&#10;Zpp9+e3rd1+O3e78cd5fTP+m1NNjt1mACNSFf/HdvdNx/mg8h79v4gl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RQb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260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0PMYA&#10;AADdAAAADwAAAGRycy9kb3ducmV2LnhtbESPQWvDMAyF74P9B6PBLmNx2kNoszplFAIt9LKu9KzF&#10;WhISy1nsNtm/rw6D3STe03ufNtvZ9epGY2g9G1gkKSjiytuWawPnz/J1BSpEZIu9ZzLwSwG2xePD&#10;BnPrJ/6g2ynWSkI45GigiXHItQ5VQw5D4gdi0b796DDKOtbajjhJuOv1Mk0z7bBlaWhwoF1DVXe6&#10;OgNTnX3t1m7/c3mhY3lYTF25XnXGPD/N72+gIs3x3/x3vbeCv8yEX76REX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i0PM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261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4zUsQA&#10;AADdAAAADwAAAGRycy9kb3ducmV2LnhtbERPS2vCQBC+C/6HZQq9mY0ebE1dRQWhpCD4QK/T7JgN&#10;zc6G7GrSf98VCt7m43vOfNnbWtyp9ZVjBeMkBUFcOF1xqeB03I7eQfiArLF2TAp+ycNyMRzMMdOu&#10;4z3dD6EUMYR9hgpMCE0mpS8MWfSJa4gjd3WtxRBhW0rdYhfDbS0naTqVFiuODQYb2hgqfg43q2D9&#10;dd6errtu9b0/B5ebWX5p3nKlXl/61QeIQH14iv/dnzrOn0zH8Pg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eM1L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262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nhSMQA&#10;AADdAAAADwAAAGRycy9kb3ducmV2LnhtbERPS2vCQBC+C/6HZYReim6MNEh0E7QP6KEHa+N9yI5J&#10;NDsbsluT/vtuoeBtPr7nbPPRtOJGvWssK1guIhDEpdUNVwqKr7f5GoTzyBpby6Tghxzk2XSyxVTb&#10;gT/pdvSVCCHsUlRQe9+lUrqyJoNuYTviwJ1tb9AH2FdS9ziEcNPKOIoSabDh0FBjR881ldfjt1EQ&#10;F/snsxs/HlfucD4N1aVYvUSvSj3Mxt0GhKfR38X/7ncd5sdJD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4Uj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263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Kp+cIA&#10;AADdAAAADwAAAGRycy9kb3ducmV2LnhtbERPTWvCQBC9F/wPyxR6q5OqiERXqUKlFKw0LT0P2TEb&#10;mp0N2W1M/70rFLzN433OajO4RvXchdqLhqdxBoql9KaWSsPX58vjAlSIJIYaL6zhjwNs1qO7FeXG&#10;n+WD+yJWKoVIyEmDjbHNEUNp2VEY+5YlcSffOYoJdhWajs4p3DU4ybI5OqolNVhqeWe5/Cl+nYbi&#10;u0d5P74tDvuZPyJWdtfardYP98PzElTkId7E/+5Xk+ZP5lO4fpNOw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8qn5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264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LrkIcUAAADdAAAADwAAAGRycy9kb3ducmV2LnhtbERPTWvCQBC9F/wPyxS8&#10;NZtoGyTNKiJWPIRCVSi9DdkxCWZnQ3abxH/fLRR6m8f7nHwzmVYM1LvGsoIkikEQl1Y3XCm4nN+e&#10;ViCcR9bYWiYFd3KwWc8ecsy0HfmDhpOvRAhhl6GC2vsuk9KVNRl0ke2IA3e1vUEfYF9J3eMYwk0r&#10;F3GcSoMNh4YaO9rVVN5O30bBYcRxu0z2Q3G77u5f55f3zyIhpeaP0/YVhKfJ/4v/3Ecd5i/S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65CHFAAAA3QAA&#10;AA8AAAAAAAAAAAAAAAAAqgIAAGRycy9kb3ducmV2LnhtbFBLBQYAAAAABAAEAPoAAACcAwAAAAA=&#10;">
                          <o:lock v:ext="edit" aspectratio="t"/>
                          <v:shape id="Freeform 1265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xsd8EA&#10;AADdAAAADwAAAGRycy9kb3ducmV2LnhtbERPS2sCMRC+F/wPYYTeatalimyNIoVKD/Xgo3seNrMP&#10;TCZLEnX77xtB8DYf33OW68EacSUfOscKppMMBHHldMeNgtPx620BIkRkjcYxKfijAOvV6GWJhXY3&#10;3tP1EBuRQjgUqKCNsS+kDFVLFsPE9cSJq523GBP0jdQebyncGpln2Vxa7Dg1tNjTZ0vV+XCxCvb1&#10;pvz12xrLzhqT78p32v04pV7Hw+YDRKQhPsUP97dO8/P5DO7fpB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MbH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266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n278A&#10;AADdAAAADwAAAGRycy9kb3ducmV2LnhtbERPTWsCMRC9C/6HMIK3mq2HraxGaQXBq7b0PGzGzdbN&#10;ZEmixv31Rih4m8f7nNUm2U5cyYfWsYL3WQGCuHa65UbBz/fubQEiRGSNnWNScKcAm/V4tMJKuxsf&#10;6HqMjcghHCpUYGLsKylDbchimLmeOHMn5y3GDH0jtcdbDrednBdFKS22nBsM9rQ1VJ+PF6vg67f9&#10;uJvB7+XZ/g006JROmJSaTtLnEkSkFF/if/de5/nzsoTnN/kE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Cfb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267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Ob8QA&#10;AADdAAAADwAAAGRycy9kb3ducmV2LnhtbERPTYvCMBC9C/6HMIIX0VQRlWqU3QVh3ZNWQXobmrEt&#10;NpPSZLXrr98Igrd5vM9ZbVpTiRs1rrSsYDyKQBBnVpecKzgdt8MFCOeRNVaWScEfOdisu50Vxtre&#10;+UC3xOcihLCLUUHhfR1L6bKCDLqRrYkDd7GNQR9gk0vd4D2Em0pOomgmDZYcGgqs6aug7Jr8GgX4&#10;+JQ/6Tg67/dpPpheffqYL3ZK9XvtxxKEp9a/xS/3tw7zJ7M5PL8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Kzm/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268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VPsQA&#10;AADdAAAADwAAAGRycy9kb3ducmV2LnhtbESPQUvDQBCF74L/YRnBm91YsZjYbRFF0FMxLehxyE6T&#10;0Oxs2B2b+O+dg+BthvfmvW/W2zkM5kwp95Ed3C4KMMRN9D23Dg7715sHMFmQPQ6RycEPZdhuLi/W&#10;WPk48Qeda2mNhnCu0EEnMlbW5qajgHkRR2LVjjEFFF1Ta33CScPDYJdFsbIBe9aGDkd67qg51d/B&#10;Ae3SXfn5/lLG3fTVyH1dcnsQ566v5qdHMEKz/Jv/rt+84i9Xiqvf6Ah2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iFT7EAAAA3QAAAA8AAAAAAAAAAAAAAAAAmAIAAGRycy9k&#10;b3ducmV2LnhtbFBLBQYAAAAABAAEAPUAAACJAwAAAAA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269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eE8IA&#10;AADdAAAADwAAAGRycy9kb3ducmV2LnhtbERPTWvCQBC9F/wPywi91UmliI2uUgVLKbTSKJ6H7JgN&#10;ZmdDdhvTf98tFLzN433Ocj24RvXchdqLhsdJBoql9KaWSsPxsHuYgwqRxFDjhTX8cID1anS3pNz4&#10;q3xxX8RKpRAJOWmwMbY5YigtOwoT37Ik7uw7RzHBrkLT0TWFuwanWTZDR7WkBkstby2Xl+LbaShO&#10;Pcrn/n3+8frk94iV3bZ2o/X9eHhZgIo8xJv43/1m0vzp7Bn+vkkn4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p4T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270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h0/8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lh0/8cAAADd&#10;AAAADwAAAAAAAAAAAAAAAACqAgAAZHJzL2Rvd25yZXYueG1sUEsFBgAAAAAEAAQA+gAAAJ4DAAAA&#10;AA==&#10;">
                          <o:lock v:ext="edit" aspectratio="t"/>
                          <v:shape id="Freeform 1271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QWsQA&#10;AADdAAAADwAAAGRycy9kb3ducmV2LnhtbERPyW7CMBC9V+IfrEHiVhwWtVWKQVXZCrfS9j6KhzgQ&#10;j0NsQuDrcaVKvc3TW2cya20pGqp94VjBoJ+AIM6cLjhX8P21fHwB4QOyxtIxKbiSh9m08zDBVLsL&#10;f1KzC7mIIexTVGBCqFIpfWbIou+7ijhye1dbDBHWudQ1XmK4LeUwSZ6kxYJjg8GK3g1lx93ZKjiZ&#10;RTP/CZvxeF3d9qvR2m8Pt0ypXrd9ewURqA3/4j/3h47zh88D+P0mn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EFr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272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K3Bb8A&#10;AADdAAAADwAAAGRycy9kb3ducmV2LnhtbERPTWsCMRC9F/wPYQRvNds9aFmN0gqCV614HjbjZutm&#10;siRR4/56IxR6m8f7nOU62U7cyIfWsYKPaQGCuHa65UbB8Wf7/gkiRGSNnWNS8KAA69XobYmVdnfe&#10;0+0QG5FDOFSowMTYV1KG2pDFMHU9cebOzluMGfpGao/3HG47WRbFTFpsOTcY7GljqL4crlbB96md&#10;P8zgd/JifwcadEpnTEpNxulrASJSiv/iP/dO5/nlvIT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0rcF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273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escUA&#10;AADdAAAADwAAAGRycy9kb3ducmV2LnhtbERPTWvCQBC9F/wPyxS8SN0kikrqKrYg2J5SLZTchuw0&#10;CWZnQ3bVmF/fLRR6m8f7nPW2N424UudqywriaQSCuLC65lLB52n/tALhPLLGxjIpuJOD7Wb0sMZU&#10;2xt/0PXoSxFC2KWooPK+TaV0RUUG3dS2xIH7tp1BH2BXSt3hLYSbRiZRtJAGaw4NFbb0WlFxPl6M&#10;Ahxe5HseR19ZlpeT+dnnw3L1ptT4sd89g/DU+3/xn/ugw/xkOYPfb8IJ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6F6x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27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J5sMA&#10;AADdAAAADwAAAGRycy9kb3ducmV2LnhtbERPTUvDQBC9C/0Pywi92Y1Vq4ndlmIp6Kk0FvQ4ZMck&#10;mJ0Nu9Mm/ntXEHqbx/uc5Xp0nTpTiK1nA7ezDBRx5W3LtYHj++7mCVQUZIudZzLwQxHWq8nVEgvr&#10;Bz7QuZRapRCOBRpoRPpC61g15DDOfE+cuC8fHEqCodY24JDCXafnWbbQDltODQ329NJQ9V2enAHa&#10;h7v8422b+/3wWclDmXN9FGOm1+PmGZTQKBfxv/vVpvnzx3v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aJ5s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27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Uv8EA&#10;AADdAAAADwAAAGRycy9kb3ducmV2LnhtbERPS4vCMBC+C/sfwix403QLPrYaS3FRPPra+9CMbbWZ&#10;lCbW+u+NsLC3+fies0x7U4uOWldZVvA1jkAQ51ZXXCg4nzajOQjnkTXWlknBkxykq4/BEhNtH3yg&#10;7ugLEULYJaig9L5JpHR5SQbd2DbEgbvY1qAPsC2kbvERwk0t4yiaSoMVh4YSG1qXlN+Od6OgmXQy&#10;3t+eP9/5PfvdbqfdOr5elBp+9tkChKfe/4v/3Dsd5sezC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KVL/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27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1JEM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i9e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r9SRDFAAAA3QAA&#10;AA8AAAAAAAAAAAAAAAAAqgIAAGRycy9kb3ducmV2LnhtbFBLBQYAAAAABAAEAPoAAACcAwAAAAA=&#10;">
                        <v:group id="Group 127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Hsi8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x7IvFAAAA3QAA&#10;AA8AAAAAAAAAAAAAAAAAqgIAAGRycy9kb3ducmV2LnhtbFBLBQYAAAAABAAEAPoAAACcAwAAAAA=&#10;">
                          <o:lock v:ext="edit" aspectratio="t"/>
                          <v:shape id="Freeform 127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r5sUA&#10;AADdAAAADwAAAGRycy9kb3ducmV2LnhtbESPzW7CQAyE75V4h5WReisbcoAqZUEICfUHLoQ+gMk6&#10;2YisN8puIX37+oDUm60Zz3xebUbfqRsNsQ1sYD7LQBFXwbbcGPg+719eQcWEbLELTAZ+KcJmPXla&#10;YWHDnU90K1OjJIRjgQZcSn2hdawceYyz0BOLVofBY5J1aLQd8C7hvtN5li20x5alwWFPO0fVtfzx&#10;Bq51ud+Nn+/H3C1re7hsnf9aOGOep+P2DVSiMf2bH9cfVvDzpeDKNzKC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82vmxQAAAN0AAAAPAAAAAAAAAAAAAAAAAJgCAABkcnMv&#10;ZG93bnJldi54bWxQSwUGAAAAAAQABAD1AAAAig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27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LfMMA&#10;AADdAAAADwAAAGRycy9kb3ducmV2LnhtbERPS4vCMBC+C/sfwgh7kTXVg9pqlEUouODFB3sem7Et&#10;bSa1ibb77zeC4G0+vuesNr2pxYNaV1pWMBlHIIgzq0vOFZxP6dcChPPIGmvLpOCPHGzWH4MVJtp2&#10;fKDH0ecihLBLUEHhfZNI6bKCDLqxbYgDd7WtQR9gm0vdYhfCTS2nUTSTBksODQU2tC0oq453o6DL&#10;Z5dtbHa33xHt059JV6XxolLqc9h/L0F46v1b/HLvdJg/ncfw/Cac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uLf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28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wM8cA&#10;AADdAAAADwAAAGRycy9kb3ducmV2LnhtbESPT2vCQBDF74V+h2WE3upGD62mrmILQkmh4B/sdcyO&#10;2WB2NmS3Jv32nYPgbYb35r3fLFaDb9SVulgHNjAZZ6CIy2Brrgwc9pvnGaiYkC02gcnAH0VYLR8f&#10;Fpjb0POWrrtUKQnhmKMBl1Kbax1LRx7jOLTEop1D5zHJ2lXadthLuG/0NMtetMeapcFhSx+Oysvu&#10;1xt4/zpuDufvfn3aHlMo3Lz4aV8LY55Gw/oNVKIh3c23608r+NOZ8Ms3MoJe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ecDP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28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ZxcQA&#10;AADdAAAADwAAAGRycy9kb3ducmV2LnhtbERPS2vCQBC+C/0Pywi9iG6MWCS6ivUBPXhobbwP2TGJ&#10;ZmdDdmviv3cLgrf5+J6zWHWmEjdqXGlZwXgUgSDOrC45V5D+7oczEM4ja6wsk4I7OVgt33oLTLRt&#10;+YduR5+LEMIuQQWF93UipcsKMuhGtiYO3Nk2Bn2ATS51g20IN5WMo+hDGiw5NBRY06ag7Hr8Mwri&#10;9HNq1t1hMHHf51ObX9LJNtop9d7v1nMQnjr/Ej/dXzrMj2dj+P8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HmcX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28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qmMIA&#10;AADdAAAADwAAAGRycy9kb3ducmV2LnhtbERPTUvDQBC9C/0PyxS82UmDSEi7LVqoiKClUXoestNs&#10;aHY2ZNc0/ntXELzN433Oeju5To08hNaLhuUiA8VSe9NKo+HzY39XgAqRxFDnhTV8c4DtZnazptL4&#10;qxx5rGKjUoiEkjTYGPsSMdSWHYWF71kSd/aDo5jg0KAZ6JrCXYd5lj2go1ZSg6Wed5brS/XlNFSn&#10;EeX98Fq8Pd/7A2Jjd7190vp2Pj2uQEWe4r/4z/1i0vy8yOH3m3QC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uqY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8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X5qvwwAAAN0AAAAP&#10;AAAAAAAAAAAAAAAAAKoCAABkcnMvZG93bnJldi54bWxQSwUGAAAAAAQABAD6AAAAmgMAAAAA&#10;">
                          <o:lock v:ext="edit" aspectratio="t"/>
                          <v:shape id="Freeform 128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vFsEA&#10;AADdAAAADwAAAGRycy9kb3ducmV2LnhtbERPS2sCMRC+C/6HMEJvmnURkdUoUrD0UA++9jxsZh80&#10;mSxJqtt/3xQEb/PxPWezG6wRd/Khc6xgPstAEFdOd9wouF4O0xWIEJE1Gsek4JcC7Lbj0QYL7R58&#10;ovs5NiKFcChQQRtjX0gZqpYshpnriRNXO28xJugbqT0+Urg1Ms+ypbTYcWposaf3lqrv849VcKr3&#10;5c1/1Fh21pj8WC7o+OWUepsM+zWISEN8iZ/uT53m56sF/H+TT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MLxb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28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xXsQA&#10;AADdAAAADwAAAGRycy9kb3ducmV2LnhtbERPTWuDQBC9F/IflinkUpI1QsXYbEIICAn0UltynrpT&#10;Fd1Z627V/PtsodDbPN7n7A6z6cRIg2ssK9isIxDEpdUNVwo+3vNVCsJ5ZI2dZVJwIweH/eJhh5m2&#10;E7/RWPhKhBB2GSqove8zKV1Zk0G3tj1x4L7sYNAHOFRSDziFcNPJOIoSabDh0FBjT6eayrb4MQqm&#10;Kvk8bc35+/pEr/llM7X5Nm2VWj7OxxcQnmb/L/5zn3WYH6fP8PtNOEH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8V7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28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N3MMA&#10;AADdAAAADwAAAGRycy9kb3ducmV2LnhtbERPS4vCMBC+C/6HMMLeNF0PPrpGcRcEqSDoil5nm7Ep&#10;20xKE2333xtB2Nt8fM9ZrDpbiTs1vnSs4H2UgCDOnS65UHD63gxnIHxA1lg5JgV/5GG17PcWmGrX&#10;8oHux1CIGMI+RQUmhDqV0ueGLPqRq4kjd3WNxRBhU0jdYBvDbSXHSTKRFkuODQZr+jKU/x5vVsHn&#10;7rw5Xfft+udwDi4z8+xSTzOl3gbd+gNEoC78i1/urY7zx7MJPL+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tN3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28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kKsUA&#10;AADdAAAADwAAAGRycy9kb3ducmV2LnhtbERPS2vCQBC+F/wPywheSt0Y0UqajdiH0EMPVeN9yI5J&#10;anY2ZFcT/31XKPQ2H99z0vVgGnGlztWWFcymEQjiwuqaSwX5Yfu0AuE8ssbGMim4kYN1NnpIMdG2&#10;5x1d974UIYRdggoq79tESldUZNBNbUscuJPtDPoAu1LqDvsQbhoZR9FSGqw5NFTY0ltFxXl/MQri&#10;/HVhNsPX49x9n459+ZPP36MPpSbjYfMCwtPg/8V/7k8d5serZ7h/E06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IqQq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28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rdcsQA&#10;AADdAAAADwAAAGRycy9kb3ducmV2LnhtbESPQUvDQBCF70L/wzIFb3ZiEQmx26KFFhG0GMXzkB2z&#10;wexsyK5p/PfOQfA2w3vz3jeb3Rx6M/GYuigWrlcFGJYmuk5aC+9vh6sSTMokjvoobOGHE+y2i4sN&#10;VS6e5ZWnOrdGQyRVZMHnPFSIqfEcKK3iwKLaZxwDZV3HFt1IZw0PPa6L4hYDdaINngbee26+6u9g&#10;of6YUF5OT+Xz8SaeEFu/H/yDtZfL+f4OTOY5/5v/rh+d4q9LxdVvdAT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a3XL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289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        <o:lock v:ext="edit" aspectratio="t"/>
                          <v:shape id="Freeform 1290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BTO8cA&#10;AADdAAAADwAAAGRycy9kb3ducmV2LnhtbESPT0/DMAzF70h8h8hIu7GUMU1Qlk0I2B+4Mba71XhN&#10;oXFKk3XdPv18QOJm6z2/9/N03vtaddTGKrCBu2EGirgItuLSwPZrcfsAKiZki3VgMnCiCPPZ9dUU&#10;cxuO/EndJpVKQjjmaMCl1ORax8KRxzgMDbFo+9B6TLK2pbYtHiXc13qUZRPtsWJpcNjQi6PiZ3Pw&#10;Bn7dW/e6S+/j8ao575f3q/jxfS6MGdz0z0+gEvXp3/x3vbaCP3oUfvlGRt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uQUzvHAAAA3QAAAA8AAAAAAAAAAAAAAAAAmAIAAGRy&#10;cy9kb3ducmV2LnhtbFBLBQYAAAAABAAEAPUAAACM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291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zPiL8A&#10;AADdAAAADwAAAGRycy9kb3ducmV2LnhtbERPTWsCMRC9F/wPYQRvNasHW1ejaEHwqi2eh824Wd1M&#10;liTVuL/eCIXe5vE+Z7lOthU38qFxrGAyLkAQV043XCv4+d69f4IIEVlj65gUPCjAejV4W2Kp3Z0P&#10;dDvGWuQQDiUqMDF2pZShMmQxjF1HnLmz8xZjhr6W2uM9h9tWTotiJi02nBsMdvRlqLoef62C7an5&#10;eJje7+XVXnrqdUpnTEqNhmmzABEpxX/xn3uv8/zpfAKvb/IJ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DM+I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92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d0MUA&#10;AADdAAAADwAAAGRycy9kb3ducmV2LnhtbERPTWvCQBC9F/wPyxR6KboxlKoxq6hQaHvSKEhuQ3aa&#10;hGRnQ3arqb++WxB6m8f7nHQ9mFZcqHe1ZQXTSQSCuLC65lLB6fg2noNwHllja5kU/JCD9Wr0kGKi&#10;7ZUPdMl8KUIIuwQVVN53iZSuqMigm9iOOHBftjfoA+xLqXu8hnDTyjiKXqXBmkNDhR3tKiqa7Nso&#10;wNtWfubT6Lzf5+XzS+Pz22z+odTT47BZgvA0+H/x3f2uw/x4EcP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B3Q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93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P3aMIA&#10;AADdAAAADwAAAGRycy9kb3ducmV2LnhtbERPTWvCQBC9F/oflil4q5sqLSa6SqkI9iSNQnscsmMS&#10;mp0Nu6OJ/75bKPQ2j/c5q83oOnWlEFvPBp6mGSjiytuWawOn4+5xASoKssXOMxm4UYTN+v5uhYX1&#10;A3/QtZRapRCOBRpoRPpC61g15DBOfU+cuLMPDiXBUGsbcEjhrtOzLHvRDltODQ329NZQ9V1enAE6&#10;hHn++b7N/WH4quS5zLk+iTGTh/F1CUpolH/xn3tv0/xZPoffb9IJ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/do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294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BqsIA&#10;AADdAAAADwAAAGRycy9kb3ducmV2LnhtbERPTWvCQBC9F/wPywi91UlFio2uUgVLKbTSKJ6H7JgN&#10;ZmdDdhvTf98tFLzN433Ocj24RvXchdqLhsdJBoql9KaWSsPxsHuYgwqRxFDjhTX8cID1anS3pNz4&#10;q3xxX8RKpRAJOWmwMbY5YigtOwoT37Ik7uw7RzHBrkLT0TWFuwanWfaEjmpJDZZa3louL8W301Cc&#10;epTP/fv843Xm94iV3bZ2o/X9eHhZgIo8xJv43/1m0vzp8wz+vkkn4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kGq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295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        <o:lock v:ext="edit" aspectratio="t"/>
                          <v:shape id="Freeform 1296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LHBcYA&#10;AADdAAAADwAAAGRycy9kb3ducmV2LnhtbERP32vCMBB+F/Y/hBvsRWaqA9k6o4i6IUOQdR1jb0dz&#10;a4vNpSZZrf/9MhB8u4/v580WvWlER87XlhWMRwkI4sLqmksF+cfL/SMIH5A1NpZJwZk8LOY3gxmm&#10;2p74nboslCKGsE9RQRVCm0rpi4oM+pFtiSP3Y53BEKErpXZ4iuGmkZMkmUqDNceGCltaVVQcsl+j&#10;YPf1fRz6h8+927zi28aZvLPrXKm72375DCJQH67ii3ur4/zJ0xT+v4kn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LHBc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297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yZ78A&#10;AADdAAAADwAAAGRycy9kb3ducmV2LnhtbERPS2sCMRC+F/wPYQRvNasHbVejaKHg1Qc9D5txs7qZ&#10;LEnUuL/eFAq9zcf3nOU62VbcyYfGsYLJuABBXDndcK3gdPx+/wARIrLG1jEpeFKA9WrwtsRSuwfv&#10;6X6ItcghHEpUYGLsSilDZchiGLuOOHNn5y3GDH0ttcdHDretnBbFTFpsODcY7OjLUHU93KyC7U8z&#10;f5re7+TVXnrqdUpnTEqNhmmzABEpxX/xn3un8/zp5xx+v8kn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qfJn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298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qOscA&#10;AADdAAAADwAAAGRycy9kb3ducmV2LnhtbESPQWvCQBCF70L/wzIFL6IbpbQaXaUVhLYntYLkNmTH&#10;JJidDdlVU39951DwNsN78943i1XnanWlNlSeDYxHCSji3NuKCwOHn81wCipEZIu1ZzLwSwFWy6fe&#10;AlPrb7yj6z4WSkI4pGigjLFJtQ55SQ7DyDfEop186zDK2hbatniTcFfrSZK8aocVS0OJDa1Lys/7&#10;izOA9w/9nY2T43abFYOXc8zub9MvY/rP3fscVKQuPsz/159W8CczwZVvZAS9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AKjr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299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vAgsIA&#10;AADdAAAADwAAAGRycy9kb3ducmV2LnhtbERPTUvDQBC9C/0Pywje7MaK0o3dlqIIeiqmhXocstMk&#10;NDsbdscm/ntXELzN433OajP5Xl0opi6whbt5AYq4Dq7jxsJh/3q7BJUE2WEfmCx8U4LNena1wtKF&#10;kT/oUkmjcginEi20IkOpdapb8pjmYSDO3ClEj5JhbLSLOOZw3+tFUTxqjx3nhhYHem6pPldf3gLt&#10;4r05vr+YsBs/a3moDDcHsfbmeto+gRKa5F/8535zef7CGPj9Jp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e8CC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00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Lx8QA&#10;AADdAAAADwAAAGRycy9kb3ducmV2LnhtbESPQW/CMAyF70j8h8iTdoN0nYZYR0AINLQjFHa3GtN2&#10;NE7VhFL+/XxA4mbrPb/3ebEaXKN66kLt2cDbNAFFXHhbc2ngdPyezEGFiGyx8UwG7hRgtRyPFphZ&#10;f+MD9XkslYRwyNBAFWObaR2KihyGqW+JRTv7zmGUtSu17fAm4a7RaZLMtMOapaHCljYVFZf86gy0&#10;H71O95f79rO4rn93u1m/Sf/Oxry+DOsvUJGG+DQ/rn+s4L8nwi/fyAh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ai8fEAAAA3Q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  <w:bookmarkEnd w:id="0"/>
          </w:p>
        </w:tc>
        <w:tc>
          <w:tcPr>
            <w:tcW w:w="2881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301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302" name="Group 130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303" name="Group 130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304" name="Freeform 13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5" name="Freeform 13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6" name="Freeform 13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7" name="Freeform 13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08" name="Freeform 13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09" name="Group 130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310" name="Freeform 13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1" name="Freeform 13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2" name="Freeform 13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3" name="Freeform 1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4" name="Freeform 13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15" name="Group 131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316" name="Freeform 13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7" name="Freeform 13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8" name="Freeform 13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19" name="Freeform 13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0" name="Freeform 13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21" name="Group 132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22" name="Freeform 1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3" name="Freeform 13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4" name="Freeform 13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5" name="Freeform 13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26" name="Freeform 13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27" name="Group 1327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328" name="Group 132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329" name="Freeform 13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0" name="Freeform 13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1" name="Freeform 1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2" name="Freeform 13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3" name="Freeform 13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34" name="Group 133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335" name="Freeform 13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6" name="Freeform 13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7" name="Freeform 13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8" name="Freeform 13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39" name="Freeform 13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40" name="Group 134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341" name="Freeform 13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2" name="Freeform 13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3" name="Freeform 13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4" name="Freeform 13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5" name="Freeform 13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46" name="Group 134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347" name="Freeform 13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8" name="Freeform 13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49" name="Freeform 1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0" name="Freeform 13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1" name="Freeform 13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352" name="Group 1352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353" name="Group 135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354" name="Freeform 13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5" name="Freeform 13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6" name="Freeform 13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7" name="Freeform 13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58" name="Freeform 13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59" name="Group 135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360" name="Freeform 13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1" name="Freeform 13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2" name="Freeform 13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3" name="Freeform 13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4" name="Freeform 13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65" name="Group 136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366" name="Freeform 13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7" name="Freeform 13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8" name="Freeform 13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69" name="Freeform 13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0" name="Freeform 13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71" name="Group 137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372" name="Freeform 13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3" name="Freeform 13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4" name="Freeform 13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5" name="Freeform 13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76" name="Freeform 13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FA67C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">
                      <o:lock v:ext="edit" aspectratio="t"/>
                      <v:group id="Group 130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    <v:group id="Group 130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        <o:lock v:ext="edit" aspectratio="t"/>
                          <v:shape id="Freeform 1304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2iMQA&#10;AADdAAAADwAAAGRycy9kb3ducmV2LnhtbESPT4vCMBDF74LfIYzgRTStriLVKO6CIt78dx+bsS02&#10;k9JErfvpNwuCtxnee795M182phQPql1hWUE8iEAQp1YXnCk4Hdf9KQjnkTWWlknBixwsF+3WHBNt&#10;n7ynx8FnIkDYJagg975KpHRpTgbdwFbEQbva2qAPa51JXeMzwE0ph1E0kQYLDhdyrOgnp/R2uJtA&#10;Oe/inTab3u/4ci+/i21sN+laqW6nWc1AeGr8x/xOb3WoP4q+4P+bM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dojEAAAA3QAAAA8AAAAAAAAAAAAAAAAAmAIAAGRycy9k&#10;b3ducmV2LnhtbFBLBQYAAAAABAAEAPUAAACJAwAAAAA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305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9mcMA&#10;AADdAAAADwAAAGRycy9kb3ducmV2LnhtbERPTYvCMBC9L/gfwgheFk1VVrQaRYSCgpd1xfPYjG1p&#10;M6lNtPXfm4WFvc3jfc5q05lKPKlxhWUF41EEgji1uuBMwfknGc5BOI+ssbJMCl7kYLPufaww1rbl&#10;b3qefCZCCLsYFeTe17GULs3JoBvZmjhwN9sY9AE2mdQNtiHcVHISRTNpsODQkGNNu5zS8vQwCtps&#10;dt0tzP5++aRjchi3ZbKYl0oN+t12CcJT5//Ff+69DvOn0Rf8fhNO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H9mc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306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BG8QA&#10;AADdAAAADwAAAGRycy9kb3ducmV2LnhtbERP22rCQBB9L/gPywi+1Y0WrEZX0YJQUih4QV/H7JgN&#10;ZmdDdjXp33cLBd/mcK6zWHW2Eg9qfOlYwWiYgCDOnS65UHA8bF+nIHxA1lg5JgU/5GG17L0sMNWu&#10;5R099qEQMYR9igpMCHUqpc8NWfRDVxNH7uoaiyHCppC6wTaG20qOk2QiLZYcGwzW9GEov+3vVsHm&#10;67Q9Xr/b9WV3Ci4zs+xcv2dKDfrdeg4iUBee4n/3p47z35IJ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QRv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307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o7cUA&#10;AADdAAAADwAAAGRycy9kb3ducmV2LnhtbERPS2vCQBC+F/oflin0UnS3hqpEV1HbggcPPuJ9yI5J&#10;bHY2ZLcm/fduodDbfHzPmS97W4sbtb5yrOF1qEAQ585UXGjITp+DKQgfkA3WjknDD3lYLh4f5pga&#10;1/GBbsdQiBjCPkUNZQhNKqXPS7Loh64hjtzFtRZDhG0hTYtdDLe1HCk1lhYrjg0lNrQpKf86flsN&#10;o2z9Zlf97iXx+8u5K65Z8q4+tH5+6lczEIH68C/+c29NnJ+oCfx+E0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KjtxQAAAN0AAAAPAAAAAAAAAAAAAAAAAJgCAABkcnMv&#10;ZG93bnJldi54bWxQSwUGAAAAAAQABAD1AAAAigMAAAAA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308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eOf8YA&#10;AADdAAAADwAAAGRycy9kb3ducmV2LnhtbESPT0sDQQzF74LfYYjgpdgZFaRsOy0iCP7Bg20v3sJO&#10;urO6k9nuxO767c1B8JbwXt77ZbWZUmdONJQ2s4fruQNDXOfQcuNhv3u8WoApghywy0wefqjAZn1+&#10;tsIq5JHf6bSVxmgIlwo9RJG+srbUkRKWee6JVTvkIaHoOjQ2DDhqeOrsjXN3NmHL2hCxp4dI9df2&#10;O3mYzV4XzeebLaM7vuyi9B+THJ+9v7yY7pdghCb5N/9dPwXFv3WKq9/oCHb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eOf8YAAADdAAAADwAAAAAAAAAAAAAAAACYAgAAZHJz&#10;L2Rvd25yZXYueG1sUEsFBgAAAAAEAAQA9QAAAIs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09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Whg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cTS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haGCwwAAAN0AAAAP&#10;AAAAAAAAAAAAAAAAAKoCAABkcnMvZG93bnJldi54bWxQSwUGAAAAAAQABAD6AAAAmgMAAAAA&#10;">
                          <o:lock v:ext="edit" aspectratio="t"/>
                          <v:shape id="Freeform 1310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Jo8cA&#10;AADdAAAADwAAAGRycy9kb3ducmV2LnhtbESPQU/CQBCF7yb+h82YcLNbCiGmsBAVJB4Iia3xPHTH&#10;ttqdbborlH/vHEy8zeS9ee+b1WZ0nTrTEFrPBqZJCoq48rbl2sB7+XL/ACpEZIudZzJwpQCb9e3N&#10;CnPrL/xG5yLWSkI45GigibHPtQ5VQw5D4nti0T794DDKOtTaDniRcNfpLE0X2mHL0tBgT88NVd/F&#10;jzOQbbF4yk7lYV/uLB0/rl/zWbs1ZnI3Pi5BRRrjv/nv+tUK/mwq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cSaP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311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tR8QA&#10;AADdAAAADwAAAGRycy9kb3ducmV2LnhtbERPTWuDQBC9F/Iflgn0UupqCyGxbkIICCn0UhNynrpT&#10;Fd1Z427V/PtsodDbPN7nZLvZdGKkwTWWFSRRDIK4tLrhSsH5lD+vQTiPrLGzTApu5GC3XTxkmGo7&#10;8SeNha9ECGGXooLa+z6V0pU1GXSR7YkD920Hgz7AoZJ6wCmEm06+xPFKGmw4NNTY06Gmsi1+jIKp&#10;Wn0dNuZ4vTzRR/6eTG2+WbdKPS7n/RsIT7P/F/+5jzrMf00S+P0mn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jbUfEAAAA3QAAAA8AAAAAAAAAAAAAAAAAmAIAAGRycy9k&#10;b3ducmV2LnhtbFBLBQYAAAAABAAEAPUAAACJAwAAAAA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312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RxcQA&#10;AADdAAAADwAAAGRycy9kb3ducmV2LnhtbERP22rCQBB9F/oPyxR8040KbU1dRQWhRBC8oK9jdsyG&#10;ZmdDdmvSv3eFQt/mcK4zW3S2EndqfOlYwWiYgCDOnS65UHA6bgYfIHxA1lg5JgW/5GExf+nNMNWu&#10;5T3dD6EQMYR9igpMCHUqpc8NWfRDVxNH7uYaiyHCppC6wTaG20qOk+RNWiw5NhisaW0o/z78WAWr&#10;7Xlzuu3a5XV/Di4z0+xSv2dK9V+75SeIQF34F/+5v3ScPxmN4flNPEH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r0cX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313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4M8QA&#10;AADdAAAADwAAAGRycy9kb3ducmV2LnhtbERPS2vCQBC+F/oflil4Ed1oaJHoKtYH9NCDjfE+ZMck&#10;NjsbsquJ/94tCL3Nx/ecxao3tbhR6yrLCibjCARxbnXFhYLsuB/NQDiPrLG2TAru5GC1fH1ZYKJt&#10;xz90S30hQgi7BBWU3jeJlC4vyaAb24Y4cGfbGvQBtoXULXYh3NRyGkUf0mDFoaHEhjYl5b/p1SiY&#10;Zp/vZt1/D2N3OJ+64pLF22in1OCtX89BeOr9v/jp/tJhfjyJ4e+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yODP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314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MSp8QA&#10;AADdAAAADwAAAGRycy9kb3ducmV2LnhtbERPTWvCQBC9C/6HZYRepG6spUjqKiII1dJDtZfehuw0&#10;m5qdjdmpif++Wyh4m8f7nMWq97W6UBurwAamkwwUcRFsxaWBj+P2fg4qCrLFOjAZuFKE1XI4WGBu&#10;Q8fvdDlIqVIIxxwNOJEm1zoWjjzGSWiIE/cVWo+SYFtq22KXwn2tH7LsSXusODU4bGjjqDgdfryB&#10;8fh1Xn6/6dhl5/3RSfPZy3lnzN2oXz+DEurlJv53v9g0fzZ9hL9v0gl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Eqf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1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E9Ws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/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ET1awwAAAN0AAAAP&#10;AAAAAAAAAAAAAAAAAKoCAABkcnMvZG93bnJldi54bWxQSwUGAAAAAAQABAD6AAAAmgMAAAAA&#10;">
                          <o:lock v:ext="edit" aspectratio="t"/>
                          <v:shape id="Freeform 1316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nKcMA&#10;AADdAAAADwAAAGRycy9kb3ducmV2LnhtbERPS4vCMBC+C/sfwizsTVOVValG2QeCFwW7K3gcmjEt&#10;NpPaZLX99xtB8DYf33MWq9ZW4kqNLx0rGA4SEMS50yUbBb8/6/4MhA/IGivHpKAjD6vlS2+BqXY3&#10;3tM1C0bEEPYpKihCqFMpfV6QRT9wNXHkTq6xGCJsjNQN3mK4reQoSSbSYsmxocCavgrKz9mfVbA1&#10;03zn1+NLd353m8P3YX803adSb6/txxxEoDY8xQ/3Rsf54+EE7t/E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BnKcMAAADdAAAADwAAAAAAAAAAAAAAAACYAgAAZHJzL2Rv&#10;d25yZXYueG1sUEsFBgAAAAAEAAQA9QAAAIgDAAAAAA=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317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+oL8A&#10;AADdAAAADwAAAGRycy9kb3ducmV2LnhtbERPS2sCMRC+F/wPYYTeatYWalmNokLBqw96HjbjZnUz&#10;WZKocX+9KQje5uN7zmyRbCuu5EPjWMF4VIAgrpxuuFZw2P9+/IAIEVlj65gU3CnAYj54m2Gp3Y23&#10;dN3FWuQQDiUqMDF2pZShMmQxjFxHnLmj8xZjhr6W2uMth9tWfhbFt7TYcG4w2NHaUHXeXayC1V8z&#10;uZveb+TZnnrqdUpHTEq9D9NyCiJSii/x073Ref7XeAL/3+QT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/6g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18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m/ccA&#10;AADdAAAADwAAAGRycy9kb3ducmV2LnhtbESPQWvCQBCF7wX/wzIFL6VuYouV1FVsQaie1BZKbkN2&#10;mgSzsyG7avTXO4eCtxnem/e+mS1616gTdaH2bCAdJaCIC29rLg38fK+ep6BCRLbYeCYDFwqwmA8e&#10;ZphZf+YdnfaxVBLCIUMDVYxtpnUoKnIYRr4lFu3Pdw6jrF2pbYdnCXeNHifJRDusWRoqbOmzouKw&#10;PzoDeP3QmzxNfrfbvHx6PcT8+jZdGzN87JfvoCL18W7+v/6ygv+SCq58IyPo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yJv3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19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MRcIA&#10;AADdAAAADwAAAGRycy9kb3ducmV2LnhtbERPTUvDQBC9C/6HZQRvdpMWxaTdFKkIeirGgB6H7DQJ&#10;ZmfD7tjEf+8Kgrd5vM/Z7Rc3qjOFOHg2kK8yUMSttwN3Bpq3p5t7UFGQLY6eycA3RdhXlxc7LK2f&#10;+ZXOtXQqhXAs0UAvMpVax7Ynh3HlJ+LEnXxwKAmGTtuAcwp3o15n2Z12OHBq6HGiQ0/tZ/3lDNAx&#10;bIr3l8fCH+ePVm7rgrtGjLm+Wh62oIQW+Rf/uZ9tmr/JC/j9Jp2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cxF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320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eGccA&#10;AADdAAAADwAAAGRycy9kb3ducmV2LnhtbESPT0sDQQzF74LfYYjgpbSzVpCy7bRIoeAfPNh68RZ2&#10;0p2tO5ntTuyu394cBG8J7+W9X1abMbbmQn1uEju4mxVgiKvkG64dfBx20wWYLMge28Tk4IcybNbX&#10;VyssfRr4nS57qY2GcC7RQRDpSmtzFShinqWOWLVj6iOKrn1tfY+DhsfWzoviwUZsWBsCdrQNVH3t&#10;v6ODyeR1UZ/ebB6K88shSPc5yvnZudub8XEJRmiUf/Pf9ZNX/Pu58us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03hn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21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bx5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Pksgc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Ebx5MQAAADdAAAA&#10;DwAAAAAAAAAAAAAAAACqAgAAZHJzL2Rvd25yZXYueG1sUEsFBgAAAAAEAAQA+gAAAJsDAAAAAA==&#10;">
                          <o:lock v:ext="edit" aspectratio="t"/>
                          <v:shape id="Freeform 1322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5CXsEA&#10;AADdAAAADwAAAGRycy9kb3ducmV2LnhtbERPS2sCMRC+F/wPYYTeatZtEVmNIkLFQz1o656HzewD&#10;k8mSpLr9940geJuP7znL9WCNuJIPnWMF00kGgrhyuuNGwc/359scRIjIGo1jUvBHAdar0csSC+1u&#10;fKTrKTYihXAoUEEbY19IGaqWLIaJ64kTVztvMSboG6k93lK4NTLPspm02HFqaLGnbUvV5fRrFRzr&#10;TXn2uxrLzhqTH8oPOnw5pV7Hw2YBItIQn+KHe6/T/Pc8h/s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uQl7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23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wyHr8A&#10;AADdAAAADwAAAGRycy9kb3ducmV2LnhtbERPTWsCMRC9F/wPYQRvNatC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zDIe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24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mRcQA&#10;AADdAAAADwAAAGRycy9kb3ducmV2LnhtbERPS4vCMBC+L+x/CLPgZdHUByrVKCoIuidXBeltaMa2&#10;2ExKE7X6642wsLf5+J4znTemFDeqXWFZQbcTgSBOrS44U3A8rNtjEM4jaywtk4IHOZjPPj+mGGt7&#10;51+67X0mQgi7GBXk3lexlC7NyaDr2Io4cGdbG/QB1pnUNd5DuCllL4qG0mDBoSHHilY5pZf91SjA&#10;51L+JN3otNsl2ffg4pPnaLxVqvXVLCYgPDX+X/zn3ugwv98bwPubcIK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T5kX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25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M/cIA&#10;AADdAAAADwAAAGRycy9kb3ducmV2LnhtbERPTWvCQBC9F/oflin0VjdVLE3qKkUR6kkahfY4ZKdJ&#10;aHY27I4m/ntXKPQ2j/c5i9XoOnWmEFvPBp4nGSjiytuWawPHw/bpFVQUZIudZzJwoQir5f3dAgvr&#10;B/6kcym1SiEcCzTQiPSF1rFqyGGc+J44cT8+OJQEQ61twCGFu05Ps+xFO2w5NTTY07qh6rc8OQO0&#10;D7P8a7fJ/X74rmRe5lwfxZjHh/H9DZTQKP/iP/eHTfNn0zncvkkn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Az9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326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mAcQA&#10;AADdAAAADwAAAGRycy9kb3ducmV2LnhtbERPS2sCMRC+C/0PYQq9uVktiGzNSisUt3ipWvA63cw+&#10;2s1k2URN/fWNIHibj+85i2UwnTjR4FrLCiZJCoK4tLrlWsHX/n08B+E8ssbOMin4IwfL/GG0wEzb&#10;M2/ptPO1iCHsMlTQeN9nUrqyIYMusT1x5Co7GPQRDrXUA55juOnkNE1n0mDLsaHBnlYNlb+7o1FQ&#10;TTh8HDbz9eePe7sUh9XWfxdBqafH8PoCwlPwd/HNXeg4/3k6g+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ZgH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27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MC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qfJ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DjzAvFAAAA3QAA&#10;AA8AAAAAAAAAAAAAAAAAqgIAAGRycy9kb3ducmV2LnhtbFBLBQYAAAAABAAEAPoAAACcAwAAAAA=&#10;">
                        <v:group id="Group 1328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xYec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eC&#10;K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fFh5xgAAAN0A&#10;AAAPAAAAAAAAAAAAAAAAAKoCAABkcnMvZG93bnJldi54bWxQSwUGAAAAAAQABAD6AAAAnQMAAAAA&#10;">
                          <o:lock v:ext="edit" aspectratio="t"/>
                          <v:shape id="Freeform 1329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GDMQA&#10;AADdAAAADwAAAGRycy9kb3ducmV2LnhtbERP3WrCMBS+H/gO4Qi7m+kcTK2mRQZjG7gLtQ9waM6S&#10;YnNSm6jVp18GA+/Ox/d7VuXgWnGmPjSeFTxPMhDEtdcNGwXV/v1pDiJEZI2tZ1JwpQBlMXpYYa79&#10;hbd03kUjUgiHHBXYGLtcylBbchgmviNO3I/vHcYEeyN1j5cU7lo5zbJX6bDh1GCxozdL9WF3cgpm&#10;89vmVDWHmano67jYfGy/Q2uVehwP6yWISEO8i//dnzrNf5ku4O+bdII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hRgz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330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UvMYA&#10;AADdAAAADwAAAGRycy9kb3ducmV2LnhtbESPQWvCQBCF74L/YRmhF9GNFUSjqxQhYKEXtfQ8Zsck&#10;JDubZrcm/fedQ8HbDO/Ne9/sDoNr1IO6UHk2sJgnoIhzbysuDHxes9kaVIjIFhvPZOCXAhz249EO&#10;U+t7PtPjEgslIRxSNFDG2KZah7wkh2HuW2LR7r5zGGXtCm077CXcNfo1SVbaYcXSUGJLx5Ly+vLj&#10;DPTF6nbcuNP315Q+svdFX2ebdW3My2R424KKNMSn+f/6ZAV/uRR++UZG0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qUvMYAAADdAAAADwAAAAAAAAAAAAAAAACYAgAAZHJz&#10;L2Rvd25yZXYueG1sUEsFBgAAAAAEAAQA9QAAAIs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331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T0sQA&#10;AADdAAAADwAAAGRycy9kb3ducmV2LnhtbERP22rCQBB9F/oPyxT6phsVak1dRQtCiSB4QV/H7JgN&#10;zc6G7Nakf+8KQt/mcK4zW3S2EjdqfOlYwXCQgCDOnS65UHA8rPsfIHxA1lg5JgV/5GExf+nNMNWu&#10;5R3d9qEQMYR9igpMCHUqpc8NWfQDVxNH7uoaiyHCppC6wTaG20qOkuRdWiw5Nhis6ctQ/rP/tQpW&#10;m9P6eN22y8vuFFxmptm5nmRKvb12y08QgbrwL366v3WcPx4P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E9L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332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vByMQA&#10;AADdAAAADwAAAGRycy9kb3ducmV2LnhtbERPS2vCQBC+C/0PyxR6kbppgqXErGJbhR48qI33ITt5&#10;tNnZkN2a+O/dguBtPr7nZKvRtOJMvWssK3iZRSCIC6sbrhTk39vnNxDOI2tsLZOCCzlYLR8mGaba&#10;Dnyg89FXIoSwS1FB7X2XSumKmgy6me2IA1fa3qAPsK+k7nEI4aaVcRS9SoMNh4YaO/qoqfg9/hkF&#10;cf4+N+txN03cvjwN1U+efEYbpZ4ex/UChKfR38U395cO85Mkhv9vwgl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wcj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333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JecIA&#10;AADdAAAADwAAAGRycy9kb3ducmV2LnhtbERPTUvDQBC9C/6HZQRvdqIRKWm3RQuKCLWYlp6H7DQb&#10;mp0N2TWN/75bKHibx/uc+XJ0rRq4D40XDY+TDBRL5U0jtYbd9v1hCipEEkOtF9bwxwGWi9ubORXG&#10;n+SHhzLWKoVIKEiDjbErEENl2VGY+I4lcQffO4oJ9jWank4p3LX4lGUv6KiR1GCp45Xl6lj+Og3l&#10;fkD53nxN1x/PfoNY21Vn37S+vxtfZ6Aij/FffHV/mjQ/z3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Il5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334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ejEocQAAADdAAAADwAAAGRycy9kb3ducmV2LnhtbERPS2vCQBC+F/wPywi9&#10;1U1MKxJdRURLDyL4APE2ZMckmJ0N2TWJ/75bEHqbj+8582VvKtFS40rLCuJRBII4s7rkXMH5tP2Y&#10;gnAeWWNlmRQ8ycFyMXibY6ptxwdqjz4XIYRdigoK7+tUSpcVZNCNbE0cuJttDPoAm1zqBrsQbio5&#10;jqKJNFhyaCiwpnVB2f34MAq+O+xWSbxpd/fb+nk9fe0vu5iUeh/2qxkIT73/F7/cPzrMT5JP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ejEocQAAADdAAAA&#10;DwAAAAAAAAAAAAAAAACqAgAAZHJzL2Rvd25yZXYueG1sUEsFBgAAAAAEAAQA+gAAAJsDAAAAAA==&#10;">
                          <o:lock v:ext="edit" aspectratio="t"/>
                          <v:shape id="Freeform 1335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elPsQA&#10;AADdAAAADwAAAGRycy9kb3ducmV2LnhtbERPS2vCQBC+F/wPywi91Y0NVomu4gPBSwu+wOOQHTfB&#10;7Gya3Wry77uFgrf5+J4zW7S2EndqfOlYwXCQgCDOnS7ZKDgdt28TED4ga6wck4KOPCzmvZcZZto9&#10;eE/3QzAihrDPUEERQp1J6fOCLPqBq4kjd3WNxRBhY6Ru8BHDbSXfk+RDWiw5NhRY07qg/Hb4sQo+&#10;zTj/8tv0u7uN3O68Oe8vplsp9dpvl1MQgdrwFP+7dzrOT9MR/H0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3pT7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336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+pU8IA&#10;AADdAAAADwAAAGRycy9kb3ducmV2LnhtbERPTYvCMBC9L/gfwgheFk1VKFqNIkJBYS+6i+exGdvS&#10;ZtJtsrb++40geJvH+5z1tje1uFPrSssKppMIBHFmdcm5gp/vdLwA4TyyxtoyKXiQg+1m8LHGRNuO&#10;T3Q/+1yEEHYJKii8bxIpXVaQQTexDXHgbrY16ANsc6lb7EK4qeUsimJpsOTQUGBD+4Ky6vxnFHR5&#10;fN0vzeH38klf6XHaVelyUSk1Gva7FQhPvX+LX+6DDvPn8xie34QT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6lTwgAAAN0AAAAPAAAAAAAAAAAAAAAAAJgCAABkcnMvZG93&#10;bnJldi54bWxQSwUGAAAAAAQABAD1AAAAhwMAAAAA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337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uPcMA&#10;AADdAAAADwAAAGRycy9kb3ducmV2LnhtbERP32vCMBB+H/g/hBv4NtMpTNcZRQVhdCDoRF/P5mzK&#10;mktpoq3/vRkIvt3H9/Om885W4kqNLx0reB8kIIhzp0suFOx/128TED4ga6wck4IbeZjPei9TTLVr&#10;eUvXXShEDGGfogITQp1K6XNDFv3A1cSRO7vGYoiwKaRusI3htpLDJPmQFkuODQZrWhnK/3YXq2D5&#10;c1jvz5t2cdoegsvMZ3asx5lS/ddu8QUiUBee4of7W8f5o9EY/r+JJ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kuPc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338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2IscA&#10;AADdAAAADwAAAGRycy9kb3ducmV2LnhtbESPzW7CQAyE75V4h5WRuFRlU6IilLIgKFTqoQd+0ruV&#10;NUlK1htlF5K+fX2o1JutGc98Xq4H16g7daH2bOB5moAiLrytuTSQn9+fFqBCRLbYeCYDPxRgvRo9&#10;LDGzvucj3U+xVBLCIUMDVYxtpnUoKnIYpr4lFu3iO4dR1q7UtsNewl2jZ0ky1w5rloYKW3qrqLie&#10;bs7ALN++uM3w+ZiGw+WrL7/zdJfsjZmMh80rqEhD/Df/XX9YwU9TwZVvZAS9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j9iL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339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+k8MA&#10;AADdAAAADwAAAGRycy9kb3ducmV2LnhtbERPTWvCQBC9F/wPywi91UlrKTa6igotpVDFVDwP2TEb&#10;mp0N2W1M/323UPA2j/c5i9XgGtVzF2ovGu4nGSiW0ptaKg3Hz5e7GagQSQw1XljDDwdYLUc3C8qN&#10;v8iB+yJWKoVIyEmDjbHNEUNp2VGY+JYlcWffOYoJdhWaji4p3DX4kGVP6KiW1GCp5a3l8qv4dhqK&#10;U4+y27/PPl4f/R6xstvWbrS+HQ/rOajIQ7yK/91vJs2fTp/h75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i+k8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340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Wx38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8Ms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tWx38cAAADd&#10;AAAADwAAAAAAAAAAAAAAAACqAgAAZHJzL2Rvd25yZXYueG1sUEsFBgAAAAAEAAQA+gAAAJ4DAAAA&#10;AA==&#10;">
                          <o:lock v:ext="edit" aspectratio="t"/>
                          <v:shape id="Freeform 1341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5icEA&#10;AADdAAAADwAAAGRycy9kb3ducmV2LnhtbERPS2sCMRC+C/0PYQreNOsDKVujSKHioR58dM/DZvZB&#10;k8mSRF3/fSMI3ubje85y3VsjruRD61jBZJyBIC6dbrlWcD59jz5AhIis0TgmBXcKsF69DZaYa3fj&#10;A12PsRYphEOOCpoYu1zKUDZkMYxdR5y4ynmLMUFfS+3xlsKtkdMsW0iLLaeGBjv6aqj8O16sgkO1&#10;KX79tsKitcZM98Wc9j9OqeF7v/kEEamPL/HTvdNp/mw+gcc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OYn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342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9yJcAA&#10;AADdAAAADwAAAGRycy9kb3ducmV2LnhtbERPTWsCMRC9C/6HMII3zaqlLVujaKHgtVY8D5txs3Uz&#10;WZKocX99UxC8zeN9znKdbCuu5EPjWMFsWoAgrpxuuFZw+PmavIMIEVlj65gU3CnAejUcLLHU7sbf&#10;dN3HWuQQDiUqMDF2pZShMmQxTF1HnLmT8xZjhr6W2uMth9tWzoviVVpsODcY7OjTUHXeX6yC7bF5&#10;u5ve7+TZ/vbU65ROmJQaj9LmA0SkFJ/ih3un8/zFyxz+v8kn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9yJcAAAADdAAAADwAAAAAAAAAAAAAAAACYAgAAZHJzL2Rvd25y&#10;ZXYueG1sUEsFBgAAAAAEAAQA9QAAAIU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34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WbkcUA&#10;AADdAAAADwAAAGRycy9kb3ducmV2LnhtbERPTWvCQBC9C/6HZYReSt1ExUrqGlQo1J6sFkpuQ3aa&#10;BLOzIbtNor++Wyh4m8f7nHU6mFp01LrKsoJ4GoEgzq2uuFDweX59WoFwHlljbZkUXMlBuhmP1pho&#10;2/MHdSdfiBDCLkEFpfdNIqXLSzLoprYhDty3bQ36ANtC6hb7EG5qOYuipTRYcWgosaF9Sfnl9GMU&#10;4G0n37M4+joes+JxcfHZ7Xl1UOphMmxfQHga/F38737TYf58MYe/b8IJ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ZuR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34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MxsMA&#10;AADdAAAADwAAAGRycy9kb3ducmV2LnhtbERPTUvDQBC9C/6HZYTe7EZbxcRui1gK9VQaC3ocsmMS&#10;zM6G3WmT/nu3UPA2j/c5i9XoOnWiEFvPBh6mGSjiytuWawOHz839C6goyBY7z2TgTBFWy9ubBRbW&#10;D7ynUym1SiEcCzTQiPSF1rFqyGGc+p44cT8+OJQEQ61twCGFu04/Ztmzdthyamiwp/eGqt/y6AzQ&#10;Lszyr4917nfDdyVPZc71QYyZ3I1vr6CERvkXX91bm+bP5nO4fJN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Mxs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34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PH68MA&#10;AADdAAAADwAAAGRycy9kb3ducmV2LnhtbERPTWvCQBC9F/oflhF6qxNbWyS6Siu0FKFKo3gesmM2&#10;mJ0N2W1M/31XKPQ2j/c5i9XgGtVzF2ovGibjDBRL6U0tlYbD/u1+BipEEkONF9bwwwFWy9ubBeXG&#10;X+SL+yJWKoVIyEmDjbHNEUNp2VEY+5YlcSffOYoJdhWaji4p3DX4kGXP6KiW1GCp5bXl8lx8Ow3F&#10;sUfZ7jazz/ep3yFWdt3aV63vRsPLHFTkIf6L/9wfJs1/nD7B9Z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PH68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34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CMM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i+f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JwjDDFAAAA3QAA&#10;AA8AAAAAAAAAAAAAAAAAqgIAAGRycy9kb3ducmV2LnhtbFBLBQYAAAAABAAEAPoAAACcAwAAAAA=&#10;">
                          <o:lock v:ext="edit" aspectratio="t"/>
                          <v:shape id="Freeform 134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olcQA&#10;AADdAAAADwAAAGRycy9kb3ducmV2LnhtbERPS0/CQBC+m/AfNmPCTbZKo6SwEKMi4E0e90l36Ba6&#10;s7W7lMqvZ0lMvM2X7zmTWWcr0VLjS8cKHgcJCOLc6ZILBdvN/GEEwgdkjZVjUvBLHmbT3t0EM+3O&#10;/E3tOhQihrDPUIEJoc6k9Lkhi37gauLI7V1jMUTYFFI3eI7htpJPSfIsLZYcGwzW9GYoP65PVsGP&#10;+Wjfd2GVpov6sv8cLvzX4ZIr1b/vXscgAnXhX/znXuo4f5i+wO2beIK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6JX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34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dFz8MA&#10;AADdAAAADwAAAGRycy9kb3ducmV2LnhtbESPQU/DMAyF75P4D5GRuK0pMAEqyyaYhLTrBuJsNV5T&#10;1jhVkm1Zfz0+IHGz9Z7f+7xcFz+oM8XUBzZwX9WgiNtge+4MfH1+zF9ApYxscQhMBq6UYL26mS2x&#10;seHCOzrvc6ckhFODBlzOY6N1ah15TFUYiUU7hOgxyxo7bSNeJNwP+qGun7THnqXB4UgbR+1xf/IG&#10;3r/756ub4lYf/c9Eky3lgMWYu9vy9goqU8n/5r/rrRX8x4Xgyjcygl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dFz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34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se8UA&#10;AADdAAAADwAAAGRycy9kb3ducmV2LnhtbERPTWvCQBC9F/oflil4KXWjFasxq7RCofWkaUFyG7Jj&#10;EpKdDdlVU3+9KxS8zeN9TrLqTSNO1LnKsoLRMAJBnFtdcaHg9+fzZQbCeWSNjWVS8EcOVsvHhwRj&#10;bc+8o1PqCxFC2MWooPS+jaV0eUkG3dC2xIE72M6gD7ArpO7wHMJNI8dRNJUGKw4NJba0Limv06NR&#10;gJcPuclG0X67zYrnSe2zy9vsW6nBU/++AOGp93fxv/tLh/mvkzn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ax7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350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cGMQA&#10;AADdAAAADwAAAGRycy9kb3ducmV2LnhtbESPQUvDQBCF74L/YRnBm91oqZjYbRFF0FMxLehxyE6T&#10;0Oxs2B2b+O+dg+BthvfmvW/W2zkM5kwp95Ed3C4KMMRN9D23Dg7715sHMFmQPQ6RycEPZdhuLi/W&#10;WPk48Qeda2mNhnCu0EEnMlbW5qajgHkRR2LVjjEFFF1Ta33CScPDYO+K4t4G7FkbOhzpuaPmVH8H&#10;B7RLy/Lz/aWMu+mrkVVdcnsQ566v5qdHMEKz/Jv/rt+84i9Xyq/f6Ah2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Z3Bj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351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BQcEA&#10;AADdAAAADwAAAGRycy9kb3ducmV2LnhtbERPTYvCMBC9C/6HMAveNLWLstamIsrKHtXV+9CMbddm&#10;UppY6783C4K3ebzPSVe9qUVHrassK5hOIhDEudUVFwpOv9/jLxDOI2usLZOCBzlYZcNBiom2dz5Q&#10;d/SFCCHsElRQet8kUrq8JINuYhviwF1sa9AH2BZSt3gP4aaWcRTNpcGKQ0OJDW1Kyq/Hm1HQzDoZ&#10;76+P7SK/rc+73bzbxH8XpUYf/XoJwlPv3+KX+0eH+Z+zKfx/E06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lAUH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352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Ic7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m0/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khzuwwAAAN0AAAAP&#10;AAAAAAAAAAAAAAAAAKoCAABkcnMvZG93bnJldi54bWxQSwUGAAAAAAQABAD6AAAAmgMAAAAA&#10;">
                        <v:group id="Group 1353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965dc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Mk3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3rl1wwAAAN0AAAAP&#10;AAAAAAAAAAAAAAAAAKoCAABkcnMvZG93bnJldi54bWxQSwUGAAAAAAQABAD6AAAAmgMAAAAA&#10;">
                          <o:lock v:ext="edit" aspectratio="t"/>
                          <v:shape id="Freeform 135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oyHsMA&#10;AADdAAAADwAAAGRycy9kb3ducmV2LnhtbERP22rCQBB9L/gPywi+1U29ltRVRBAv7YvRD5hmJ9lg&#10;djZkV03/visU+jaHc53FqrO1uFPrK8cK3oYJCOLc6YpLBZfz9vUdhA/IGmvHpOCHPKyWvZcFpto9&#10;+ET3LJQihrBPUYEJoUml9Lkhi37oGuLIFa61GCJsS6lbfMRwW8tRksykxYpjg8GGNobya3azCq5F&#10;tt10h93XyMwL/fm9NvY4M0oN+t36A0SgLvyL/9x7HeePpxN4fhN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oyHsMAAADd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35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ShMMA&#10;AADdAAAADwAAAGRycy9kb3ducmV2LnhtbERPTYvCMBC9C/sfwgh7kTV1RdFqFBEKCl50lz2PzdiW&#10;NpNuE23990YQvM3jfc5y3ZlK3KhxhWUFo2EEgji1uuBMwe9P8jUD4TyyxsoyKbiTg/Xqo7fEWNuW&#10;j3Q7+UyEEHYxKsi9r2MpXZqTQTe0NXHgLrYx6ANsMqkbbEO4qeR3FE2lwYJDQ441bXNKy9PVKGiz&#10;6Xk7N7v/vwEdkv2oLZP5rFTqs99tFiA8df4tfrl3OswfTybw/Ca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LSh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35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uBsQA&#10;AADdAAAADwAAAGRycy9kb3ducmV2LnhtbERP22rCQBB9L/gPywi+1U0rapu6igpCiVDwgr6O2TEb&#10;mp0N2a2Jf98tCH2bw7nObNHZStyo8aVjBS/DBARx7nTJhYLjYfP8BsIHZI2VY1JwJw+Lee9phql2&#10;Le/otg+FiCHsU1RgQqhTKX1uyKIfupo4clfXWAwRNoXUDbYx3FbyNUkm0mLJscFgTWtD+ff+xypY&#10;bU+b4/WrXV52p+Ay856d62mm1KDfLT9ABOrCv/jh/tRx/mg8gb9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bgb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35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H8MQA&#10;AADdAAAADwAAAGRycy9kb3ducmV2LnhtbERPTWvCQBC9F/oflin0IrrRYJXoKtoqePBgNd6H7Jik&#10;zc6G7NbEf+8KQm/zeJ8zX3amEldqXGlZwXAQgSDOrC45V5Cetv0pCOeRNVaWScGNHCwXry9zTLRt&#10;+ZuuR5+LEMIuQQWF93UipcsKMugGtiYO3MU2Bn2ATS51g20IN5UcRdGHNFhyaCiwps+Cst/jn1Ew&#10;Stdjs+r2vdgdLuc2/0njr2ij1Ptbt5qB8NT5f/HTvdNhfjyewO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jh/D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35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+qMUA&#10;AADdAAAADwAAAGRycy9kb3ducmV2LnhtbESPT0vDQBDF70K/wzKCNzvxXymx21ILigi2NIrnITtm&#10;g9nZkF3T+O2dg+Bthvfmvd+sNlPozMhDaqNYuJoXYFjq6FppLLy/PV4uwaRM4qiLwhZ+OMFmPTtb&#10;UeniSY48VrkxGiKpJAs+575ETLXnQGkeexbVPuMQKOs6NOgGOml46PC6KBYYqBVt8NTzznP9VX0H&#10;C9XHiLI/vCxfn27jAbHxu94/WHtxPm3vwWSe8r/57/rZKf7NneLqNzoC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/6o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359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        <o:lock v:ext="edit" aspectratio="t"/>
                          <v:shape id="Freeform 1360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AcsUA&#10;AADdAAAADwAAAGRycy9kb3ducmV2LnhtbESPS2sDMQyE74H+B6NAb4k3aQllEyeEQksPzSGP7lms&#10;tQ9iy4vtJtt/Xx0KvUnMaObTZjd6p24UUx/YwGJegCKug+25NXA5v81eQKWMbNEFJgM/lGC3fZhs&#10;sLThzke6nXKrJIRTiQa6nIdS61R35DHNw0AsWhOixyxrbLWNeJdw7/SyKFbaY8/S0OFArx3V19O3&#10;N3Bs9tVXfG+w6r1zy0P1TIfPYMzjdNyvQWUa87/57/rDCv7TSvj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GsBy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361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eOsMA&#10;AADdAAAADwAAAGRycy9kb3ducmV2LnhtbERPTWvCQBC9C/0PyxR6kbpJhRCjq4gQsOClWnqeZsck&#10;JDsbs1sT/71bELzN433OajOaVlypd7VlBfEsAkFcWF1zqeD7lL+nIJxH1thaJgU3crBZv0xWmGk7&#10;8Bddj74UIYRdhgoq77tMSldUZNDNbEccuLPtDfoA+1LqHocQblr5EUWJNFhzaKiwo11FRXP8MwqG&#10;MvndLcz+8jOlQ/4ZD02+SBul3l7H7RKEp9E/xQ/3Xof58ySG/2/C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eOs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362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iuMQA&#10;AADdAAAADwAAAGRycy9kb3ducmV2LnhtbERP22rCQBB9F/oPyxT6ppsqWE1dxQpCiSB4QV/H7JgN&#10;zc6G7Nakf+8KBd/mcK4zW3S2EjdqfOlYwfsgAUGcO11yoeB4WPcnIHxA1lg5JgV/5GExf+nNMNWu&#10;5R3d9qEQMYR9igpMCHUqpc8NWfQDVxNH7uoaiyHCppC6wTaG20oOk2QsLZYcGwzWtDKU/+x/rYKv&#10;zWl9vG7b5WV3Ci4z0+xcf2RKvb12y08QgbrwFP+7v3WcPxoP4fFNPEH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orj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363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LTsQA&#10;AADdAAAADwAAAGRycy9kb3ducmV2LnhtbERPS2vCQBC+C/6HZYReim40NEh0E7QP6KEHa+N9yI5J&#10;NDsbsluT/vtuoeBtPr7nbPPRtOJGvWssK1guIhDEpdUNVwqKr7f5GoTzyBpby6Tghxzk2XSyxVTb&#10;gT/pdvSVCCHsUlRQe9+lUrqyJoNuYTviwJ1tb9AH2FdS9ziEcNPKVRQl0mDDoaHGjp5rKq/Hb6Ng&#10;VeyfzG78eIzd4XwaqksRv0SvSj3Mxt0GhKfR38X/7ncd5sdJDH/fhB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0S07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364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o+EMIA&#10;AADdAAAADwAAAGRycy9kb3ducmV2LnhtbERPTWvCQBC9C/6HZQq96aStiERXUaGlFFppKp6H7JgN&#10;ZmdDdhvTf98tFLzN433OajO4RvXchdqLhodpBoql9KaWSsPx63myABUiiaHGC2v44QCb9Xi0otz4&#10;q3xyX8RKpRAJOWmwMbY5YigtOwpT37Ik7uw7RzHBrkLT0TWFuwYfs2yOjmpJDZZa3lsuL8W301Cc&#10;epSPw9vi/WXmD4iV3bd2p/X93bBdgoo8xJv43/1q0vyn+Qz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+j4Q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365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dOJ8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F+m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dOJ8QAAADdAAAA&#10;DwAAAAAAAAAAAAAAAACqAgAAZHJzL2Rvd25yZXYueG1sUEsFBgAAAAAEAAQA+gAAAJsDAAAAAA==&#10;">
                          <o:lock v:ext="edit" aspectratio="t"/>
                          <v:shape id="Freeform 1366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RbsQA&#10;AADdAAAADwAAAGRycy9kb3ducmV2LnhtbERPyW7CMBC9V+o/WFOpt+IUUIQCBlXQFsqN7T6KhzgQ&#10;j0PshpSvx5Uq9TZPb53JrLOVaKnxpWMFr70EBHHudMmFgv3u42UEwgdkjZVjUvBDHmbTx4cJZtpd&#10;eUPtNhQihrDPUIEJoc6k9Lkhi77nauLIHV1jMUTYFFI3eI3htpL9JEmlxZJjg8Ga5oby8/bbKriY&#10;93ZxCF/D4bK+HT8HS78+3XKlnp+6tzGIQF34F/+5VzrOH6Qp/H4TT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BEW7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367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N3b8A&#10;AADdAAAADwAAAGRycy9kb3ducmV2LnhtbERPTWsCMRC9F/wPYQRvNWsFLatRtCB41Zaeh824Wd1M&#10;liRq3F9vhEJv83ifs1wn24ob+dA4VjAZFyCIK6cbrhX8fO/eP0GEiKyxdUwKHhRgvRq8LbHU7s4H&#10;uh1jLXIIhxIVmBi7UspQGbIYxq4jztzJeYsxQ19L7fGew20rP4piJi02nBsMdvRlqLocr1bB9reZ&#10;P0zv9/Jizz31OqUTJqVGw7RZgIiU4r/4z73Xef50Nof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Y3d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368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VgMcA&#10;AADdAAAADwAAAGRycy9kb3ducmV2LnhtbESPT2vCQBDF70K/wzKFXkQ3VlFJXaUtFLQn/0HJbchO&#10;k2B2NmS3Gv30nYPgbYb35r3fLFadq9WZ2lB5NjAaJqCIc28rLgwcD1+DOagQkS3WnsnAlQKslk+9&#10;BabWX3hH530slIRwSNFAGWOTah3ykhyGoW+IRfv1rcMoa1to2+JFwl2tX5Nkqh1WLA0lNvRZUn7a&#10;/zkDePvQ39ko+dlus6I/OcXsNptvjHl57t7fQEXq4sN8v15bwR9PBVe+kRH08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0VYD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369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+/OMIA&#10;AADdAAAADwAAAGRycy9kb3ducmV2LnhtbERPTWvCQBC9F/oflin0VjdWlCa6Smkp1JM0FfQ4ZMck&#10;mJ0Nu1OT/vuuIPQ2j/c5q83oOnWhEFvPBqaTDBRx5W3LtYH998fTC6goyBY7z2TglyJs1vd3Kyys&#10;H/iLLqXUKoVwLNBAI9IXWseqIYdx4nvixJ18cCgJhlrbgEMKd51+zrKFdthyamiwp7eGqnP54wzQ&#10;Lszyw/Y997vhWMm8zLneizGPD+PrEpTQKP/im/vTpvmzRQ7Xb9IJ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784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370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uzsUA&#10;AADdAAAADwAAAGRycy9kb3ducmV2LnhtbESPT0vDQBDF70K/wzKCNzvxD7bEbkstKCLY0iieh+yY&#10;DWZnQ3ZN47d3DoK3Gd6b936z2kyhMyMPqY1i4WpegGGpo2ulsfD+9ni5BJMyiaMuClv44QSb9exs&#10;RaWLJznyWOXGaIikkiz4nPsSMdWeA6V57FlU+4xDoKzr0KAb6KThocProrjDQK1og6eed57rr+o7&#10;WKg+RpT94WX5+nQbD4iN3/X+wdqL82l7DybzlP/Nf9fPTvFvFsqv3+gIuP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K7O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371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          <o:lock v:ext="edit" aspectratio="t"/>
                          <v:shape id="Freeform 1372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QoYcYA&#10;AADdAAAADwAAAGRycy9kb3ducmV2LnhtbERP32vCMBB+F/Y/hBv4IjOdghudUWTqGEOQdR1jb0dz&#10;a4vNpSZZ7f77RRB8u4/v582XvWlER87XlhXcjxMQxIXVNZcK8o/t3SMIH5A1NpZJwR95WC5uBnNM&#10;tT3xO3VZKEUMYZ+igiqENpXSFxUZ9GPbEkfuxzqDIUJXSu3wFMNNIydJMpMGa44NFbb0XFFxyH6N&#10;gt3X93Hkp597t3nBt40zeWfXuVLD2371BCJQH67ii/tVx/nThwmcv4kn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QoYc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373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dA78A&#10;AADdAAAADwAAAGRycy9kb3ducmV2LnhtbERPTWsCMRC9C/6HMII3zVpBy2oULQhea0vPw2bcrG4m&#10;SxI17q9vhEJv83ifs94m24o7+dA4VjCbFiCIK6cbrhV8fx0m7yBCRNbYOiYFTwqw3QwHayy1e/An&#10;3U+xFjmEQ4kKTIxdKWWoDFkMU9cRZ+7svMWYoa+l9vjI4baVb0WxkBYbzg0GO/owVF1PN6tg/9Ms&#10;n6b3R3m1l556ndIZk1LjUdqtQERK8V/85z7qPH++nMPrm3yC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fx0D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374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JWMUA&#10;AADdAAAADwAAAGRycy9kb3ducmV2LnhtbERPTWvCQBC9F/wPyxR6Ed2kDVWiq9hCoXqKVpDchuw0&#10;CWZnQ3Ybo7++WxB6m8f7nOV6MI3oqXO1ZQXxNAJBXFhdc6ng+PUxmYNwHlljY5kUXMnBejV6WGKq&#10;7YX31B98KUIIuxQVVN63qZSuqMigm9qWOHDftjPoA+xKqTu8hHDTyOcoepUGaw4NFbb0XlFxPvwY&#10;BXh7k7s8jk5Zlpfj5Ozz22y+VerpcdgsQHga/L/47v7UYf7LLIG/b8IJ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4MlY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375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j4MMA&#10;AADdAAAADwAAAGRycy9kb3ducmV2LnhtbERPTUvDQBC9C/6HZYTe7EZL1cRui1gK9VQaC3ocsmMS&#10;zM6G3WmT/nu3UPA2j/c5i9XoOnWiEFvPBh6mGSjiytuWawOHz839C6goyBY7z2TgTBFWy9ubBRbW&#10;D7ynUym1SiEcCzTQiPSF1rFqyGGc+p44cT8+OJQEQ61twCGFu04/ZtmTdthyamiwp/eGqt/y6AzQ&#10;Lszyr4917nfDdyXzMuf6IMZM7sa3V1BCo/yLr+6tTfNnz3O4fJNO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sj4M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376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FVcEA&#10;AADdAAAADwAAAGRycy9kb3ducmV2LnhtbERPTYvCMBC9C/sfwix403Qr29VqFHFZ8aiu3odmbKvN&#10;pDSx1n9vBMHbPN7nzBadqURLjSstK/gaRiCIM6tLzhUc/v8GYxDOI2usLJOCOzlYzD96M0y1vfGO&#10;2r3PRQhhl6KCwvs6ldJlBRl0Q1sTB+5kG4M+wCaXusFbCDeVjKMokQZLDg0F1rQqKLvsr0ZB/d3K&#10;eHu5/06y6/K4XiftKj6flOp/dsspCE+df4tf7o0O80c/CTy/CS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5xVX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C12D2">
        <w:trPr>
          <w:trHeight w:hRule="exact" w:val="648"/>
        </w:trPr>
        <w:tc>
          <w:tcPr>
            <w:tcW w:w="2879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41483004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1643030493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207450407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746393418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1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964804745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</w:tr>
      <w:tr w:rsidR="007C12D2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65189753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425399889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1578785875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1673073638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577168568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47044013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-1210098372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394945543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 xml:space="preserve">[email </w:t>
                </w:r>
                <w:r>
                  <w:t>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425026017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37238422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90976830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-2104090662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125401059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2140065394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703217528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800683474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152187730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-39601032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709025391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</w:t>
                </w:r>
                <w:r>
                  <w:t>ter name]</w:t>
                </w:r>
              </w:sdtContent>
            </w:sdt>
          </w:p>
          <w:sdt>
            <w:sdtPr>
              <w:alias w:val="Web Address"/>
              <w:tag w:val=""/>
              <w:id w:val="-1345013294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516663583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2056659548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1718464707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1913453830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872568781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</w:tr>
      <w:tr w:rsidR="007C12D2">
        <w:trPr>
          <w:trHeight w:hRule="exact" w:val="2880"/>
        </w:trPr>
        <w:tc>
          <w:tcPr>
            <w:tcW w:w="2879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377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378" name="Group 1378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379" name="Group 137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380" name="Freeform 13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1" name="Freeform 13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2" name="Freeform 13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3" name="Freeform 13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4" name="Freeform 13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85" name="Group 138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386" name="Freeform 13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7" name="Freeform 13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8" name="Freeform 13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89" name="Freeform 13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0" name="Freeform 13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91" name="Group 13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392" name="Freeform 13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3" name="Freeform 13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4" name="Freeform 13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5" name="Freeform 13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6" name="Freeform 13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397" name="Group 139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398" name="Freeform 1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399" name="Freeform 13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0" name="Freeform 14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1" name="Freeform 14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2" name="Freeform 14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03" name="Group 1403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404" name="Group 140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405" name="Freeform 14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6" name="Freeform 14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7" name="Freeform 14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8" name="Freeform 14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09" name="Freeform 14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10" name="Group 14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411" name="Freeform 14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2" name="Freeform 14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3" name="Freeform 14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4" name="Freeform 14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5" name="Freeform 14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16" name="Group 14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417" name="Freeform 14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8" name="Freeform 14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19" name="Freeform 14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0" name="Freeform 14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1" name="Freeform 14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22" name="Group 14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423" name="Freeform 14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4" name="Freeform 14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5" name="Freeform 14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6" name="Freeform 14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27" name="Freeform 14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28" name="Group 1428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429" name="Group 142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430" name="Freeform 14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1" name="Freeform 14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2" name="Freeform 14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3" name="Freeform 14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4" name="Freeform 14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35" name="Group 143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436" name="Freeform 14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7" name="Freeform 14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8" name="Freeform 14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39" name="Freeform 14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0" name="Freeform 14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41" name="Group 144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442" name="Freeform 14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3" name="Freeform 14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4" name="Freeform 14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5" name="Freeform 14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6" name="Freeform 14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47" name="Group 144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448" name="Freeform 14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49" name="Freeform 14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0" name="Freeform 14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1" name="Freeform 14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2" name="Freeform 14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6DDCE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">
                      <o:lock v:ext="edit" aspectratio="t"/>
                      <v:group id="Group 1378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93ZMcAAADdAAAADwAAAGRycy9kb3ducmV2LnhtbESPQWvCQBCF74X+h2UK&#10;vdVNKq0ldRWRVjxIwVgQb0N2TILZ2ZDdJvHfdw6Ctxnem/e+mS9H16ieulB7NpBOElDEhbc1lwZ+&#10;D98vH6BCRLbYeCYDVwqwXDw+zDGzfuA99XkslYRwyNBAFWObaR2KihyGiW+JRTv7zmGUtSu17XCQ&#10;cNfo1yR51w5rloYKW1pXVFzyP2dgM+CwmqZf/e5yXl9Ph7ef4y4lY56fxtUnqEhjvJtv11sr+NOZ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s93ZMcAAADd&#10;AAAADwAAAAAAAAAAAAAAAACqAgAAZHJzL2Rvd25yZXYueG1sUEsFBgAAAAAEAAQA+gAAAJ4DAAAA&#10;AA==&#10;">
                        <v:group id="Group 1379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PS/8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2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YPS/8QAAADdAAAA&#10;DwAAAAAAAAAAAAAAAACqAgAAZHJzL2Rvd25yZXYueG1sUEsFBgAAAAAEAAQA+gAAAJsDAAAAAA==&#10;">
                          <o:lock v:ext="edit" aspectratio="t"/>
                          <v:shape id="Freeform 1380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z0cYA&#10;AADdAAAADwAAAGRycy9kb3ducmV2LnhtbESPT2vCQBDF7wW/wzJCL6Vu0lKRNBuxBUW81T/3aXaa&#10;BLOzIbtq9NN3DoK3N8yb37yXzwfXqjP1ofFsIJ0koIhLbxuuDOx3y9cZqBCRLbaeycCVAsyL0VOO&#10;mfUX/qHzNlZKIBwyNFDH2GVah7Imh2HiO2LZ/fneYZSxr7Tt8SJw1+q3JJlqhw3Lhxo7+q6pPG5P&#10;TiiHTbqxbvVy+/g9tV/NOvWrcmnM83hYfIKKNMSH+X69thL/fSb5pY1I0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Fz0cYAAADdAAAADwAAAAAAAAAAAAAAAACYAgAAZHJz&#10;L2Rvd25yZXYueG1sUEsFBgAAAAAEAAQA9QAAAIs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381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4wMMA&#10;AADdAAAADwAAAGRycy9kb3ducmV2LnhtbERPTWvCQBC9F/wPywheim7SgsToKiIEFHqpiucxOyYh&#10;2dmY3Zr4791Cobd5vM9ZbQbTiAd1rrKsIJ5FIIhzqysuFJxP2TQB4TyyxsYyKXiSg8169LbCVNue&#10;v+lx9IUIIexSVFB636ZSurwkg25mW+LA3Wxn0AfYFVJ32Idw08iPKJpLgxWHhhJb2pWU18cfo6Av&#10;5tfdwuzvl3f6yg5xX2eLpFZqMh62SxCeBv8v/nPvdZj/mcT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n4wM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382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EQsQA&#10;AADdAAAADwAAAGRycy9kb3ducmV2LnhtbERP22rCQBB9F/oPyxT6ppsqtJq6ihWEEqHgBX0ds2M2&#10;NDsbslsT/94VBN/mcK4znXe2EhdqfOlYwfsgAUGcO11yoWC/W/XHIHxA1lg5JgVX8jCfvfSmmGrX&#10;8oYu21CIGMI+RQUmhDqV0ueGLPqBq4kjd3aNxRBhU0jdYBvDbSWHSfIhLZYcGwzWtDSU/23/rYLv&#10;9WG1P/+2i9PmEFxmJtmx/syUenvtFl8gAnXhKX64f3ScPxoP4f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REL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383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ittMQA&#10;AADdAAAADwAAAGRycy9kb3ducmV2LnhtbERPTWvCQBC9C/0PyxR6kbqpoSLRTbDagoceNI33ITsm&#10;abOzIbs16b/vCoK3ebzPWWejacWFetdYVvAyi0AQl1Y3XCkovj6elyCcR9bYWiYFf+QgSx8ma0y0&#10;HfhIl9xXIoSwS1BB7X2XSOnKmgy6me2IA3e2vUEfYF9J3eMQwk0r51G0kAYbDg01drStqfzJf42C&#10;efH2ajbj5zR2h/NpqL6LeBe9K/X0OG5WIDyN/i6+ufc6zI+XMVy/CS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4rbT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384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HIMQA&#10;AADdAAAADwAAAGRycy9kb3ducmV2LnhtbERPS2vCQBC+F/oflin0IrqxlhKiq5SC0Ac9qL14G7Jj&#10;Npqdjdmpif++Wyj0Nh/fcxarwTfqQl2sAxuYTjJQxGWwNVcGvnbrcQ4qCrLFJjAZuFKE1fL2ZoGF&#10;DT1v6LKVSqUQjgUacCJtoXUsHXmMk9ASJ+4QOo+SYFdp22Gfwn2jH7LsSXusOTU4bOnFUXnafnsD&#10;o9FHXh0/deyz8/vOSbsf5PxmzP3d8DwHJTTIv/jP/WrT/Fn+CL/fpB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phyD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85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uo3c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g/Xy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G6jdwwAAAN0AAAAP&#10;AAAAAAAAAAAAAAAAAKoCAABkcnMvZG93bnJldi54bWxQSwUGAAAAAAQABAD6AAAAmgMAAAAA&#10;">
                          <o:lock v:ext="edit" aspectratio="t"/>
                          <v:shape id="Freeform 1386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hy8MA&#10;AADdAAAADwAAAGRycy9kb3ducmV2LnhtbERPS2vCQBC+C/0PyxS86cYoIqmrWF94EKFJ6XmanSZp&#10;s7Mhu2r8964g9DYf33Pmy87U4kKtqywrGA0jEMS51RUXCj6z3WAGwnlkjbVlUnAjB8vFS2+OibZX&#10;/qBL6gsRQtglqKD0vkmkdHlJBt3QNsSB+7GtQR9gW0jd4jWEm1rGUTSVBisODSU2tC4p/0vPRkG8&#10;wfQ9/s6O+2yr6fR1+52Mq41S/ddu9QbCU+f/xU/3QYf549kUHt+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Phy8MAAADdAAAADwAAAAAAAAAAAAAAAACYAgAAZHJzL2Rv&#10;d25yZXYueG1sUEsFBgAAAAAEAAQA9QAAAIg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387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zFL8MA&#10;AADdAAAADwAAAGRycy9kb3ducmV2LnhtbERPTWvCQBC9C/0PyxR6Ed3Ygk1SVxEhoOClWjyP2TEJ&#10;yc6m2dXEf98VCt7m8T5nsRpMI27Uucqygtk0AkGcW11xoeDnmE1iEM4ja2wsk4I7OVgtX0YLTLXt&#10;+ZtuB1+IEMIuRQWl920qpctLMuimtiUO3MV2Bn2AXSF1h30IN418j6K5NFhxaCixpU1JeX24GgV9&#10;MT9vErP9PY1pn+1mfZ0lca3U2+uw/gLhafBP8b97q8P8j/gTHt+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zFL8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388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zqMcA&#10;AADdAAAADwAAAGRycy9kb3ducmV2LnhtbESPQWvCQBCF74X+h2UK3urGFqyNrmILgqRQ0Iq9jtkx&#10;G8zOhuxq0n/fORR6m+G9ee+bxWrwjbpRF+vABibjDBRxGWzNlYHD1+ZxBiomZItNYDLwQxFWy/u7&#10;BeY29Lyj2z5VSkI45mjApdTmWsfSkcc4Di2xaOfQeUyydpW2HfYS7hv9lGVT7bFmaXDY0ruj8rK/&#10;egNvH8fN4fzZr0+7YwqFey2+25fCmNHDsJ6DSjSkf/Pf9dYK/vNMcOUbG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Jc6j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389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aXsQA&#10;AADdAAAADwAAAGRycy9kb3ducmV2LnhtbERPS4vCMBC+C/6HMIIXWVMtinaN4j6EPexhdet9aMa2&#10;azMpTbT1328Ewdt8fM9ZbTpTiSs1rrSsYDKOQBBnVpecK0h/dy8LEM4ja6wsk4IbOdis+70VJtq2&#10;vKfrwecihLBLUEHhfZ1I6bKCDLqxrYkDd7KNQR9gk0vdYBvCTSWnUTSXBksODQXW9F5Qdj5cjIJp&#10;+jYz2+57FLuf07HN/9L4I/pUajjotq8gPHX+KX64v3SYHy+WcP8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ml7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390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X/scA&#10;AADdAAAADwAAAGRycy9kb3ducmV2LnhtbESPT0sDQQzF70K/w5CCl9LOqiDt2mkRQfAPHmx76S3s&#10;xJ3Vncx2J3bXb28OgreE9/LeL+vtGFtzpj43iR1cLQowxFXyDdcODvvH+RJMFmSPbWJy8EMZtpvJ&#10;xRpLnwZ+p/NOaqMhnEt0EES60tpcBYqYF6kjVu0j9RFF1762vsdBw2Nrr4vi1kZsWBsCdvQQqPra&#10;fUcHs9nrsv58s3koTi/7IN1xlNOzc5fT8f4OjNAo/+a/6yev+Dcr5ddvdAS7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LF/7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391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        <o:lock v:ext="edit" aspectratio="t"/>
                          <v:shape id="Freeform 1392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icMQA&#10;AADdAAAADwAAAGRycy9kb3ducmV2LnhtbERPS2vCQBC+C/0PywjedKPSV+oqVRG8WNBW6HHITjch&#10;2dmYXWPy77tCobf5+J6zWHW2Ei01vnCsYDpJQBBnThdsFHx97sYvIHxA1lg5JgU9eVgtHwYLTLW7&#10;8ZHaUzAihrBPUUEeQp1K6bOcLPqJq4kj9+MaiyHCxkjd4C2G20rOkuRJWiw4NuRY0yanrDxdrYKD&#10;ec4+/G5+6ctHtz9vz8dv06+VGg279zcQgbrwL/5z73WcP3+dwf2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4YnD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393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7+b8A&#10;AADdAAAADwAAAGRycy9kb3ducmV2LnhtbERPS2sCMRC+C/0PYQreNFuF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/v5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394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vosUA&#10;AADdAAAADwAAAGRycy9kb3ducmV2LnhtbERPTWvCQBC9F/oflil4KXWjFasxq7RCofWkaUFyG7Jj&#10;EpKdDdlVU3+9KxS8zeN9TrLqTSNO1LnKsoLRMAJBnFtdcaHg9+fzZQbCeWSNjWVS8EcOVsvHhwRj&#10;bc+8o1PqCxFC2MWooPS+jaV0eUkG3dC2xIE72M6gD7ArpO7wHMJNI8dRNJUGKw4NJba0Limv06NR&#10;gJcPuclG0X67zYrnSe2zy9vsW6nBU/++AOGp93fxv/tLh/mv8wncvgkn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7C+i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395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fFGsIA&#10;AADdAAAADwAAAGRycy9kb3ducmV2LnhtbERPTWvCQBC9F/oflin0VjdWlCa6SmkptCcxFfQ4ZMck&#10;mJ0Nu1MT/71bKPQ2j/c5q83oOnWhEFvPBqaTDBRx5W3LtYH998fTC6goyBY7z2TgShE26/u7FRbW&#10;D7yjSym1SiEcCzTQiPSF1rFqyGGc+J44cScfHEqCodY24JDCXaefs2yhHbacGhrs6a2h6lz+OAO0&#10;DbP88PWe++1wrGRe5lzvxZjHh/F1CUpolH/xn/vTpvmzfA6/36QT9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18Ua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396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4qEcQA&#10;AADdAAAADwAAAGRycy9kb3ducmV2LnhtbERPTWvCQBC9F/wPywi9SN3YgmjqKiIIVemh6qW3ITvN&#10;ps3OxuzUpP/eLRR6m8f7nMWq97W6UhurwAYm4wwUcRFsxaWB82n7MAMVBdliHZgM/FCE1XJwt8Dc&#10;ho7f6HqUUqUQjjkacCJNrnUsHHmM49AQJ+4jtB4lwbbUtsUuhftaP2bZVHusODU4bGjjqPg6fnsD&#10;o9FhVn6+6thll/3JSfPey2VnzP2wXz+DEurlX/znfrFp/tN8Cr/fpB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uKhH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397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wF7M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Tz5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1wF7MQAAADdAAAA&#10;DwAAAAAAAAAAAAAAAACqAgAAZHJzL2Rvd25yZXYueG1sUEsFBgAAAAAEAAQA+gAAAJsDAAAAAA==&#10;">
                          <o:lock v:ext="edit" aspectratio="t"/>
                          <v:shape id="Freeform 1398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m8U8UA&#10;AADdAAAADwAAAGRycy9kb3ducmV2LnhtbESPT08CMRDF7yZ8h2ZIuEkXMEZXCiEkGA9yAHXPk+3s&#10;n9BON22F9ds7BxNvM3lv3vvNejt6p64UUx/YwGJegCKug+25NfD5cbh/ApUyskUXmAz8UILtZnK3&#10;xtKGG5/oes6tkhBOJRroch5KrVPdkcc0DwOxaE2IHrOssdU24k3CvdPLonjUHnuWhg4H2ndUX87f&#10;3sCp2VVf8bXBqvfOLY/VAx3fgzGz6bh7AZVpzP/mv+s3K/irZ8GV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bxT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399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ME8AA&#10;AADdAAAADwAAAGRycy9kb3ducmV2LnhtbERPTWsCMRC9C/6HMII3zbZCW7dG0ULBq1Y8D5txs3Uz&#10;WZJU4/56UxC8zeN9zmKVbCsu5EPjWMHLtABBXDndcK3g8PM9+QARIrLG1jEpuFGA1XI4WGCp3ZV3&#10;dNnHWuQQDiUqMDF2pZShMmQxTF1HnLmT8xZjhr6W2uM1h9tWvhbFm7TYcG4w2NGXoeq8/7MKNsfm&#10;/WZ6v5Vn+9tTr1M6YVJqPErrTxCRUnyKH+6tzvNn8zn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vME8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00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xQ8cA&#10;AADdAAAADwAAAGRycy9kb3ducmV2LnhtbESPQWvCQBCF74X+h2UKXqTuKmIlukoVCrYntQXJbchO&#10;k2B2NmS3Gv31nUOhtxnem/e+Wa5736gLdbEObGE8MqCIi+BqLi18fb49z0HFhOywCUwWbhRhvXp8&#10;WGLmwpUPdDmmUkkIxwwtVCm1mdaxqMhjHIWWWLTv0HlMsnaldh1eJdw3emLMTHusWRoqbGlbUXE+&#10;/ngLeN/oj3xsTvt9Xg6n55TfX+bv1g6e+tcFqER9+jf/Xe+c4E+N8Ms3MoJ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3cUP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01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yb+8IA&#10;AADdAAAADwAAAGRycy9kb3ducmV2LnhtbERPS2vCQBC+C/0PyxR6qxv7wkRXKS2F9iSNgh6H7JiE&#10;ZmfD7tSk/74rCN7m43vOcj26Tp0oxNazgdk0A0VcedtybWC3/bifg4qCbLHzTAb+KMJ6dTNZYmH9&#10;wN90KqVWKYRjgQYakb7QOlYNOYxT3xMn7uiDQ0kw1NoGHFK46/RDlr1ohy2nhgZ7emuo+il/nQHa&#10;hMd8//We+81wqOS5zLneiTF3t+PrApTQKFfxxf1p0/ynbAbnb9IJ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Jv7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402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7xB8MA&#10;AADdAAAADwAAAGRycy9kb3ducmV2LnhtbERPS4vCMBC+L/gfwgje1lQRka5RVkGseFkf4HW2Gduu&#10;zaQ0UaO/frOw4G0+vudM58HU4katqywrGPQTEMS51RUXCo6H1fsEhPPIGmvLpOBBDuazztsUU23v&#10;vKPb3hcihrBLUUHpfZNK6fKSDLq+bYgjd7atQR9hW0jd4j2Gm1oOk2QsDVYcG0psaFlSftlfjYLz&#10;gMPmtJ2sv37c4pmdljv/nQWlet3w+QHCU/Av8b8703H+KBnC3zfxB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7xB8MAAADd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03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dbD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x1sNwwAAAN0AAAAP&#10;AAAAAAAAAAAAAAAAAKoCAABkcnMvZG93bnJldi54bWxQSwUGAAAAAAQABAD6AAAAmgMAAAAA&#10;">
                        <v:group id="Group 1404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7De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NJr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LsN5wwAAAN0AAAAP&#10;AAAAAAAAAAAAAAAAAKoCAABkcnMvZG93bnJldi54bWxQSwUGAAAAAAQABAD6AAAAmgMAAAAA&#10;">
                          <o:lock v:ext="edit" aspectratio="t"/>
                          <v:shape id="Freeform 1405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PdDMQA&#10;AADdAAAADwAAAGRycy9kb3ducmV2LnhtbERPzWrCQBC+F/oOyxS81U3FVhvdiAjSFvQQmwcYsmM2&#10;JDubZldNfXq3UPA2H9/vLFeDbcWZel87VvAyTkAQl07XXCkovrfPcxA+IGtsHZOCX/Kwyh4flphq&#10;d+GczodQiRjCPkUFJoQuldKXhiz6seuII3d0vcUQYV9J3eMlhttWTpLkTVqsOTYY7GhjqGwOJ6tg&#10;Nr/uTkXdzKqCvn7edx/53rdGqdHTsF6ACDSEu/jf/anj/GnyC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z3Qz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406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ui8MA&#10;AADdAAAADwAAAGRycy9kb3ducmV2LnhtbERPS4vCMBC+L/gfwgheljVVpGjXKCIUFLz4wPNsM9uW&#10;NpPaRFv/vREW9jYf33OW697U4kGtKy0rmIwjEMSZ1SXnCi7n9GsOwnlkjbVlUvAkB+vV4GOJibYd&#10;H+lx8rkIIewSVFB43yRSuqwgg25sG+LA/drWoA+wzaVusQvhppbTKIqlwZJDQ4ENbQvKqtPdKOjy&#10;+Ge7MLvb9ZMO6X7SVeliXik1GvabbxCeev8v/nPvdJg/i2J4fxNO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ui8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07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8p5cMA&#10;AADdAAAADwAAAGRycy9kb3ducmV2LnhtbERP32vCMBB+F/wfwgl709Qhc1ajOEEYFQY60dezOZti&#10;cylNZrv/fhEGvt3H9/MWq85W4k6NLx0rGI8SEMS50yUXCo7f2+E7CB+QNVaOScEveVgt+70Fptq1&#10;vKf7IRQihrBPUYEJoU6l9Lkhi37kauLIXV1jMUTYFFI32MZwW8nXJHmTFkuODQZr2hjKb4cfq+Bj&#10;d9oer1/t+rI/BZeZWXaup5lSL4NuPQcRqAtP8b/7U8f5k2QKj2/i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8p5cMAAADdAAAADwAAAAAAAAAAAAAAAACYAgAAZHJzL2Rv&#10;d25yZXYueG1sUEsFBgAAAAAEAAQA9QAAAIgDAAAAAA=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08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+scA&#10;AADdAAAADwAAAGRycy9kb3ducmV2LnhtbESPQU/CQBCF7yb+h82YeDGwCyghhYWAYuLBg0K5T7pD&#10;W+3ONt2Vln/vHEy8zeS9ee+b1WbwjbpQF+vAFiZjA4q4CK7m0kJ+fB0tQMWE7LAJTBauFGGzvr1Z&#10;YeZCz590OaRSSQjHDC1UKbWZ1rGoyGMch5ZYtHPoPCZZu1K7DnsJ942eGjPXHmuWhgpbeq6o+D78&#10;eAvTfPfkt8P7wyx+nE99+ZXPXsze2vu7YbsElWhI/+a/6zcn+I9GcOUbG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l8fr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09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5S8IA&#10;AADdAAAADwAAAGRycy9kb3ducmV2LnhtbERPTWvCQBC9F/wPywje6sQiYqOrVKFFCq00Fc9DdsyG&#10;ZmdDdhvTf+8WCr3N433Oeju4RvXchdqLhtk0A8VSelNLpeH0+Xy/BBUiiaHGC2v44QDbzehuTbnx&#10;V/ngvoiVSiESctJgY2xzxFBadhSmvmVJ3MV3jmKCXYWmo2sKdw0+ZNkCHdWSGiy1vLdcfhXfTkNx&#10;7lHej6/Lt5e5PyJWdt/andaT8fC0AhV5iP/iP/fBpPnz7BF+v0kn4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jrlL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10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xTp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p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cxTp8cAAADd&#10;AAAADwAAAAAAAAAAAAAAAACqAgAAZHJzL2Rvd25yZXYueG1sUEsFBgAAAAAEAAQA+gAAAJ4DAAAA&#10;AA==&#10;">
                          <o:lock v:ext="edit" aspectratio="t"/>
                          <v:shape id="Freeform 1411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yOMQA&#10;AADdAAAADwAAAGRycy9kb3ducmV2LnhtbERPS4vCMBC+L/gfwgh7W9PuS6lG8YHgZQVf4HFoxrTY&#10;TLpN1PbfbxYW9jYf33Mms9ZW4k6NLx0rSAcJCOLc6ZKNguNh/TIC4QOyxsoxKejIw2zae5pgpt2D&#10;d3TfByNiCPsMFRQh1JmUPi/Ioh+4mjhyF9dYDBE2RuoGHzHcVvI1ST6lxZJjQ4E1LQvKr/ubVfBl&#10;hvnWr9++u+uH25xWp93ZdAulnvvtfAwiUBv+xX/ujY7z39MUfr+JJ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TMjj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412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+VcQA&#10;AADdAAAADwAAAGRycy9kb3ducmV2LnhtbERPTWuDQBC9B/oflin0EuqqhJBYN6EEhBRySVp6nrpT&#10;Fd1Z627V/vtuIJDbPN7n5PvZdGKkwTWWFSRRDIK4tLrhSsHHe/G8AeE8ssbOMin4Iwf73cMix0zb&#10;ic80XnwlQgi7DBXU3veZlK6syaCLbE8cuG87GPQBDpXUA04h3HQyjeO1NNhwaKixp0NNZXv5NQqm&#10;av112Jrjz+eSTsVbMrXFdtMq9fQ4v76A8DT7u/jmPuowf5WkcP0mnC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bPlXEAAAA3QAAAA8AAAAAAAAAAAAAAAAAmAIAAGRycy9k&#10;b3ducmV2LnhtbFBLBQYAAAAABAAEAPUAAACJAwAAAAA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13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25O8QA&#10;AADdAAAADwAAAGRycy9kb3ducmV2LnhtbERP22rCQBB9L/Qflin4VjdaqW3qKloQJELBC/o6Zsds&#10;aHY2ZFcT/94VCn2bw7nOZNbZSlyp8aVjBYN+AoI4d7rkQsF+t3z9AOEDssbKMSm4kYfZ9Plpgql2&#10;LW/oug2FiCHsU1RgQqhTKX1uyKLvu5o4cmfXWAwRNoXUDbYx3FZymCTv0mLJscFgTd+G8t/txSpY&#10;rA/L/fmnnZ82h+Ay85kd63GmVO+lm3+BCNSFf/Gfe6Xj/NHgDR7fxB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NuTv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14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tIsQA&#10;AADdAAAADwAAAGRycy9kb3ducmV2LnhtbERPS2vCQBC+F/wPywheRDc+KpK6itoKHjxUjfchOyap&#10;2dmQ3Zr037uC0Nt8fM9ZrFpTijvVrrCsYDSMQBCnVhecKUjOu8EchPPIGkvLpOCPHKyWnbcFxto2&#10;fKT7yWcihLCLUUHufRVL6dKcDLqhrYgDd7W1QR9gnUldYxPCTSnHUTSTBgsODTlWtM0pvZ1+jYJx&#10;snk36/bQn7jv66XJfpLJZ/SlVK/brj9AeGr9v/jl3uswfzqawvO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xbSL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15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lk8IA&#10;AADdAAAADwAAAGRycy9kb3ducmV2LnhtbERPTWvCQBC9F/wPywje6kSxRaKrVKFSCq0YS89DdsyG&#10;ZmdDdhvTf98tFLzN433Oeju4RvXchdqLhtk0A8VSelNLpeHj/Hy/BBUiiaHGC2v44QDbzehuTbnx&#10;VzlxX8RKpRAJOWmwMbY5YigtOwpT37Ik7uI7RzHBrkLT0TWFuwbnWfaIjmpJDZZa3lsuv4pvp6H4&#10;7FHej6/Lt8PCHxEru2/tTuvJeHhagYo8xJv43/1i0vzF7AH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GiWT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16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luS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aW5IwwAAAN0AAAAP&#10;AAAAAAAAAAAAAAAAAKoCAABkcnMvZG93bnJldi54bWxQSwUGAAAAAAQABAD6AAAAmgMAAAAA&#10;">
                          <o:lock v:ext="edit" aspectratio="t"/>
                          <v:shape id="Freeform 1417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mHsEA&#10;AADdAAAADwAAAGRycy9kb3ducmV2LnhtbERPS2sCMRC+C/6HMII3N6tILVujSKHFgx607Z6HzeyD&#10;JpMlSXX9940geJuP7znr7WCNuJAPnWMF8ywHQVw53XGj4PvrY/YKIkRkjcYxKbhRgO1mPFpjod2V&#10;T3Q5x0akEA4FKmhj7AspQ9WSxZC5njhxtfMWY4K+kdrjNYVbIxd5/iItdpwaWuzpvaXq9/xnFZzq&#10;XfnjP2ssO2vM4lgu6XhwSk0nw+4NRKQhPsUP916n+cv5Cu7fpB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5h7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418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nt8MA&#10;AADdAAAADwAAAGRycy9kb3ducmV2LnhtbESPQWsCMRCF70L/QxihN81aSi2rUWyh4LW29Dxsxs3q&#10;ZrIkqcb99Z1DwdsM781736y3xffqQjF1gQ0s5hUo4ibYjlsD318fs1dQKSNb7AOTgRsl2G4eJmus&#10;bbjyJ10OuVUSwqlGAy7nodY6NY48pnkYiEU7hugxyxpbbSNeJdz3+qmqXrTHjqXB4UDvjprz4dcb&#10;ePvpljc3xr0++9NIoy3liMWYx2nZrUBlKvlu/r/eW8F/XgiufCMj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6nt8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19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OA8UA&#10;AADdAAAADwAAAGRycy9kb3ducmV2LnhtbERPTWvCQBC9C/0PyxR6kbpJEWvTrFKFgvVkU0FyG7LT&#10;JCQ7G7Jbjf76riB4m8f7nHQ5mFYcqXe1ZQXxJAJBXFhdc6lg//P5PAfhPLLG1jIpOJOD5eJhlGKi&#10;7Ym/6Zj5UoQQdgkqqLzvEildUZFBN7EdceB+bW/QB9iXUvd4CuGmlS9RNJMGaw4NFXa0rqhosj+j&#10;AC8ruc3j6LDb5eV42vj88jr/Uurpcfh4B+Fp8Hfxzb3RYf40foPrN+EE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lE4D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20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iAMUA&#10;AADdAAAADwAAAGRycy9kb3ducmV2LnhtbESPT0vDQBDF74LfYRnBm91Y/2DSbosogp5KY8Eeh+yY&#10;BLOzYXds4rd3DoK3Gd6b936z3s5hMCdKuY/s4HpRgCFuou+5dXB4f7l6AJMF2eMQmRz8UIbt5vxs&#10;jZWPE+/pVEtrNIRzhQ46kbGyNjcdBcyLOBKr9hlTQNE1tdYnnDQ8DHZZFPc2YM/a0OFITx01X/V3&#10;cEC7dFN+vD2XcTcdG7mrS24P4tzlxfy4AiM0y7/57/rVK/7tUvn1Gx3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IAxQAAAN0AAAAPAAAAAAAAAAAAAAAAAJgCAABkcnMv&#10;ZG93bnJldi54bWxQSwUGAAAAAAQABAD1AAAAig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421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pLcIA&#10;AADdAAAADwAAAGRycy9kb3ducmV2LnhtbERPTWvCQBC9F/oflil4qxNFikRXaYUWEVoxiuchO2aD&#10;2dmQXWP677uFQm/zeJ+zXA+uUT13ofaiYTLOQLGU3tRSaTgd35/noEIkMdR4YQ3fHGC9enxYUm78&#10;XQ7cF7FSKURCThpsjG2OGErLjsLYtyyJu/jOUUywq9B0dE/hrsFplr2go1pSg6WWN5bLa3FzGopz&#10;j/K1380/P2Z+j1jZTWvftB49Da8LUJGH+C/+c29Nmj+bTuD3m3QC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ekt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422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6i9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/0g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D6i9sQAAADdAAAA&#10;DwAAAAAAAAAAAAAAAACqAgAAZHJzL2Rvd25yZXYueG1sUEsFBgAAAAAEAAQA+gAAAJsDAAAAAA==&#10;">
                          <o:lock v:ext="edit" aspectratio="t"/>
                          <v:shape id="Freeform 1423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GU8QA&#10;AADdAAAADwAAAGRycy9kb3ducmV2LnhtbERPyW7CMBC9V+o/WFOJW3EKUYUCBlVQoOXGdh/FQxyI&#10;x2lsQsrX15Uq9TZPb53JrLOVaKnxpWMFL/0EBHHudMmFgsN++TwC4QOyxsoxKfgmD7Pp48MEM+1u&#10;vKV2FwoRQ9hnqMCEUGdS+tyQRd93NXHkTq6xGCJsCqkbvMVwW8lBkrxKiyXHBoM1zQ3ll93VKvgy&#10;7+3iGD7TdF3fT6vh2m/O91yp3lP3NgYRqAv/4j/3h47z08EQfr+JJ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2xlP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424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nD78A&#10;AADdAAAADwAAAGRycy9kb3ducmV2LnhtbERPTWsCMRC9F/wPYQRvNatI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2cP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25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WOu8QA&#10;AADdAAAADwAAAGRycy9kb3ducmV2LnhtbERPS4vCMBC+L+x/CLPgRTRVfFGNooKw7skXSG9DM7bF&#10;ZlKaqF1/vVkQ9jYf33Nmi8aU4k61Kywr6HUjEMSp1QVnCk7HTWcCwnlkjaVlUvBLDhbzz48Zxto+&#10;eE/3g89ECGEXo4Lc+yqW0qU5GXRdWxEH7mJrgz7AOpO6xkcIN6XsR9FIGiw4NORY0Tqn9Hq4GQX4&#10;XMmfpBedd7skaw+uPnmOJ1ulWl/NcgrCU+P/xW/3tw7zB/0h/H0TTp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1jrv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26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f78MA&#10;AADdAAAADwAAAGRycy9kb3ducmV2LnhtbERPTUvDQBC9C/6HZYTe7MZWS5N2W8RS0FMxFtrjkB2T&#10;YHY27I5N/PeuIPQ2j/c56+3oOnWhEFvPBh6mGSjiytuWawPHj/39ElQUZIudZzLwQxG2m9ubNRbW&#10;D/xOl1JqlUI4FmigEekLrWPVkMM49T1x4j59cCgJhlrbgEMKd52eZdlCO2w5NTTY00tD1Vf57QzQ&#10;Iczz09su94fhXMlTmXN9FGMmd+PzCpTQKFfxv/vVpvmPswX8fZNO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Bf78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427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yCtsIA&#10;AADdAAAADwAAAGRycy9kb3ducmV2LnhtbERPS4vCMBC+C/sfwix403SLj7UaRVwUj1rX+9CMbbWZ&#10;lCbW+u/NwoK3+fies1h1phItNa60rOBrGIEgzqwuOVfwe9oOvkE4j6yxskwKnuRgtfzoLTDR9sFH&#10;alOfixDCLkEFhfd1IqXLCjLohrYmDtzFNgZ9gE0udYOPEG4qGUfRRBosOTQUWNOmoOyW3o2CetzK&#10;+HB7/syy+/q8203aTXy9KNX/7NZzEJ46/xb/u/c6zB/FU/j7Jpw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IK2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28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      <v:group id="Group 1429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powh8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8fv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powh8QAAADdAAAA&#10;DwAAAAAAAAAAAAAAAACqAgAAZHJzL2Rvd25yZXYueG1sUEsFBgAAAAAEAAQA+gAAAJsDAAAAAA==&#10;">
                          <o:lock v:ext="edit" aspectratio="t"/>
                          <v:shape id="Freeform 1430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c2MYA&#10;AADdAAAADwAAAGRycy9kb3ducmV2LnhtbESPQW/CMAyF70j7D5En7QbpYGJTISCEhBhjl3X7AaZx&#10;m4rGqZoMyr+fD5O42XrP731ergffqgv1sQls4HmSgSIug224NvDzvRu/gYoJ2WIbmAzcKMJ69TBa&#10;Ym7Dlb/oUqRaSQjHHA24lLpc61g68hgnoSMWrQq9xyRrX2vb41XCfaunWTbXHhuWBocdbR2V5+LX&#10;GzhXxW47HPafU/da2eNp4/zH3Bnz9DhsFqASDelu/r9+t4L/MhN++UZG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Qc2MYAAADdAAAADwAAAAAAAAAAAAAAAACYAgAAZHJz&#10;L2Rvd25yZXYueG1sUEsFBgAAAAAEAAQA9QAAAIs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431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8QsQA&#10;AADdAAAADwAAAGRycy9kb3ducmV2LnhtbERPTWvCQBC9F/wPywheSrOJFtE0q4gQUOilVjxPs9Mk&#10;JDsbs6uJ/75bKPQ2j/c52XY0rbhT72rLCpIoBkFcWF1zqeD8mb+sQDiPrLG1TAoe5GC7mTxlmGo7&#10;8AfdT74UIYRdigoq77tUSldUZNBFtiMO3LftDfoA+1LqHocQblo5j+OlNFhzaKiwo31FRXO6GQVD&#10;ufzar83henmm9/yYDE2+XjVKzabj7g2Ep9H/i//cBx3mvy4S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8/ELEAAAA3Q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432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AwMQA&#10;AADdAAAADwAAAGRycy9kb3ducmV2LnhtbERP22rCQBB9F/oPyxT6phttqRpdxRaEEkHwgr6O2TEb&#10;mp0N2a1J/74rFHybw7nOfNnZStyo8aVjBcNBAoI4d7rkQsHxsO5PQPiArLFyTAp+ycNy8dSbY6pd&#10;yzu67UMhYgj7FBWYEOpUSp8bsugHriaO3NU1FkOETSF1g20Mt5UcJcm7tFhybDBY06eh/Hv/YxV8&#10;bE7r43Xbri67U3CZmWbnepwp9fLcrWYgAnXhIf53f+k4/+11BPdv4gl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0QMD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433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2pNsQA&#10;AADdAAAADwAAAGRycy9kb3ducmV2LnhtbERPS2vCQBC+F/oflil4Ed3UtCKpq/gEDx6qxvuQHZO0&#10;2dmQXU38925B6G0+vudM552pxI0aV1pW8D6MQBBnVpecK0hP28EEhPPIGivLpOBODuaz15cpJtq2&#10;fKDb0ecihLBLUEHhfZ1I6bKCDLqhrYkDd7GNQR9gk0vdYBvCTSVHUTSWBksODQXWtCoo+z1ejYJR&#10;uvw0i27fj9335dzmP2m8jjZK9d66xRcIT53/Fz/dOx3mf8Qx/H0TT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tqTb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434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caMIA&#10;AADdAAAADwAAAGRycy9kb3ducmV2LnhtbERPTUvDQBC9C/6HZQRvdqIGKWm3RQuKFGoxLT0P2Wk2&#10;NDsbsmua/vuuIHibx/uc+XJ0rRq4D40XDY+TDBRL5U0jtYb97v1hCipEEkOtF9Zw4QDLxe3NnArj&#10;z/LNQxlrlUIkFKTBxtgViKGy7ChMfMeSuKPvHcUE+xpNT+cU7lp8yrIXdNRIarDU8cpydSp/nIby&#10;MKB8bdfTzUfut4i1XXX2Tev7u/F1BiryGP/Ff+5Pk+bnzzn8fpNOw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49xo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435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g6sX8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oOrF/FAAAA3QAA&#10;AA8AAAAAAAAAAAAAAAAAqgIAAGRycy9kb3ducmV2LnhtbFBLBQYAAAAABAAEAPoAAACcAwAAAAA=&#10;">
                          <o:lock v:ext="edit" aspectratio="t"/>
                          <v:shape id="Freeform 1436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f5cIA&#10;AADdAAAADwAAAGRycy9kb3ducmV2LnhtbERPS2sCMRC+F/wPYYTealYrUrbGZREqHvSgbfc8bGYf&#10;NJksSarrv28Kgrf5+J6zLkZrxIV86B0rmM8yEMS10z23Cr4+P17eQISIrNE4JgU3ClBsJk9rzLW7&#10;8oku59iKFMIhRwVdjEMuZag7shhmbiBOXOO8xZigb6X2eE3h1shFlq2kxZ5TQ4cDbTuqf86/VsGp&#10;Katvv2uw6q0xi2O1pOPBKfU8Hct3EJHG+BDf3Xud5i9fV/D/TTp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h/lwgAAAN0AAAAPAAAAAAAAAAAAAAAAAJgCAABkcnMvZG93&#10;bnJldi54bWxQSwUGAAAAAAQABAD1AAAAhw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437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BrcQA&#10;AADdAAAADwAAAGRycy9kb3ducmV2LnhtbERPTWvCQBC9F/wPywi9lLrRFqvRVUQIKHgxlp7H7JiE&#10;ZGdjdmvSf+8KBW/zeJ+zXPemFjdqXWlZwXgUgSDOrC45V/B9St5nIJxH1lhbJgV/5GC9GrwsMda2&#10;4yPdUp+LEMIuRgWF900spcsKMuhGtiEO3MW2Bn2AbS51i10IN7WcRNFUGiw5NBTY0LagrEp/jYIu&#10;n563c7O7/rzRIdmPuyqZzyqlXof9ZgHCU++f4n/3Tof5nx9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Zwa3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438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3KsgA&#10;AADdAAAADwAAAGRycy9kb3ducmV2LnhtbESPT2vCQBDF74V+h2UK3nRTW/ondRUtCCWFglbsdZod&#10;s6HZ2ZBdTfz2zkHobYb35r3fzBaDb9SJulgHNnA/yUARl8HWXBnYfa/HL6BiQrbYBCYDZ4qwmN/e&#10;zDC3oecNnbapUhLCMUcDLqU21zqWjjzGSWiJRTuEzmOStau07bCXcN/oaZY9aY81S4PDlt4dlX/b&#10;ozew+tyvd4evfvm72adQuNfip30ujBndDcs3UImG9G++Xn9YwX98EFz5Rkb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3HcqyAAAAN0AAAAPAAAAAAAAAAAAAAAAAJgCAABk&#10;cnMvZG93bnJldi54bWxQSwUGAAAAAAQABAD1AAAAjQMAAAAA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439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We3MUA&#10;AADdAAAADwAAAGRycy9kb3ducmV2LnhtbERPS2vCQBC+F/wPywheim40VTS6itoWeujBR7wP2TGJ&#10;ZmdDdmvSf98tFHqbj+85q01nKvGgxpWWFYxHEQjizOqScwXp+X04B+E8ssbKMin4Jgebde9phYm2&#10;LR/pcfK5CCHsElRQeF8nUrqsIINuZGviwF1tY9AH2ORSN9iGcFPJSRTNpMGSQ0OBNe0Lyu6nL6Ng&#10;ku6mZtt9PsfucL20+S2NX6M3pQb9brsE4anz/+I/94cO81/iBfx+E06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Z7c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440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pFsQA&#10;AADdAAAADwAAAGRycy9kb3ducmV2LnhtbESPQUvDQBCF70L/wzIFb3ZiCVJit0ULFRG0GMXzkB2z&#10;wexsyK5p/PfOQfA2w3vz3jfb/Rx6M/GYuigWrlcFGJYmuk5aC+9vx6sNmJRJHPVR2MIPJ9jvFhdb&#10;qlw8yytPdW6NhkiqyILPeagQU+M5UFrFgUW1zzgGyrqOLbqRzhoeelwXxQ0G6kQbPA188Nx81d/B&#10;Qv0xobycnjbPD2U8Ibb+MPh7ay+X890tmMxz/jf/XT86xS9L5ddvdAT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eqRb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441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PZIc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BrD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M9khwwAAAN0AAAAP&#10;AAAAAAAAAAAAAAAAAKoCAABkcnMvZG93bnJldi54bWxQSwUGAAAAAAQABAD6AAAAmgMAAAAA&#10;">
                          <o:lock v:ext="edit" aspectratio="t"/>
                          <v:shape id="Freeform 1442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GaMQA&#10;AADdAAAADwAAAGRycy9kb3ducmV2LnhtbERPyW7CMBC9V+IfrKnEDZxCVFUBgyqWUnorhfsoHuLQ&#10;eBxiN6R8Pa6E1Ns8vXWm885WoqXGl44VPA0TEMS50yUXCvZf68ELCB+QNVaOScEveZjPeg9TzLS7&#10;8Ce1u1CIGMI+QwUmhDqT0ueGLPqhq4kjd3SNxRBhU0jd4CWG20qOkuRZWiw5NhisaWEo/979WAVn&#10;s2qXh7BN0019Pb6NN/7jdM2V6j92rxMQgbrwL76733Wcn6Yj+Psmn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lhmj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443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a28AA&#10;AADdAAAADwAAAGRycy9kb3ducmV2LnhtbERPTWsCMRC9C/0PYQreNFuVtmyNUgXBq7b0PGzGzdbN&#10;ZEmixv31RhC8zeN9znyZbCvO5EPjWMHbuABBXDndcK3g92cz+gQRIrLG1jEpuFKA5eJlMMdSuwvv&#10;6LyPtcghHEpUYGLsSilDZchiGLuOOHMH5y3GDH0ttcdLDretnBTFu7TYcG4w2NHaUHXcn6yC1V/z&#10;cTW938qj/e+p1ykdMCk1fE3fXyAipfgUP9xbnefPZlO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a28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444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OgMMA&#10;AADdAAAADwAAAGRycy9kb3ducmV2LnhtbERPS4vCMBC+L/gfwgheZE2VskrXKCoI6skXLL0NzWxb&#10;bCaliVr99WZB2Nt8fM+ZzltTiRs1rrSsYDiIQBBnVpecKzif1p8TEM4ja6wsk4IHOZjPOh9TTLS9&#10;84FuR5+LEMIuQQWF93UipcsKMugGtiYO3K9tDPoAm1zqBu8h3FRyFEVf0mDJoaHAmlYFZZfj1SjA&#10;51Lu0mH0s9+neT+++PQ5nmyV6nXbxTcIT63/F7/dGx3mx3EMf9+EE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bOgMMAAADdAAAADwAAAAAAAAAAAAAAAACYAgAAZHJzL2Rv&#10;d25yZXYueG1sUEsFBgAAAAAEAAQA9QAAAIgDAAAAAA=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445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0kOMMA&#10;AADdAAAADwAAAGRycy9kb3ducmV2LnhtbERPTUvDQBC9C/0Pywi92Y22FRO7LcVS0FNpLOhxyI5J&#10;MDsbdqdN+u9dQfA2j/c5q83oOnWhEFvPBu5nGSjiytuWawOn9/3dE6goyBY7z2TgShE268nNCgvr&#10;Bz7SpZRapRCOBRpoRPpC61g15DDOfE+cuC8fHEqCodY24JDCXacfsuxRO2w5NTTY00tD1Xd5dgbo&#10;EOb5x9su94fhs5JlmXN9EmOmt+P2GZTQKP/iP/erTfMXiyX8fpNO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0kOM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446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U+cIA&#10;AADdAAAADwAAAGRycy9kb3ducmV2LnhtbERPTWvCQBC9F/oflin0VictQSS6ihVaSqEVo3gesmM2&#10;mJ0N2W1M/323IHibx/ucxWp0rRq4D40XDc+TDBRL5U0jtYbD/u1pBipEEkOtF9bwywFWy/u7BRXG&#10;X2THQxlrlUIkFKTBxtgViKGy7ChMfMeSuJPvHcUE+xpNT5cU7lp8ybIpOmokNVjqeGO5Opc/TkN5&#10;HFC+t5+zr/fcbxFru+nsq9aPD+N6DiryGG/iq/vDpPl5PoX/b9IJu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5T5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447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bkzsQAAADdAAAADwAAAGRycy9kb3ducmV2LnhtbERPTWvCQBC9F/oflin0&#10;pptUbSV1FREVD1JoFMTbkB2TYHY2ZLdJ/PeuIPQ2j/c5s0VvKtFS40rLCuJhBII4s7rkXMHxsBlM&#10;QTiPrLGyTApu5GAxf32ZYaJtx7/Upj4XIYRdggoK7+tESpcVZNANbU0cuIttDPoAm1zqBrsQbir5&#10;EUWf0mDJoaHAmlYFZdf0zyjYdtgtR/G63V8vq9v5MPk57WNS6v2tX36D8NT7f/HTvdNh/nj8B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bkzsQAAADdAAAA&#10;DwAAAAAAAAAAAAAAAACqAgAAZHJzL2Rvd25yZXYueG1sUEsFBgAAAAAEAAQA+gAAAJsDAAAAAA==&#10;">
                          <o:lock v:ext="edit" aspectratio="t"/>
                          <v:shape id="Freeform 1448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oYU8gA&#10;AADdAAAADwAAAGRycy9kb3ducmV2LnhtbESPQUvDQBCF74L/YRmhF2k31iIl7baIrSIiiG1K8TZk&#10;xySYnU131zT+e+cgeJvhvXnvm+V6cK3qKcTGs4GbSQaKuPS24cpAsX8cz0HFhGyx9UwGfijCenV5&#10;scTc+jO/U79LlZIQjjkaqFPqcq1jWZPDOPEdsWifPjhMsoZK24BnCXetnmbZnXbYsDTU2NFDTeXX&#10;7tsZeD1+nK7j7eEtbJ/wZRtc0ftNYczoarhfgEo0pH/z3/WzFfzZTHDlGxlBr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ahhTyAAAAN0AAAAPAAAAAAAAAAAAAAAAAJgCAABk&#10;cnMvZG93bnJldi54bWxQSwUGAAAAAAQABAD1AAAAjQ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449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tMb8A&#10;AADdAAAADwAAAGRycy9kb3ducmV2LnhtbERPS2sCMRC+C/0PYQreNFuRPrZGqYLgVSueh8242bqZ&#10;LEnUuL/eFARv8/E9Z7ZIthUX8qFxrOBtXIAgrpxuuFaw/12PPkGEiKyxdUwKbhRgMX8ZzLDU7spb&#10;uuxiLXIIhxIVmBi7UspQGbIYxq4jztzReYsxQ19L7fGaw20rJ0XxLi02nBsMdrQyVJ12Z6tgeWg+&#10;bqb3G3myfz31OqUjJqWGr+nnG0SkFJ/ih3uj8/zp9Av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S0x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450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eXscA&#10;AADdAAAADwAAAGRycy9kb3ducmV2LnhtbESPQWvCQBCF70L/wzKFXkQ3ilWJrtIKhdaTVUFyG7Jj&#10;EszOhuxWU3+9cyj0NsN78943y3XnanWlNlSeDYyGCSji3NuKCwPHw8dgDipEZIu1ZzLwSwHWq6fe&#10;ElPrb/xN130slIRwSNFAGWOTah3ykhyGoW+IRTv71mGUtS20bfEm4a7W4ySZaocVS0OJDW1Kyi/7&#10;H2cA7+96m42S026XFf3JJWb32fzLmJfn7m0BKlIX/81/159W8Cevwi/fyAh69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EXl7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451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+05sMA&#10;AADdAAAADwAAAGRycy9kb3ducmV2LnhtbERPTUvDQBC9C/6HZYTe7KbWiondFmkp1FNpLOhxyI5J&#10;MDsbdqdN+u9dQfA2j/c5y/XoOnWhEFvPBmbTDBRx5W3LtYHT++7+GVQUZIudZzJwpQjr1e3NEgvr&#10;Bz7SpZRapRCOBRpoRPpC61g15DBOfU+cuC8fHEqCodY24JDCXacfsuxJO2w5NTTY06ah6rs8OwN0&#10;CPP8422b+8PwWcmizLk+iTGTu/H1BZTQKP/iP/fepvmPixn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+05s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452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SU8EA&#10;AADdAAAADwAAAGRycy9kb3ducmV2LnhtbERPS4vCMBC+C/sfwizsTdMtKto1FnFRPPq8D83Ydm0m&#10;pYlt/fcbQfA2H99zFmlvKtFS40rLCr5HEQjizOqScwXn02Y4A+E8ssbKMil4kIN0+TFYYKJtxwdq&#10;jz4XIYRdggoK7+tESpcVZNCNbE0cuKttDPoAm1zqBrsQbioZR9FUGiw5NBRY07qg7Ha8GwX1pJXx&#10;/vb4nWf31WW7nbbr+O+q1Ndnv/oB4an3b/HLvdNh/ngSw/ObcIJ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dUlP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453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454" name="Group 1454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455" name="Group 145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456" name="Freeform 14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7" name="Freeform 14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8" name="Freeform 14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59" name="Freeform 14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0" name="Freeform 14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61" name="Group 146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462" name="Freeform 1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3" name="Freeform 1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4" name="Freeform 14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5" name="Freeform 14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6" name="Freeform 14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67" name="Group 146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468" name="Freeform 14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69" name="Freeform 14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0" name="Freeform 14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1" name="Freeform 14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2" name="Freeform 14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73" name="Group 147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474" name="Freeform 14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5" name="Freeform 14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6" name="Freeform 14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7" name="Freeform 14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78" name="Freeform 14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479" name="Group 1479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480" name="Group 148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481" name="Freeform 148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2" name="Freeform 14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3" name="Freeform 14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4" name="Freeform 14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5" name="Freeform 14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86" name="Group 148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487" name="Freeform 14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8" name="Freeform 14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89" name="Freeform 14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0" name="Freeform 14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1" name="Freeform 14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2" name="Group 149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493" name="Freeform 14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4" name="Freeform 14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5" name="Freeform 14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6" name="Freeform 14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497" name="Freeform 14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498" name="Group 149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499" name="Freeform 14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0" name="Freeform 15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1" name="Freeform 15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2" name="Freeform 15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3" name="Freeform 15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04" name="Group 1504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505" name="Group 150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506" name="Freeform 15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7" name="Freeform 150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8" name="Freeform 15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09" name="Freeform 15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0" name="Freeform 15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11" name="Group 151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512" name="Freeform 15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3" name="Freeform 15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4" name="Freeform 15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5" name="Freeform 15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6" name="Freeform 15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17" name="Group 151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518" name="Freeform 15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19" name="Freeform 15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0" name="Freeform 15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1" name="Freeform 15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2" name="Freeform 15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23" name="Group 152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524" name="Freeform 15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5" name="Freeform 15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6" name="Freeform 15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7" name="Freeform 15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28" name="Freeform 15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07EBD2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">
                      <o:lock v:ext="edit" aspectratio="t"/>
                      <v:group id="Group 1454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sZM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+k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d7GTFAAAA3QAA&#10;AA8AAAAAAAAAAAAAAAAAqgIAAGRycy9kb3ducmV2LnhtbFBLBQYAAAAABAAEAPoAAACcAwAAAAA=&#10;">
                        <v:group id="Group 1455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FJ/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/0o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9FJ/8QAAADdAAAA&#10;DwAAAAAAAAAAAAAAAACqAgAAZHJzL2Rvd25yZXYueG1sUEsFBgAAAAAEAAQA+gAAAJsDAAAAAA==&#10;">
                          <o:lock v:ext="edit" aspectratio="t"/>
                          <v:shape id="Freeform 1456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vHMMA&#10;AADdAAAADwAAAGRycy9kb3ducmV2LnhtbESPzarCMBCF94LvEEZwI5pWriLVKCoo4s6//diMbbGZ&#10;lCZqvU9/c0FwN8M555szs0VjSvGk2hWWFcSDCARxanXBmYLzadOfgHAeWWNpmRS8ycFi3m7NMNH2&#10;xQd6Hn0mAoRdggpy76tESpfmZNANbEUctJutDfqw1pnUNb4C3JRyGEVjabDgcCHHitY5pffjwwTK&#10;ZR/vtdn2fkfXR7kqdrHdphulup1mOQXhqfFf8ye906H+z2gM/9+EEe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6vHMMAAADdAAAADwAAAAAAAAAAAAAAAACYAgAAZHJzL2Rv&#10;d25yZXYueG1sUEsFBgAAAAAEAAQA9QAAAIgDAAAAAA==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457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YkDcQA&#10;AADdAAAADwAAAGRycy9kb3ducmV2LnhtbERPTWvCQBC9F/wPywi9lLpRWqvRVUQIKHgxlp7H7JiE&#10;ZGdjdmvSf+8KBW/zeJ+zXPemFjdqXWlZwXgUgSDOrC45V/B9St5nIJxH1lhbJgV/5GC9GrwsMda2&#10;4yPdUp+LEMIuRgWF900spcsKMuhGtiEO3MW2Bn2AbS51i10IN7WcRNFUGiw5NBTY0LagrEp/jYIu&#10;n563c7O7/rzRIdmPuyqZzyqlXof9ZgHCU++f4n/3Tof5H59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GJA3EAAAA3Q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458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SiscA&#10;AADdAAAADwAAAGRycy9kb3ducmV2LnhtbESPT2vCQBDF74V+h2UK3nRT6d/UVbQglBQKWrHXaXbM&#10;hmZnQ3Y18ds7B6G3Gd6b934zWwy+USfqYh3YwP0kA0VcBltzZWD3vR6/gIoJ2WITmAycKcJifnsz&#10;w9yGnjd02qZKSQjHHA24lNpc61g68hgnoSUW7RA6j0nWrtK2w17CfaOnWfakPdYsDQ5bendU/m2P&#10;3sDqc7/eHb765e9mn0LhXouf9rkwZnQ3LN9AJRrSv/l6/WEF/+FRcOUbGUH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Dkor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459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7fMQA&#10;AADdAAAADwAAAGRycy9kb3ducmV2LnhtbERPS2vCQBC+F/wPywheim6qVTS6itoWPHjwEe9Ddkxi&#10;s7Mhu5r033cLBW/z8T1nsWpNKR5Uu8KygrdBBII4tbrgTEFy/upPQTiPrLG0TAp+yMFq2XlZYKxt&#10;w0d6nHwmQgi7GBXk3lexlC7NyaAb2Io4cFdbG/QB1pnUNTYh3JRyGEUTabDg0JBjRduc0u/T3SgY&#10;JpuxWbf715E7XC9NdktGH9GnUr1uu56D8NT6p/jfvdNh/vt4Bn/fhB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ae3z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460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qvMcA&#10;AADdAAAADwAAAGRycy9kb3ducmV2LnhtbESPT0sDQQzF74LfYYjgpbSzipSy7bRIoeAfPNh68RZ2&#10;0p2tO5ntTuyu394cBG8J7+W9X1abMbbmQn1uEju4mxVgiKvkG64dfBx20wWYLMge28Tk4IcybNbX&#10;VyssfRr4nS57qY2GcC7RQRDpSmtzFShinqWOWLVj6iOKrn1tfY+DhsfW3hfF3EZsWBsCdrQNVH3t&#10;v6ODyeR1UZ/ebB6K88shSPc5yvnZudub8XEJRmiUf/Pf9ZNX/Ie58us3OoJd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0qrzHAAAA3QAAAA8AAAAAAAAAAAAAAAAAmAIAAGRy&#10;cy9kb3ducmV2LnhtbFBLBQYAAAAABAAEAPUAAACM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461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        <o:lock v:ext="edit" aspectratio="t"/>
                          <v:shape id="Freeform 1462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MV8MA&#10;AADdAAAADwAAAGRycy9kb3ducmV2LnhtbERPS2vCQBC+C/0PyxR6042piERX8dXSgwgmpecxO01S&#10;s7Mhu9X4711B8DYf33Nmi87U4kytqywrGA4iEMS51RUXCr6zj/4EhPPIGmvLpOBKDhbzl94ME20v&#10;fKBz6gsRQtglqKD0vkmkdHlJBt3ANsSB+7WtQR9gW0jd4iWEm1rGUTSWBisODSU2tC4pP6X/RkG8&#10;wXQVH7PdZ7bVtP+5/o3eq41Sb6/dcgrCU+ef4of7S4f5o3EM92/CC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MV8MAAADdAAAADwAAAAAAAAAAAAAAAACYAgAAZHJzL2Rv&#10;d25yZXYueG1sUEsFBgAAAAAEAAQA9QAAAIgDAAAAAA=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463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Hos8MA&#10;AADdAAAADwAAAGRycy9kb3ducmV2LnhtbERPTWvCQBC9F/wPywheim5sS9DoKiIELHipFc9jdkxC&#10;srMxuzXx37uC0Ns83ucs172pxY1aV1pWMJ1EIIgzq0vOFRx/0/EMhPPIGmvLpOBODtarwdsSE207&#10;/qHbwecihLBLUEHhfZNI6bKCDLqJbYgDd7GtQR9gm0vdYhfCTS0/oiiWBksODQU2tC0oqw5/RkGX&#10;x+ft3Oyup3fap9/Trkrns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Hos8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464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SMsMA&#10;AADdAAAADwAAAGRycy9kb3ducmV2LnhtbERP32vCMBB+F/wfwg1803QiznVGUUEYHQg60dezOZuy&#10;5lKaaLv/fhEGvt3H9/Pmy85W4k6NLx0reB0lIIhzp0suFBy/t8MZCB+QNVaOScEveVgu+r05ptq1&#10;vKf7IRQihrBPUYEJoU6l9Lkhi37kauLIXV1jMUTYFFI32MZwW8lxkkylxZJjg8GaNobyn8PNKlh/&#10;nbbH665dXfan4DLznp3rt0ypwUu3+gARqAtP8b/7U8f5k+kEHt/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JSMsMAAADdAAAADwAAAAAAAAAAAAAAAACYAgAAZHJzL2Rv&#10;d25yZXYueG1sUEsFBgAAAAAEAAQA9QAAAIgDAAAAAA=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465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7xMQA&#10;AADdAAAADwAAAGRycy9kb3ducmV2LnhtbERPS2vCQBC+C/0PyxR6kbrxFSR1Fa0KHjy0mt6H7Jik&#10;zc6G7Griv3cFobf5+J4zX3amEldqXGlZwXAQgSDOrC45V5Cedu8zEM4ja6wsk4IbOVguXnpzTLRt&#10;+ZuuR5+LEMIuQQWF93UipcsKMugGtiYO3Nk2Bn2ATS51g20IN5UcRVEsDZYcGgqs6bOg7O94MQpG&#10;6XpqVt2hP3Zf5582/03Hm2ir1Ntrt/oA4anz/+Kne6/D/Ek8hcc34QS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7u8T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466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GXU8QA&#10;AADdAAAADwAAAGRycy9kb3ducmV2LnhtbERPTWvCQBC9C/0PyxS8iG4qJUh0lSIIraUHtZfehuw0&#10;mzY7G7NTE/99t1DwNo/3OavN4Bt1oS7WgQ08zDJQxGWwNVcG3k+76QJUFGSLTWAycKUIm/XdaIWF&#10;DT0f6HKUSqUQjgUacCJtoXUsHXmMs9ASJ+4zdB4lwa7StsM+hftGz7Ms1x5rTg0OW9o6Kr+PP97A&#10;ZPK6qL7edOyz8/7kpP0Y5PxizPh+eFqCEhrkJv53P9s0/zHP4e+bdIJ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Rl1P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467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O4rs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S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iO4rsQAAADdAAAA&#10;DwAAAAAAAAAAAAAAAACqAgAAZHJzL2Rvd25yZXYueG1sUEsFBgAAAAAEAAQA+gAAAJsDAAAAAA==&#10;">
                          <o:lock v:ext="edit" aspectratio="t"/>
                          <v:shape id="Freeform 1468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/o2McA&#10;AADdAAAADwAAAGRycy9kb3ducmV2LnhtbESPQWvCQBCF74X+h2UK3urG1lqJrtJWBC8taBU8Dtlx&#10;E8zOptlVk3/fORR6m+G9ee+b+bLztbpSG6vABkbDDBRxEWzFzsD+e/04BRUTssU6MBnoKcJycX83&#10;x9yGG2/puktOSQjHHA2UKTW51rEoyWMchoZYtFNoPSZZW6dtizcJ97V+yrKJ9lixNJTY0EdJxXl3&#10;8QY+3WvxFdfPP/35JWwOq8P26Pp3YwYP3dsMVKIu/Zv/rjdW8McTwZVvZAS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v6Nj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469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xUcAA&#10;AADdAAAADwAAAGRycy9kb3ducmV2LnhtbERPTWsCMRC9C/0PYQreNFsR226NUgXBq7b0PGzGzdbN&#10;ZEmixv31RhC8zeN9znyZbCvO5EPjWMHbuABBXDndcK3g92cz+gARIrLG1jEpuFKA5eJlMMdSuwvv&#10;6LyPtcghHEpUYGLsSilDZchiGLuOOHMH5y3GDH0ttcdLDretnBTFTFpsODcY7GhtqDruT1bB6q95&#10;v5reb+XR/vfU65QOmJQavqbvLxCRUnyKH+6tzvOns0+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RxU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70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PscA&#10;AADdAAAADwAAAGRycy9kb3ducmV2LnhtbESPQWvCQBCF7wX/wzJCL0U3ilSJrqIFofZkVZDchuyY&#10;BLOzIbvV6K/vHAq9zfDevPfNYtW5Wt2oDZVnA6NhAoo497biwsDpuB3MQIWIbLH2TAYeFGC17L0s&#10;MLX+zt90O8RCSQiHFA2UMTap1iEvyWEY+oZYtItvHUZZ20LbFu8S7mo9TpJ37bBiaSixoY+S8uvh&#10;xxnA50Z/ZaPkvN9nxdvkGrPndLYz5rXfreegInXx3/x3/WkFfzIV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xAj7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71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ohsMA&#10;AADdAAAADwAAAGRycy9kb3ducmV2LnhtbERPTUvDQBC9C/6HZQRvdlOrtYndFqkIeiqNhfY4ZKdJ&#10;MDsbdscm/ntXEHqbx/uc5Xp0nTpTiK1nA9NJBoq48rbl2sD+8+1uASoKssXOMxn4oQjr1fXVEgvr&#10;B97RuZRapRCOBRpoRPpC61g15DBOfE+cuJMPDiXBUGsbcEjhrtP3WTbXDltODQ32tGmo+iq/nQHa&#10;hll++HjN/XY4VvJY5lzvxZjbm/HlGZTQKBfxv/vdpvkPT1P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rohs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472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HjcQA&#10;AADdAAAADwAAAGRycy9kb3ducmV2LnhtbERPS2vCQBC+F/wPywi9SN1UipXoKlIo9IGHai/ehuyY&#10;jWZnY3Zq0n/fFYTe5uN7zmLV+1pdqI1VYAOP4wwUcRFsxaWB793rwwxUFGSLdWAy8EsRVsvB3QJz&#10;Gzr+ostWSpVCOOZowIk0udaxcOQxjkNDnLhDaD1Kgm2pbYtdCve1nmTZVHusODU4bOjFUXHa/ngD&#10;o9HnrDxudOyy88fOSbPv5fxuzP2wX89BCfXyL76532ya//Q8ges36QS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B43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473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EocM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4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MEocMQAAADdAAAA&#10;DwAAAAAAAAAAAAAAAACqAgAAZHJzL2Rvd25yZXYueG1sUEsFBgAAAAAEAAQA+gAAAJsDAAAAAA==&#10;">
                          <o:lock v:ext="edit" aspectratio="t"/>
                          <v:shape id="Freeform 1474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dycEA&#10;AADdAAAADwAAAGRycy9kb3ducmV2LnhtbERPS2sCMRC+C/0PYQreNFtZVLZGkUKLh3rw0T0Pm9kH&#10;TSZLkur23xtB8DYf33NWm8EacSEfOscK3qYZCOLK6Y4bBefT52QJIkRkjcYxKfinAJv1y2iFhXZX&#10;PtDlGBuRQjgUqKCNsS+kDFVLFsPU9cSJq523GBP0jdQeryncGjnLsrm02HFqaLGnj5aq3+OfVXCo&#10;t+WP/6qx7Kwxs32Z0/7bKTV+HbbvICIN8Sl+uHc6zc8XOdy/SS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ncn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475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ticAA&#10;AADdAAAADwAAAGRycy9kb3ducmV2LnhtbERPTWsCMRC9C/6HMII3zbbYWrZG0ULBq1Y8D5txs3Uz&#10;WZJU4/56UxC8zeN9zmKVbCsu5EPjWMHLtABBXDndcK3g8PM9+QARIrLG1jEpuFGA1XI4WGCp3ZV3&#10;dNnHWuQQDiUqMDF2pZShMmQxTF1HnLmT8xZjhr6W2uM1h9tWvhbFu7TYcG4w2NGXoeq8/7MKNsdm&#10;fjO938qz/e2p1ymdMCk1HqX1J4hIKT7FD/dW5/mz+Rv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Dti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476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/0cUA&#10;AADdAAAADwAAAGRycy9kb3ducmV2LnhtbERPTWvCQBC9C/6HZYRepG4ioiF1DVoQ2p6sCiW3ITtN&#10;gtnZkN3G1F/fFYTe5vE+Z50NphE9da62rCCeRSCIC6trLhWcT/vnBITzyBoby6Tglxxkm/Fojam2&#10;V/6k/uhLEULYpaig8r5NpXRFRQbdzLbEgfu2nUEfYFdK3eE1hJtGzqNoKQ3WHBoqbOm1ouJy/DEK&#10;8LaTH3kcfR0OeTldXHx+WyXvSj1Nhu0LCE+D/xc/3G86zF+slnD/Jpw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1D/R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477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VacMA&#10;AADdAAAADwAAAGRycy9kb3ducmV2LnhtbERPTUvDQBC9C/6HZQRvdqPVtondFqkIeipNC+1xyI5J&#10;MDsbdscm/ntXEHqbx/uc5Xp0nTpTiK1nA/eTDBRx5W3LtYHD/u1uASoKssXOMxn4oQjr1fXVEgvr&#10;B97RuZRapRCOBRpoRPpC61g15DBOfE+cuE8fHEqCodY24JDCXacfsmymHbacGhrsadNQ9VV+OwO0&#10;DdP8+PGa++1wquSpzLk+iDG3N+PLMyihUS7if/e7TfMf53P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/Vac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478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C1kMcA&#10;AADdAAAADwAAAGRycy9kb3ducmV2LnhtbESPT2vCQBDF74V+h2UKvdWNpahEV2mF0kgv/gOvY3ZM&#10;otnZkN3qtp++cyj0NsN7895vZovkWnWlPjSeDQwHGSji0tuGKwP73fvTBFSIyBZbz2TgmwIs5vd3&#10;M8ytv/GGrttYKQnhkKOBOsYu1zqUNTkMA98Ri3byvcMoa19p2+NNwl2rn7NspB02LA01drSsqbxs&#10;v5yB05DT6vA5+Vifw9tPcVhu4rFIxjw+pNcpqEgp/pv/rgsr+C9jwZVvZAQ9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AtZDHAAAA3QAAAA8AAAAAAAAAAAAAAAAAmAIAAGRy&#10;cy9kb3ducmV2LnhtbFBLBQYAAAAABAAEAPUAAACM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479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kfm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9flv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pH5rFAAAA3QAA&#10;AA8AAAAAAAAAAAAAAAAAqgIAAGRycy9kb3ducmV2LnhtbFBLBQYAAAAABAAEAPoAAACcAwAAAAA=&#10;">
                        <v:group id="Group 1480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bGIM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NeF&#10;8Ms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cbGIMcAAADd&#10;AAAADwAAAAAAAAAAAAAAAACqAgAAZHJzL2Rvd25yZXYueG1sUEsFBgAAAAAEAAQA+gAAAJ4DAAAA&#10;AA==&#10;">
                          <o:lock v:ext="edit" aspectratio="t"/>
                          <v:shape id="Freeform 1481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YVcMA&#10;AADdAAAADwAAAGRycy9kb3ducmV2LnhtbERPzWrCQBC+F/oOywi91Y2laIyuUoTSCnqIzQMM2TEb&#10;zM7G7KrRp3cFobf5+H5nvuxtI87U+dqxgtEwAUFcOl1zpaD4+35PQfiArLFxTAqu5GG5eH2ZY6bd&#10;hXM670IlYgj7DBWYENpMSl8asuiHriWO3N51FkOEXSV1h5cYbhv5kSRjabHm2GCwpZWh8rA7WQWT&#10;9LY5FfVhUhW0Pk43P/nWN0apt0H/NQMRqA//4qf7V8f5n+kIHt/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vYVc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482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Gr0sQA&#10;AADdAAAADwAAAGRycy9kb3ducmV2LnhtbERPTWuDQBC9F/IflinkUpI1UsTYbEIICAn0UltynrpT&#10;Fd1Z627V/PtsodDbPN7n7A6z6cRIg2ssK9isIxDEpdUNVwo+3vNVCsJ5ZI2dZVJwIweH/eJhh5m2&#10;E7/RWPhKhBB2GSqove8zKV1Zk0G3tj1x4L7sYNAHOFRSDziFcNPJOIoSabDh0FBjT6eayrb4MQqm&#10;Kvk8bc35+/pEr/llM7X5Nm2VWj7OxxcQnmb/L/5zn3WY/5zG8PtNOEH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Rq9LEAAAA3QAAAA8AAAAAAAAAAAAAAAAAmAIAAGRycy9k&#10;b3ducmV2LnhtbFBLBQYAAAAABAAEAPUAAACJ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483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svMQA&#10;AADdAAAADwAAAGRycy9kb3ducmV2LnhtbERP32vCMBB+F/wfwgl709RtOFeN4gbC6ECwE/d6NmdT&#10;bC6lyWz33y8Dwbf7+H7ect3bWlyp9ZVjBdNJAoK4cLriUsHhazueg/ABWWPtmBT8kof1ajhYYqpd&#10;x3u65qEUMYR9igpMCE0qpS8MWfQT1xBH7uxaiyHCtpS6xS6G21o+JslMWqw4Nhhs6N1Qccl/rIK3&#10;z+P2cN51m9P+GFxmXrPv5iVT6mHUbxYgAvXhLr65P3Sc/zx/gv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HLL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484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v4pcQA&#10;AADdAAAADwAAAGRycy9kb3ducmV2LnhtbERPS2vCQBC+C/0PyxR6Ed34aJHUVbQqePDQxvQ+ZMck&#10;bXY2ZFcT/70rCN7m43vOfNmZSlyocaVlBaNhBII4s7rkXEF63A1mIJxH1lhZJgVXcrBcvPTmGGvb&#10;8g9dEp+LEMIuRgWF93UspcsKMuiGtiYO3Mk2Bn2ATS51g20IN5UcR9GHNFhyaCiwpq+Csv/kbBSM&#10;0/W7WXWH/sR9n37b/C+dbKKtUm+v3eoThKfOP8UP916H+dPZFO7fhB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7+KX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485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CwFMIA&#10;AADdAAAADwAAAGRycy9kb3ducmV2LnhtbERPTUvDQBC9C/6HZQRvdqJUCWm3RQuKCLWYlp6H7DQb&#10;mp0N2TWN/75bKHibx/uc+XJ0rRq4D40XDY+TDBRL5U0jtYbd9v0hBxUiiaHWC2v44wDLxe3NnArj&#10;T/LDQxlrlUIkFKTBxtgViKGy7ChMfMeSuIPvHcUE+xpNT6cU7lp8yrIXdNRIarDU8cpydSx/nYZy&#10;P6B8b77y9cfUbxBru+rsm9b3d+PrDFTkMf6Lr+5Pk+ZP82e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LAU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86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WP7z8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j2dT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WP7z8QAAADdAAAA&#10;DwAAAAAAAAAAAAAAAACqAgAAZHJzL2Rvd25yZXYueG1sUEsFBgAAAAAEAAQA+gAAAJsDAAAAAA==&#10;">
                          <o:lock v:ext="edit" aspectratio="t"/>
                          <v:shape id="Freeform 1487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aUMQA&#10;AADdAAAADwAAAGRycy9kb3ducmV2LnhtbERPS2sCMRC+F/wPYQRvNWutD7ZG8YHgxYJaocdhM80u&#10;bibbTdTdf98IQm/z8T1ntmhsKW5U+8KxgkE/AUGcOV2wUfB12r5OQfiArLF0TApa8rCYd15mmGp3&#10;5wPdjsGIGMI+RQV5CFUqpc9ysuj7riKO3I+rLYYIayN1jfcYbkv5liRjabHg2JBjReucssvxahXs&#10;zST79Nvhb3sZud15cz58m3alVK/bLD9ABGrCv/jp3uk4/306gcc38QQ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8mlD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488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mcOMYA&#10;AADdAAAADwAAAGRycy9kb3ducmV2LnhtbESPQWvCQBCF70L/wzKFXqRuLEWS6CpFCFjopSo9j9lp&#10;EpKdjdnVpP++cyj0NsN78943m93kOnWnITSeDSwXCSji0tuGKwPnU/GcggoR2WLnmQz8UIDd9mG2&#10;wdz6kT/pfoyVkhAOORqoY+xzrUNZk8Ow8D2xaN9+cBhlHSptBxwl3HX6JUlW2mHD0lBjT/uayvZ4&#10;cwbGanXZZ+5w/ZrTR/G+HNsiS1tjnh6ntzWoSFP8N/9dH6zgv6aCK9/ICHr7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mcOM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489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bVsQA&#10;AADdAAAADwAAAGRycy9kb3ducmV2LnhtbERP22rCQBB9F/yHZYS+6aZFWo2uYgWhpFDwgr6O2TEb&#10;mp0N2a2Jf+8WBN/mcK4zX3a2EldqfOlYwesoAUGcO11yoeCw3wwnIHxA1lg5JgU38rBc9HtzTLVr&#10;eUvXXShEDGGfogITQp1K6XNDFv3I1cSRu7jGYoiwKaRusI3htpJvSfIuLZYcGwzWtDaU/+7+rILP&#10;7+PmcPlpV+ftMbjMTLNT/ZEp9TLoVjMQgbrwFD/cXzrOH0+m8P9NPEE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G1b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490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oe8cA&#10;AADdAAAADwAAAGRycy9kb3ducmV2LnhtbESPQU/CQBCF7yT+h82QcDGwFZRIYSGAmnDwoFjuk+7Q&#10;VruzTXeh9d87BxNuM3lv3vtmteldra7UhsqzgYdJAoo497biwkD29TZ+BhUissXaMxn4pQCb9d1g&#10;han1HX/S9RgLJSEcUjRQxtikWoe8JIdh4hti0c6+dRhlbQttW+wk3NV6miRz7bBiaSixoX1J+c/x&#10;4gxMs92T2/bv97PwcT51xXc2e0lejRkN++0SVKQ+3sz/1wcr+I8L4ZdvZAS9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ZaHv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491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IgysIA&#10;AADdAAAADwAAAGRycy9kb3ducmV2LnhtbERPTWvCQBC9F/wPywi91YlFikZXUaFSCq2YFs9DdpoN&#10;zc6G7BrTf98tFLzN433OajO4RvXchdqLhukkA8VSelNLpeHz4/lhDipEEkONF9bwwwE269HdinLj&#10;r3LivoiVSiESctJgY2xzxFBadhQmvmVJ3JfvHMUEuwpNR9cU7hp8zLIndFRLarDU8t5y+V1cnIbi&#10;3KO8H1/nb4eZPyJWdt/andb342G7BBV5iDfxv/vFpPmzxRT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iDK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492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FrE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9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4FrEcQAAADdAAAA&#10;DwAAAAAAAAAAAAAAAACqAgAAZHJzL2Rvd25yZXYueG1sUEsFBgAAAAAEAAQA+gAAAJsDAAAAAA==&#10;">
                          <o:lock v:ext="edit" aspectratio="t"/>
                          <v:shape id="Freeform 1493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fjR8EA&#10;AADdAAAADwAAAGRycy9kb3ducmV2LnhtbERPS2sCMRC+F/wPYYTealYrUlejiGDxUA9a3fOwmX1g&#10;MlmSVNd/3xQK3ubje85y3VsjbuRD61jBeJSBIC6dbrlWcP7evX2ACBFZo3FMCh4UYL0avCwx1+7O&#10;R7qdYi1SCIccFTQxdrmUoWzIYhi5jjhxlfMWY4K+ltrjPYVbIydZNpMWW04NDXa0bai8nn6sgmO1&#10;KS7+s8KitcZMDsWUDl9Oqddhv1mAiNTHp/jfvddp/nT+Dn/fpB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340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494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u6L8A&#10;AADdAAAADwAAAGRycy9kb3ducmV2LnhtbERPS2sCMRC+C/0PYQreNFuR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MK7o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495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HXMUA&#10;AADdAAAADwAAAGRycy9kb3ducmV2LnhtbERPS2vCQBC+F/wPywheim4U6yO6ihaEtieNguQ2ZMck&#10;mJ0N2a1Gf323UOhtPr7nLNetqcSNGldaVjAcRCCIM6tLzhWcjrv+DITzyBory6TgQQ7Wq87LEmNt&#10;73ygW+JzEULYxaig8L6OpXRZQQbdwNbEgbvYxqAPsMmlbvAewk0lR1E0kQZLDg0F1vReUHZNvo0C&#10;fG7lVzqMzvt9mr+Orz59TmefSvW67WYBwlPr/8V/7g8d5o/nb/D7TThB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kdc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496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WCMMA&#10;AADdAAAADwAAAGRycy9kb3ducmV2LnhtbERPTUvDQBC9C/6HZQRvdqPW0qTdFlGEeiqmhfY4ZKdJ&#10;MDsbdscm/fddQfA2j/c5y/XoOnWmEFvPBh4nGSjiytuWawP73cfDHFQUZIudZzJwoQjr1e3NEgvr&#10;B/6icym1SiEcCzTQiPSF1rFqyGGc+J44cScfHEqCodY24JDCXaefsmymHbacGhrs6a2h6rv8cQZo&#10;G57zw+d77rfDsZKXMud6L8bc342vC1BCo/yL/9wbm+ZP8xn8fpNO0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+WCM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497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cdJcMA&#10;AADdAAAADwAAAGRycy9kb3ducmV2LnhtbERPTWvCQBC9F/wPywi91UmLtDa6igotpVDFVDwP2TEb&#10;mp0N2W1M/323UPA2j/c5i9XgGtVzF2ovGu4nGSiW0ptaKg3Hz5e7GagQSQw1XljDDwdYLUc3C8qN&#10;v8iB+yJWKoVIyEmDjbHNEUNp2VGY+JYlcWffOYoJdhWaji4p3DX4kGWP6KiW1GCp5a3l8qv4dhqK&#10;U4+y27/PPl6nfo9Y2W1rN1rfjof1HFTkIV7F/+43k+ZPn5/g75t0Ai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cdJc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498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lc+8cAAADd&#10;AAAADwAAAAAAAAAAAAAAAACqAgAAZHJzL2Rvd25yZXYueG1sUEsFBgAAAAAEAAQA+gAAAJ4DAAAA&#10;AA==&#10;">
                          <o:lock v:ext="edit" aspectratio="t"/>
                          <v:shape id="Freeform 1499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E4XsQA&#10;AADdAAAADwAAAGRycy9kb3ducmV2LnhtbERPS0/CQBC+m/AfNkPiTbZIY6SwECMo4o3XfdIdusXu&#10;bOmupfLrXRMTbvPle8503tlKtNT40rGC4SABQZw7XXKhYL97e3gG4QOyxsoxKfghD/NZ726KmXYX&#10;3lC7DYWIIewzVGBCqDMpfW7Ioh+4mjhyR9dYDBE2hdQNXmK4reRjkjxJiyXHBoM1vRrKv7bfVsHZ&#10;LNvFIazTdFVfj++jlf88XXOl7vvdywREoC7cxP/uDx3np+Mx/H0TT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hOF7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00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y8cIA&#10;AADdAAAADwAAAGRycy9kb3ducmV2LnhtbESPQWsCMRCF70L/Q5hCb5qt0Fq2RmkLgteqeB4242br&#10;ZrIkqcb99Z1DwdsM78173yzXxffqQjF1gQ08zypQxE2wHbcGDvvN9A1UysgW+8Bk4EYJ1quHyRJr&#10;G678TZddbpWEcKrRgMt5qLVOjSOPaRYGYtFOIXrMssZW24hXCfe9nlfVq/bYsTQ4HOjLUXPe/XoD&#10;n8ducXNj3Oqz/xlptKWcsBjz9Fg+3kFlKvlu/r/eWsF/qYRfvpER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DLxwgAAAN0AAAAPAAAAAAAAAAAAAAAAAJgCAABkcnMvZG93&#10;bnJldi54bWxQSwUGAAAAAAQABAD1AAAAhw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01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rbRcUA&#10;AADdAAAADwAAAGRycy9kb3ducmV2LnhtbERPS2vCQBC+C/6HZQQvpe5G+pDUVVpBsJ40LZTchuw0&#10;CWZnQ3bV1F/fFQRv8/E9Z77sbSNO1PnasYZkokAQF87UXGr4/lo/zkD4gGywcUwa/sjDcjEczDE1&#10;7sx7OmWhFDGEfYoaqhDaVEpfVGTRT1xLHLlf11kMEXalNB2eY7ht5FSpF2mx5thQYUuriopDdrQa&#10;8PIht3mifna7vHx4OoT88jr71Ho86t/fQATqw118c29MnP+sErh+E0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2ttF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02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8KEcIA&#10;AADdAAAADwAAAGRycy9kb3ducmV2LnhtbERPTWvCQBC9F/oflin0VjdaLE10lVIptCdpKuhxyI5J&#10;MDsbdkcT/71bKPQ2j/c5y/XoOnWhEFvPBqaTDBRx5W3LtYHdz8fTK6goyBY7z2TgShHWq/u7JRbW&#10;D/xNl1JqlUI4FmigEekLrWPVkMM48T1x4o4+OJQEQ61twCGFu07PsuxFO2w5NTTY03tD1ak8OwO0&#10;Dc/5/muT++1wqGRe5lzvxJjHh/FtAUpolH/xn/vTpvnzbAa/36QT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woRwgAAAN0AAAAPAAAAAAAAAAAAAAAAAJgCAABkcnMvZG93&#10;bnJldi54bWxQSwUGAAAAAAQABAD1AAAAhwMAAAAA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503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XSMEA&#10;AADdAAAADwAAAGRycy9kb3ducmV2LnhtbERPS4vCMBC+C/sfwizsTdOtKNo1FnFRPPq8D83Ydm0m&#10;pYlt/fcbQfA2H99zFmlvKtFS40rLCr5HEQjizOqScwXn02Y4A+E8ssbKMil4kIN0+TFYYKJtxwdq&#10;jz4XIYRdggoK7+tESpcVZNCNbE0cuKttDPoAm1zqBrsQbioZR9FUGiw5NBRY07qg7Ha8GwX1pJXx&#10;/vb4nWf31WW7nbbr+O+q1Ndnv/oB4an3b/HLvdNh/iQaw/ObcIJ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D10jBAAAA3QAAAA8AAAAAAAAAAAAAAAAAmAIAAGRycy9kb3du&#10;cmV2LnhtbFBLBQYAAAAABAAEAPUAAACGAwAAAAA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04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/M5M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fQ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z8zkwwAAAN0AAAAP&#10;AAAAAAAAAAAAAAAAAKoCAABkcnMvZG93bnJldi54bWxQSwUGAAAAAAQABAD6AAAAmgMAAAAA&#10;">
                        <v:group id="Group 1505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Npf8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o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oNpf8QAAADdAAAA&#10;DwAAAAAAAAAAAAAAAACqAgAAZHJzL2Rvd25yZXYueG1sUEsFBgAAAAAEAAQA+gAAAJsDAAAAAA==&#10;">
                          <o:lock v:ext="edit" aspectratio="t"/>
                          <v:shape id="Freeform 1506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kF8IA&#10;AADdAAAADwAAAGRycy9kb3ducmV2LnhtbERPzYrCMBC+L/gOYRa8rekKdqVrFBHEVfdi9QFmm2lT&#10;bCalyWp9eyMI3ubj+53ZoreNuFDna8cKPkcJCOLC6ZorBafj+mMKwgdkjY1jUnAjD4v54G2GmXZX&#10;PtAlD5WIIewzVGBCaDMpfWHIoh+5ljhypesshgi7SuoOrzHcNnKcJKm0WHNsMNjSylBxzv+tgnOZ&#10;r1f9dvM7Nl+l3v8tjd2lRqnhe7/8BhGoDy/x0/2j4/xJksLjm3iC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OQXwgAAAN0AAAAPAAAAAAAAAAAAAAAAAJgCAABkcnMvZG93&#10;bnJldi54bWxQSwUGAAAAAAQABAD1AAAAhw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507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EjcMA&#10;AADdAAAADwAAAGRycy9kb3ducmV2LnhtbERPS4vCMBC+L/gfwgheFk0VfFWjLEJBwcu64nlsxra0&#10;mdQma+u/N8LC3ubje85625lKPKhxhWUF41EEgji1uuBMwfknGS5AOI+ssbJMCp7kYLvpfawx1rbl&#10;b3qcfCZCCLsYFeTe17GULs3JoBvZmjhwN9sY9AE2mdQNtiHcVHISRTNpsODQkGNNu5zS8vRrFLTZ&#10;7Lpbmv398knH5DBuy2S5KJUa9LuvFQhPnf8X/7n3OsyfRnN4fxNO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QEjc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508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yCscA&#10;AADdAAAADwAAAGRycy9kb3ducmV2LnhtbESPQUvDQBCF70L/wzIFb3ZTQaux21KFgkQoNJZ6HbPT&#10;bGh2NmTXJv575yD0NsN78943y/XoW3WhPjaBDcxnGSjiKtiGawOHz+3dE6iYkC22gcnAL0VYryY3&#10;S8xtGHhPlzLVSkI45mjApdTlWsfKkcc4Cx2xaKfQe0yy9rW2PQ4S7lt9n2WP2mPD0uCwozdH1bn8&#10;8QZeP47bw2k3bL73xxQK91x8dYvCmNvpuHkBlWhMV/P/9bsV/IdMcOUbGUG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Rsgr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509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b/MQA&#10;AADdAAAADwAAAGRycy9kb3ducmV2LnhtbERPS2vCQBC+C/0PyxS8FN1VsWjqKj4q9ODBanofsmOS&#10;NjsbsqtJ/71bKHibj+85i1VnK3GjxpeONYyGCgRx5kzJuYb0vB/MQPiAbLByTBp+ycNq+dRbYGJc&#10;y590O4VcxBD2CWooQqgTKX1WkEU/dDVx5C6usRgibHJpGmxjuK3kWKlXabHk2FBgTduCsp/T1WoY&#10;p5upXXeHl4k/Xr7a/Dud7NS71v3nbv0GIlAXHuJ/94eJ86dqDn/fxB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W/z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510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JlsUA&#10;AADdAAAADwAAAGRycy9kb3ducmV2LnhtbESPQUvDQBCF70L/wzIFb3ZSUSmx29IWFBG0NIrnITtm&#10;g9nZkF3T+O+dg+BthvfmvW/W2yl0ZuQhtVEsLBcFGJY6ulYaC+9vD1crMCmTOOqisIUfTrDdzC7W&#10;VLp4lhOPVW6MhkgqyYLPuS8RU+05UFrEnkW1zzgEyroODbqBzhoeOrwuijsM1Io2eOr54Ln+qr6D&#10;hepjRHk9Pq9eHm/iEbHxh97vrb2cT7t7MJmn/G/+u35yin+7VH79RkfA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ImW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11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GH5ocQAAADdAAAA&#10;DwAAAAAAAAAAAAAAAACqAgAAZHJzL2Rvd25yZXYueG1sUEsFBgAAAAAEAAQA+gAAAJsDAAAAAA==&#10;">
                          <o:lock v:ext="edit" aspectratio="t"/>
                          <v:shape id="Freeform 1512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lKG8EA&#10;AADdAAAADwAAAGRycy9kb3ducmV2LnhtbERPS2sCMRC+F/wPYYTeatalLbIaRYSKBz342vOwmX1g&#10;MlmSVNd/3xQKvc3H95zFarBG3MmHzrGC6SQDQVw53XGj4HL+epuBCBFZo3FMCp4UYLUcvSyw0O7B&#10;R7qfYiNSCIcCFbQx9oWUoWrJYpi4njhxtfMWY4K+kdrjI4VbI/Ms+5QWO04NLfa0aam6nb6tgmO9&#10;Lq9+W2PZWWPyQ/lOh71T6nU8rOcgIg3xX/zn3uk0/2Oaw+836QS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JShv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513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UU8QA&#10;AADdAAAADwAAAGRycy9kb3ducmV2LnhtbERPTWvCQBC9F/wPywheSrOJUtE0q4gQUOilVjxPs9Mk&#10;JDsbs6uJ/75bKPQ2j/c52XY0rbhT72rLCpIoBkFcWF1zqeD8mb+sQDiPrLG1TAoe5GC7mTxlmGo7&#10;8AfdT74UIYRdigoq77tUSldUZNBFtiMO3LftDfoA+1LqHocQblo5j+OlNFhzaKiwo31FRXO6GQVD&#10;ufzar83henmm9/yYDE2+XjVKzabj7g2Ep9H/i//cBx3mvyY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2lFP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514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u0sQA&#10;AADdAAAADwAAAGRycy9kb3ducmV2LnhtbERP22rCQBB9L/Qflin4VjdKrW3qKloQJELBC/o6Zsds&#10;aHY2ZFcT/94VCn2bw7nOZNbZSlyp8aVjBYN+AoI4d7rkQsF+t3z9AOEDssbKMSm4kYfZ9Plpgql2&#10;LW/oug2FiCHsU1RgQqhTKX1uyKLvu5o4cmfXWAwRNoXUDbYx3FZymCTv0mLJscFgTd+G8t/txSpY&#10;rA/L/fmnnZ82h+Ay85kd63GmVO+lm3+BCNSFf/Gfe6Xj/NHgDR7fxB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FLtL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515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HJMQA&#10;AADdAAAADwAAAGRycy9kb3ducmV2LnhtbERPS2vCQBC+C/0PyxS8lLpRSSnRjdhqoQcPmsb7kJ08&#10;2uxsyK4m/fddoeBtPr7nrDejacWVetdYVjCfRSCIC6sbrhTkXx/PryCcR9bYWiYFv+Rgkz5M1pho&#10;O/CJrpmvRAhhl6CC2vsukdIVNRl0M9sRB660vUEfYF9J3eMQwk0rF1H0Ig02HBpq7Oi9puInuxgF&#10;i/wtNtvx8LR0x/I8VN/5chftlZo+jtsVCE+jv4v/3Z86zI/nMdy+CS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cxyT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516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0ecIA&#10;AADdAAAADwAAAGRycy9kb3ducmV2LnhtbERPTWvCQBC9F/wPywi91YliRaKrVKFSCq0YS89DdsyG&#10;ZmdDdhvTf98tFLzN433Oeju4RvXchdqLhukkA8VSelNLpeHj/PywBBUiiaHGC2v44QDbzehuTbnx&#10;VzlxX8RKpRAJOWmwMbY5YigtOwoT37Ik7uI7RzHBrkLT0TWFuwZnWbZAR7WkBkst7y2XX8W301B8&#10;9ijvx9fl22Huj4iV3bd2p/X9eHhagYo8xJv43/1i0vzH6QL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bR5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17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TET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Ty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xMROwwAAAN0AAAAP&#10;AAAAAAAAAAAAAAAAAKoCAABkcnMvZG93bnJldi54bWxQSwUGAAAAAAQABAD6AAAAmgMAAAAA&#10;">
                          <o:lock v:ext="edit" aspectratio="t"/>
                          <v:shape id="Freeform 1518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RAscA&#10;AADdAAAADwAAAGRycy9kb3ducmV2LnhtbESPT0/CQBDF7yZ+h82YeIMtCMZUFmLwD+hNhPukO3Sr&#10;3dnaXUvh0zMHEm8zeW/e+81s0ftaddTGKrCB0TADRVwEW3FpYPv1OngAFROyxTowGThShMX8+mqG&#10;uQ0H/qRuk0olIRxzNOBSanKtY+HIYxyGhli0fWg9JlnbUtsWDxLuaz3OsnvtsWJpcNjQ0lHxs/nz&#10;Bn7dS/e8S++Tyao57d/uVvHj+1QYc3vTPz2CStSnf/Plem0FfzoSXPlGRt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kQLHAAAA3QAAAA8AAAAAAAAAAAAAAAAAmAIAAGRy&#10;cy9kb3ducmV2LnhtbFBLBQYAAAAABAAEAPUAAACM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19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Nsb8A&#10;AADdAAAADwAAAGRycy9kb3ducmV2LnhtbERPS2sCMRC+C/0PYQreNKtgH1ujtILgVSueh8242bqZ&#10;LEnUuL/eFARv8/E9Z75MthUX8qFxrGAyLkAQV043XCvY/65HHyBCRNbYOiYFNwqwXLwM5lhqd+Ut&#10;XXaxFjmEQ4kKTIxdKWWoDFkMY9cRZ+7ovMWYoa+l9njN4baV06J4kxYbzg0GO1oZqk67s1Xwc2je&#10;b6b3G3myfz31OqUjJqWGr+n7C0SkFJ/ih3uj8/zZ5BP+v8kn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w2x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20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MivscA&#10;AADdAAAADwAAAGRycy9kb3ducmV2LnhtbESPQWvCQBCF70L/wzKFXkQ3SqsSXUULQtuTVUFyG7Jj&#10;EszOhuyqqb++cyj0NsN78943i1XnanWjNlSeDYyGCSji3NuKCwPHw3YwAxUissXaMxn4oQCr5VNv&#10;gan1d/6m2z4WSkI4pGigjLFJtQ55SQ7D0DfEop196zDK2hbatniXcFfrcZJMtMOKpaHEht5Lyi/7&#10;qzOAj43+ykbJabfLiv7rJWaP6ezTmJfnbj0HFamL/+a/6w8r+G9j4ZdvZAS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Ir7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21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jIBsIA&#10;AADdAAAADwAAAGRycy9kb3ducmV2LnhtbERPTWvCQBC9C/0PyxR6040WpUldpVQK9SRGoT0O2WkS&#10;mp0Nu6NJ/31XKPQ2j/c56+3oOnWlEFvPBuazDBRx5W3LtYHz6W36BCoKssXOMxn4oQjbzd1kjYX1&#10;Ax/pWkqtUgjHAg00In2hdawachhnvidO3JcPDiXBUGsbcEjhrtOLLFtphy2nhgZ7em2o+i4vzgAd&#10;wmP+sd/l/jB8VrIsc67PYszD/fjyDEpolH/xn/vdpvnLxRxu36QT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MgGwgAAAN0AAAAPAAAAAAAAAAAAAAAAAJgCAABkcnMvZG93&#10;bnJldi54bWxQSwUGAAAAAAQABAD1AAAAhwMAAAAA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522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4x8IA&#10;AADdAAAADwAAAGRycy9kb3ducmV2LnhtbERPTUvDQBC9C/6HZQRvdmJQKWm3RQuKCLWYlp6H7DQb&#10;mp0N2TWN/75bKHibx/uc+XJ0rRq4D40XDY+TDBRL5U0jtYbd9v1hCipEEkOtF9bwxwGWi9ubORXG&#10;n+SHhzLWKoVIKEiDjbErEENl2VGY+I4lcQffO4oJ9jWank4p3LWYZ9kLOmokNVjqeGW5Opa/TkO5&#10;H1C+N1/T9ceT3yDWdtXZN63v78bXGajIY/wXX92fJs1/zn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njH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523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MI8M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87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5kwjwwwAAAN0AAAAP&#10;AAAAAAAAAAAAAAAAAKoCAABkcnMvZG93bnJldi54bWxQSwUGAAAAAAQABAD6AAAAmgMAAAAA&#10;">
                          <o:lock v:ext="edit" aspectratio="t"/>
                          <v:shape id="Freeform 1524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4a8YA&#10;AADdAAAADwAAAGRycy9kb3ducmV2LnhtbERP32vCMBB+F/Y/hBvsZWg63UQ6o4zNiYgw1MrY29Hc&#10;2rLm0iWx1v/eDAa+3cf386bzztSiJecrywoeBgkI4tzqigsF2f69PwHhA7LG2jIpOJOH+eymN8VU&#10;2xNvqd2FQsQQ9ikqKENoUil9XpJBP7ANceS+rTMYInSF1A5PMdzUcpgkY2mw4thQYkOvJeU/u6NR&#10;sPn8+r33o8OHWyxxvXAma+1bptTdbffyDCJQF67if/dKx/lPw0f4+yae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n4a8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525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NCb8A&#10;AADdAAAADwAAAGRycy9kb3ducmV2LnhtbERPTWsCMRC9F/wPYQRvNatgW1ajqCB4rUrPw2bcrG4m&#10;SxI17q83hUJv83ifs1gl24o7+dA4VjAZFyCIK6cbrhWcjrv3LxAhImtsHZOCJwVYLQdvCyy1e/A3&#10;3Q+xFjmEQ4kKTIxdKWWoDFkMY9cRZ+7svMWYoa+l9vjI4baV06L4kBYbzg0GO9oaqq6Hm1Ww+Wk+&#10;n6b3e3m1l556ndIZk1KjYVrPQURK8V/8597rPH82ncHvN/kEuX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Is0J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26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fUcQA&#10;AADdAAAADwAAAGRycy9kb3ducmV2LnhtbERPS4vCMBC+L+x/CLPgZdFUcVWqUVQQdE++QHobmrEt&#10;NpPSRK3+eiMs7G0+vudMZo0pxY1qV1hW0O1EIIhTqwvOFBwPq/YIhPPIGkvLpOBBDmbTz48Jxtre&#10;eUe3vc9ECGEXo4Lc+yqW0qU5GXQdWxEH7mxrgz7AOpO6xnsIN6XsRdFAGiw4NORY0TKn9LK/GgX4&#10;XMjfpBudttsk++5ffPIcjjZKtb6a+RiEp8b/i//cax3m//QG8P4mnC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GH1H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27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316cMA&#10;AADdAAAADwAAAGRycy9kb3ducmV2LnhtbERPTUvDQBC9C/6HZYTe7MaWqondFrEU6qk0FvQ4ZMck&#10;mJ0Nu2OT/nu3UPA2j/c5y/XoOnWiEFvPBh6mGSjiytuWawPHj+39M6goyBY7z2TgTBHWq9ubJRbW&#10;D3ygUym1SiEcCzTQiPSF1rFqyGGc+p44cd8+OJQEQ61twCGFu07PsuxRO2w5NTTY01tD1U/56wzQ&#10;Pszzz/dN7vfDVyWLMuf6KMZM7sbXF1BCo/yLr+6dTfMXsye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316c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528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IZWcMA&#10;AADdAAAADwAAAGRycy9kb3ducmV2LnhtbESPQYvCQAyF7wv+hyGCt3W6BWXtOoooikdX3XvoxLZr&#10;J1M6Y63/3hwEbwnv5b0v82XvatVRGyrPBr7GCSji3NuKCwPn0/bzG1SIyBZrz2TgQQGWi8HHHDPr&#10;7/xL3TEWSkI4ZGigjLHJtA55SQ7D2DfEol186zDK2hbatniXcFfrNEmm2mHF0lBiQ+uS8uvx5gw0&#10;k06nh+tjM8tvq7/dbtqt0/+LMaNhv/oBFamPb/Prem8Ff5IKrnwjI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IZWcMAAADdAAAADwAAAAAAAAAAAAAAAACYAgAAZHJzL2Rv&#10;d25yZXYueG1sUEsFBgAAAAAEAAQA9QAAAIgDAAAAAA=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529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530" name="Group 1530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531" name="Group 153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532" name="Freeform 15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3" name="Freeform 15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4" name="Freeform 15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5" name="Freeform 15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6" name="Freeform 15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37" name="Group 153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538" name="Freeform 15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39" name="Freeform 15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0" name="Freeform 15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1" name="Freeform 15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2" name="Freeform 15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43" name="Group 154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544" name="Freeform 15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5" name="Freeform 15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6" name="Freeform 15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7" name="Freeform 15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48" name="Freeform 15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49" name="Group 154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550" name="Freeform 15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1" name="Freeform 15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2" name="Freeform 15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3" name="Freeform 15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4" name="Freeform 15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55" name="Group 1555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556" name="Group 155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557" name="Freeform 155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8" name="Freeform 15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59" name="Freeform 15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0" name="Freeform 15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1" name="Freeform 15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2" name="Group 156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563" name="Freeform 15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4" name="Freeform 15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5" name="Freeform 15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6" name="Freeform 15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67" name="Freeform 15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68" name="Group 156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569" name="Freeform 15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0" name="Freeform 15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1" name="Freeform 15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2" name="Freeform 15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3" name="Freeform 15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74" name="Group 157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575" name="Freeform 15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6" name="Freeform 15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7" name="Freeform 15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8" name="Freeform 15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79" name="Freeform 15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580" name="Group 1580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581" name="Group 158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582" name="Freeform 15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3" name="Freeform 158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4" name="Freeform 15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5" name="Freeform 15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6" name="Freeform 15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87" name="Group 158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588" name="Freeform 15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89" name="Freeform 15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0" name="Freeform 15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1" name="Freeform 15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2" name="Freeform 15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93" name="Group 159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594" name="Freeform 15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5" name="Freeform 159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6" name="Freeform 15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7" name="Freeform 15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598" name="Freeform 15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599" name="Group 159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600" name="Freeform 16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1" name="Freeform 160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2" name="Freeform 16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3" name="Freeform 16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4" name="Freeform 16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3F213B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">
                      <o:lock v:ext="edit" aspectratio="t"/>
                      <v:group id="Group 1530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gAWscAAADd&#10;AAAADwAAAAAAAAAAAAAAAACqAgAAZHJzL2Rvd25yZXYueG1sUEsFBgAAAAAEAAQA+gAAAJ4DAAAA&#10;AA==&#10;">
                        <v:group id="Group 1531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Slw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No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1KXBwwAAAN0AAAAP&#10;AAAAAAAAAAAAAAAAAKoCAABkcnMvZG93bnJldi54bWxQSwUGAAAAAAQABAD6AAAAmgMAAAAA&#10;">
                          <o:lock v:ext="edit" aspectratio="t"/>
                          <v:shape id="Freeform 1532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DIsUA&#10;AADdAAAADwAAAGRycy9kb3ducmV2LnhtbESPT4vCMBDF7wt+hzALXhZN66JIbSoqKOJt/XMfm7Et&#10;20xKE7XupzfCgrcZ3nu/eZPOO1OLG7WusqwgHkYgiHOrKy4UHA/rwRSE88gaa8uk4EEO5lnvI8VE&#10;2zv/0G3vCxEg7BJUUHrfJFK6vCSDbmgb4qBdbGvQh7UtpG7xHuCmlqMomkiDFYcLJTa0Kin/3V9N&#10;oJx28U6bzdff+Hytl9U2tpt8rVT/s1vMQHjq/Nv8n97qUH/8PYLXN2EEm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0Mi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533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IM8QA&#10;AADdAAAADwAAAGRycy9kb3ducmV2LnhtbERPTWvCQBC9F/wPyxR6KbqxoaKpq0ggkEIvVfE8zU6T&#10;kOxszK5J+u+7hYK3ebzP2e4n04qBeldbVrBcRCCIC6trLhWcT9l8DcJ5ZI2tZVLwQw72u9nDFhNt&#10;R/6k4ehLEULYJaig8r5LpHRFRQbdwnbEgfu2vUEfYF9K3eMYwk0rX6JoJQ3WHBoq7CitqGiON6Ng&#10;LFdf6cbk18szfWTvy7HJNutGqafH6fAGwtPk7+J/d67D/Nc4hr9vwgl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DyDPEAAAA3QAAAA8AAAAAAAAAAAAAAAAAmAIAAGRycy9k&#10;b3ducmV2LnhtbFBLBQYAAAAABAAEAPUAAACJAwAAAAA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534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yssQA&#10;AADdAAAADwAAAGRycy9kb3ducmV2LnhtbERP22rCQBB9F/yHZQp9000vak1dxRaEEkHQir5Os2M2&#10;mJ0N2a1J/74rCL7N4VxntuhsJS7U+NKxgqdhAoI4d7rkQsH+ezV4A+EDssbKMSn4Iw+Leb83w1S7&#10;lrd02YVCxBD2KSowIdSplD43ZNEPXU0cuZNrLIYIm0LqBtsYbiv5nCRjabHk2GCwpk9D+Xn3axV8&#10;rA+r/WnTLn+2h+AyM82O9SRT6vGhW76DCNSFu/jm/tJx/ujlFa7fxB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wcrL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535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bRMQA&#10;AADdAAAADwAAAGRycy9kb3ducmV2LnhtbERPS2vCQBC+F/wPyxS8iG5qiJSYVbS20EMPauN9yE4e&#10;NjsbsluT/vtuQehtPr7nZNvRtOJGvWssK3haRCCIC6sbrhTkn2/zZxDOI2tsLZOCH3Kw3UweMky1&#10;HfhEt7OvRAhhl6KC2vsuldIVNRl0C9sRB660vUEfYF9J3eMQwk0rl1G0kgYbDg01dvRSU/F1/jYK&#10;lvk+MbvxYxa7Y3kZqmseH6JXpaaP424NwtPo/8V397sO85M4gb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pm0T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536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O308QA&#10;AADdAAAADwAAAGRycy9kb3ducmV2LnhtbERPTUvDQBC9C/0Pywi9FLuxxVJiN6EIglY8tPXibciO&#10;2Wh2Ns2OTfz3riD0No/3OZty9K06Ux+bwAZu5xko4irYhmsDb8fHmzWoKMgW28Bk4IcilMXkaoO5&#10;DQPv6XyQWqUQjjkacCJdrnWsHHmM89ARJ+4j9B4lwb7WtschhftWL7JspT02nBocdvTgqPo6fHsD&#10;s9nLuv581XHITrujk+59lNOzMdPrcXsPSmiUi/jf/WTT/LvlCv6+SSfo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Dt9PEAAAA3QAAAA8AAAAAAAAAAAAAAAAAmAIAAGRycy9k&#10;b3ducmV2LnhtbFBLBQYAAAAABAAEAPUAAACJ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537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GYL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qf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xmC7FAAAA3QAA&#10;AA8AAAAAAAAAAAAAAAAAqgIAAGRycy9kb3ducmV2LnhtbFBLBQYAAAAABAAEAPoAAACcAwAAAAA=&#10;">
                          <o:lock v:ext="edit" aspectratio="t"/>
                          <v:shape id="Freeform 1538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bPccA&#10;AADdAAAADwAAAGRycy9kb3ducmV2LnhtbESPQU/CQBCF7yb+h82YeIOtRQ0pLEQFjQdiQks4D92x&#10;rXZnm+4C5d87BxJvM3lv3vtmvhxcq07Uh8azgYdxAoq49LbhysCueB9NQYWIbLH1TAYuFGC5uL2Z&#10;Y2b9mbd0ymOlJIRDhgbqGLtM61DW5DCMfUcs2rfvHUZZ+0rbHs8S7lqdJsmzdtiwNNTY0VtN5W9+&#10;dAbSFeav6aHYfBRrS1/7y8/jpFkZc383vMxARRriv/l6/WkF/2kiuPKNj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U2z3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539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/2cMA&#10;AADdAAAADwAAAGRycy9kb3ducmV2LnhtbERPTWvCQBC9F/wPywheim5sqZjoKiIELHipFc9jdkxC&#10;srMxuzXx37uC0Ns83ucs172pxY1aV1pWMJ1EIIgzq0vOFRx/0/EchPPIGmvLpOBODtarwdsSE207&#10;/qHbwecihLBLUEHhfZNI6bKCDLqJbYgDd7GtQR9gm0vdYhfCTS0/omgmDZYcGgpsaFtQVh3+jIIu&#10;n523sdldT++0T7+nXZXG80qp0bDfLEB46v2/+OXe6TD/6zOG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v/2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540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0HzMcA&#10;AADdAAAADwAAAGRycy9kb3ducmV2LnhtbESPT2vCQBDF74V+h2UK3nRT6d/UVbQglBQKWrHXaXbM&#10;hmZnQ3Y18ds7B6G3Gd6b934zWwy+USfqYh3YwP0kA0VcBltzZWD3vR6/gIoJ2WITmAycKcJifnsz&#10;w9yGnjd02qZKSQjHHA24lNpc61g68hgnoSUW7RA6j0nWrtK2w17CfaOnWfakPdYsDQ5bendU/m2P&#10;3sDqc7/eHb765e9mn0LhXouf9rkwZnQ3LN9AJRrSv/l6/WEF//FB+OUbGUH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NB8zHAAAA3QAAAA8AAAAAAAAAAAAAAAAAmAIAAGRy&#10;cy9kb3ducmV2LnhtbFBLBQYAAAAABAAEAPUAAACM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541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TuOsMA&#10;AADdAAAADwAAAGRycy9kb3ducmV2LnhtbERPS2vCQBC+F/wPywheim58IqmrqK3gwUPVeB+yY5Ka&#10;nQ3ZrUn/vSsIvc3H95zFqjWluFPtCssKhoMIBHFqdcGZguS8689BOI+ssbRMCv7IwWrZeVtgrG3D&#10;R7qffCZCCLsYFeTeV7GULs3JoBvYijhwV1sb9AHWmdQ1NiHclHIURTNpsODQkGNF25zS2+nXKBgl&#10;m6lZt4f3sfu+XprsJxl/Rl9K9brt+gOEp9b/i1/uvQ7zp5MhPL8JJ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TuOsMAAADdAAAADwAAAAAAAAAAAAAAAACYAgAAZHJzL2Rv&#10;d25yZXYueG1sUEsFBgAAAAAEAAQA9QAAAIgDAAAAAA=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542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CrcQA&#10;AADdAAAADwAAAGRycy9kb3ducmV2LnhtbERPS2vCQBC+F/wPywi9SN1UapHoKlIo9IGHai/ehuyY&#10;jWZnY3Zq0n/fFYTe5uN7zmLV+1pdqI1VYAOP4wwUcRFsxaWB793rwwxUFGSLdWAy8EsRVsvB3QJz&#10;Gzr+ostWSpVCOOZowIk0udaxcOQxjkNDnLhDaD1Kgm2pbYtdCve1nmTZs/ZYcWpw2NCLo+K0/fEG&#10;RqPPWXnc6Nhl54+dk2bfy/ndmPthv56DEurlX3xzv9k0f/o0ges36QS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+wq3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543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ztU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M7VDFAAAA3QAA&#10;AA8AAAAAAAAAAAAAAAAAqgIAAGRycy9kb3ducmV2LnhtbFBLBQYAAAAABAAEAPoAAACcAwAAAAA=&#10;">
                          <o:lock v:ext="edit" aspectratio="t"/>
                          <v:shape id="Freeform 1544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xIMQA&#10;AADdAAAADwAAAGRycy9kb3ducmV2LnhtbERPS2sCMRC+C/6HMEJvmrVVW1aj+EDwYkGt0OOwGbOL&#10;m8l2E3X33zcFobf5+J4zWzS2FHeqfeFYwXCQgCDOnC7YKPg6bfsfIHxA1lg6JgUteVjMu50Zpto9&#10;+ED3YzAihrBPUUEeQpVK6bOcLPqBq4gjd3G1xRBhbaSu8RHDbSlfk2QiLRYcG3KsaJ1Tdj3erIK9&#10;ec8+/fbtp72O3e68OR++TbtS6qXXLKcgAjXhX/x073ScPx6N4O+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2sSD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545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oqcAA&#10;AADdAAAADwAAAGRycy9kb3ducmV2LnhtbERPTWsCMRC9C/0PYQreNFvRtmyNUgXBq7b0PGzGzdbN&#10;ZEmixv31RhC8zeN9znyZbCvO5EPjWMHbuABBXDndcK3g92cz+gQRIrLG1jEpuFKA5eJlMMdSuwvv&#10;6LyPtcghHEpUYGLsSilDZchiGLuOOHMH5y3GDH0ttcdLDretnBTFu7TYcG4w2NHaUHXcn6yC1V/z&#10;cTW938qj/e+p1ykdMCk1fE3fXyAipfgUP9xbnefPpjO4f5N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0oqc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546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68cYA&#10;AADdAAAADwAAAGRycy9kb3ducmV2LnhtbERPS2vCQBC+C/6HZYRepG4i1krqGlQo1J58FEpuQ3aa&#10;BLOzIbtNor++Wyj0Nh/fc9bpYGrRUesqywriWQSCOLe64kLBx+X1cQXCeWSNtWVScCMH6WY8WmOi&#10;bc8n6s6+ECGEXYIKSu+bREqXl2TQzWxDHLgv2xr0AbaF1C32IdzUch5FS2mw4tBQYkP7kvLr+dso&#10;wPtOvmdx9Hk8ZsV0cfXZ/Xl1UOphMmxfQHga/L/4z/2mw/ynxRJ+vwkn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n68cYAAADdAAAADwAAAAAAAAAAAAAAAACYAgAAZHJz&#10;L2Rvd25yZXYueG1sUEsFBgAAAAAEAAQA9QAAAIsDAAAAAA=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547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IQScMA&#10;AADdAAAADwAAAGRycy9kb3ducmV2LnhtbERPTUvDQBC9C/6HZYTe7EZrq4ndFrEIeiqNBT0O2TEJ&#10;ZmfD7rRJ/31XEHqbx/uc5Xp0nTpSiK1nA3fTDBRx5W3LtYH959vtE6goyBY7z2TgRBHWq+urJRbW&#10;D7yjYym1SiEcCzTQiPSF1rFqyGGc+p44cT8+OJQEQ61twCGFu07fZ9lCO2w5NTTY02tD1W95cAZo&#10;G2b518cm99vhu5J5mXO9F2MmN+PLMyihUS7if/e7TfPnD4/w9006Qa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IQScMAAADdAAAADwAAAAAAAAAAAAAAAACYAgAAZHJzL2Rv&#10;d25yZXYueG1sUEsFBgAAAAAEAAQA9QAAAIgDAAAAAA==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548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b1R8cA&#10;AADdAAAADwAAAGRycy9kb3ducmV2LnhtbESPT0sDQQzF70K/w5CCl2JnFZWy7bQUQfAPHmy99BZ2&#10;4s7ancx2J3bXb28OgreE9/LeL6vNGFtzpj43iR1czwswxFXyDdcOPvaPVwswWZA9tonJwQ9l2Kwn&#10;FyssfRr4nc47qY2GcC7RQRDpSmtzFShinqeOWLXP1EcUXfva+h4HDY+tvSmKexuxYW0I2NFDoOq4&#10;+44OZrPXRf31ZvNQnF72QbrDKKdn5y6n43YJRmiUf/Pf9ZNX/LtbxdVvdAS7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W9UfHAAAA3QAAAA8AAAAAAAAAAAAAAAAAmAIAAGRy&#10;cy9kb3ducmV2LnhtbFBLBQYAAAAABAAEAPUAAACM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549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Taus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w5gf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aTausQAAADdAAAA&#10;DwAAAAAAAAAAAAAAAACqAgAAZHJzL2Rvd25yZXYueG1sUEsFBgAAAAAEAAQA+gAAAJsDAAAAAA==&#10;">
                          <o:lock v:ext="edit" aspectratio="t"/>
                          <v:shape id="Freeform 1550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3IN8UA&#10;AADdAAAADwAAAGRycy9kb3ducmV2LnhtbESPT2sCMRDF74V+hzCCt5pVVMpqFCm09FAP2nbPw2b2&#10;DyaTJUl1++07h4K3Gd6b936z3Y/eqSvF1Ac2MJ8VoIjrYHtuDXx9vj49g0oZ2aILTAZ+KcF+9/iw&#10;xdKGG5/oes6tkhBOJRroch5KrVPdkcc0CwOxaE2IHrOssdU24k3CvdOLolhrjz1LQ4cDvXRUX84/&#10;3sCpOVTf8a3BqvfOLY7Vko4fwZjpZDxsQGUa8938f/1uBX+1En75Rkb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cg3xQAAAN0AAAAPAAAAAAAAAAAAAAAAAJgCAABkcnMv&#10;ZG93bnJldi54bWxQSwUGAAAAAAQABAD1AAAAigMAAAAA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551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+4d78A&#10;AADdAAAADwAAAGRycy9kb3ducmV2LnhtbERPS2sCMRC+F/wPYQRvNWtBW1ajaKHg1Qc9D5txs7qZ&#10;LEmqcX+9EYTe5uN7zmKVbCuu5EPjWMFkXIAgrpxuuFZwPPy8f4EIEVlj65gU3CnAajl4W2Cp3Y13&#10;dN3HWuQQDiUqMDF2pZShMmQxjF1HnLmT8xZjhr6W2uMth9tWfhTFTFpsODcY7OjbUHXZ/1kFm9/m&#10;8256v5UXe+6p1ymdMCk1Gqb1HESkFP/FL/dW5/nT6QSe3+QT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7h3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552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qL8QA&#10;AADdAAAADwAAAGRycy9kb3ducmV2LnhtbERPS4vCMBC+L+x/CLPgZdFU8UU1igqC7slVQXobmrEt&#10;NpPSRK3+eiMs7G0+vudM540pxY1qV1hW0O1EIIhTqwvOFBwP6/YYhPPIGkvLpOBBDuazz48pxtre&#10;+Zdue5+JEMIuRgW591UspUtzMug6tiIO3NnWBn2AdSZ1jfcQbkrZi6KhNFhwaMixolVO6WV/NQrw&#10;uZQ/STc67XZJ9t2/+OQ5Gm+Van01iwkIT43/F/+5NzrMHwx68P4mnC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7ai/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553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CAl8IA&#10;AADdAAAADwAAAGRycy9kb3ducmV2LnhtbERPTUvDQBC9C/6HZQRvdmNLpIndFrEU9FRMC3ocsmMS&#10;zM6G3WkT/70rFHqbx/uc1WZyvTpTiJ1nA4+zDBRx7W3HjYHjYfewBBUF2WLvmQz8UoTN+vZmhaX1&#10;I3/QuZJGpRCOJRpoRYZS61i35DDO/ECcuG8fHEqCodE24JjCXa/nWfakHXacGloc6LWl+qc6OQO0&#10;D4vi831b+P34VUteFdwcxZj7u+nlGZTQJFfxxf1m0/w8X8D/N+kE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ICX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554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nsaMQA&#10;AADdAAAADwAAAGRycy9kb3ducmV2LnhtbERPS2sCMRC+C/0PYQq9aVZRka1ZaQVxSy9qC16nm9lH&#10;u5ksm1TT/nojCN7m43vOchVMK07Uu8aygvEoAUFcWN1wpeDzYzNcgHAeWWNrmRT8kYNV9jBYYqrt&#10;mfd0OvhKxBB2KSqove9SKV1Rk0E3sh1x5ErbG/QR9pXUPZ5juGnlJEnm0mDDsaHGjtY1FT+HX6Og&#10;HHN4O74vtrtv9/qfH9d7/5UHpZ4ew8szCE/B38U3d67j/NlsCtdv4gk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Z7GjEAAAA3QAAAA8AAAAAAAAAAAAAAAAAmAIAAGRycy9k&#10;b3ducmV2LnhtbFBLBQYAAAAABAAEAPUAAACJAwAAAAA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55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BGYsMAAADd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Eng+U04&#10;Qc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MEZiwwAAAN0AAAAP&#10;AAAAAAAAAAAAAAAAAKoCAABkcnMvZG93bnJldi54bWxQSwUGAAAAAAQABAD6AAAAmgMAAAAA&#10;">
                        <v:group id="Group 1556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eLYFc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JnC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4tgVwwAAAN0AAAAP&#10;AAAAAAAAAAAAAAAAAKoCAABkcnMvZG93bnJldi54bWxQSwUGAAAAAAQABAD6AAAAmgMAAAAA&#10;">
                          <o:lock v:ext="edit" aspectratio="t"/>
                          <v:shape id="Freeform 1557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/GYMMA&#10;AADdAAAADwAAAGRycy9kb3ducmV2LnhtbERPzYrCMBC+L/gOYQRva7qCW7drFBFEF/Sg9gGGZrYp&#10;NpPaRO3u0xtB8DYf3+9M552txZVaXzlW8DFMQBAXTldcKsiPq/cJCB+QNdaOScEfeZjPem9TzLS7&#10;8Z6uh1CKGMI+QwUmhCaT0heGLPqha4gj9+taiyHCtpS6xVsMt7UcJcmntFhxbDDY0NJQcTpcrIJ0&#10;8r+95NUpLXP6OX9t1/udr41Sg363+AYRqAsv8dO90XH+eJzC45t4gp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/GYM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558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/4sYA&#10;AADdAAAADwAAAGRycy9kb3ducmV2LnhtbESPQWvCQBCF74L/YRmhF9GNBUWjqxQhYKEXtfQ8Zsck&#10;JDubZrcm/fedQ8HbDO/Ne9/sDoNr1IO6UHk2sJgnoIhzbysuDHxes9kaVIjIFhvPZOCXAhz249EO&#10;U+t7PtPjEgslIRxSNFDG2KZah7wkh2HuW2LR7r5zGGXtCm077CXcNfo1SVbaYcXSUGJLx5Ly+vLj&#10;DPTF6nbcuNP315Q+svdFX2ebdW3My2R424KKNMSn+f/6ZAV/uRRc+UZG0P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i/4sYAAADdAAAADwAAAAAAAAAAAAAAAACYAgAAZHJz&#10;L2Rvd25yZXYueG1sUEsFBgAAAAAEAAQA9QAAAIs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559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4jMQA&#10;AADdAAAADwAAAGRycy9kb3ducmV2LnhtbERP22rCQBB9L/gPywi+1Y2CbY2uooIgKRS8oK9jdswG&#10;s7Mhu5r077uFQt/mcK4zX3a2Ek9qfOlYwWiYgCDOnS65UHA6bl8/QPiArLFyTAq+ycNy0XuZY6pd&#10;y3t6HkIhYgj7FBWYEOpUSp8bsuiHriaO3M01FkOETSF1g20Mt5UcJ8mbtFhybDBY08ZQfj88rIL1&#10;53l7un21q+v+HFxmptmlfs+UGvS71QxEoC78i//cOx3nTyZT+P0mn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uOIz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560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0XwccA&#10;AADdAAAADwAAAGRycy9kb3ducmV2LnhtbESPzW7CQAyE70h9h5Ur9VKVDSBQFVgQ9Efi0AOl4W5l&#10;TRLIeqPsloS3xwckbrZmPPN5sepdrS7UhsqzgdEwAUWce1txYSD7+357BxUissXaMxm4UoDV8mmw&#10;wNT6jn/pso+FkhAOKRooY2xSrUNeksMw9A2xaEffOoyytoW2LXYS7mo9TpKZdlixNJTY0EdJ+Xn/&#10;7wyMs83Urfuf10nYHQ9dccomn8mXMS/P/XoOKlIfH+b79dYK/nQm/PKNj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tF8HHAAAA3QAAAA8AAAAAAAAAAAAAAAAAmAIAAGRy&#10;cy9kb3ducmV2LnhtbFBLBQYAAAAABAAEAPUAAACM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561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fcMIA&#10;AADdAAAADwAAAGRycy9kb3ducmV2LnhtbERPTWvCQBC9F/wPywi91YliRaKrVKFSCq0YS89DdsyG&#10;ZmdDdhvTf98tFLzN433Oeju4RvXchdqLhukkA8VSelNLpeHj/PywBBUiiaHGC2v44QDbzehuTbnx&#10;VzlxX8RKpRAJOWmwMbY5YigtOwoT37Ik7uI7RzHBrkLT0TWFuwZnWbZAR7WkBkst7y2XX8W301B8&#10;9ijvx9fl22Huj4iV3bd2p/X9eHhagYo8xJv43/1i0vzHxRT+vkkn4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l9wwgAAAN0AAAAPAAAAAAAAAAAAAAAAAJgCAABkcnMvZG93&#10;bnJldi54bWxQSwUGAAAAAAQABAD1AAAAhwMAAAAA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562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UUq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/S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LUUq8QAAADdAAAA&#10;DwAAAAAAAAAAAAAAAACqAgAAZHJzL2Rvd25yZXYueG1sUEsFBgAAAAAEAAQA+gAAAJsDAAAAAA==&#10;">
                          <o:lock v:ext="edit" aspectratio="t"/>
                          <v:shape id="Freeform 1563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1NMMA&#10;AADdAAAADwAAAGRycy9kb3ducmV2LnhtbERPS4vCMBC+C/6HMII3TV3xQTWKuyJ42QVf4HFoxrTY&#10;TLpNVtt/v1lY8DYf33OW68aW4kG1LxwrGA0TEMSZ0wUbBefTbjAH4QOyxtIxKWjJw3rV7Swx1e7J&#10;B3ocgxExhH2KCvIQqlRKn+Vk0Q9dRRy5m6sthghrI3WNzxhuS/mWJFNpseDYkGNFHzll9+OPVfBp&#10;ZtmX342/2/vE7S/by+Fq2nel+r1mswARqAkv8b97r+P8yXQM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p1NMMAAADdAAAADwAAAAAAAAAAAAAAAACYAgAAZHJzL2Rv&#10;d25yZXYueG1sUEsFBgAAAAAEAAQA9QAAAIgDAAAAAA=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564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/WsMA&#10;AADdAAAADwAAAGRycy9kb3ducmV2LnhtbERPTWvCQBC9F/wPywheim4sbdDoKiIELHipFc9jdkxC&#10;srMxuzXx37uC0Ns83ucs172pxY1aV1pWMJ1EIIgzq0vOFRx/0/EMhPPIGmvLpOBODtarwdsSE207&#10;/qHbwecihLBLUEHhfZNI6bKCDLqJbYgDd7GtQR9gm0vdYhfCTS0/oiiWBksODQU2tC0oqw5/RkGX&#10;x+ft3Oyup3fap9/Trkrns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l/Ws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565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4NMMA&#10;AADdAAAADwAAAGRycy9kb3ducmV2LnhtbERP32vCMBB+F/wfwg1803SCznVGUUEYHQg60dezOZuy&#10;5lKaaLv/fhEGvt3H9/Pmy85W4k6NLx0reB0lIIhzp0suFBy/t8MZCB+QNVaOScEveVgu+r05ptq1&#10;vKf7IRQihrBPUYEJoU6l9Lkhi37kauLIXV1jMUTYFFI32MZwW8lxkkylxZJjg8GaNobyn8PNKlh/&#10;nbbH665dXfan4DLznp3rt0ypwUu3+gARqAtP8b/7U8f5k+kEHt/EE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/4N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566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gqLsQA&#10;AADdAAAADwAAAGRycy9kb3ducmV2LnhtbERPS2vCQBC+C/6HZQpeim5UDCV1FR8VevCgabwP2TFJ&#10;m50N2a2J/74rFLzNx/ec5bo3tbhR6yrLCqaTCARxbnXFhYLs6zB+A+E8ssbaMim4k4P1ajhYYqJt&#10;x2e6pb4QIYRdggpK75tESpeXZNBNbEMcuKttDfoA20LqFrsQbmo5i6JYGqw4NJTY0K6k/Cf9NQpm&#10;2XZhNv3xde5O10tXfGfzffSh1Oil37yD8NT7p/jf/anD/EUcw+Obc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Ki7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567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in8MA&#10;AADdAAAADwAAAGRycy9kb3ducmV2LnhtbERPTWvCQBC9F/wPywi91YmltRJdxQotpVClUTwP2TEb&#10;zM6G7Dam/75bKPQ2j/c5y/XgGtVzF2ovGqaTDBRL6U0tlYbj4eVuDipEEkONF9bwzQHWq9HNknLj&#10;r/LJfRErlUIk5KTBxtjmiKG07ChMfMuSuLPvHMUEuwpNR9cU7hq8z7IZOqolNVhqeWu5vBRfTkNx&#10;6lF2+/f5x+uD3yNWdtvaZ61vx8NmASryEP/Ff+43k+Y/zp7g95t0Aq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Nin8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568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jQc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V0jQccAAADd&#10;AAAADwAAAAAAAAAAAAAAAACqAgAAZHJzL2Rvd25yZXYueG1sUEsFBgAAAAAEAAQA+gAAAJ4DAAAA&#10;AA==&#10;">
                          <o:lock v:ext="edit" aspectratio="t"/>
                          <v:shape id="Freeform 1569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rF8EA&#10;AADdAAAADwAAAGRycy9kb3ducmV2LnhtbERPS2sCMRC+C/6HMEJvmq1U0dUoIlh60IPa7nnYzD5o&#10;MlmSVLf/3giF3ubje85621sjbuRD61jB6yQDQVw63XKt4PN6GC9AhIis0TgmBb8UYLsZDtaYa3fn&#10;M90usRYphEOOCpoYu1zKUDZkMUxcR5y4ynmLMUFfS+3xnsKtkdMsm0uLLaeGBjvaN1R+X36sgnO1&#10;K778e4VFa42Znoo3Oh2dUi+jfrcCEamP/+I/94dO82fzJTy/SS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rqxf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570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BjMMA&#10;AADdAAAADwAAAGRycy9kb3ducmV2LnhtbESPQWsCMRCF7wX/QxjBW822YC1bo9SC4LW29Dxsxs3W&#10;zWRJosb99c6h0NsM781736w2xffqQjF1gQ08zStQxE2wHbcGvr92j6+gUka22AcmAzdKsFlPHlZY&#10;23DlT7occqskhFONBlzOQ611ahx5TPMwEIt2DNFjljW22ka8Srjv9XNVvWiPHUuDw4E+HDWnw9kb&#10;2P50y5sb416f/O9Ioy3liMWY2bS8v4HKVPK/+e96bwV/sRR++UZG0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ZBjM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71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yoOMUA&#10;AADdAAAADwAAAGRycy9kb3ducmV2LnhtbERPTWvCQBC9C/0PyxR6kbqJaA1pVmmFQuvJpoLkNmSn&#10;STA7G7Jbjf76riB4m8f7nGw1mFYcqXeNZQXxJAJBXFrdcKVg9/PxnIBwHllja5kUnMnBavkwyjDV&#10;9sTfdMx9JUIIuxQV1N53qZSurMmgm9iOOHC/tjfoA+wrqXs8hXDTymkUvUiDDYeGGjta11Qe8j+j&#10;AC/vclPE0X67Larx7OCLyyL5UurpcXh7BeFp8Hfxzf2pw/z5IobrN+EE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Kg4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72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5bMMA&#10;AADdAAAADwAAAGRycy9kb3ducmV2LnhtbERPTUvDQBC9C/6HZYTe7MaWqondFrEU6qk0FvQ4ZMck&#10;mJ0Nu2OT/nu3UPA2j/c5y/XoOnWiEFvPBh6mGSjiytuWawPHj+39M6goyBY7z2TgTBHWq9ubJRbW&#10;D3ygUym1SiEcCzTQiPSF1rFqyGGc+p44cd8+OJQEQ61twCGFu07PsuxRO2w5NTTY01tD1U/56wzQ&#10;Pszzz/dN7vfDVyWLMuf6KMZM7sbXF1BCo/yLr+6dTfMXTzO4fJNO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l5bM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573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yQcMA&#10;AADdAAAADwAAAGRycy9kb3ducmV2LnhtbERP22rCQBB9L/Qflin4ppPWXiR1lVZoEcFKo/R5yE6z&#10;odnZkN3G+PduQejbHM515svBNarnLtReNNxOMlAspTe1VBoO+7fxDFSIJIYaL6zhxAGWi+urOeXG&#10;H+WT+yJWKoVIyEmDjbHNEUNp2VGY+JYlcd++cxQT7Co0HR1TuGvwLsse0VEtqcFSyyvL5U/x6zQU&#10;Xz3Kx24z277f+x1iZVetfdV6dDO8PIOKPMR/8cW9Nmn+w9MU/r5JJ+DiD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yQc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574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m/mc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P/7+hP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cm/mcQAAADdAAAA&#10;DwAAAAAAAAAAAAAAAACqAgAAZHJzL2Rvd25yZXYueG1sUEsFBgAAAAAEAAQA+gAAAJsDAAAAAA==&#10;">
                          <o:lock v:ext="edit" aspectratio="t"/>
                          <v:shape id="Freeform 1575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bPMQA&#10;AADdAAAADwAAAGRycy9kb3ducmV2LnhtbERPyU7DMBC9I/EP1iBxaxyghSrUjRDQjRst3EfxNA7E&#10;4xC7acjX10iVuM3TW2eW97YWHbW+cqzgJklBEBdOV1wq+NgtRlMQPiBrrB2Tgl/ykM8vL2aYaXfk&#10;d+q2oRQxhH2GCkwITSalLwxZ9IlriCO3d63FEGFbSt3iMYbbWt6m6b20WHFsMNjQs6Hie3uwCn7M&#10;a/fyGTbj8aoZ9su7lX/7Ggqlrq/6p0cQgfrwLz671zrOnzxM4O+beIKc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B2zz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576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8Y78A&#10;AADdAAAADwAAAGRycy9kb3ducmV2LnhtbERPTWsCMRC9F/wPYQRvNWtBLatRtCB41Zaeh824Wd1M&#10;liRq3F9vhEJv83ifs1wn24ob+dA4VjAZFyCIK6cbrhX8fO/eP0GEiKyxdUwKHhRgvRq8LbHU7s4H&#10;uh1jLXIIhxIVmBi7UspQGbIYxq4jztzJeYsxQ19L7fGew20rP4piJi02nBsMdvRlqLocr1bB9reZ&#10;P0zv9/Jizz31OqUTJqVGw7RZgIiU4r/4z73Xef50PoP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3xj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577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V18UA&#10;AADdAAAADwAAAGRycy9kb3ducmV2LnhtbERPTWvCQBC9C/0PyxS8SN1YtJE0q7QFwfZkU0FyG7LT&#10;JCQ7G7KrRn99tyB4m8f7nHQ9mFacqHe1ZQWzaQSCuLC65lLB/mfztAThPLLG1jIpuJCD9ephlGKi&#10;7Zm/6ZT5UoQQdgkqqLzvEildUZFBN7UdceB+bW/QB9iXUvd4DuGmlc9R9CIN1hwaKuzoo6KiyY5G&#10;AV7f5Vc+iw67XV5O5o3Pr/HyU6nx4/D2CsLT4O/im3urw/xFHMP/N+EE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ZXX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578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FOhsQA&#10;AADdAAAADwAAAGRycy9kb3ducmV2LnhtbESPQUvDQBCF74L/YRnBm92oVE3abRFF0FNpLNjjkB2T&#10;YHY27I5N/PfOQfA2w3vz3jfr7RwGc6KU+8gOrhcFGOIm+p5bB4f3l6sHMFmQPQ6RycEPZdhuzs/W&#10;WPk48Z5OtbRGQzhX6KATGStrc9NRwLyII7FqnzEFFF1Ta33CScPDYG+K4s4G7FkbOhzpqaPmq/4O&#10;DmiXbsuPt+cy7qZjI8u65PYgzl1ezI8rMEKz/Jv/rl+94i/vFVe/0RH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RTobEAAAA3QAAAA8AAAAAAAAAAAAAAAAAmAIAAGRycy9k&#10;b3ducmV2LnhtbFBLBQYAAAAABAAEAPUAAACJAwAAAAA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579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2T38AA&#10;AADdAAAADwAAAGRycy9kb3ducmV2LnhtbERPy6rCMBDdX/AfwgjurqkFvVqNIori0utjPzRjW20m&#10;pYm1/r0RBHdzOM+ZLVpTioZqV1hWMOhHIIhTqwvOFJyOm98xCOeRNZaWScGTHCzmnZ8ZJto++J+a&#10;g89ECGGXoILc+yqR0qU5GXR9WxEH7mJrgz7AOpO6xkcIN6WMo2gkDRYcGnKsaJVTejvcjYJq2Mh4&#10;f3uuJ+l9ed5uR80qvl6U6nXb5RSEp9Z/xR/3Tof5w78JvL8JJ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2T38AAAADdAAAADwAAAAAAAAAAAAAAAACYAgAAZHJzL2Rvd25y&#10;ZXYueG1sUEsFBgAAAAAEAAQA9QAAAIU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580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fJvc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4Zd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yfJvccAAADd&#10;AAAADwAAAAAAAAAAAAAAAACqAgAAZHJzL2Rvd25yZXYueG1sUEsFBgAAAAAEAAQA+gAAAJ4DAAAA&#10;AA==&#10;">
                        <v:group id="Group 1581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tsJs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/jKJ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tsJsQAAADdAAAA&#10;DwAAAAAAAAAAAAAAAACqAgAAZHJzL2Rvd25yZXYueG1sUEsFBgAAAAAEAAQA+gAAAJsDAAAAAA==&#10;">
                          <o:lock v:ext="edit" aspectratio="t"/>
                          <v:shape id="Freeform 1582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hTsIA&#10;AADdAAAADwAAAGRycy9kb3ducmV2LnhtbERPzYrCMBC+L/gOYQRva2pBV6pRRBDXdS9WH2Bspk2x&#10;mZQmq/XtN8LC3ubj+53lureNuFPna8cKJuMEBHHhdM2Vgst59z4H4QOyxsYxKXiSh/Vq8LbETLsH&#10;n+ieh0rEEPYZKjAhtJmUvjBk0Y9dSxy50nUWQ4RdJXWHjxhuG5kmyUxarDk2GGxpa6i45T9Wwa3M&#10;d9v+sP9OzUepj9eNsV8zo9Ro2G8WIAL14V/85/7Ucf50nsLrm3iC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ZOFOwgAAAN0AAAAPAAAAAAAAAAAAAAAAAJgCAABkcnMvZG93&#10;bnJldi54bWxQSwUGAAAAAAQABAD1AAAAhwMAAAAA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583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B1MMA&#10;AADdAAAADwAAAGRycy9kb3ducmV2LnhtbERPTWvCQBC9F/wPywheim5sqcToKiIELHipFc9jdkxC&#10;srMxuzXx37uC0Ns83ucs172pxY1aV1pWMJ1EIIgzq0vOFRx/03EMwnlkjbVlUnAnB+vV4G2JibYd&#10;/9Dt4HMRQtglqKDwvkmkdFlBBt3ENsSBu9jWoA+wzaVusQvhppYfUTSTBksODQU2tC0oqw5/RkGX&#10;z87budldT++0T7+nXZXO40qp0bDfLEB46v2/+OXe6TD/K/6E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wB1M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584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7VcQA&#10;AADdAAAADwAAAGRycy9kb3ducmV2LnhtbERP32vCMBB+F/wfwgl709SxOVeN4gbC6ECwE/d6NmdT&#10;bC6lyWz33y8Dwbf7+H7ect3bWlyp9ZVjBdNJAoK4cLriUsHhazueg/ABWWPtmBT8kof1ajhYYqpd&#10;x3u65qEUMYR9igpMCE0qpS8MWfQT1xBH7uxaiyHCtpS6xS6G21o+JslMWqw4Nhhs6N1Qccl/rIK3&#10;z+P2cN51m9P+GFxmXrPv5iVT6mHUbxYgAvXhLr65P3Sc/zx/gv9v4gl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Pu1X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585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So8QA&#10;AADdAAAADwAAAGRycy9kb3ducmV2LnhtbERPTWvCQBC9C/0PyxR6kbpRSZHoKtYq9OBB0/Q+ZMck&#10;NjsbsquJ/74rCN7m8T5nsepNLa7UusqygvEoAkGcW11xoSD72b3PQDiPrLG2TApu5GC1fBksMNG2&#10;4yNdU1+IEMIuQQWl900ipctLMuhGtiEO3Mm2Bn2AbSF1i10IN7WcRNGHNFhxaCixoU1J+V96MQom&#10;2Wds1v1+OHWH029XnLPpV7RV6u21X89BeOr9U/xwf+swP57FcP8mnC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WUqP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586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h/sIA&#10;AADdAAAADwAAAGRycy9kb3ducmV2LnhtbERPTUvDQBC9C/0PyxS82UlLLSHttrQFiwhajNLzkB2z&#10;wexsyK5p/PeuIHibx/uczW50rRq4D40XDfNZBoql8qaRWsP728NdDipEEkOtF9bwzQF228nNhgrj&#10;r/LKQxlrlUIkFKTBxtgViKGy7CjMfMeSuA/fO4oJ9jWanq4p3LW4yLIVOmokNVjq+Gi5+iy/nIby&#10;MqC8nJ/y59PSnxFre+zsQevb6bhfg4o8xn/xn/vRpPn3+Qp+v0kn4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IyH+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87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5Ryc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q/Wr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OUcnFAAAA3QAA&#10;AA8AAAAAAAAAAAAAAAAAqgIAAGRycy9kb3ducmV2LnhtbFBLBQYAAAAABAAEAPoAAACcAwAAAAA=&#10;">
                          <o:lock v:ext="edit" aspectratio="t"/>
                          <v:shape id="Freeform 1588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odsUA&#10;AADdAAAADwAAAGRycy9kb3ducmV2LnhtbESPT2sCMRDF74V+hzAFbzVbqSJbo0ih0kM9aNs9D5vZ&#10;PzSZLEnU9dt3DoK3Gd6b936z2ozeqTPF1Ac28DItQBHXwfbcGvj5/nhegkoZ2aILTAaulGCzfnxY&#10;YWnDhQ90PuZWSQinEg10OQ+l1qnuyGOahoFYtCZEj1nW2Gob8SLh3ulZUSy0x56locOB3juq/44n&#10;b+DQbKvfuGuw6r1zs331SvuvYMzkady+gco05rv5dv1pBX++FFz5Rk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+h2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589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2PsQA&#10;AADdAAAADwAAAGRycy9kb3ducmV2LnhtbERPTWvCQBC9F/oflin0UupGoZLEbESEgIVe1NLzNDsm&#10;IdnZmF1N/PeuUOhtHu9zsvVkOnGlwTWWFcxnEQji0uqGKwXfx+I9BuE8ssbOMim4kYN1/vyUYart&#10;yHu6HnwlQgi7FBXU3veplK6syaCb2Z44cCc7GPQBDpXUA44h3HRyEUVLabDh0FBjT9uayvZwMQrG&#10;avm7Tczu/PNGX8XnfGyLJG6Ven2ZNisQnib/L/5z73SY/xEn8PgmnC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UNj7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590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ri8cA&#10;AADdAAAADwAAAGRycy9kb3ducmV2LnhtbESPQUvDQBCF74L/YRnBm9koqG3stlShIBGExhKvY3aa&#10;DWZnQ3Zt4r93DkJvM7w3732z2sy+VycaYxfYwG2WgyJugu24NXD42N0sQMWEbLEPTAZ+KcJmfXmx&#10;wsKGifd0qlKrJIRjgQZcSkOhdWwceYxZGIhFO4bRY5J1bLUdcZJw3+u7PH/QHjuWBocDvThqvqsf&#10;b+D5rd4dju/T9mtfp1C6Zfk5PJbGXF/N2ydQieZ0Nv9fv1rBv18Kv3wjI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tK4vHAAAA3QAAAA8AAAAAAAAAAAAAAAAAmAIAAGRy&#10;cy9kb3ducmV2LnhtbFBLBQYAAAAABAAEAPUAAACM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591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CfcQA&#10;AADdAAAADwAAAGRycy9kb3ducmV2LnhtbERPTWvCQBC9F/wPywheRDcqFk1dRW0FDx6qxvuQHZPU&#10;7GzIbk36711B6G0e73MWq9aU4k61KywrGA0jEMSp1QVnCpLzbjAD4TyyxtIyKfgjB6tl522BsbYN&#10;H+l+8pkIIexiVJB7X8VSujQng25oK+LAXW1t0AdYZ1LX2IRwU8pxFL1LgwWHhhwr2uaU3k6/RsE4&#10;2UzNuj30J+77emmyn2TyGX0p1eu26w8Qnlr/L3659zrMn85H8Pwmn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0wn3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592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xIMIA&#10;AADdAAAADwAAAGRycy9kb3ducmV2LnhtbERPTUvDQBC9C/6HZQRvdmLRUmM2RQuKCLUYS89DdswG&#10;s7Mhu6bx37uFQm/zeJ9TrCbXqZGH0HrRcDvLQLHU3rTSaNh9vdwsQYVIYqjzwhr+OMCqvLwoKDf+&#10;IJ88VrFRKURCThpsjH2OGGrLjsLM9yyJ+/aDo5jg0KAZ6JDCXYfzLFugo1ZSg6We15brn+rXaaj2&#10;I8rH9n25eb3zW8TGrnv7rPX11fT0CCryFM/ik/vNpPn3D3M4fpNOw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bEg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593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zBF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oswRfFAAAA3QAA&#10;AA8AAAAAAAAAAAAAAAAAqgIAAGRycy9kb3ducmV2LnhtbFBLBQYAAAAABAAEAPoAAACcAwAAAAA=&#10;">
                          <o:lock v:ext="edit" aspectratio="t"/>
                          <v:shape id="Freeform 1594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YXcQA&#10;AADdAAAADwAAAGRycy9kb3ducmV2LnhtbERPTU/CQBC9k/gfNkPCTbZIMVhYiBEV9CbIfdIdutXu&#10;bOmupfLrXRITbvPyPme+7GwlWmp86VjBaJiAIM6dLrlQ8Ll7uZ2C8AFZY+WYFPySh+XipjfHTLsT&#10;f1C7DYWIIewzVGBCqDMpfW7Ioh+6mjhyB9dYDBE2hdQNnmK4reRdktxLiyXHBoM1PRnKv7c/VsHR&#10;PLerfXhL03V9PryO1/7965wrNeh3jzMQgbpwFf+7NzrOnzykcPkmni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mF3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595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0E7r8A&#10;AADdAAAADwAAAGRycy9kb3ducmV2LnhtbERPS2sCMRC+C/0PYQreNFvBPrZGqYLgVSueh8242bqZ&#10;LEnUuL/eFARv8/E9Z7ZIthUX8qFxrOBtXIAgrpxuuFaw/12PPkGEiKyxdUwKbhRgMX8ZzLDU7spb&#10;uuxiLXIIhxIVmBi7UspQGbIYxq4jztzReYsxQ19L7fGaw20rJ0XxLi02nBsMdrQyVJ12Z6tgeWg+&#10;bqb3G3myfz31OqUjJqWGr+nnG0SkFJ/ih3uj8/zp1xT+v8kn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QTu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596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nWtsUA&#10;AADdAAAADwAAAGRycy9kb3ducmV2LnhtbERPTWvCQBC9F/oflil4KXWjtFZjVmmFQutJ04LkNmTH&#10;JCQ7G7Krpv56VxC8zeN9TrLsTSOO1LnKsoLRMAJBnFtdcaHg7/frZQrCeWSNjWVS8E8OlovHhwRj&#10;bU+8pWPqCxFC2MWooPS+jaV0eUkG3dC2xIHb286gD7ArpO7wFMJNI8dRNJEGKw4NJba0Kimv04NR&#10;gOdPuc5G0W6zyYrn19pn5/fpj1KDp/5jDsJT7+/im/tbh/lvswlcvwkn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da2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597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8DsMA&#10;AADdAAAADwAAAGRycy9kb3ducmV2LnhtbERPTUvDQBC9C/6HZQRvdlNL1cRui1iEeirGQnscsmMS&#10;mp0Nu2OT/nu3UPA2j/c5i9XoOnWiEFvPBqaTDBRx5W3LtYHd98fDC6goyBY7z2TgTBFWy9ubBRbW&#10;D/xFp1JqlUI4FmigEekLrWPVkMM48T1x4n58cCgJhlrbgEMKd51+zLIn7bDl1NBgT+8NVcfy1xmg&#10;bZjl+8917rfDoZJ5mXO9E2Pu78a3V1BCo/yLr+6NTfPn+TNcvk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8Ds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598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GysUA&#10;AADdAAAADwAAAGRycy9kb3ducmV2LnhtbESPQUvDQBCF70L/wzIFb3aiqNTYbWkLighajOJ5yI7Z&#10;YHY2ZNc0/nvnIPQ2w3vz3jerzRQ6M/KQ2igWLhcFGJY6ulYaCx/vDxdLMCmTOOqisIVfTrBZz85W&#10;VLp4lDceq9wYDZFUkgWfc18iptpzoLSIPYtqX3EIlHUdGnQDHTU8dHhVFLcYqBVt8NTz3nP9Xf0E&#10;C9XniPJ6eF6+PF7HA2Lj973fWXs+n7b3YDJP+WT+v35yin9zp7j6jY6A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YbK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599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            <o:lock v:ext="edit" aspectratio="t"/>
                          <v:shape id="Freeform 1600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DdMgA&#10;AADdAAAADwAAAGRycy9kb3ducmV2LnhtbESPQUvDQBCF74L/YRnBi7QbFUpJuy1Fq4gIpW1K6W3I&#10;TpNgdjburmn8985B8DbDe/PeN/Pl4FrVU4iNZwP34wwUceltw5WBYv8ymoKKCdli65kM/FCE5eL6&#10;ao659RfeUr9LlZIQjjkaqFPqcq1jWZPDOPYdsWhnHxwmWUOlbcCLhLtWP2TZRDtsWBpq7OippvJz&#10;9+0MfBxPX3fx8bAJ61d8XwdX9P65MOb2ZljNQCUa0r/57/rNCv4kE375Rk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ssN0yAAAAN0AAAAPAAAAAAAAAAAAAAAAAJgCAABk&#10;cnMvZG93bnJldi54bWxQSwUGAAAAAAQABAD1AAAAjQ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601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2Fr8A&#10;AADdAAAADwAAAGRycy9kb3ducmV2LnhtbERPTYvCMBC9C/6HMIK3NXUPKtUoKix4XV32PDRjU20m&#10;Jclq7K83woK3ebzPWW2SbcWNfGgcK5hOChDEldMN1wp+Tl8fCxAhImtsHZOCBwXYrIeDFZba3fmb&#10;bsdYixzCoUQFJsaulDJUhiyGieuIM3d23mLM0NdSe7zncNvKz6KYSYsN5waDHe0NVdfjn1Ww+23m&#10;D9P7g7zaS0+9TumMSanxKG2XICKl+Bb/uw86z58VU3h9k0+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fYW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02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kTsQA&#10;AADdAAAADwAAAGRycy9kb3ducmV2LnhtbERPS2vCQBC+F/wPywi9FN1NEJXoKrZQaHvyBZLbkB2T&#10;YHY2ZLea+uvdQqG3+fies1z3thFX6nztWEMyViCIC2dqLjUcD++jOQgfkA02jknDD3lYrwZPS8yM&#10;u/GOrvtQihjCPkMNVQhtJqUvKrLox64ljtzZdRZDhF0pTYe3GG4bmSo1lRZrjg0VtvRWUXHZf1sN&#10;eH+VX3miTtttXr5MLiG/z+afWj8P+80CRKA+/Iv/3B8mzp+qFH6/iS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JE7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03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O9sIA&#10;AADdAAAADwAAAGRycy9kb3ducmV2LnhtbERPTWvCQBC9F/oflin0VjdWlCa6Smkp1JM0FfQ4ZMck&#10;mJ0Nu1OT/vuuIPQ2j/c5q83oOnWhEFvPBqaTDBRx5W3LtYH998fTC6goyBY7z2TglyJs1vd3Kyys&#10;H/iLLqXUKoVwLNBAI9IXWseqIYdx4nvixJ18cCgJhlrbgEMKd51+zrKFdthyamiwp7eGqnP54wzQ&#10;Lszyw/Y997vhWMm8zLneizGPD+PrEpTQKP/im/vTpvmLbAbXb9IJ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s72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604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8uQMEA&#10;AADdAAAADwAAAGRycy9kb3ducmV2LnhtbERPTYvCMBC9C/6HMMLeNLXsFq1GEUXZ41r1PjRjW20m&#10;pYm1/vvNwoK3ebzPWa57U4uOWldZVjCdRCCIc6srLhScT/vxDITzyBpry6TgRQ7Wq+Fgiam2Tz5S&#10;l/lChBB2KSoovW9SKV1ekkE3sQ1x4K62NegDbAupW3yGcFPLOIoSabDi0FBiQ9uS8nv2MAqar07G&#10;P/fXbp4/NpfDIem28e2q1Meo3yxAeOr9W/zv/tZhfhJ9wt834QS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PLkD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0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605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606" name="Group 1606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607" name="Group 160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608" name="Freeform 160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09" name="Freeform 16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0" name="Freeform 16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1" name="Freeform 16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2" name="Freeform 16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13" name="Group 161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614" name="Freeform 16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5" name="Freeform 16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6" name="Freeform 16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7" name="Freeform 16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18" name="Freeform 16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19" name="Group 161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620" name="Freeform 16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1" name="Freeform 16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2" name="Freeform 16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3" name="Freeform 16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4" name="Freeform 16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25" name="Group 162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626" name="Freeform 16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7" name="Freeform 16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8" name="Freeform 16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29" name="Freeform 16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0" name="Freeform 16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631" name="Group 1631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632" name="Group 163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633" name="Freeform 16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4" name="Freeform 16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5" name="Freeform 16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6" name="Freeform 16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37" name="Freeform 16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38" name="Group 163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639" name="Freeform 16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0" name="Freeform 16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1" name="Freeform 16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2" name="Freeform 16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3" name="Freeform 16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44" name="Group 164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645" name="Freeform 16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6" name="Freeform 16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7" name="Freeform 16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8" name="Freeform 16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49" name="Freeform 16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50" name="Group 165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651" name="Freeform 165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2" name="Freeform 16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3" name="Freeform 16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4" name="Freeform 16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5" name="Freeform 16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656" name="Group 1656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657" name="Group 1657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658" name="Freeform 16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59" name="Freeform 16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0" name="Freeform 16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1" name="Freeform 16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2" name="Freeform 16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63" name="Group 166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664" name="Freeform 16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5" name="Freeform 16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6" name="Freeform 16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7" name="Freeform 16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68" name="Freeform 16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69" name="Group 166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670" name="Freeform 167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1" name="Freeform 167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2" name="Freeform 16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3" name="Freeform 16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4" name="Freeform 16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75" name="Group 167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676" name="Freeform 16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7" name="Freeform 167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8" name="Freeform 16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79" name="Freeform 167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0" name="Freeform 16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84F1EB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">
                      <o:lock v:ext="edit" aspectratio="t"/>
                      <v:group id="Group 1606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        <v:group id="Group 1607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          <o:lock v:ext="edit" aspectratio="t"/>
                          <v:shape id="Freeform 1608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fCcUA&#10;AADdAAAADwAAAGRycy9kb3ducmV2LnhtbESPQWvCQBCF7wX/wzKFXkrdpFCR1FVqwRBya7T3aXZM&#10;gtnZkF019dc7h0Jvb5g337y32kyuVxcaQ+fZQDpPQBHX3nbcGDjsdy9LUCEiW+w9k4FfCrBZzx5W&#10;mFl/5S+6VLFRAuGQoYE2xiHTOtQtOQxzPxDL7uhHh1HGsdF2xKvAXa9fk2ShHXYsH1oc6LOl+lSd&#10;nVC+y7S0Ln++vf2c+21XpD6vd8Y8PU4f76AiTfHf/HddWIm/SCSutBEJe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+t8J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609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UGMIA&#10;AADdAAAADwAAAGRycy9kb3ducmV2LnhtbERPTYvCMBC9L/gfwgheFk31UGw1iggFF7ysLnsem7Et&#10;bSa1ydr67zeC4G0e73PW28E04k6dqywrmM8iEMS51RUXCn7O2XQJwnlkjY1lUvAgB9vN6GONqbY9&#10;f9P95AsRQtilqKD0vk2ldHlJBt3MtsSBu9rOoA+wK6TusA/hppGLKIqlwYpDQ4kt7UvK69OfUdAX&#10;8WWfmMPt95OO2de8r7NkWSs1GQ+7FQhPg3+LX+6DDvPjKIHnN+EE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lQYwgAAAN0AAAAPAAAAAAAAAAAAAAAAAJgCAABkcnMvZG93&#10;bnJldi54bWxQSwUGAAAAAAQABAD1AAAAhwMAAAAA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610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JrccA&#10;AADdAAAADwAAAGRycy9kb3ducmV2LnhtbESPQWvCQBCF70L/wzKF3nRjD9amrmILQokgaMVep9kx&#10;G5qdDdmtif++cxC8zfDevPfNYjX4Rl2oi3VgA9NJBoq4DLbmysDxazOeg4oJ2WITmAxcKcJq+TBa&#10;YG5Dz3u6HFKlJIRjjgZcSm2udSwdeYyT0BKLdg6dxyRrV2nbYS/hvtHPWTbTHmuWBoctfTgqfw9/&#10;3sD79rQ5nnf9+md/SqFwr8V3+1IY8/Q4rN9AJRrS3Xy7/rSCP5sKv3wjI+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bSa3HAAAA3QAAAA8AAAAAAAAAAAAAAAAAmAIAAGRy&#10;cy9kb3ducmV2LnhtbFBLBQYAAAAABAAEAPUAAACM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611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KgW8QA&#10;AADdAAAADwAAAGRycy9kb3ducmV2LnhtbERPyWrDMBC9F/IPYgq5lER2Qk1wrYSkC+TQQxbnPljj&#10;pbVGxlJi9++rQKG3ebx1ss1oWnGj3jWWFcTzCARxYXXDlYL8/DFbgXAeWWNrmRT8kIPNevKQYart&#10;wEe6nXwlQgi7FBXU3neplK6oyaCb2444cKXtDfoA+0rqHocQblq5iKJEGmw4NNTY0WtNxffpahQs&#10;8t2z2Y6fT0t3KC9D9ZUv36J3paaP4/YFhKfR/4v/3Hsd5idxDPd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CoFv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612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iMzMMA&#10;AADdAAAADwAAAGRycy9kb3ducmV2LnhtbERPS2vCQBC+F/wPywi9SN3oQSR1FRGEPvBQ7aW3ITtm&#10;o9nZmJ2a+O9dodDbfHzPWax6X6srtbEKbGAyzkARF8FWXBr4Pmxf5qCiIFusA5OBG0VYLQdPC8xt&#10;6PiLrnspVQrhmKMBJ9LkWsfCkcc4Dg1x4o6h9SgJtqW2LXYp3Nd6mmUz7bHi1OCwoY2j4rz/9QZG&#10;o895edrp2GWXj4OT5qeXy7sxz8N+/QpKqJd/8Z/7zab5s8kUHt+kE/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iMzMMAAADdAAAADwAAAAAAAAAAAAAAAACYAgAAZHJzL2Rv&#10;d25yZXYueG1sUEsFBgAAAAAEAAQA9QAAAIgDAAAAAA=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13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          <o:lock v:ext="edit" aspectratio="t"/>
                          <v:shape id="Freeform 1614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sJMQA&#10;AADdAAAADwAAAGRycy9kb3ducmV2LnhtbERPS2vCQBC+C/0PyxR6001SEYmuofVReihCE/E8zU6T&#10;tNnZkF01/ntXKPQ2H99zltlgWnGm3jWWFcSTCARxaXXDlYJDsRvPQTiPrLG1TAqu5CBbPYyWmGp7&#10;4U86574SIYRdigpq77tUSlfWZNBNbEccuG/bG/QB9pXUPV5CuGllEkUzabDh0FBjR+uayt/8ZBQk&#10;G8xfk6/i463Yatofrz/T52aj1NPj8LIA4Wnw/+I/97sO82fxFO7fhB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J7CTEAAAA3QAAAA8AAAAAAAAAAAAAAAAAmAIAAGRycy9k&#10;b3ducmV2LnhtbFBLBQYAAAAABAAEAPUAAACJ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615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bIwMMA&#10;AADdAAAADwAAAGRycy9kb3ducmV2LnhtbERPTWvCQBC9C/0PyxR6kbpJwRCjq4gQsOClWnqeZsck&#10;JDsbs1sT/71bELzN433OajOaVlypd7VlBfEsAkFcWF1zqeD7lL+nIJxH1thaJgU3crBZv0xWmGk7&#10;8Bddj74UIYRdhgoq77tMSldUZNDNbEccuLPtDfoA+1LqHocQblr5EUWJNFhzaKiwo11FRXP8MwqG&#10;MvndLcz+8jOlQ/4ZD02+SBul3l7H7RKEp9E/xQ/3Xof5STyH/2/CC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bIwM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616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0QsMA&#10;AADdAAAADwAAAGRycy9kb3ducmV2LnhtbERPTWvCQBC9F/oflil4qxs9pG10FRUESUHQil7H7JgN&#10;ZmdDdjXpv+8KBW/zeJ8znfe2FndqfeVYwWiYgCAunK64VHD4Wb9/gvABWWPtmBT8kof57PVlipl2&#10;He/ovg+liCHsM1RgQmgyKX1hyKIfuoY4chfXWgwRtqXULXYx3NZynCSptFhxbDDY0MpQcd3frILl&#10;93F9uGy7xXl3DC43X/mp+ciVGrz1iwmIQH14iv/dGx3np6MUHt/EE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50QsMAAADdAAAADwAAAAAAAAAAAAAAAACYAgAAZHJzL2Rv&#10;d25yZXYueG1sUEsFBgAAAAAEAAQA9QAAAIgDAAAAAA=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617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dtMQA&#10;AADdAAAADwAAAGRycy9kb3ducmV2LnhtbERPS2vCQBC+F/wPywheim5UfJC6itoKHjxUjfchOyap&#10;2dmQ3Zr037uC0Nt8fM9ZrFpTijvVrrCsYDiIQBCnVhecKUjOu/4chPPIGkvLpOCPHKyWnbcFxto2&#10;fKT7yWcihLCLUUHufRVL6dKcDLqBrYgDd7W1QR9gnUldYxPCTSlHUTSVBgsODTlWtM0pvZ1+jYJR&#10;spmYdXt4H7vv66XJfpLxZ/SlVK/brj9AeGr9v/jl3uswfzqcwfObcIJ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nnbT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618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7JscA&#10;AADdAAAADwAAAGRycy9kb3ducmV2LnhtbESPQUvDQBCF74L/YZmCl2I39VBK7LZIQdCKB1sv3obs&#10;NJuanU2z0yb+e+cgeJvhvXnvm9VmjK25Up+bxA7mswIMcZV8w7WDz8Pz/RJMFmSPbWJy8EMZNuvb&#10;mxWWPg38Qde91EZDOJfoIIh0pbW5ChQxz1JHrNox9RFF1762vsdBw2NrH4piYSM2rA0BO9oGqr73&#10;l+hgOn1b1qd3m4fivDsE6b5GOb86dzcZnx7BCI3yb/67fvGKv5grrn6jI9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AuybHAAAA3QAAAA8AAAAAAAAAAAAAAAAAmAIAAGRy&#10;cy9kb3ducmV2LnhtbFBLBQYAAAAABAAEAPUAAACM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19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          <o:lock v:ext="edit" aspectratio="t"/>
                          <v:shape id="Freeform 1620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z/8cA&#10;AADdAAAADwAAAGRycy9kb3ducmV2LnhtbESPQWvCQBCF74X+h2UK3uqmSlVSV2kVwUsFbQWPQ3a6&#10;CWZn0+xWk3/fOQjeZnhv3vtmvux8rS7UxiqwgZdhBoq4CLZiZ+D7a/M8AxUTssU6MBnoKcJy8fgw&#10;x9yGK+/pckhOSQjHHA2UKTW51rEoyWMchoZYtJ/Qekyytk7bFq8S7ms9yrKJ9lixNJTY0Kqk4nz4&#10;8wY+3bTYxc34tz+/hu1xfdyfXP9hzOCpe38DlahLd/PtemsFfzISfvlGR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3M//HAAAA3QAAAA8AAAAAAAAAAAAAAAAAmAIAAGRy&#10;cy9kb3ducmV2LnhtbFBLBQYAAAAABAAEAPUAAACM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621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qdr8A&#10;AADdAAAADwAAAGRycy9kb3ducmV2LnhtbERPTYvCMBC9L/gfwgje1lQPKl2jqLDgdVU8D83YdG0m&#10;JYka++uNsLC3ebzPWa6TbcWdfGgcK5iMCxDEldMN1wpOx+/PBYgQkTW2jknBkwKsV4OPJZbaPfiH&#10;7odYixzCoUQFJsaulDJUhiyGseuIM3dx3mLM0NdSe3zkcNvKaVHMpMWGc4PBjnaGquvhZhVsz838&#10;aXq/l1f721OvU7pgUmo0TJsvEJFS/Bf/ufc6z59NJ/D+Jp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PKp2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22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4LsUA&#10;AADdAAAADwAAAGRycy9kb3ducmV2LnhtbERPTWvCQBC9F/oflhF6KbpJEA3RNbSFQtuTRkFyG7Jj&#10;EszOhuxWU3+9Wyj0No/3Oet8NJ240OBaywriWQSCuLK65VrBYf8+TUE4j6yxs0wKfshBvnl8WGOm&#10;7ZV3dCl8LUIIuwwVNN73mZSuasigm9meOHAnOxj0AQ611ANeQ7jpZBJFC2mw5dDQYE9vDVXn4tso&#10;wNur/Crj6LjdlvXz/OzL2zL9VOppMr6sQHga/b/4z/2hw/xFksDvN+EE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HguxQAAAN0AAAAPAAAAAAAAAAAAAAAAAJgCAABkcnMv&#10;ZG93bnJldi54bWxQSwUGAAAAAAQABAD1AAAAig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23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SlsIA&#10;AADdAAAADwAAAGRycy9kb3ducmV2LnhtbERPTWvCQBC9C/0PyxR6002VSpO6SmkR2pM0Cu1xyE6T&#10;0Oxs2B1N/PeuIPQ2j/c5q83oOnWiEFvPBh5nGSjiytuWawOH/Xb6DCoKssXOMxk4U4TN+m6ywsL6&#10;gb/oVEqtUgjHAg00In2hdawachhnvidO3K8PDiXBUGsbcEjhrtPzLFtqhy2nhgZ7emuo+iuPzgDt&#10;wiL//nzP/W74qeSpzLk+iDEP9+PrCyihUf7FN/eHTfOX8wVcv0kn6P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5KW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624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7nsQA&#10;AADdAAAADwAAAGRycy9kb3ducmV2LnhtbERPTWvCQBC9C/6HZQpepG6UIpK6ShGE2uJB7aW3ITvN&#10;ps3OxuzUpP/eFYTe5vE+Z7nufa0u1MYqsIHpJANFXARbcWng47R9XICKgmyxDkwG/ijCejUcLDG3&#10;oeMDXY5SqhTCMUcDTqTJtY6FI49xEhrixH2F1qMk2JbattilcF/rWZbNtceKU4PDhjaOip/jrzcw&#10;Hr8vyu+9jl12fjs5aT57Oe+MGT30L8+ghHr5F9/drzbNn8+e4PZNOkG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e57EAAAA3QAAAA8AAAAAAAAAAAAAAAAAmAIAAGRycy9k&#10;b3ducmV2LnhtbFBLBQYAAAAABAAEAPUAAACJAwAAAAA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625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          <o:lock v:ext="edit" aspectratio="t"/>
                          <v:shape id="Freeform 1626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n2cEA&#10;AADdAAAADwAAAGRycy9kb3ducmV2LnhtbERPS2sCMRC+F/wPYQRvNdtFFtkaRQqKBz2o7Z6HzeyD&#10;JpMlibr++6ZQ6G0+vuesNqM14k4+9I4VvM0zEMS10z23Cj6vu9cliBCRNRrHpOBJATbrycsKS+0e&#10;fKb7JbYihXAoUUEX41BKGeqOLIa5G4gT1zhvMSboW6k9PlK4NTLPskJa7Dk1dDjQR0f19+VmFZyb&#10;bfXl9w1WvTUmP1ULOh2dUrPpuH0HEWmM/+I/90Gn+UVewO836QS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759n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627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mb8A&#10;AADdAAAADwAAAGRycy9kb3ducmV2LnhtbERPTYvCMBC9L/gfwgjeNNWDStcoKix41RXPQzM2XZtJ&#10;SbIa++uNsLC3ebzPWW2SbcWdfGgcK5hOChDEldMN1wrO31/jJYgQkTW2jknBkwJs1oOPFZbaPfhI&#10;91OsRQ7hUKICE2NXShkqQxbDxHXEmbs6bzFm6GupPT5yuG3lrCjm0mLDucFgR3tD1e30axXsLs3i&#10;aXp/kDf701OvU7piUmo0TNtPEJFS/Bf/uQ86z5/PFvD+Jp8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mZeZ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28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BPxMcA&#10;AADdAAAADwAAAGRycy9kb3ducmV2LnhtbESPQWvCQBCF70L/wzKFXkQ3SrGSuooKhdaTVUFyG7LT&#10;JJidDdlVU3+9cxC8zfDevPfNbNG5Wl2oDZVnA6NhAoo497biwsBh/zWYggoR2WLtmQz8U4DF/KU3&#10;w9T6K//SZRcLJSEcUjRQxtikWoe8JIdh6Bti0f586zDK2hbatniVcFfrcZJMtMOKpaHEhtYl5afd&#10;2RnA20pvslFy3G6zov9+itntY/pjzNtrt/wEFamLT/Pj+tsK/mQsuPKNjK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wT8THAAAA3QAAAA8AAAAAAAAAAAAAAAAAmAIAAGRy&#10;cy9kb3ducmV2LnhtbFBLBQYAAAAABAAEAPUAAACM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29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ulfMIA&#10;AADdAAAADwAAAGRycy9kb3ducmV2LnhtbERPTWvCQBC9F/oflin0VjdaKk10lVIptCdpKuhxyI5J&#10;MDsbdkeT/vuuIPQ2j/c5y/XoOnWhEFvPBqaTDBRx5W3LtYHdz8fTK6goyBY7z2TglyKsV/d3Syys&#10;H/ibLqXUKoVwLNBAI9IXWseqIYdx4nvixB19cCgJhlrbgEMKd52eZdlcO2w5NTTY03tD1ak8OwO0&#10;Dc/5/muT++1wqOSlzLneiTGPD+PbApTQKP/im/vTpvnzWQ7Xb9IJ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6V8wgAAAN0AAAAPAAAAAAAAAAAAAAAAAJgCAABkcnMvZG93&#10;bnJldi54bWxQSwUGAAAAAAQABAD1AAAAhwMAAAAA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630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ut8YA&#10;AADdAAAADwAAAGRycy9kb3ducmV2LnhtbESPQWvCQBCF74X+h2UK3urGFkSiq1ihNNJLtYLXMTsm&#10;0exsyG516693DoXeZnhv3vtmtkiuVRfqQ+PZwGiYgSIuvW24MrD7fn+egAoR2WLrmQz8UoDF/PFh&#10;hrn1V97QZRsrJSEccjRQx9jlWoeyJodh6Dti0Y6+dxhl7Stte7xKuGv1S5aNtcOGpaHGjlY1left&#10;jzNwHHFa7z8nH1+n8HYr9qtNPBTJmMFTWk5BRUrx3/x3XVjBH78Kv3wjI+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ut8YAAADdAAAADwAAAAAAAAAAAAAAAACYAgAAZHJz&#10;L2Rvd25yZXYueG1sUEsFBgAAAAAEAAQA9QAAAIs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631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          <v:group id="Group 1632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          <o:lock v:ext="edit" aspectratio="t"/>
                          <v:shape id="Freeform 1633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Ev8MA&#10;AADdAAAADwAAAGRycy9kb3ducmV2LnhtbERP24rCMBB9X/Afwiz4tqar4KVrFBFEBfdB7QcMzWxT&#10;bCa1iVr9eiMs+DaHc53pvLWVuFLjS8cKvnsJCOLc6ZILBdlx9TUG4QOyxsoxKbiTh/ms8zHFVLsb&#10;7+l6CIWIIexTVGBCqFMpfW7Iou+5mjhyf66xGCJsCqkbvMVwW8l+kgylxZJjg8Galoby0+FiFYzG&#10;j90lK0+jIqPtebJb7399ZZTqfraLHxCB2vAW/7s3Os4fDgbw+iae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5Ev8MAAADdAAAADwAAAAAAAAAAAAAAAACYAgAAZHJzL2Rv&#10;d25yZXYueG1sUEsFBgAAAAAEAAQA9QAAAIgDAAAAAA=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634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8xO8MA&#10;AADdAAAADwAAAGRycy9kb3ducmV2LnhtbERPTWvCQBC9F/wPywheim5sS9DoKiIELHipFc9jdkxC&#10;srMxuzXx37uC0Ns83ucs172pxY1aV1pWMJ1EIIgzq0vOFRx/0/EMhPPIGmvLpOBODtarwdsSE207&#10;/qHbwecihLBLUEHhfZNI6bKCDLqJbYgDd7GtQR9gm0vdYhfCTS0/oiiWBksODQU2tC0oqw5/RkGX&#10;x+ft3Oyup3fap9/Trkrns0qp0bDfLEB46v2/+OXe6TA//vyC5zfh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8xO8MAAADdAAAADwAAAAAAAAAAAAAAAACYAgAAZHJzL2Rv&#10;d25yZXYueG1sUEsFBgAAAAAEAAQA9QAAAIgDAAAAAA=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635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2VcQA&#10;AADdAAAADwAAAGRycy9kb3ducmV2LnhtbERP22rCQBB9L/gPywi+1U0rapu6igpCiVDwgr6O2TEb&#10;mp0N2a2Jf98tCH2bw7nObNHZStyo8aVjBS/DBARx7nTJhYLjYfP8BsIHZI2VY1JwJw+Lee9phql2&#10;Le/otg+FiCHsU1RgQqhTKX1uyKIfupo4clfXWAwRNoXUDbYx3FbyNUkm0mLJscFgTWtD+ff+xypY&#10;bU+b4/WrXV52p+Ay856d62mm1KDfLT9ABOrCv/jh/tRx/mQ0hr9v4gl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ZtlX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636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kT8MA&#10;AADdAAAADwAAAGRycy9kb3ducmV2LnhtbERPS2vCQBC+F/wPywi9FN1oaJDoKj7BQw/WxvuQHZNo&#10;djZktyb9912h0Nt8fM9ZrHpTiwe1rrKsYDKOQBDnVldcKMi+DqMZCOeRNdaWScEPOVgtBy8LTLXt&#10;+JMeZ1+IEMIuRQWl900qpctLMujGtiEO3NW2Bn2AbSF1i10IN7WcRlEiDVYcGkpsaFtSfj9/GwXT&#10;bPNu1v3HW+xO10tX3LJ4F+2Veh326zkIT73/F/+5jzrMT+IEnt+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5kT8MAAADdAAAADwAAAAAAAAAAAAAAAACYAgAAZHJzL2Rv&#10;d25yZXYueG1sUEsFBgAAAAAEAAQA9QAAAIgDAAAAAA=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637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s/sMA&#10;AADdAAAADwAAAGRycy9kb3ducmV2LnhtbERPTWvCQBC9F/wPywi91YltsRJdxQotpVClUTwP2TEb&#10;zM6G7Dam/75bKPQ2j/c5y/XgGtVzF2ovGqaTDBRL6U0tlYbj4eVuDipEEkONF9bwzQHWq9HNknLj&#10;r/LJfRErlUIk5KTBxtjmiKG07ChMfMuSuLPvHMUEuwpNR9cU7hq8z7IZOqolNVhqeWu5vBRfTkNx&#10;6lF2+/f5x+uj3yNWdtvaZ61vx8NmASryEP/Ff+43k+bPHp7g95t0Aq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Us/s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638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        <o:lock v:ext="edit" aspectratio="t"/>
                          <v:shape id="Freeform 1639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QMv8QA&#10;AADdAAAADwAAAGRycy9kb3ducmV2LnhtbERPS2sCMRC+C/6HMIXeNNuKr9UoPhC8tOALPA6bMbu4&#10;mWw3qe7++6ZQ6G0+vufMl40txYNqXzhW8NZPQBBnThdsFJxPu94EhA/IGkvHpKAlD8tFtzPHVLsn&#10;H+hxDEbEEPYpKshDqFIpfZaTRd93FXHkbq62GCKsjdQ1PmO4LeV7koykxYJjQ44VbXLK7sdvq+DD&#10;jLNPvxt8tfeh21+2l8PVtGulXl+a1QxEoCb8i//cex3njwZT+P0mni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DL/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640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ERcYA&#10;AADdAAAADwAAAGRycy9kb3ducmV2LnhtbESPQWvCQBCF74X+h2UKvZS6sUiI0VWKELDQi7b0PGan&#10;SUh2NmZXk/77zkHwNsN789436+3kOnWlITSeDcxnCSji0tuGKwPfX8VrBipEZIudZzLwRwG2m8eH&#10;NebWj3yg6zFWSkI45GigjrHPtQ5lTQ7DzPfEov36wWGUdai0HXCUcNfptyRJtcOGpaHGnnY1le3x&#10;4gyMVXraLd3+/PNCn8XHfGyLZdYa8/w0va9ARZri3Xy73lvBTxfCL9/ICHrz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JERcYAAADdAAAADwAAAAAAAAAAAAAAAACYAgAAZHJz&#10;L2Rvd25yZXYueG1sUEsFBgAAAAAEAAQA9QAAAIs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641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DK8QA&#10;AADdAAAADwAAAGRycy9kb3ducmV2LnhtbERP22rCQBB9L/Qflin0rW4U8ZK6igpCiVDwgr6O2TEb&#10;mp0N2a1J/94tCL7N4VxntuhsJW7U+NKxgn4vAUGcO11yoeB42HxMQPiArLFyTAr+yMNi/voyw1S7&#10;lnd024dCxBD2KSowIdSplD43ZNH3XE0cuatrLIYIm0LqBtsYbis5SJKRtFhybDBY09pQ/rP/tQpW&#10;29PmeP1ul5fdKbjMTLNzPc6Uen/rlp8gAnXhKX64v3ScPxr24f+beIK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kwyv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642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MRMcQA&#10;AADdAAAADwAAAGRycy9kb3ducmV2LnhtbERPS2vCQBC+F/wPywheim6MVSRmI/YFPfRQNd6H7JhE&#10;s7Mhu5r033cLhd7m43tOuh1MI+7UudqygvksAkFcWF1zqSA/vk/XIJxH1thYJgXf5GCbjR5STLTt&#10;eU/3gy9FCGGXoILK+zaR0hUVGXQz2xIH7mw7gz7ArpS6wz6Em0bGUbSSBmsODRW29FJRcT3cjII4&#10;f16a3fD5uHBf51NfXvLFa/Sm1GQ87DYgPA3+X/zn/tBh/uopht9vwgk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jETHEAAAA3QAAAA8AAAAAAAAAAAAAAAAAmAIAAGRycy9k&#10;b3ducmV2LnhtbFBLBQYAAAAABAAEAPUAAACJ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643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ZgMIA&#10;AADdAAAADwAAAGRycy9kb3ducmV2LnhtbERPTWvCQBC9C/6HZQq96aStiERXUaGlFFppKp6H7JgN&#10;ZmdDdhvTf98tFLzN433OajO4RvXchdqLhodpBoql9KaWSsPx63myABUiiaHGC2v44QCb9Xi0otz4&#10;q3xyX8RKpRAJOWmwMbY5YigtOwpT37Ik7uw7RzHBrkLT0TWFuwYfs2yOjmpJDZZa3lsuL8W301Cc&#10;epSPw9vi/WXmD4iV3bd2p/X93bBdgoo8xJv43/1q0vz57An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FmAwgAAAN0AAAAPAAAAAAAAAAAAAAAAAJgCAABkcnMvZG93&#10;bnJldi54bWxQSwUGAAAAAAQABAD1AAAAhwMAAAAA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644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            <o:lock v:ext="edit" aspectratio="t"/>
                          <v:shape id="Freeform 1645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acDsEA&#10;AADdAAAADwAAAGRycy9kb3ducmV2LnhtbERPS2sCMRC+C/6HMIXeNFtRKVujiFDxoAcf3fOwmX3Q&#10;ZLIkqW7/vREEb/PxPWex6q0RV/KhdazgY5yBIC6dbrlWcDl/jz5BhIis0TgmBf8UYLUcDhaYa3fj&#10;I11PsRYphEOOCpoYu1zKUDZkMYxdR5y4ynmLMUFfS+3xlsKtkZMsm0uLLaeGBjvaNFT+nv6sgmO1&#10;Ln78tsKitcZMDsWUDnun1Ptbv/4CEamPL/HTvdNp/nw6g8c36QS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2nA7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646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Xor8A&#10;AADdAAAADwAAAGRycy9kb3ducmV2LnhtbERPTWsCMRC9C/6HMIK3mrXItmyNUgsFr9riediMm62b&#10;yZKkGvfXG0HwNo/3Oct1sp04kw+tYwXzWQGCuHa65UbB78/3yzuIEJE1do5JwZUCrFfj0RIr7S68&#10;o/M+NiKHcKhQgYmxr6QMtSGLYeZ64swdnbcYM/SN1B4vOdx28rUoSmmx5dxgsKcvQ/Vp/28VbA7t&#10;29UMfitP9m+gQad0xKTUdJI+P0BESvEpfri3Os8vFyXcv8knyN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Ctei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647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A+FsUA&#10;AADdAAAADwAAAGRycy9kb3ducmV2LnhtbERPTWvCQBC9C/6HZYRepG4ioiF1DVoQ2p6sCiW3ITtN&#10;gtnZkN3G1F/fFYTe5vE+Z50NphE9da62rCCeRSCIC6trLhWcT/vnBITzyBoby6Tglxxkm/Fojam2&#10;V/6k/uhLEULYpaig8r5NpXRFRQbdzLbEgfu2nUEfYFdK3eE1hJtGzqNoKQ3WHBoqbOm1ouJy/DEK&#10;8LaTH3kcfR0OeTldXHx+WyXvSj1Nhu0LCE+D/xc/3G86zF8uVnD/Jpw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D4W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648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lR8UA&#10;AADdAAAADwAAAGRycy9kb3ducmV2LnhtbESPT0vDQBDF74LfYRnBm934r5jYbRFF0FNpLLTHITsm&#10;wexs2B2b+O2dg+Bthvfmvd+sNnMYzIlS7iM7uF4UYIib6HtuHew/Xq8ewGRB9jhEJgc/lGGzPj9b&#10;YeXjxDs61dIaDeFcoYNOZKyszU1HAfMijsSqfcYUUHRNrfUJJw0Pg70piqUN2LM2dDjSc0fNV/0d&#10;HNA23ZaH95cybqdjI/d1ye1enLu8mJ8ewQjN8m/+u37zir+8U1z9Rkew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2OVHxQAAAN0AAAAPAAAAAAAAAAAAAAAAAJgCAABkcnMv&#10;ZG93bnJldi54bWxQSwUGAAAAAAQABAD1AAAAigMAAAAA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649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uasIA&#10;AADdAAAADwAAAGRycy9kb3ducmV2LnhtbERPTWvCQBC9F/oflil4q5MWERtdpRUqUmilUTwP2TEb&#10;zM6G7DbGf98tFLzN433OYjW4RvXchdqLhqdxBoql9KaWSsNh//44AxUiiaHGC2u4coDV8v5uQbnx&#10;F/nmvoiVSiESctJgY2xzxFBadhTGvmVJ3Ml3jmKCXYWmo0sKdw0+Z9kUHdWSGiy1vLZcnosfp6E4&#10;9ihfu4/Z52bid4iVXbf2TevRw/A6BxV5iDfxv3tr0vzp5AX+vkkn4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5qwgAAAN0AAAAPAAAAAAAAAAAAAAAAAJgCAABkcnMvZG93&#10;bnJldi54bWxQSwUGAAAAAAQABAD1AAAAhwMAAAAA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650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Ehs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KEhscAAADd&#10;AAAADwAAAAAAAAAAAAAAAACqAgAAZHJzL2Rvd25yZXYueG1sUEsFBgAAAAAEAAQA+gAAAJ4DAAAA&#10;AA==&#10;">
                          <o:lock v:ext="edit" aspectratio="t"/>
                          <v:shape id="Freeform 1651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gI8QA&#10;AADdAAAADwAAAGRycy9kb3ducmV2LnhtbERPTW/CMAy9I/EfIiNxg5TB0NQR0LSNMbiNbXerMU2h&#10;cbomK4VfT5CQuPnpfXq2aG0pGqp94VjBaJiAIM6cLjhX8PO9HDyB8AFZY+mYFJzIw2Le7cww1e7I&#10;X9RsQy5iCPsUFZgQqlRKnxmy6IeuIo7cztUWQ4R1LnWNxxhuS/mQJFNpseDYYLCiV0PZYftvFfyZ&#10;9+btN6wnk1V13n2MV36zP2dK9XvtyzOIQG24i2/uTx3nTx9HcP0mn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4CP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652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HfL8A&#10;AADdAAAADwAAAGRycy9kb3ducmV2LnhtbERPS2sCMRC+F/wPYQRvNaugLatRtFDw6oOeh824Wd1M&#10;liRq3F9vCoXe5uN7znKdbCvu5EPjWMFkXIAgrpxuuFZwOn6/f4IIEVlj65gUPCnAejV4W2Kp3YP3&#10;dD/EWuQQDiUqMDF2pZShMmQxjF1HnLmz8xZjhr6W2uMjh9tWTotiLi02nBsMdvRlqLoeblbB9qf5&#10;eJre7+TVXnrqdUpnTEqNhmmzABEpxX/xn3un8/z5bAq/3+QT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Ed8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653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uyMUA&#10;AADdAAAADwAAAGRycy9kb3ducmV2LnhtbERPTWvCQBC9C/6HZQQvUjdqTSW6igpC25PaguQ2ZMck&#10;mJ0N2VWjv75bKPQ2j/c5i1VrKnGjxpWWFYyGEQjizOqScwXfX7uXGQjnkTVWlknBgxyslt3OAhNt&#10;73yg29HnIoSwS1BB4X2dSOmyggy6oa2JA3e2jUEfYJNL3eA9hJtKjqMolgZLDg0F1rQtKLscr0YB&#10;PjfyMx1Fp/0+zQevF58+32YfSvV77XoOwlPr/8V/7ncd5sfTCfx+E0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q7I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654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5n8MA&#10;AADdAAAADwAAAGRycy9kb3ducmV2LnhtbERPTUvDQBC9C/0Pywi92Y3WFhO7LcVS0FMxFvQ4ZMck&#10;mJ0Nu9Mm/feuIPQ2j/c5q83oOnWmEFvPBu5nGSjiytuWawPHj/3dE6goyBY7z2TgQhE268nNCgvr&#10;B36ncym1SiEcCzTQiPSF1rFqyGGc+Z44cd8+OJQEQ61twCGFu04/ZNlSO2w5NTTY00tD1U95cgbo&#10;EOb559su94fhq5JFmXN9FGOmt+P2GZTQKFfxv/vVpvnLxSP8fZNO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5n8MAAADdAAAADwAAAAAAAAAAAAAAAACYAgAAZHJzL2Rv&#10;d25yZXYueG1sUEsFBgAAAAAEAAQA9QAAAIgDAAAAAA==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655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kxsIA&#10;AADdAAAADwAAAGRycy9kb3ducmV2LnhtbERPS2vCQBC+F/wPyxR6q5sGEmrqKhJp8FhtvQ/ZMUnN&#10;zobs5uG/dwtCb/PxPWe9nU0rRupdY1nB2zICQVxa3XCl4Of78/UdhPPIGlvLpOBGDrabxdMaM20n&#10;PtJ48pUIIewyVFB732VSurImg25pO+LAXWxv0AfYV1L3OIVw08o4ilJpsOHQUGNHeU3l9TQYBV0y&#10;yvjretuvymF3Lop0zOPfi1Ivz/PuA4Sn2f+LH+6DDvPTJIG/b8IJ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cKTGwgAAAN0AAAAPAAAAAAAAAAAAAAAAAJgCAABkcnMvZG93&#10;bnJldi54bWxQSwUGAAAAAAQABAD1AAAAhwMAAAAA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656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e5acMAAADd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ZJr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x7lpwwAAAN0AAAAP&#10;AAAAAAAAAAAAAAAAAKoCAABkcnMvZG93bnJldi54bWxQSwUGAAAAAAQABAD6AAAAmgMAAAAA&#10;">
                        <v:group id="Group 1657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            <o:lock v:ext="edit" aspectratio="t"/>
                          <v:shape id="Freeform 1658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mbn8YA&#10;AADdAAAADwAAAGRycy9kb3ducmV2LnhtbESPQW/CMAyF70j7D5En7QbpkChTR0AICY1tXOj2A7zG&#10;bSoap2oyKP8eHybtZus9v/d5tRl9py40xDawgedZBoq4CrblxsD31376AiomZItdYDJwowib9cNk&#10;hYUNVz7RpUyNkhCOBRpwKfWF1rFy5DHOQk8sWh0Gj0nWodF2wKuE+07PsyzXHluWBoc97RxV5/LX&#10;GzjX5X43vr8d525Z28+frfMfuTPm6XHcvoJKNKZ/89/1wQp+vhBc+UZG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mbn8YAAADdAAAADwAAAAAAAAAAAAAAAACYAgAAZHJz&#10;L2Rvd25yZXYueG1sUEsFBgAAAAAEAAQA9QAAAIs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659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7BcMA&#10;AADdAAAADwAAAGRycy9kb3ducmV2LnhtbERPTWvCQBC9F/wPywheim4sNJjoKiIEFHqpiucxOyYh&#10;2dmY3Zr4791Cobd5vM9ZbQbTiAd1rrKsYD6LQBDnVldcKDifsukChPPIGhvLpOBJDjbr0dsKU217&#10;/qbH0RcihLBLUUHpfZtK6fKSDLqZbYkDd7OdQR9gV0jdYR/CTSM/oiiWBisODSW2tCspr48/RkFf&#10;xNddYvb3yzt9ZYd5X2fJolZqMh62SxCeBv8v/nPvdZgffyb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7BcMAAADdAAAADwAAAAAAAAAAAAAAAACYAgAAZHJzL2Rv&#10;d25yZXYueG1sUEsFBgAAAAAEAAQA9QAAAIgDAAAAAA=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660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60McA&#10;AADdAAAADwAAAGRycy9kb3ducmV2LnhtbESPT2vDMAzF74N9B6PBbquzHbI1rVvaQmFkMOgf2qsa&#10;q3FYLIfYa7JvPx0Gu0m8p/d+mi9H36ob9bEJbOB5koEiroJtuDZwPGyf3kDFhGyxDUwGfijCcnF/&#10;N8fChoF3dNunWkkIxwINuJS6QutYOfIYJ6EjFu0aeo9J1r7WtsdBwn2rX7Is1x4blgaHHW0cVV/7&#10;b29g/XHaHq+fw+qyO6VQuml57l5LYx4fxtUMVKIx/Zv/rt+t4Oe58Ms3MoJ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dOtDHAAAA3QAAAA8AAAAAAAAAAAAAAAAAmAIAAGRy&#10;cy9kb3ducmV2LnhtbFBLBQYAAAAABAAEAPUAAACM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661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TTJsQA&#10;AADdAAAADwAAAGRycy9kb3ducmV2LnhtbERPS2vCQBC+C/0Pywi9FN2oGEp0I1Zb6MFDa+N9yE4e&#10;mp0N2a2J/94tFLzNx/ec9WYwjbhS52rLCmbTCARxbnXNpYLs52PyCsJ5ZI2NZVJwIweb9Gm0xkTb&#10;nr/pevSlCCHsElRQed8mUrq8IoNualviwBW2M+gD7EqpO+xDuGnkPIpiabDm0FBhS7uK8svx1yiY&#10;Z29Lsx0OLwv3VZz68pwt9tG7Us/jYbsC4WnwD/G/+1OH+XE8g79vwgk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E0yb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662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ge8IA&#10;AADdAAAADwAAAGRycy9kb3ducmV2LnhtbERPTUvDQBC9C/6HZYTe7MRSQondBg0oUtBilJ6H7DQb&#10;zM6G7Jqm/94VBG/zeJ+zLWfXq4nH0HnRcLfMQLE03nTSavj8eLrdgAqRxFDvhTVcOEC5u77aUmH8&#10;Wd55qmOrUoiEgjTYGIcCMTSWHYWlH1gSd/Kjo5jg2KIZ6ZzCXY+rLMvRUSepwdLAleXmq/52Gurj&#10;hPJ22G9en9f+gNjaarCPWi9u5od7UJHn+C/+c7+YND/PV/D7TToB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aB7wgAAAN0AAAAPAAAAAAAAAAAAAAAAAJgCAABkcnMvZG93&#10;bnJldi54bWxQSwUGAAAAAAQABAD1AAAAhw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663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03NBMwwAAAN0AAAAP&#10;AAAAAAAAAAAAAAAAAKoCAABkcnMvZG93bnJldi54bWxQSwUGAAAAAAQABAD6AAAAmgMAAAAA&#10;">
                          <o:lock v:ext="edit" aspectratio="t"/>
                          <v:shape id="Freeform 1664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l9cEA&#10;AADdAAAADwAAAGRycy9kb3ducmV2LnhtbERPS2sCMRC+F/wPYQq91WxFlrIaRQSlh3rQ6p6HzewD&#10;k8mSRN3+eyMI3ubje858OVgjruRD51jB1zgDQVw53XGj4Pi3+fwGESKyRuOYFPxTgOVi9DbHQrsb&#10;7+l6iI1IIRwKVNDG2BdShqoli2HseuLE1c5bjAn6RmqPtxRujZxkWS4tdpwaWuxp3VJ1Plysgn29&#10;Kk9+W2PZWWMmu3JKu1+n1Mf7sJqBiDTEl/jp/tFpfp5P4fFNOkE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PZfXBAAAA3QAAAA8AAAAAAAAAAAAAAAAAmAIAAGRycy9kb3du&#10;cmV2LnhtbFBLBQYAAAAABAAEAPUAAACGAwAAAAA=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665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7vcQA&#10;AADdAAAADwAAAGRycy9kb3ducmV2LnhtbERPTWuDQBC9F/oflinkUuKaQCUxbkIJCAZ6aVJ6nrgT&#10;Fd1Z627U/vtuodDbPN7nZIfZdGKkwTWWFayiGARxaXXDlYKPS77cgHAeWWNnmRR8k4PD/vEhw1Tb&#10;id9pPPtKhBB2KSqove9TKV1Zk0EX2Z44cDc7GPQBDpXUA04h3HRyHceJNNhwaKixp2NNZXu+GwVT&#10;lVyPW1N8fT7TW35aTW2+3bRKLZ7m1x0IT7P/F/+5Cx3mJ8kL/H4TTp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wu73EAAAA3QAAAA8AAAAAAAAAAAAAAAAAmAIAAGRycy9k&#10;b3ducmV2LnhtbFBLBQYAAAAABAAEAPUAAACJAwAAAAA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666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HP8MA&#10;AADdAAAADwAAAGRycy9kb3ducmV2LnhtbERPTWvCQBC9F/wPywje6sYe0hpdRQVBIhS0otcxO2aD&#10;2dmQ3Zr477uFQm/zeJ8zX/a2Fg9qfeVYwWScgCAunK64VHD62r5+gPABWWPtmBQ8ycNyMXiZY6Zd&#10;xwd6HEMpYgj7DBWYEJpMSl8YsujHriGO3M21FkOEbSl1i10Mt7V8S5JUWqw4NhhsaGOouB+/rYL1&#10;/rw93T671fVwDi430/zSvOdKjYb9agYiUB/+xX/unY7z0zSF32/iC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gHP8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667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uycQA&#10;AADdAAAADwAAAGRycy9kb3ducmV2LnhtbERPTWvCQBC9C/0PyxR6Ed1UaZToKrYqePDQarwP2TFJ&#10;m50N2dXEf+8KBW/zeJ8zX3amEldqXGlZwfswAkGcWV1yriA9bgdTEM4ja6wsk4IbOVguXnpzTLRt&#10;+YeuB5+LEMIuQQWF93UipcsKMuiGtiYO3Nk2Bn2ATS51g20IN5UcRVEsDZYcGgqs6aug7O9wMQpG&#10;6eeHWXX7/th9n09t/puO19FGqbfXbjUD4anzT/G/e6fD/DiewOObcIJ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h7snEAAAA3QAAAA8AAAAAAAAAAAAAAAAAmAIAAGRycy9k&#10;b3ducmV2LnhtbFBLBQYAAAAABAAEAPUAAACJAwAAAAA=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668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XkcQA&#10;AADdAAAADwAAAGRycy9kb3ducmV2LnhtbESPQUvDQBCF70L/wzIFb3ZikVBit0ULFRG0GMXzkB2z&#10;wexsyK5p/PfOQfA2w3vz3jfb/Rx6M/GYuigWrlcFGJYmuk5aC+9vx6sNmJRJHPVR2MIPJ9jvFhdb&#10;qlw8yytPdW6NhkiqyILPeagQU+M5UFrFgUW1zzgGyrqOLbqRzhoeelwXRYmBOtEGTwMfPDdf9Xew&#10;UH9MKC+np83zw008Ibb+MPh7ay+X890tmMxz/jf/XT86xS9LxdVvdAT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Zl5HEAAAA3QAAAA8AAAAAAAAAAAAAAAAAmAIAAGRycy9k&#10;b3ducmV2LnhtbFBLBQYAAAAABAAEAPUAAACJAwAAAAA=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669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        <o:lock v:ext="edit" aspectratio="t"/>
                          <v:shape id="Freeform 1670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Z2MYA&#10;AADdAAAADwAAAGRycy9kb3ducmV2LnhtbESPQU/DMAyF70j8h8hI3GgKTAOVZdM0YGO7Mba71XhN&#10;oXFKE7qyXz8fkLjZes/vfZ7MBt+onrpYBzZwm+WgiMtga64M7D5ebx5BxYRssQlMBn4pwmx6eTHB&#10;woYjv1O/TZWSEI4FGnAptYXWsXTkMWahJRbtEDqPSdau0rbDo4T7Rt/l+Vh7rFkaHLa0cFR+bX+8&#10;gW/30j/v03o0WrWnw/J+FTefp9KY66th/gQq0ZD+zX/Xb1bwxw/CL9/ICHp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MZ2MYAAADdAAAADwAAAAAAAAAAAAAAAACYAgAAZHJz&#10;L2Rvd25yZXYueG1sUEsFBgAAAAAEAAQA9QAAAIsDAAAAAA=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671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a78A&#10;AADdAAAADwAAAGRycy9kb3ducmV2LnhtbERPTYvCMBC9C/6HMII3Td2DStcoKix41V32PDRj07WZ&#10;lCRq7K83woK3ebzPWW2SbcWNfGgcK5hNCxDEldMN1wp+vr8mSxAhImtsHZOCBwXYrIeDFZba3flI&#10;t1OsRQ7hUKICE2NXShkqQxbD1HXEmTs7bzFm6GupPd5zuG3lR1HMpcWGc4PBjvaGqsvpahXsfpvF&#10;w/T+IC/2r6dep3TGpNR4lLafICKl+Bb/uw86z58vZvD6Jp8g1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j4Vr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72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XM8QA&#10;AADdAAAADwAAAGRycy9kb3ducmV2LnhtbERPTYvCMBC9C/6HMIIX0VQRlWqU3QVh3ZNWQXobmrEt&#10;NpPSZLXrr98Igrd5vM9ZbVpTiRs1rrSsYDyKQBBnVpecKzgdt8MFCOeRNVaWScEfOdisu50Vxtre&#10;+UC3xOcihLCLUUHhfR1L6bKCDLqRrYkDd7GNQR9gk0vd4D2Em0pOomgmDZYcGgqs6aug7Jr8GgX4&#10;+JQ/6Tg67/dpPpheffqYL3ZK9XvtxxKEp9a/xS/3tw7zZ/MJPL8JJ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rVzPEAAAA3QAAAA8AAAAAAAAAAAAAAAAAmAIAAGRycy9k&#10;b3ducmV2LnhtbFBLBQYAAAAABAAEAPUAAACJ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73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C9i8MA&#10;AADdAAAADwAAAGRycy9kb3ducmV2LnhtbERPTUvDQBC9C/6HZYTe2o0Wq4ndFrEU6qk0FvQ4ZMck&#10;mJ0Nu9Mm/feuUPA2j/c5y/XoOnWmEFvPBu5nGSjiytuWawPHj+30GVQUZIudZzJwoQjr1e3NEgvr&#10;Bz7QuZRapRCOBRpoRPpC61g15DDOfE+cuG8fHEqCodY24JDCXacfsmyhHbacGhrs6a2h6qc8OQO0&#10;D/P8832T+/3wVcljmXN9FGMmd+PrCyihUf7FV/fOpvmLpzn8fZNO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C9i8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674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LScIA&#10;AADdAAAADwAAAGRycy9kb3ducmV2LnhtbERPTWvCQBC9F/wPyxS81UlFrERXqYIihVaalp6H7JgN&#10;zc6G7BrTf98tFLzN433OajO4RvXchdqLhsdJBoql9KaWSsPnx/5hASpEEkONF9bwwwE269HdinLj&#10;r/LOfRErlUIk5KTBxtjmiKG07ChMfMuSuLPvHMUEuwpNR9cU7hqcZtkcHdWSGiy1vLNcfhcXp6H4&#10;6lHeTi+L18PMnxAru2vtVuvx/fC8BBV5iDfxv/to0vz50wz+vkkn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QtJwgAAAN0AAAAPAAAAAAAAAAAAAAAAAJgCAABkcnMvZG93&#10;bnJldi54bWxQSwUGAAAAAAQABAD1AAAAhw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675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B7f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P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Gge37FAAAA3QAA&#10;AA8AAAAAAAAAAAAAAAAAqgIAAGRycy9kb3ducmV2LnhtbFBLBQYAAAAABAAEAPoAAACcAwAAAAA=&#10;">
                          <o:lock v:ext="edit" aspectratio="t"/>
                          <v:shape id="Freeform 1676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GN5sUA&#10;AADdAAAADwAAAGRycy9kb3ducmV2LnhtbERP32vCMBB+H+x/CCfsZWi6DTqpRhmbGyLCUCvi29Gc&#10;bVlz6ZKs1v9+EQZ7u4/v503nvWlER87XlhU8jBIQxIXVNZcK8t37cAzCB2SNjWVScCEP89ntzRQz&#10;bc+8oW4bShFD2GeooAqhzaT0RUUG/ci2xJE7WWcwROhKqR2eY7hp5GOSpNJgzbGhwpZeKyq+tj9G&#10;wfpw/L73T/tPt/jA1cKZvLNvuVJ3g/5lAiJQH/7Ff+6ljvPT5xSu38QT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Y3mxQAAAN0AAAAPAAAAAAAAAAAAAAAAAJgCAABkcnMv&#10;ZG93bnJldi54bWxQSwUGAAAAAAQABAD1AAAAigMAAAAA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677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q4hL8A&#10;AADdAAAADwAAAGRycy9kb3ducmV2LnhtbERPTWsCMRC9F/ofwhS8adYeXFmNUoWCV7X0PGzGzdbN&#10;ZEmixv31RhB6m8f7nOU62U5cyYfWsYLppABBXDvdcqPg5/g9noMIEVlj55gU3CnAevX+tsRKuxvv&#10;6XqIjcghHCpUYGLsKylDbchimLieOHMn5y3GDH0jtcdbDred/CyKmbTYcm4w2NPWUH0+XKyCzW9b&#10;3s3gd/Js/wYadEonTEqNPtLXAkSkFP/FL/dO5/mzsoTnN/kE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KriE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678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g2ccA&#10;AADdAAAADwAAAGRycy9kb3ducmV2LnhtbESPQWvCQBCF74L/YRmhF9GNpahEV2mFQu3JqiC5Ddkx&#10;CWZnQ3bV6K/vHAq9zfDevPfNct25Wt2oDZVnA5NxAoo497biwsDx8DmagwoR2WLtmQw8KMB61e8t&#10;MbX+zj9028dCSQiHFA2UMTap1iEvyWEY+4ZYtLNvHUZZ20LbFu8S7mr9miRT7bBiaSixoU1J+WV/&#10;dQbw+aG/s0ly2u2yYvh2idlzNt8a8zLo3hegInXx3/x3/WUFfzoTXPlGR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DYNn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679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KYcMA&#10;AADdAAAADwAAAGRycy9kb3ducmV2LnhtbERPTUvDQBC9C/6HZQRv7aYWq4ndFrEI9VSMhfY4ZMck&#10;NDsbdscm/feuUPA2j/c5y/XoOnWmEFvPBmbTDBRx5W3LtYH91/vkGVQUZIudZzJwoQjr1e3NEgvr&#10;B/6kcym1SiEcCzTQiPSF1rFqyGGc+p44cd8+OJQEQ61twCGFu04/ZNlCO2w5NTTY01tD1an8cQZo&#10;F+b54WOT+91wrOSxzLneizH3d+PrCyihUf7FV/fWpvmLpxz+vkkn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KYcMAAADdAAAADwAAAAAAAAAAAAAAAACYAgAAZHJzL2Rv&#10;d25yZXYueG1sUEsFBgAAAAAEAAQA9QAAAIgDAAAAAA==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680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rGcQA&#10;AADdAAAADwAAAGRycy9kb3ducmV2LnhtbESPQW/CMAyF75P2HyJP4jZSKlGxQkAIBOK4wbhbjWkL&#10;jVM1oZR/jw+TdrP1nt/7vFgNrlE9daH2bGAyTkARF97WXBr4Pe0+Z6BCRLbYeCYDTwqwWr6/LTC3&#10;/sE/1B9jqSSEQ44GqhjbXOtQVOQwjH1LLNrFdw6jrF2pbYcPCXeNTpMk0w5rloYKW9pUVNyOd2eg&#10;nfY6/b49t1/FfX3e77N+k14vxow+hvUcVKQh/pv/rg9W8LOZ8Ms3MoJe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KxnEAAAA3QAAAA8AAAAAAAAAAAAAAAAAmAIAAGRycy9k&#10;b3ducmV2LnhtbFBLBQYAAAAABAAEAPUAAACJ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1" w:type="dxa"/>
            <w:vAlign w:val="center"/>
          </w:tcPr>
          <w:p w:rsidR="007C12D2" w:rsidRDefault="00D50BDB">
            <w:pPr>
              <w:pStyle w:val="Graphic"/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1497965" cy="1505585"/>
                      <wp:effectExtent l="0" t="0" r="26035" b="18415"/>
                      <wp:docPr id="1681" name="Group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498112" cy="1505981"/>
                                <a:chOff x="0" y="0"/>
                                <a:chExt cx="1498112" cy="1505981"/>
                              </a:xfrm>
                            </wpg:grpSpPr>
                            <wpg:grpSp>
                              <wpg:cNvPr id="1682" name="Group 1682"/>
                              <wpg:cNvGrpSpPr/>
                              <wpg:grpSpPr>
                                <a:xfrm>
                                  <a:off x="0" y="0"/>
                                  <a:ext cx="409457" cy="1505981"/>
                                  <a:chOff x="0" y="0"/>
                                  <a:chExt cx="409457" cy="1505981"/>
                                </a:xfrm>
                              </wpg:grpSpPr>
                              <wpg:grpSp>
                                <wpg:cNvPr id="1683" name="Group 168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0"/>
                                    <a:ext cx="409457" cy="310896"/>
                                    <a:chOff x="0" y="0"/>
                                    <a:chExt cx="389363" cy="295639"/>
                                  </a:xfrm>
                                </wpg:grpSpPr>
                                <wps:wsp>
                                  <wps:cNvPr id="1684" name="Freeform 16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3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0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5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6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3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5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solidFill>
                                        <a:schemeClr val="accent5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5" name="Freeform 168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0 w 94"/>
                                        <a:gd name="T5" fmla="*/ 14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6" name="Freeform 16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7" name="Freeform 16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88" name="Freeform 16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50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1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1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0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1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89" name="Group 168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398362"/>
                                    <a:ext cx="409457" cy="310896"/>
                                    <a:chOff x="0" y="398362"/>
                                    <a:chExt cx="389363" cy="295639"/>
                                  </a:xfrm>
                                </wpg:grpSpPr>
                                <wps:wsp>
                                  <wps:cNvPr id="1690" name="Freeform 169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1" name="Freeform 16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0 w 94"/>
                                        <a:gd name="T5" fmla="*/ 13 h 94"/>
                                        <a:gd name="T6" fmla="*/ 90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0 w 94"/>
                                        <a:gd name="T11" fmla="*/ 66 h 94"/>
                                        <a:gd name="T12" fmla="*/ 80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0" y="13"/>
                                          </a:lnTo>
                                          <a:lnTo>
                                            <a:pt x="90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2" name="Freeform 169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7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7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3" name="Freeform 169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0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0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8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8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4" name="Freeform 169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2 h 107"/>
                                        <a:gd name="T4" fmla="*/ 108 w 145"/>
                                        <a:gd name="T5" fmla="*/ 7 h 107"/>
                                        <a:gd name="T6" fmla="*/ 119 w 145"/>
                                        <a:gd name="T7" fmla="*/ 16 h 107"/>
                                        <a:gd name="T8" fmla="*/ 123 w 145"/>
                                        <a:gd name="T9" fmla="*/ 26 h 107"/>
                                        <a:gd name="T10" fmla="*/ 119 w 145"/>
                                        <a:gd name="T11" fmla="*/ 34 h 107"/>
                                        <a:gd name="T12" fmla="*/ 112 w 145"/>
                                        <a:gd name="T13" fmla="*/ 41 h 107"/>
                                        <a:gd name="T14" fmla="*/ 99 w 145"/>
                                        <a:gd name="T15" fmla="*/ 47 h 107"/>
                                        <a:gd name="T16" fmla="*/ 83 w 145"/>
                                        <a:gd name="T17" fmla="*/ 49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2 h 107"/>
                                        <a:gd name="T22" fmla="*/ 83 w 145"/>
                                        <a:gd name="T23" fmla="*/ 73 h 107"/>
                                        <a:gd name="T24" fmla="*/ 88 w 145"/>
                                        <a:gd name="T25" fmla="*/ 83 h 107"/>
                                        <a:gd name="T26" fmla="*/ 96 w 145"/>
                                        <a:gd name="T27" fmla="*/ 89 h 107"/>
                                        <a:gd name="T28" fmla="*/ 104 w 145"/>
                                        <a:gd name="T29" fmla="*/ 90 h 107"/>
                                        <a:gd name="T30" fmla="*/ 109 w 145"/>
                                        <a:gd name="T31" fmla="*/ 90 h 107"/>
                                        <a:gd name="T32" fmla="*/ 116 w 145"/>
                                        <a:gd name="T33" fmla="*/ 89 h 107"/>
                                        <a:gd name="T34" fmla="*/ 122 w 145"/>
                                        <a:gd name="T35" fmla="*/ 85 h 107"/>
                                        <a:gd name="T36" fmla="*/ 127 w 145"/>
                                        <a:gd name="T37" fmla="*/ 79 h 107"/>
                                        <a:gd name="T38" fmla="*/ 129 w 145"/>
                                        <a:gd name="T39" fmla="*/ 68 h 107"/>
                                        <a:gd name="T40" fmla="*/ 145 w 145"/>
                                        <a:gd name="T41" fmla="*/ 68 h 107"/>
                                        <a:gd name="T42" fmla="*/ 142 w 145"/>
                                        <a:gd name="T43" fmla="*/ 84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4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4 h 107"/>
                                        <a:gd name="T52" fmla="*/ 81 w 145"/>
                                        <a:gd name="T53" fmla="*/ 98 h 107"/>
                                        <a:gd name="T54" fmla="*/ 72 w 145"/>
                                        <a:gd name="T55" fmla="*/ 88 h 107"/>
                                        <a:gd name="T56" fmla="*/ 63 w 145"/>
                                        <a:gd name="T57" fmla="*/ 98 h 107"/>
                                        <a:gd name="T58" fmla="*/ 52 w 145"/>
                                        <a:gd name="T59" fmla="*/ 104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4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4 h 107"/>
                                        <a:gd name="T68" fmla="*/ 0 w 145"/>
                                        <a:gd name="T69" fmla="*/ 68 h 107"/>
                                        <a:gd name="T70" fmla="*/ 16 w 145"/>
                                        <a:gd name="T71" fmla="*/ 68 h 107"/>
                                        <a:gd name="T72" fmla="*/ 17 w 145"/>
                                        <a:gd name="T73" fmla="*/ 79 h 107"/>
                                        <a:gd name="T74" fmla="*/ 22 w 145"/>
                                        <a:gd name="T75" fmla="*/ 85 h 107"/>
                                        <a:gd name="T76" fmla="*/ 28 w 145"/>
                                        <a:gd name="T77" fmla="*/ 89 h 107"/>
                                        <a:gd name="T78" fmla="*/ 35 w 145"/>
                                        <a:gd name="T79" fmla="*/ 90 h 107"/>
                                        <a:gd name="T80" fmla="*/ 40 w 145"/>
                                        <a:gd name="T81" fmla="*/ 90 h 107"/>
                                        <a:gd name="T82" fmla="*/ 50 w 145"/>
                                        <a:gd name="T83" fmla="*/ 89 h 107"/>
                                        <a:gd name="T84" fmla="*/ 57 w 145"/>
                                        <a:gd name="T85" fmla="*/ 83 h 107"/>
                                        <a:gd name="T86" fmla="*/ 62 w 145"/>
                                        <a:gd name="T87" fmla="*/ 73 h 107"/>
                                        <a:gd name="T88" fmla="*/ 63 w 145"/>
                                        <a:gd name="T89" fmla="*/ 62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49 h 107"/>
                                        <a:gd name="T94" fmla="*/ 46 w 145"/>
                                        <a:gd name="T95" fmla="*/ 47 h 107"/>
                                        <a:gd name="T96" fmla="*/ 33 w 145"/>
                                        <a:gd name="T97" fmla="*/ 41 h 107"/>
                                        <a:gd name="T98" fmla="*/ 25 w 145"/>
                                        <a:gd name="T99" fmla="*/ 34 h 107"/>
                                        <a:gd name="T100" fmla="*/ 22 w 145"/>
                                        <a:gd name="T101" fmla="*/ 26 h 107"/>
                                        <a:gd name="T102" fmla="*/ 26 w 145"/>
                                        <a:gd name="T103" fmla="*/ 16 h 107"/>
                                        <a:gd name="T104" fmla="*/ 37 w 145"/>
                                        <a:gd name="T105" fmla="*/ 7 h 107"/>
                                        <a:gd name="T106" fmla="*/ 52 w 145"/>
                                        <a:gd name="T107" fmla="*/ 2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7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3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5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8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695" name="Group 169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796724"/>
                                    <a:ext cx="409457" cy="310896"/>
                                    <a:chOff x="0" y="796724"/>
                                    <a:chExt cx="389363" cy="295639"/>
                                  </a:xfrm>
                                </wpg:grpSpPr>
                                <wps:wsp>
                                  <wps:cNvPr id="1696" name="Freeform 169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7" name="Freeform 169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8" name="Freeform 16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699" name="Freeform 169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0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0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8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0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0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8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0" name="Freeform 170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7"/>
                                        <a:gd name="T2" fmla="*/ 92 w 145"/>
                                        <a:gd name="T3" fmla="*/ 3 h 107"/>
                                        <a:gd name="T4" fmla="*/ 108 w 145"/>
                                        <a:gd name="T5" fmla="*/ 8 h 107"/>
                                        <a:gd name="T6" fmla="*/ 119 w 145"/>
                                        <a:gd name="T7" fmla="*/ 17 h 107"/>
                                        <a:gd name="T8" fmla="*/ 123 w 145"/>
                                        <a:gd name="T9" fmla="*/ 27 h 107"/>
                                        <a:gd name="T10" fmla="*/ 119 w 145"/>
                                        <a:gd name="T11" fmla="*/ 35 h 107"/>
                                        <a:gd name="T12" fmla="*/ 112 w 145"/>
                                        <a:gd name="T13" fmla="*/ 43 h 107"/>
                                        <a:gd name="T14" fmla="*/ 99 w 145"/>
                                        <a:gd name="T15" fmla="*/ 48 h 107"/>
                                        <a:gd name="T16" fmla="*/ 83 w 145"/>
                                        <a:gd name="T17" fmla="*/ 51 h 107"/>
                                        <a:gd name="T18" fmla="*/ 82 w 145"/>
                                        <a:gd name="T19" fmla="*/ 56 h 107"/>
                                        <a:gd name="T20" fmla="*/ 81 w 145"/>
                                        <a:gd name="T21" fmla="*/ 63 h 107"/>
                                        <a:gd name="T22" fmla="*/ 83 w 145"/>
                                        <a:gd name="T23" fmla="*/ 74 h 107"/>
                                        <a:gd name="T24" fmla="*/ 88 w 145"/>
                                        <a:gd name="T25" fmla="*/ 84 h 107"/>
                                        <a:gd name="T26" fmla="*/ 96 w 145"/>
                                        <a:gd name="T27" fmla="*/ 90 h 107"/>
                                        <a:gd name="T28" fmla="*/ 104 w 145"/>
                                        <a:gd name="T29" fmla="*/ 93 h 107"/>
                                        <a:gd name="T30" fmla="*/ 109 w 145"/>
                                        <a:gd name="T31" fmla="*/ 91 h 107"/>
                                        <a:gd name="T32" fmla="*/ 116 w 145"/>
                                        <a:gd name="T33" fmla="*/ 90 h 107"/>
                                        <a:gd name="T34" fmla="*/ 122 w 145"/>
                                        <a:gd name="T35" fmla="*/ 86 h 107"/>
                                        <a:gd name="T36" fmla="*/ 127 w 145"/>
                                        <a:gd name="T37" fmla="*/ 80 h 107"/>
                                        <a:gd name="T38" fmla="*/ 129 w 145"/>
                                        <a:gd name="T39" fmla="*/ 69 h 107"/>
                                        <a:gd name="T40" fmla="*/ 145 w 145"/>
                                        <a:gd name="T41" fmla="*/ 69 h 107"/>
                                        <a:gd name="T42" fmla="*/ 142 w 145"/>
                                        <a:gd name="T43" fmla="*/ 85 h 107"/>
                                        <a:gd name="T44" fmla="*/ 134 w 145"/>
                                        <a:gd name="T45" fmla="*/ 97 h 107"/>
                                        <a:gd name="T46" fmla="*/ 122 w 145"/>
                                        <a:gd name="T47" fmla="*/ 105 h 107"/>
                                        <a:gd name="T48" fmla="*/ 104 w 145"/>
                                        <a:gd name="T49" fmla="*/ 107 h 107"/>
                                        <a:gd name="T50" fmla="*/ 92 w 145"/>
                                        <a:gd name="T51" fmla="*/ 105 h 107"/>
                                        <a:gd name="T52" fmla="*/ 81 w 145"/>
                                        <a:gd name="T53" fmla="*/ 99 h 107"/>
                                        <a:gd name="T54" fmla="*/ 72 w 145"/>
                                        <a:gd name="T55" fmla="*/ 89 h 107"/>
                                        <a:gd name="T56" fmla="*/ 63 w 145"/>
                                        <a:gd name="T57" fmla="*/ 99 h 107"/>
                                        <a:gd name="T58" fmla="*/ 52 w 145"/>
                                        <a:gd name="T59" fmla="*/ 105 h 107"/>
                                        <a:gd name="T60" fmla="*/ 40 w 145"/>
                                        <a:gd name="T61" fmla="*/ 107 h 107"/>
                                        <a:gd name="T62" fmla="*/ 23 w 145"/>
                                        <a:gd name="T63" fmla="*/ 105 h 107"/>
                                        <a:gd name="T64" fmla="*/ 11 w 145"/>
                                        <a:gd name="T65" fmla="*/ 97 h 107"/>
                                        <a:gd name="T66" fmla="*/ 2 w 145"/>
                                        <a:gd name="T67" fmla="*/ 85 h 107"/>
                                        <a:gd name="T68" fmla="*/ 0 w 145"/>
                                        <a:gd name="T69" fmla="*/ 69 h 107"/>
                                        <a:gd name="T70" fmla="*/ 16 w 145"/>
                                        <a:gd name="T71" fmla="*/ 69 h 107"/>
                                        <a:gd name="T72" fmla="*/ 17 w 145"/>
                                        <a:gd name="T73" fmla="*/ 80 h 107"/>
                                        <a:gd name="T74" fmla="*/ 22 w 145"/>
                                        <a:gd name="T75" fmla="*/ 86 h 107"/>
                                        <a:gd name="T76" fmla="*/ 28 w 145"/>
                                        <a:gd name="T77" fmla="*/ 90 h 107"/>
                                        <a:gd name="T78" fmla="*/ 35 w 145"/>
                                        <a:gd name="T79" fmla="*/ 91 h 107"/>
                                        <a:gd name="T80" fmla="*/ 40 w 145"/>
                                        <a:gd name="T81" fmla="*/ 93 h 107"/>
                                        <a:gd name="T82" fmla="*/ 50 w 145"/>
                                        <a:gd name="T83" fmla="*/ 90 h 107"/>
                                        <a:gd name="T84" fmla="*/ 57 w 145"/>
                                        <a:gd name="T85" fmla="*/ 84 h 107"/>
                                        <a:gd name="T86" fmla="*/ 62 w 145"/>
                                        <a:gd name="T87" fmla="*/ 74 h 107"/>
                                        <a:gd name="T88" fmla="*/ 63 w 145"/>
                                        <a:gd name="T89" fmla="*/ 63 h 107"/>
                                        <a:gd name="T90" fmla="*/ 63 w 145"/>
                                        <a:gd name="T91" fmla="*/ 56 h 107"/>
                                        <a:gd name="T92" fmla="*/ 62 w 145"/>
                                        <a:gd name="T93" fmla="*/ 51 h 107"/>
                                        <a:gd name="T94" fmla="*/ 46 w 145"/>
                                        <a:gd name="T95" fmla="*/ 48 h 107"/>
                                        <a:gd name="T96" fmla="*/ 33 w 145"/>
                                        <a:gd name="T97" fmla="*/ 43 h 107"/>
                                        <a:gd name="T98" fmla="*/ 25 w 145"/>
                                        <a:gd name="T99" fmla="*/ 35 h 107"/>
                                        <a:gd name="T100" fmla="*/ 22 w 145"/>
                                        <a:gd name="T101" fmla="*/ 27 h 107"/>
                                        <a:gd name="T102" fmla="*/ 26 w 145"/>
                                        <a:gd name="T103" fmla="*/ 17 h 107"/>
                                        <a:gd name="T104" fmla="*/ 37 w 145"/>
                                        <a:gd name="T105" fmla="*/ 8 h 107"/>
                                        <a:gd name="T106" fmla="*/ 52 w 145"/>
                                        <a:gd name="T107" fmla="*/ 3 h 107"/>
                                        <a:gd name="T108" fmla="*/ 72 w 145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99" y="48"/>
                                          </a:lnTo>
                                          <a:lnTo>
                                            <a:pt x="83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3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4" y="93"/>
                                          </a:lnTo>
                                          <a:lnTo>
                                            <a:pt x="109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5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4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3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3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01" name="Group 170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0" y="1195085"/>
                                    <a:ext cx="409457" cy="310896"/>
                                    <a:chOff x="0" y="1195085"/>
                                    <a:chExt cx="389363" cy="295639"/>
                                  </a:xfrm>
                                </wpg:grpSpPr>
                                <wps:wsp>
                                  <wps:cNvPr id="1702" name="Freeform 170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3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0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5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6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3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5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3" y="111"/>
                                          </a:lnTo>
                                          <a:lnTo>
                                            <a:pt x="339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0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6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3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6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3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1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0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5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3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3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3" name="Freeform 170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988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0 w 94"/>
                                        <a:gd name="T5" fmla="*/ 14 h 95"/>
                                        <a:gd name="T6" fmla="*/ 90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0 w 94"/>
                                        <a:gd name="T11" fmla="*/ 66 h 95"/>
                                        <a:gd name="T12" fmla="*/ 80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0" y="14"/>
                                          </a:lnTo>
                                          <a:lnTo>
                                            <a:pt x="90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0" y="66"/>
                                          </a:lnTo>
                                          <a:lnTo>
                                            <a:pt x="80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4" name="Freeform 17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2555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7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7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7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5" name="Freeform 170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2630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0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0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8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8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0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0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8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8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06" name="Freeform 170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6648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5"/>
                                        <a:gd name="T1" fmla="*/ 0 h 105"/>
                                        <a:gd name="T2" fmla="*/ 92 w 145"/>
                                        <a:gd name="T3" fmla="*/ 1 h 105"/>
                                        <a:gd name="T4" fmla="*/ 108 w 145"/>
                                        <a:gd name="T5" fmla="*/ 6 h 105"/>
                                        <a:gd name="T6" fmla="*/ 119 w 145"/>
                                        <a:gd name="T7" fmla="*/ 14 h 105"/>
                                        <a:gd name="T8" fmla="*/ 123 w 145"/>
                                        <a:gd name="T9" fmla="*/ 24 h 105"/>
                                        <a:gd name="T10" fmla="*/ 119 w 145"/>
                                        <a:gd name="T11" fmla="*/ 33 h 105"/>
                                        <a:gd name="T12" fmla="*/ 112 w 145"/>
                                        <a:gd name="T13" fmla="*/ 41 h 105"/>
                                        <a:gd name="T14" fmla="*/ 99 w 145"/>
                                        <a:gd name="T15" fmla="*/ 46 h 105"/>
                                        <a:gd name="T16" fmla="*/ 83 w 145"/>
                                        <a:gd name="T17" fmla="*/ 49 h 105"/>
                                        <a:gd name="T18" fmla="*/ 82 w 145"/>
                                        <a:gd name="T19" fmla="*/ 54 h 105"/>
                                        <a:gd name="T20" fmla="*/ 81 w 145"/>
                                        <a:gd name="T21" fmla="*/ 60 h 105"/>
                                        <a:gd name="T22" fmla="*/ 83 w 145"/>
                                        <a:gd name="T23" fmla="*/ 72 h 105"/>
                                        <a:gd name="T24" fmla="*/ 88 w 145"/>
                                        <a:gd name="T25" fmla="*/ 82 h 105"/>
                                        <a:gd name="T26" fmla="*/ 96 w 145"/>
                                        <a:gd name="T27" fmla="*/ 88 h 105"/>
                                        <a:gd name="T28" fmla="*/ 104 w 145"/>
                                        <a:gd name="T29" fmla="*/ 90 h 105"/>
                                        <a:gd name="T30" fmla="*/ 109 w 145"/>
                                        <a:gd name="T31" fmla="*/ 89 h 105"/>
                                        <a:gd name="T32" fmla="*/ 116 w 145"/>
                                        <a:gd name="T33" fmla="*/ 88 h 105"/>
                                        <a:gd name="T34" fmla="*/ 122 w 145"/>
                                        <a:gd name="T35" fmla="*/ 84 h 105"/>
                                        <a:gd name="T36" fmla="*/ 127 w 145"/>
                                        <a:gd name="T37" fmla="*/ 78 h 105"/>
                                        <a:gd name="T38" fmla="*/ 129 w 145"/>
                                        <a:gd name="T39" fmla="*/ 67 h 105"/>
                                        <a:gd name="T40" fmla="*/ 145 w 145"/>
                                        <a:gd name="T41" fmla="*/ 67 h 105"/>
                                        <a:gd name="T42" fmla="*/ 142 w 145"/>
                                        <a:gd name="T43" fmla="*/ 83 h 105"/>
                                        <a:gd name="T44" fmla="*/ 134 w 145"/>
                                        <a:gd name="T45" fmla="*/ 95 h 105"/>
                                        <a:gd name="T46" fmla="*/ 122 w 145"/>
                                        <a:gd name="T47" fmla="*/ 103 h 105"/>
                                        <a:gd name="T48" fmla="*/ 104 w 145"/>
                                        <a:gd name="T49" fmla="*/ 105 h 105"/>
                                        <a:gd name="T50" fmla="*/ 92 w 145"/>
                                        <a:gd name="T51" fmla="*/ 103 h 105"/>
                                        <a:gd name="T52" fmla="*/ 81 w 145"/>
                                        <a:gd name="T53" fmla="*/ 97 h 105"/>
                                        <a:gd name="T54" fmla="*/ 72 w 145"/>
                                        <a:gd name="T55" fmla="*/ 87 h 105"/>
                                        <a:gd name="T56" fmla="*/ 63 w 145"/>
                                        <a:gd name="T57" fmla="*/ 97 h 105"/>
                                        <a:gd name="T58" fmla="*/ 52 w 145"/>
                                        <a:gd name="T59" fmla="*/ 103 h 105"/>
                                        <a:gd name="T60" fmla="*/ 40 w 145"/>
                                        <a:gd name="T61" fmla="*/ 105 h 105"/>
                                        <a:gd name="T62" fmla="*/ 23 w 145"/>
                                        <a:gd name="T63" fmla="*/ 103 h 105"/>
                                        <a:gd name="T64" fmla="*/ 11 w 145"/>
                                        <a:gd name="T65" fmla="*/ 95 h 105"/>
                                        <a:gd name="T66" fmla="*/ 2 w 145"/>
                                        <a:gd name="T67" fmla="*/ 83 h 105"/>
                                        <a:gd name="T68" fmla="*/ 0 w 145"/>
                                        <a:gd name="T69" fmla="*/ 67 h 105"/>
                                        <a:gd name="T70" fmla="*/ 16 w 145"/>
                                        <a:gd name="T71" fmla="*/ 67 h 105"/>
                                        <a:gd name="T72" fmla="*/ 17 w 145"/>
                                        <a:gd name="T73" fmla="*/ 78 h 105"/>
                                        <a:gd name="T74" fmla="*/ 22 w 145"/>
                                        <a:gd name="T75" fmla="*/ 84 h 105"/>
                                        <a:gd name="T76" fmla="*/ 28 w 145"/>
                                        <a:gd name="T77" fmla="*/ 88 h 105"/>
                                        <a:gd name="T78" fmla="*/ 35 w 145"/>
                                        <a:gd name="T79" fmla="*/ 89 h 105"/>
                                        <a:gd name="T80" fmla="*/ 40 w 145"/>
                                        <a:gd name="T81" fmla="*/ 90 h 105"/>
                                        <a:gd name="T82" fmla="*/ 50 w 145"/>
                                        <a:gd name="T83" fmla="*/ 88 h 105"/>
                                        <a:gd name="T84" fmla="*/ 57 w 145"/>
                                        <a:gd name="T85" fmla="*/ 82 h 105"/>
                                        <a:gd name="T86" fmla="*/ 62 w 145"/>
                                        <a:gd name="T87" fmla="*/ 72 h 105"/>
                                        <a:gd name="T88" fmla="*/ 63 w 145"/>
                                        <a:gd name="T89" fmla="*/ 60 h 105"/>
                                        <a:gd name="T90" fmla="*/ 63 w 145"/>
                                        <a:gd name="T91" fmla="*/ 54 h 105"/>
                                        <a:gd name="T92" fmla="*/ 62 w 145"/>
                                        <a:gd name="T93" fmla="*/ 49 h 105"/>
                                        <a:gd name="T94" fmla="*/ 46 w 145"/>
                                        <a:gd name="T95" fmla="*/ 46 h 105"/>
                                        <a:gd name="T96" fmla="*/ 33 w 145"/>
                                        <a:gd name="T97" fmla="*/ 41 h 105"/>
                                        <a:gd name="T98" fmla="*/ 25 w 145"/>
                                        <a:gd name="T99" fmla="*/ 33 h 105"/>
                                        <a:gd name="T100" fmla="*/ 22 w 145"/>
                                        <a:gd name="T101" fmla="*/ 24 h 105"/>
                                        <a:gd name="T102" fmla="*/ 26 w 145"/>
                                        <a:gd name="T103" fmla="*/ 14 h 105"/>
                                        <a:gd name="T104" fmla="*/ 37 w 145"/>
                                        <a:gd name="T105" fmla="*/ 6 h 105"/>
                                        <a:gd name="T106" fmla="*/ 52 w 145"/>
                                        <a:gd name="T107" fmla="*/ 1 h 105"/>
                                        <a:gd name="T108" fmla="*/ 72 w 145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5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99" y="46"/>
                                          </a:lnTo>
                                          <a:lnTo>
                                            <a:pt x="83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3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4" y="90"/>
                                          </a:lnTo>
                                          <a:lnTo>
                                            <a:pt x="109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5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4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3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8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3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707" name="Group 1707"/>
                              <wpg:cNvGrpSpPr/>
                              <wpg:grpSpPr>
                                <a:xfrm>
                                  <a:off x="543508" y="0"/>
                                  <a:ext cx="409457" cy="1505981"/>
                                  <a:chOff x="543508" y="0"/>
                                  <a:chExt cx="409457" cy="1505981"/>
                                </a:xfrm>
                              </wpg:grpSpPr>
                              <wpg:grpSp>
                                <wpg:cNvPr id="1708" name="Group 1708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0"/>
                                    <a:ext cx="409457" cy="310896"/>
                                    <a:chOff x="543508" y="0"/>
                                    <a:chExt cx="389363" cy="295639"/>
                                  </a:xfrm>
                                </wpg:grpSpPr>
                                <wps:wsp>
                                  <wps:cNvPr id="1709" name="Freeform 170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0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1 w 1002"/>
                                        <a:gd name="T3" fmla="*/ 24 h 757"/>
                                        <a:gd name="T4" fmla="*/ 272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2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7 w 1002"/>
                                        <a:gd name="T43" fmla="*/ 584 h 757"/>
                                        <a:gd name="T44" fmla="*/ 776 w 1002"/>
                                        <a:gd name="T45" fmla="*/ 655 h 757"/>
                                        <a:gd name="T46" fmla="*/ 697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4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3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2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3"/>
                                          </a:lnTo>
                                          <a:lnTo>
                                            <a:pt x="124" y="499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4"/>
                                    </a:solidFill>
                                    <a:ln w="0">
                                      <a:solidFill>
                                        <a:schemeClr val="accent4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0" name="Freeform 17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1 h 94"/>
                                        <a:gd name="T20" fmla="*/ 13 w 94"/>
                                        <a:gd name="T21" fmla="*/ 81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4 h 94"/>
                                        <a:gd name="T30" fmla="*/ 28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1" name="Freeform 17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42344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2" name="Freeform 17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56423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3" name="Freeform 17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78322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14" name="Group 1714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398362"/>
                                    <a:ext cx="409457" cy="310896"/>
                                    <a:chOff x="543508" y="398362"/>
                                    <a:chExt cx="389363" cy="295639"/>
                                  </a:xfrm>
                                </wpg:grpSpPr>
                                <wps:wsp>
                                  <wps:cNvPr id="1715" name="Freeform 17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398362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4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6" name="Freeform 17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8 w 94"/>
                                        <a:gd name="T19" fmla="*/ 90 h 94"/>
                                        <a:gd name="T20" fmla="*/ 13 w 94"/>
                                        <a:gd name="T21" fmla="*/ 80 h 94"/>
                                        <a:gd name="T22" fmla="*/ 3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3 w 94"/>
                                        <a:gd name="T27" fmla="*/ 28 h 94"/>
                                        <a:gd name="T28" fmla="*/ 13 w 94"/>
                                        <a:gd name="T29" fmla="*/ 13 h 94"/>
                                        <a:gd name="T30" fmla="*/ 28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8" y="90"/>
                                          </a:lnTo>
                                          <a:lnTo>
                                            <a:pt x="13" y="80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3" y="28"/>
                                          </a:lnTo>
                                          <a:lnTo>
                                            <a:pt x="13" y="13"/>
                                          </a:lnTo>
                                          <a:lnTo>
                                            <a:pt x="28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7" name="Freeform 17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540706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8" name="Freeform 17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554785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0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0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19" name="Freeform 17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576684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19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19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2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2 w 146"/>
                                        <a:gd name="T23" fmla="*/ 73 h 107"/>
                                        <a:gd name="T24" fmla="*/ 88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5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29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3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7 w 146"/>
                                        <a:gd name="T73" fmla="*/ 79 h 107"/>
                                        <a:gd name="T74" fmla="*/ 22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3 w 146"/>
                                        <a:gd name="T89" fmla="*/ 62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2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2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19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19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2" y="73"/>
                                          </a:lnTo>
                                          <a:lnTo>
                                            <a:pt x="88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29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3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7" y="79"/>
                                          </a:lnTo>
                                          <a:lnTo>
                                            <a:pt x="22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3" y="62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2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2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20" name="Group 172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796724"/>
                                    <a:ext cx="409457" cy="310896"/>
                                    <a:chOff x="543508" y="796724"/>
                                    <a:chExt cx="389363" cy="295639"/>
                                  </a:xfrm>
                                </wpg:grpSpPr>
                                <wps:wsp>
                                  <wps:cNvPr id="1721" name="Freeform 17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796724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1 w 1002"/>
                                        <a:gd name="T3" fmla="*/ 24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2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2" name="Freeform 17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3" name="Freeform 17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939068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4" name="Freeform 17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953146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0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0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0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0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5" name="Freeform 17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975046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19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19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2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2 w 146"/>
                                        <a:gd name="T23" fmla="*/ 74 h 107"/>
                                        <a:gd name="T24" fmla="*/ 88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5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29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4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5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3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2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7 w 146"/>
                                        <a:gd name="T73" fmla="*/ 80 h 107"/>
                                        <a:gd name="T74" fmla="*/ 22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3 w 146"/>
                                        <a:gd name="T89" fmla="*/ 63 h 107"/>
                                        <a:gd name="T90" fmla="*/ 63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2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2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19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19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2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2" y="74"/>
                                          </a:lnTo>
                                          <a:lnTo>
                                            <a:pt x="88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5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29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4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5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3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2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7" y="80"/>
                                          </a:lnTo>
                                          <a:lnTo>
                                            <a:pt x="22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3" y="63"/>
                                          </a:lnTo>
                                          <a:lnTo>
                                            <a:pt x="63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2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2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26" name="Group 172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43508" y="1195085"/>
                                    <a:ext cx="409457" cy="310896"/>
                                    <a:chOff x="543508" y="1195085"/>
                                    <a:chExt cx="389363" cy="295639"/>
                                  </a:xfrm>
                                </wpg:grpSpPr>
                                <wps:wsp>
                                  <wps:cNvPr id="1727" name="Freeform 17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3508" y="1195085"/>
                                      <a:ext cx="389363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1 w 1002"/>
                                        <a:gd name="T3" fmla="*/ 23 h 756"/>
                                        <a:gd name="T4" fmla="*/ 272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2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7 w 1002"/>
                                        <a:gd name="T43" fmla="*/ 583 h 756"/>
                                        <a:gd name="T44" fmla="*/ 776 w 1002"/>
                                        <a:gd name="T45" fmla="*/ 654 h 756"/>
                                        <a:gd name="T46" fmla="*/ 697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4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3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6" y="11"/>
                                          </a:lnTo>
                                          <a:lnTo>
                                            <a:pt x="231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2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5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7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2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7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6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7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8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2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1" y="542"/>
                                          </a:lnTo>
                                          <a:lnTo>
                                            <a:pt x="124" y="500"/>
                                          </a:lnTo>
                                          <a:lnTo>
                                            <a:pt x="114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4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3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8" name="Freeform 17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4496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8 w 94"/>
                                        <a:gd name="T19" fmla="*/ 91 h 95"/>
                                        <a:gd name="T20" fmla="*/ 13 w 94"/>
                                        <a:gd name="T21" fmla="*/ 81 h 95"/>
                                        <a:gd name="T22" fmla="*/ 3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3 w 94"/>
                                        <a:gd name="T27" fmla="*/ 29 h 95"/>
                                        <a:gd name="T28" fmla="*/ 13 w 94"/>
                                        <a:gd name="T29" fmla="*/ 14 h 95"/>
                                        <a:gd name="T30" fmla="*/ 28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8" y="91"/>
                                          </a:lnTo>
                                          <a:lnTo>
                                            <a:pt x="13" y="81"/>
                                          </a:lnTo>
                                          <a:lnTo>
                                            <a:pt x="3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3" y="29"/>
                                          </a:lnTo>
                                          <a:lnTo>
                                            <a:pt x="13" y="14"/>
                                          </a:lnTo>
                                          <a:lnTo>
                                            <a:pt x="28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29" name="Freeform 17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16062" y="1337429"/>
                                      <a:ext cx="35822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0" name="Freeform 17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6138" y="1351507"/>
                                      <a:ext cx="84102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0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0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0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0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1" name="Freeform 17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0155" y="1373407"/>
                                      <a:ext cx="56068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19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19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2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2 w 146"/>
                                        <a:gd name="T23" fmla="*/ 72 h 105"/>
                                        <a:gd name="T24" fmla="*/ 88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5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29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4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5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3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2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7 w 146"/>
                                        <a:gd name="T73" fmla="*/ 78 h 105"/>
                                        <a:gd name="T74" fmla="*/ 22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3 w 146"/>
                                        <a:gd name="T89" fmla="*/ 60 h 105"/>
                                        <a:gd name="T90" fmla="*/ 63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2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2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19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19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2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2" y="72"/>
                                          </a:lnTo>
                                          <a:lnTo>
                                            <a:pt x="88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5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29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4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5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3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2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7" y="78"/>
                                          </a:lnTo>
                                          <a:lnTo>
                                            <a:pt x="22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3" y="60"/>
                                          </a:lnTo>
                                          <a:lnTo>
                                            <a:pt x="63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2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2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  <wpg:grpSp>
                              <wpg:cNvPr id="1732" name="Group 1732"/>
                              <wpg:cNvGrpSpPr/>
                              <wpg:grpSpPr>
                                <a:xfrm>
                                  <a:off x="1087017" y="0"/>
                                  <a:ext cx="411095" cy="1505981"/>
                                  <a:chOff x="1087017" y="0"/>
                                  <a:chExt cx="411095" cy="1505981"/>
                                </a:xfrm>
                              </wpg:grpSpPr>
                              <wpg:grpSp>
                                <wpg:cNvPr id="1733" name="Group 1733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0"/>
                                    <a:ext cx="411095" cy="310896"/>
                                    <a:chOff x="1087017" y="0"/>
                                    <a:chExt cx="390921" cy="295639"/>
                                  </a:xfrm>
                                </wpg:grpSpPr>
                                <wps:wsp>
                                  <wps:cNvPr id="1734" name="Freeform 17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0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7"/>
                                        <a:gd name="T2" fmla="*/ 232 w 1002"/>
                                        <a:gd name="T3" fmla="*/ 24 h 757"/>
                                        <a:gd name="T4" fmla="*/ 273 w 1002"/>
                                        <a:gd name="T5" fmla="*/ 61 h 757"/>
                                        <a:gd name="T6" fmla="*/ 294 w 1002"/>
                                        <a:gd name="T7" fmla="*/ 111 h 757"/>
                                        <a:gd name="T8" fmla="*/ 391 w 1002"/>
                                        <a:gd name="T9" fmla="*/ 71 h 757"/>
                                        <a:gd name="T10" fmla="*/ 500 w 1002"/>
                                        <a:gd name="T11" fmla="*/ 58 h 757"/>
                                        <a:gd name="T12" fmla="*/ 611 w 1002"/>
                                        <a:gd name="T13" fmla="*/ 71 h 757"/>
                                        <a:gd name="T14" fmla="*/ 708 w 1002"/>
                                        <a:gd name="T15" fmla="*/ 111 h 757"/>
                                        <a:gd name="T16" fmla="*/ 729 w 1002"/>
                                        <a:gd name="T17" fmla="*/ 61 h 757"/>
                                        <a:gd name="T18" fmla="*/ 769 w 1002"/>
                                        <a:gd name="T19" fmla="*/ 24 h 757"/>
                                        <a:gd name="T20" fmla="*/ 823 w 1002"/>
                                        <a:gd name="T21" fmla="*/ 3 h 757"/>
                                        <a:gd name="T22" fmla="*/ 887 w 1002"/>
                                        <a:gd name="T23" fmla="*/ 4 h 757"/>
                                        <a:gd name="T24" fmla="*/ 946 w 1002"/>
                                        <a:gd name="T25" fmla="*/ 29 h 757"/>
                                        <a:gd name="T26" fmla="*/ 986 w 1002"/>
                                        <a:gd name="T27" fmla="*/ 75 h 757"/>
                                        <a:gd name="T28" fmla="*/ 1002 w 1002"/>
                                        <a:gd name="T29" fmla="*/ 132 h 757"/>
                                        <a:gd name="T30" fmla="*/ 987 w 1002"/>
                                        <a:gd name="T31" fmla="*/ 191 h 757"/>
                                        <a:gd name="T32" fmla="*/ 947 w 1002"/>
                                        <a:gd name="T33" fmla="*/ 235 h 757"/>
                                        <a:gd name="T34" fmla="*/ 890 w 1002"/>
                                        <a:gd name="T35" fmla="*/ 260 h 757"/>
                                        <a:gd name="T36" fmla="*/ 875 w 1002"/>
                                        <a:gd name="T37" fmla="*/ 310 h 757"/>
                                        <a:gd name="T38" fmla="*/ 891 w 1002"/>
                                        <a:gd name="T39" fmla="*/ 407 h 757"/>
                                        <a:gd name="T40" fmla="*/ 877 w 1002"/>
                                        <a:gd name="T41" fmla="*/ 499 h 757"/>
                                        <a:gd name="T42" fmla="*/ 838 w 1002"/>
                                        <a:gd name="T43" fmla="*/ 584 h 757"/>
                                        <a:gd name="T44" fmla="*/ 777 w 1002"/>
                                        <a:gd name="T45" fmla="*/ 655 h 757"/>
                                        <a:gd name="T46" fmla="*/ 698 w 1002"/>
                                        <a:gd name="T47" fmla="*/ 708 h 757"/>
                                        <a:gd name="T48" fmla="*/ 605 w 1002"/>
                                        <a:gd name="T49" fmla="*/ 744 h 757"/>
                                        <a:gd name="T50" fmla="*/ 500 w 1002"/>
                                        <a:gd name="T51" fmla="*/ 757 h 757"/>
                                        <a:gd name="T52" fmla="*/ 397 w 1002"/>
                                        <a:gd name="T53" fmla="*/ 744 h 757"/>
                                        <a:gd name="T54" fmla="*/ 304 w 1002"/>
                                        <a:gd name="T55" fmla="*/ 708 h 757"/>
                                        <a:gd name="T56" fmla="*/ 225 w 1002"/>
                                        <a:gd name="T57" fmla="*/ 655 h 757"/>
                                        <a:gd name="T58" fmla="*/ 164 w 1002"/>
                                        <a:gd name="T59" fmla="*/ 584 h 757"/>
                                        <a:gd name="T60" fmla="*/ 125 w 1002"/>
                                        <a:gd name="T61" fmla="*/ 499 h 757"/>
                                        <a:gd name="T62" fmla="*/ 111 w 1002"/>
                                        <a:gd name="T63" fmla="*/ 407 h 757"/>
                                        <a:gd name="T64" fmla="*/ 126 w 1002"/>
                                        <a:gd name="T65" fmla="*/ 310 h 757"/>
                                        <a:gd name="T66" fmla="*/ 111 w 1002"/>
                                        <a:gd name="T67" fmla="*/ 260 h 757"/>
                                        <a:gd name="T68" fmla="*/ 54 w 1002"/>
                                        <a:gd name="T69" fmla="*/ 235 h 757"/>
                                        <a:gd name="T70" fmla="*/ 15 w 1002"/>
                                        <a:gd name="T71" fmla="*/ 191 h 757"/>
                                        <a:gd name="T72" fmla="*/ 0 w 1002"/>
                                        <a:gd name="T73" fmla="*/ 132 h 757"/>
                                        <a:gd name="T74" fmla="*/ 15 w 1002"/>
                                        <a:gd name="T75" fmla="*/ 75 h 757"/>
                                        <a:gd name="T76" fmla="*/ 55 w 1002"/>
                                        <a:gd name="T77" fmla="*/ 29 h 757"/>
                                        <a:gd name="T78" fmla="*/ 113 w 1002"/>
                                        <a:gd name="T79" fmla="*/ 4 h 75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7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2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8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2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2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499"/>
                                          </a:lnTo>
                                          <a:lnTo>
                                            <a:pt x="860" y="543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5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8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7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8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5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3"/>
                                          </a:lnTo>
                                          <a:lnTo>
                                            <a:pt x="125" y="499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2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3"/>
                                    </a:solidFill>
                                    <a:ln w="0">
                                      <a:solidFill>
                                        <a:schemeClr val="accent3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5" name="Freeform 17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4 h 94"/>
                                        <a:gd name="T4" fmla="*/ 81 w 94"/>
                                        <a:gd name="T5" fmla="*/ 14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1 h 94"/>
                                        <a:gd name="T14" fmla="*/ 66 w 94"/>
                                        <a:gd name="T15" fmla="*/ 91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1 h 94"/>
                                        <a:gd name="T20" fmla="*/ 14 w 94"/>
                                        <a:gd name="T21" fmla="*/ 81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4 h 94"/>
                                        <a:gd name="T30" fmla="*/ 29 w 94"/>
                                        <a:gd name="T31" fmla="*/ 4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6" name="Freeform 17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42344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4 h 94"/>
                                        <a:gd name="T4" fmla="*/ 81 w 95"/>
                                        <a:gd name="T5" fmla="*/ 14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1 h 94"/>
                                        <a:gd name="T14" fmla="*/ 66 w 95"/>
                                        <a:gd name="T15" fmla="*/ 91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1 h 94"/>
                                        <a:gd name="T20" fmla="*/ 14 w 95"/>
                                        <a:gd name="T21" fmla="*/ 81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4 h 94"/>
                                        <a:gd name="T30" fmla="*/ 29 w 95"/>
                                        <a:gd name="T31" fmla="*/ 4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7" name="Freeform 173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56423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4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2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2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4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38" name="Freeform 173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78322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50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1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1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0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50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1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1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0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39" name="Group 1739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398362"/>
                                    <a:ext cx="411095" cy="310896"/>
                                    <a:chOff x="1087017" y="398362"/>
                                    <a:chExt cx="390921" cy="295639"/>
                                  </a:xfrm>
                                </wpg:grpSpPr>
                                <wps:wsp>
                                  <wps:cNvPr id="1740" name="Freeform 17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398362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29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2 h 756"/>
                                        <a:gd name="T30" fmla="*/ 987 w 1002"/>
                                        <a:gd name="T31" fmla="*/ 191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0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4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4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0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1 h 756"/>
                                        <a:gd name="T72" fmla="*/ 0 w 1002"/>
                                        <a:gd name="T73" fmla="*/ 132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29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7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7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29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2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1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0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4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3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3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4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0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1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2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29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solidFill>
                                        <a:schemeClr val="accent1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1" name="Freeform 174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4"/>
                                        <a:gd name="T2" fmla="*/ 66 w 94"/>
                                        <a:gd name="T3" fmla="*/ 3 h 94"/>
                                        <a:gd name="T4" fmla="*/ 81 w 94"/>
                                        <a:gd name="T5" fmla="*/ 13 h 94"/>
                                        <a:gd name="T6" fmla="*/ 91 w 94"/>
                                        <a:gd name="T7" fmla="*/ 28 h 94"/>
                                        <a:gd name="T8" fmla="*/ 94 w 94"/>
                                        <a:gd name="T9" fmla="*/ 47 h 94"/>
                                        <a:gd name="T10" fmla="*/ 91 w 94"/>
                                        <a:gd name="T11" fmla="*/ 66 h 94"/>
                                        <a:gd name="T12" fmla="*/ 81 w 94"/>
                                        <a:gd name="T13" fmla="*/ 80 h 94"/>
                                        <a:gd name="T14" fmla="*/ 66 w 94"/>
                                        <a:gd name="T15" fmla="*/ 90 h 94"/>
                                        <a:gd name="T16" fmla="*/ 47 w 94"/>
                                        <a:gd name="T17" fmla="*/ 94 h 94"/>
                                        <a:gd name="T18" fmla="*/ 29 w 94"/>
                                        <a:gd name="T19" fmla="*/ 90 h 94"/>
                                        <a:gd name="T20" fmla="*/ 14 w 94"/>
                                        <a:gd name="T21" fmla="*/ 80 h 94"/>
                                        <a:gd name="T22" fmla="*/ 4 w 94"/>
                                        <a:gd name="T23" fmla="*/ 66 h 94"/>
                                        <a:gd name="T24" fmla="*/ 0 w 94"/>
                                        <a:gd name="T25" fmla="*/ 47 h 94"/>
                                        <a:gd name="T26" fmla="*/ 4 w 94"/>
                                        <a:gd name="T27" fmla="*/ 28 h 94"/>
                                        <a:gd name="T28" fmla="*/ 14 w 94"/>
                                        <a:gd name="T29" fmla="*/ 13 h 94"/>
                                        <a:gd name="T30" fmla="*/ 29 w 94"/>
                                        <a:gd name="T31" fmla="*/ 3 h 94"/>
                                        <a:gd name="T32" fmla="*/ 47 w 94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4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4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7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2" name="Freeform 17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540706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4"/>
                                        <a:gd name="T2" fmla="*/ 66 w 95"/>
                                        <a:gd name="T3" fmla="*/ 3 h 94"/>
                                        <a:gd name="T4" fmla="*/ 81 w 95"/>
                                        <a:gd name="T5" fmla="*/ 13 h 94"/>
                                        <a:gd name="T6" fmla="*/ 91 w 95"/>
                                        <a:gd name="T7" fmla="*/ 28 h 94"/>
                                        <a:gd name="T8" fmla="*/ 95 w 95"/>
                                        <a:gd name="T9" fmla="*/ 47 h 94"/>
                                        <a:gd name="T10" fmla="*/ 91 w 95"/>
                                        <a:gd name="T11" fmla="*/ 66 h 94"/>
                                        <a:gd name="T12" fmla="*/ 81 w 95"/>
                                        <a:gd name="T13" fmla="*/ 80 h 94"/>
                                        <a:gd name="T14" fmla="*/ 66 w 95"/>
                                        <a:gd name="T15" fmla="*/ 90 h 94"/>
                                        <a:gd name="T16" fmla="*/ 48 w 95"/>
                                        <a:gd name="T17" fmla="*/ 94 h 94"/>
                                        <a:gd name="T18" fmla="*/ 29 w 95"/>
                                        <a:gd name="T19" fmla="*/ 90 h 94"/>
                                        <a:gd name="T20" fmla="*/ 14 w 95"/>
                                        <a:gd name="T21" fmla="*/ 80 h 94"/>
                                        <a:gd name="T22" fmla="*/ 4 w 95"/>
                                        <a:gd name="T23" fmla="*/ 66 h 94"/>
                                        <a:gd name="T24" fmla="*/ 0 w 95"/>
                                        <a:gd name="T25" fmla="*/ 47 h 94"/>
                                        <a:gd name="T26" fmla="*/ 4 w 95"/>
                                        <a:gd name="T27" fmla="*/ 28 h 94"/>
                                        <a:gd name="T28" fmla="*/ 14 w 95"/>
                                        <a:gd name="T29" fmla="*/ 13 h 94"/>
                                        <a:gd name="T30" fmla="*/ 29 w 95"/>
                                        <a:gd name="T31" fmla="*/ 3 h 94"/>
                                        <a:gd name="T32" fmla="*/ 48 w 95"/>
                                        <a:gd name="T33" fmla="*/ 0 h 9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4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3"/>
                                          </a:lnTo>
                                          <a:lnTo>
                                            <a:pt x="81" y="13"/>
                                          </a:lnTo>
                                          <a:lnTo>
                                            <a:pt x="91" y="28"/>
                                          </a:lnTo>
                                          <a:lnTo>
                                            <a:pt x="95" y="47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0"/>
                                          </a:lnTo>
                                          <a:lnTo>
                                            <a:pt x="66" y="90"/>
                                          </a:lnTo>
                                          <a:lnTo>
                                            <a:pt x="48" y="94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14" y="80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7"/>
                                          </a:lnTo>
                                          <a:lnTo>
                                            <a:pt x="4" y="28"/>
                                          </a:lnTo>
                                          <a:lnTo>
                                            <a:pt x="14" y="13"/>
                                          </a:lnTo>
                                          <a:lnTo>
                                            <a:pt x="29" y="3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3" name="Freeform 17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554785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4"/>
                                        <a:gd name="T2" fmla="*/ 136 w 214"/>
                                        <a:gd name="T3" fmla="*/ 3 h 214"/>
                                        <a:gd name="T4" fmla="*/ 162 w 214"/>
                                        <a:gd name="T5" fmla="*/ 15 h 214"/>
                                        <a:gd name="T6" fmla="*/ 183 w 214"/>
                                        <a:gd name="T7" fmla="*/ 31 h 214"/>
                                        <a:gd name="T8" fmla="*/ 201 w 214"/>
                                        <a:gd name="T9" fmla="*/ 53 h 214"/>
                                        <a:gd name="T10" fmla="*/ 211 w 214"/>
                                        <a:gd name="T11" fmla="*/ 78 h 214"/>
                                        <a:gd name="T12" fmla="*/ 214 w 214"/>
                                        <a:gd name="T13" fmla="*/ 107 h 214"/>
                                        <a:gd name="T14" fmla="*/ 211 w 214"/>
                                        <a:gd name="T15" fmla="*/ 135 h 214"/>
                                        <a:gd name="T16" fmla="*/ 201 w 214"/>
                                        <a:gd name="T17" fmla="*/ 161 h 214"/>
                                        <a:gd name="T18" fmla="*/ 183 w 214"/>
                                        <a:gd name="T19" fmla="*/ 183 h 214"/>
                                        <a:gd name="T20" fmla="*/ 162 w 214"/>
                                        <a:gd name="T21" fmla="*/ 200 h 214"/>
                                        <a:gd name="T22" fmla="*/ 136 w 214"/>
                                        <a:gd name="T23" fmla="*/ 210 h 214"/>
                                        <a:gd name="T24" fmla="*/ 107 w 214"/>
                                        <a:gd name="T25" fmla="*/ 214 h 214"/>
                                        <a:gd name="T26" fmla="*/ 79 w 214"/>
                                        <a:gd name="T27" fmla="*/ 210 h 214"/>
                                        <a:gd name="T28" fmla="*/ 54 w 214"/>
                                        <a:gd name="T29" fmla="*/ 200 h 214"/>
                                        <a:gd name="T30" fmla="*/ 31 w 214"/>
                                        <a:gd name="T31" fmla="*/ 183 h 214"/>
                                        <a:gd name="T32" fmla="*/ 15 w 214"/>
                                        <a:gd name="T33" fmla="*/ 161 h 214"/>
                                        <a:gd name="T34" fmla="*/ 4 w 214"/>
                                        <a:gd name="T35" fmla="*/ 135 h 214"/>
                                        <a:gd name="T36" fmla="*/ 0 w 214"/>
                                        <a:gd name="T37" fmla="*/ 107 h 214"/>
                                        <a:gd name="T38" fmla="*/ 4 w 214"/>
                                        <a:gd name="T39" fmla="*/ 78 h 214"/>
                                        <a:gd name="T40" fmla="*/ 15 w 214"/>
                                        <a:gd name="T41" fmla="*/ 53 h 214"/>
                                        <a:gd name="T42" fmla="*/ 31 w 214"/>
                                        <a:gd name="T43" fmla="*/ 31 h 214"/>
                                        <a:gd name="T44" fmla="*/ 54 w 214"/>
                                        <a:gd name="T45" fmla="*/ 15 h 214"/>
                                        <a:gd name="T46" fmla="*/ 79 w 214"/>
                                        <a:gd name="T47" fmla="*/ 3 h 214"/>
                                        <a:gd name="T48" fmla="*/ 107 w 214"/>
                                        <a:gd name="T49" fmla="*/ 0 h 2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4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1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8"/>
                                          </a:lnTo>
                                          <a:lnTo>
                                            <a:pt x="214" y="107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4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7"/>
                                          </a:lnTo>
                                          <a:lnTo>
                                            <a:pt x="4" y="78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1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4" name="Freeform 17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576684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2 h 107"/>
                                        <a:gd name="T4" fmla="*/ 108 w 146"/>
                                        <a:gd name="T5" fmla="*/ 7 h 107"/>
                                        <a:gd name="T6" fmla="*/ 120 w 146"/>
                                        <a:gd name="T7" fmla="*/ 16 h 107"/>
                                        <a:gd name="T8" fmla="*/ 123 w 146"/>
                                        <a:gd name="T9" fmla="*/ 26 h 107"/>
                                        <a:gd name="T10" fmla="*/ 120 w 146"/>
                                        <a:gd name="T11" fmla="*/ 34 h 107"/>
                                        <a:gd name="T12" fmla="*/ 112 w 146"/>
                                        <a:gd name="T13" fmla="*/ 41 h 107"/>
                                        <a:gd name="T14" fmla="*/ 100 w 146"/>
                                        <a:gd name="T15" fmla="*/ 47 h 107"/>
                                        <a:gd name="T16" fmla="*/ 84 w 146"/>
                                        <a:gd name="T17" fmla="*/ 49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2 h 107"/>
                                        <a:gd name="T22" fmla="*/ 84 w 146"/>
                                        <a:gd name="T23" fmla="*/ 73 h 107"/>
                                        <a:gd name="T24" fmla="*/ 89 w 146"/>
                                        <a:gd name="T25" fmla="*/ 83 h 107"/>
                                        <a:gd name="T26" fmla="*/ 96 w 146"/>
                                        <a:gd name="T27" fmla="*/ 89 h 107"/>
                                        <a:gd name="T28" fmla="*/ 106 w 146"/>
                                        <a:gd name="T29" fmla="*/ 90 h 107"/>
                                        <a:gd name="T30" fmla="*/ 110 w 146"/>
                                        <a:gd name="T31" fmla="*/ 90 h 107"/>
                                        <a:gd name="T32" fmla="*/ 116 w 146"/>
                                        <a:gd name="T33" fmla="*/ 89 h 107"/>
                                        <a:gd name="T34" fmla="*/ 122 w 146"/>
                                        <a:gd name="T35" fmla="*/ 85 h 107"/>
                                        <a:gd name="T36" fmla="*/ 127 w 146"/>
                                        <a:gd name="T37" fmla="*/ 79 h 107"/>
                                        <a:gd name="T38" fmla="*/ 130 w 146"/>
                                        <a:gd name="T39" fmla="*/ 68 h 107"/>
                                        <a:gd name="T40" fmla="*/ 146 w 146"/>
                                        <a:gd name="T41" fmla="*/ 68 h 107"/>
                                        <a:gd name="T42" fmla="*/ 142 w 146"/>
                                        <a:gd name="T43" fmla="*/ 84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4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4 h 107"/>
                                        <a:gd name="T52" fmla="*/ 81 w 146"/>
                                        <a:gd name="T53" fmla="*/ 98 h 107"/>
                                        <a:gd name="T54" fmla="*/ 72 w 146"/>
                                        <a:gd name="T55" fmla="*/ 88 h 107"/>
                                        <a:gd name="T56" fmla="*/ 64 w 146"/>
                                        <a:gd name="T57" fmla="*/ 98 h 107"/>
                                        <a:gd name="T58" fmla="*/ 52 w 146"/>
                                        <a:gd name="T59" fmla="*/ 104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4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4 h 107"/>
                                        <a:gd name="T68" fmla="*/ 0 w 146"/>
                                        <a:gd name="T69" fmla="*/ 68 h 107"/>
                                        <a:gd name="T70" fmla="*/ 16 w 146"/>
                                        <a:gd name="T71" fmla="*/ 68 h 107"/>
                                        <a:gd name="T72" fmla="*/ 18 w 146"/>
                                        <a:gd name="T73" fmla="*/ 79 h 107"/>
                                        <a:gd name="T74" fmla="*/ 23 w 146"/>
                                        <a:gd name="T75" fmla="*/ 85 h 107"/>
                                        <a:gd name="T76" fmla="*/ 29 w 146"/>
                                        <a:gd name="T77" fmla="*/ 89 h 107"/>
                                        <a:gd name="T78" fmla="*/ 35 w 146"/>
                                        <a:gd name="T79" fmla="*/ 90 h 107"/>
                                        <a:gd name="T80" fmla="*/ 40 w 146"/>
                                        <a:gd name="T81" fmla="*/ 90 h 107"/>
                                        <a:gd name="T82" fmla="*/ 50 w 146"/>
                                        <a:gd name="T83" fmla="*/ 89 h 107"/>
                                        <a:gd name="T84" fmla="*/ 57 w 146"/>
                                        <a:gd name="T85" fmla="*/ 83 h 107"/>
                                        <a:gd name="T86" fmla="*/ 62 w 146"/>
                                        <a:gd name="T87" fmla="*/ 73 h 107"/>
                                        <a:gd name="T88" fmla="*/ 64 w 146"/>
                                        <a:gd name="T89" fmla="*/ 62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49 h 107"/>
                                        <a:gd name="T94" fmla="*/ 46 w 146"/>
                                        <a:gd name="T95" fmla="*/ 47 h 107"/>
                                        <a:gd name="T96" fmla="*/ 34 w 146"/>
                                        <a:gd name="T97" fmla="*/ 41 h 107"/>
                                        <a:gd name="T98" fmla="*/ 25 w 146"/>
                                        <a:gd name="T99" fmla="*/ 34 h 107"/>
                                        <a:gd name="T100" fmla="*/ 23 w 146"/>
                                        <a:gd name="T101" fmla="*/ 26 h 107"/>
                                        <a:gd name="T102" fmla="*/ 26 w 146"/>
                                        <a:gd name="T103" fmla="*/ 16 h 107"/>
                                        <a:gd name="T104" fmla="*/ 37 w 146"/>
                                        <a:gd name="T105" fmla="*/ 7 h 107"/>
                                        <a:gd name="T106" fmla="*/ 54 w 146"/>
                                        <a:gd name="T107" fmla="*/ 2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2"/>
                                          </a:lnTo>
                                          <a:lnTo>
                                            <a:pt x="108" y="7"/>
                                          </a:lnTo>
                                          <a:lnTo>
                                            <a:pt x="120" y="16"/>
                                          </a:lnTo>
                                          <a:lnTo>
                                            <a:pt x="123" y="26"/>
                                          </a:lnTo>
                                          <a:lnTo>
                                            <a:pt x="120" y="34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7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2"/>
                                          </a:lnTo>
                                          <a:lnTo>
                                            <a:pt x="84" y="73"/>
                                          </a:lnTo>
                                          <a:lnTo>
                                            <a:pt x="89" y="83"/>
                                          </a:lnTo>
                                          <a:lnTo>
                                            <a:pt x="96" y="89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90"/>
                                          </a:lnTo>
                                          <a:lnTo>
                                            <a:pt x="116" y="89"/>
                                          </a:lnTo>
                                          <a:lnTo>
                                            <a:pt x="122" y="85"/>
                                          </a:lnTo>
                                          <a:lnTo>
                                            <a:pt x="127" y="79"/>
                                          </a:lnTo>
                                          <a:lnTo>
                                            <a:pt x="130" y="68"/>
                                          </a:lnTo>
                                          <a:lnTo>
                                            <a:pt x="146" y="68"/>
                                          </a:lnTo>
                                          <a:lnTo>
                                            <a:pt x="142" y="84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4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4"/>
                                          </a:lnTo>
                                          <a:lnTo>
                                            <a:pt x="81" y="98"/>
                                          </a:lnTo>
                                          <a:lnTo>
                                            <a:pt x="72" y="88"/>
                                          </a:lnTo>
                                          <a:lnTo>
                                            <a:pt x="64" y="98"/>
                                          </a:lnTo>
                                          <a:lnTo>
                                            <a:pt x="52" y="104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4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4"/>
                                          </a:lnTo>
                                          <a:lnTo>
                                            <a:pt x="0" y="68"/>
                                          </a:lnTo>
                                          <a:lnTo>
                                            <a:pt x="16" y="68"/>
                                          </a:lnTo>
                                          <a:lnTo>
                                            <a:pt x="18" y="79"/>
                                          </a:lnTo>
                                          <a:lnTo>
                                            <a:pt x="23" y="85"/>
                                          </a:lnTo>
                                          <a:lnTo>
                                            <a:pt x="29" y="89"/>
                                          </a:lnTo>
                                          <a:lnTo>
                                            <a:pt x="35" y="90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9"/>
                                          </a:lnTo>
                                          <a:lnTo>
                                            <a:pt x="57" y="83"/>
                                          </a:lnTo>
                                          <a:lnTo>
                                            <a:pt x="62" y="73"/>
                                          </a:lnTo>
                                          <a:lnTo>
                                            <a:pt x="64" y="62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7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4"/>
                                          </a:lnTo>
                                          <a:lnTo>
                                            <a:pt x="23" y="26"/>
                                          </a:lnTo>
                                          <a:lnTo>
                                            <a:pt x="26" y="16"/>
                                          </a:lnTo>
                                          <a:lnTo>
                                            <a:pt x="37" y="7"/>
                                          </a:lnTo>
                                          <a:lnTo>
                                            <a:pt x="54" y="2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45" name="Group 1745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796724"/>
                                    <a:ext cx="411095" cy="310896"/>
                                    <a:chOff x="1087017" y="796724"/>
                                    <a:chExt cx="390921" cy="295639"/>
                                  </a:xfrm>
                                </wpg:grpSpPr>
                                <wps:wsp>
                                  <wps:cNvPr id="1746" name="Freeform 17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796724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3 h 756"/>
                                        <a:gd name="T2" fmla="*/ 232 w 1002"/>
                                        <a:gd name="T3" fmla="*/ 24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4 h 756"/>
                                        <a:gd name="T20" fmla="*/ 823 w 1002"/>
                                        <a:gd name="T21" fmla="*/ 3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5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5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3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4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5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5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4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3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5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1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1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5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solidFill>
                                        <a:schemeClr val="accent2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7" name="Freeform 17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8" name="Freeform 17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939068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49" name="Freeform 17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953146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3 h 215"/>
                                        <a:gd name="T4" fmla="*/ 162 w 214"/>
                                        <a:gd name="T5" fmla="*/ 14 h 215"/>
                                        <a:gd name="T6" fmla="*/ 183 w 214"/>
                                        <a:gd name="T7" fmla="*/ 32 h 215"/>
                                        <a:gd name="T8" fmla="*/ 201 w 214"/>
                                        <a:gd name="T9" fmla="*/ 53 h 215"/>
                                        <a:gd name="T10" fmla="*/ 211 w 214"/>
                                        <a:gd name="T11" fmla="*/ 79 h 215"/>
                                        <a:gd name="T12" fmla="*/ 214 w 214"/>
                                        <a:gd name="T13" fmla="*/ 106 h 215"/>
                                        <a:gd name="T14" fmla="*/ 211 w 214"/>
                                        <a:gd name="T15" fmla="*/ 135 h 215"/>
                                        <a:gd name="T16" fmla="*/ 201 w 214"/>
                                        <a:gd name="T17" fmla="*/ 161 h 215"/>
                                        <a:gd name="T18" fmla="*/ 183 w 214"/>
                                        <a:gd name="T19" fmla="*/ 182 h 215"/>
                                        <a:gd name="T20" fmla="*/ 162 w 214"/>
                                        <a:gd name="T21" fmla="*/ 200 h 215"/>
                                        <a:gd name="T22" fmla="*/ 136 w 214"/>
                                        <a:gd name="T23" fmla="*/ 210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0 h 215"/>
                                        <a:gd name="T28" fmla="*/ 54 w 214"/>
                                        <a:gd name="T29" fmla="*/ 200 h 215"/>
                                        <a:gd name="T30" fmla="*/ 31 w 214"/>
                                        <a:gd name="T31" fmla="*/ 182 h 215"/>
                                        <a:gd name="T32" fmla="*/ 15 w 214"/>
                                        <a:gd name="T33" fmla="*/ 161 h 215"/>
                                        <a:gd name="T34" fmla="*/ 4 w 214"/>
                                        <a:gd name="T35" fmla="*/ 135 h 215"/>
                                        <a:gd name="T36" fmla="*/ 0 w 214"/>
                                        <a:gd name="T37" fmla="*/ 106 h 215"/>
                                        <a:gd name="T38" fmla="*/ 4 w 214"/>
                                        <a:gd name="T39" fmla="*/ 79 h 215"/>
                                        <a:gd name="T40" fmla="*/ 15 w 214"/>
                                        <a:gd name="T41" fmla="*/ 53 h 215"/>
                                        <a:gd name="T42" fmla="*/ 31 w 214"/>
                                        <a:gd name="T43" fmla="*/ 32 h 215"/>
                                        <a:gd name="T44" fmla="*/ 54 w 214"/>
                                        <a:gd name="T45" fmla="*/ 14 h 215"/>
                                        <a:gd name="T46" fmla="*/ 79 w 214"/>
                                        <a:gd name="T47" fmla="*/ 3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3"/>
                                          </a:lnTo>
                                          <a:lnTo>
                                            <a:pt x="162" y="14"/>
                                          </a:lnTo>
                                          <a:lnTo>
                                            <a:pt x="183" y="32"/>
                                          </a:lnTo>
                                          <a:lnTo>
                                            <a:pt x="201" y="53"/>
                                          </a:lnTo>
                                          <a:lnTo>
                                            <a:pt x="211" y="79"/>
                                          </a:lnTo>
                                          <a:lnTo>
                                            <a:pt x="214" y="106"/>
                                          </a:lnTo>
                                          <a:lnTo>
                                            <a:pt x="211" y="135"/>
                                          </a:lnTo>
                                          <a:lnTo>
                                            <a:pt x="201" y="161"/>
                                          </a:lnTo>
                                          <a:lnTo>
                                            <a:pt x="183" y="182"/>
                                          </a:lnTo>
                                          <a:lnTo>
                                            <a:pt x="162" y="200"/>
                                          </a:lnTo>
                                          <a:lnTo>
                                            <a:pt x="136" y="210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0"/>
                                          </a:lnTo>
                                          <a:lnTo>
                                            <a:pt x="54" y="200"/>
                                          </a:lnTo>
                                          <a:lnTo>
                                            <a:pt x="31" y="182"/>
                                          </a:lnTo>
                                          <a:lnTo>
                                            <a:pt x="15" y="161"/>
                                          </a:lnTo>
                                          <a:lnTo>
                                            <a:pt x="4" y="135"/>
                                          </a:lnTo>
                                          <a:lnTo>
                                            <a:pt x="0" y="106"/>
                                          </a:lnTo>
                                          <a:lnTo>
                                            <a:pt x="4" y="79"/>
                                          </a:lnTo>
                                          <a:lnTo>
                                            <a:pt x="15" y="53"/>
                                          </a:lnTo>
                                          <a:lnTo>
                                            <a:pt x="31" y="32"/>
                                          </a:lnTo>
                                          <a:lnTo>
                                            <a:pt x="54" y="14"/>
                                          </a:lnTo>
                                          <a:lnTo>
                                            <a:pt x="79" y="3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0" name="Freeform 175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975046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7"/>
                                        <a:gd name="T2" fmla="*/ 92 w 146"/>
                                        <a:gd name="T3" fmla="*/ 3 h 107"/>
                                        <a:gd name="T4" fmla="*/ 108 w 146"/>
                                        <a:gd name="T5" fmla="*/ 8 h 107"/>
                                        <a:gd name="T6" fmla="*/ 120 w 146"/>
                                        <a:gd name="T7" fmla="*/ 17 h 107"/>
                                        <a:gd name="T8" fmla="*/ 123 w 146"/>
                                        <a:gd name="T9" fmla="*/ 27 h 107"/>
                                        <a:gd name="T10" fmla="*/ 120 w 146"/>
                                        <a:gd name="T11" fmla="*/ 35 h 107"/>
                                        <a:gd name="T12" fmla="*/ 112 w 146"/>
                                        <a:gd name="T13" fmla="*/ 43 h 107"/>
                                        <a:gd name="T14" fmla="*/ 100 w 146"/>
                                        <a:gd name="T15" fmla="*/ 48 h 107"/>
                                        <a:gd name="T16" fmla="*/ 84 w 146"/>
                                        <a:gd name="T17" fmla="*/ 51 h 107"/>
                                        <a:gd name="T18" fmla="*/ 82 w 146"/>
                                        <a:gd name="T19" fmla="*/ 56 h 107"/>
                                        <a:gd name="T20" fmla="*/ 81 w 146"/>
                                        <a:gd name="T21" fmla="*/ 63 h 107"/>
                                        <a:gd name="T22" fmla="*/ 84 w 146"/>
                                        <a:gd name="T23" fmla="*/ 74 h 107"/>
                                        <a:gd name="T24" fmla="*/ 89 w 146"/>
                                        <a:gd name="T25" fmla="*/ 84 h 107"/>
                                        <a:gd name="T26" fmla="*/ 96 w 146"/>
                                        <a:gd name="T27" fmla="*/ 90 h 107"/>
                                        <a:gd name="T28" fmla="*/ 106 w 146"/>
                                        <a:gd name="T29" fmla="*/ 93 h 107"/>
                                        <a:gd name="T30" fmla="*/ 110 w 146"/>
                                        <a:gd name="T31" fmla="*/ 91 h 107"/>
                                        <a:gd name="T32" fmla="*/ 116 w 146"/>
                                        <a:gd name="T33" fmla="*/ 90 h 107"/>
                                        <a:gd name="T34" fmla="*/ 122 w 146"/>
                                        <a:gd name="T35" fmla="*/ 86 h 107"/>
                                        <a:gd name="T36" fmla="*/ 127 w 146"/>
                                        <a:gd name="T37" fmla="*/ 80 h 107"/>
                                        <a:gd name="T38" fmla="*/ 130 w 146"/>
                                        <a:gd name="T39" fmla="*/ 69 h 107"/>
                                        <a:gd name="T40" fmla="*/ 146 w 146"/>
                                        <a:gd name="T41" fmla="*/ 69 h 107"/>
                                        <a:gd name="T42" fmla="*/ 142 w 146"/>
                                        <a:gd name="T43" fmla="*/ 85 h 107"/>
                                        <a:gd name="T44" fmla="*/ 135 w 146"/>
                                        <a:gd name="T45" fmla="*/ 97 h 107"/>
                                        <a:gd name="T46" fmla="*/ 122 w 146"/>
                                        <a:gd name="T47" fmla="*/ 105 h 107"/>
                                        <a:gd name="T48" fmla="*/ 106 w 146"/>
                                        <a:gd name="T49" fmla="*/ 107 h 107"/>
                                        <a:gd name="T50" fmla="*/ 92 w 146"/>
                                        <a:gd name="T51" fmla="*/ 105 h 107"/>
                                        <a:gd name="T52" fmla="*/ 81 w 146"/>
                                        <a:gd name="T53" fmla="*/ 99 h 107"/>
                                        <a:gd name="T54" fmla="*/ 72 w 146"/>
                                        <a:gd name="T55" fmla="*/ 89 h 107"/>
                                        <a:gd name="T56" fmla="*/ 64 w 146"/>
                                        <a:gd name="T57" fmla="*/ 99 h 107"/>
                                        <a:gd name="T58" fmla="*/ 52 w 146"/>
                                        <a:gd name="T59" fmla="*/ 105 h 107"/>
                                        <a:gd name="T60" fmla="*/ 40 w 146"/>
                                        <a:gd name="T61" fmla="*/ 107 h 107"/>
                                        <a:gd name="T62" fmla="*/ 24 w 146"/>
                                        <a:gd name="T63" fmla="*/ 105 h 107"/>
                                        <a:gd name="T64" fmla="*/ 11 w 146"/>
                                        <a:gd name="T65" fmla="*/ 97 h 107"/>
                                        <a:gd name="T66" fmla="*/ 3 w 146"/>
                                        <a:gd name="T67" fmla="*/ 85 h 107"/>
                                        <a:gd name="T68" fmla="*/ 0 w 146"/>
                                        <a:gd name="T69" fmla="*/ 69 h 107"/>
                                        <a:gd name="T70" fmla="*/ 16 w 146"/>
                                        <a:gd name="T71" fmla="*/ 69 h 107"/>
                                        <a:gd name="T72" fmla="*/ 18 w 146"/>
                                        <a:gd name="T73" fmla="*/ 80 h 107"/>
                                        <a:gd name="T74" fmla="*/ 23 w 146"/>
                                        <a:gd name="T75" fmla="*/ 86 h 107"/>
                                        <a:gd name="T76" fmla="*/ 29 w 146"/>
                                        <a:gd name="T77" fmla="*/ 90 h 107"/>
                                        <a:gd name="T78" fmla="*/ 35 w 146"/>
                                        <a:gd name="T79" fmla="*/ 91 h 107"/>
                                        <a:gd name="T80" fmla="*/ 40 w 146"/>
                                        <a:gd name="T81" fmla="*/ 93 h 107"/>
                                        <a:gd name="T82" fmla="*/ 50 w 146"/>
                                        <a:gd name="T83" fmla="*/ 90 h 107"/>
                                        <a:gd name="T84" fmla="*/ 57 w 146"/>
                                        <a:gd name="T85" fmla="*/ 84 h 107"/>
                                        <a:gd name="T86" fmla="*/ 62 w 146"/>
                                        <a:gd name="T87" fmla="*/ 74 h 107"/>
                                        <a:gd name="T88" fmla="*/ 64 w 146"/>
                                        <a:gd name="T89" fmla="*/ 63 h 107"/>
                                        <a:gd name="T90" fmla="*/ 64 w 146"/>
                                        <a:gd name="T91" fmla="*/ 56 h 107"/>
                                        <a:gd name="T92" fmla="*/ 62 w 146"/>
                                        <a:gd name="T93" fmla="*/ 51 h 107"/>
                                        <a:gd name="T94" fmla="*/ 46 w 146"/>
                                        <a:gd name="T95" fmla="*/ 48 h 107"/>
                                        <a:gd name="T96" fmla="*/ 34 w 146"/>
                                        <a:gd name="T97" fmla="*/ 43 h 107"/>
                                        <a:gd name="T98" fmla="*/ 25 w 146"/>
                                        <a:gd name="T99" fmla="*/ 35 h 107"/>
                                        <a:gd name="T100" fmla="*/ 23 w 146"/>
                                        <a:gd name="T101" fmla="*/ 27 h 107"/>
                                        <a:gd name="T102" fmla="*/ 26 w 146"/>
                                        <a:gd name="T103" fmla="*/ 17 h 107"/>
                                        <a:gd name="T104" fmla="*/ 37 w 146"/>
                                        <a:gd name="T105" fmla="*/ 8 h 107"/>
                                        <a:gd name="T106" fmla="*/ 54 w 146"/>
                                        <a:gd name="T107" fmla="*/ 3 h 107"/>
                                        <a:gd name="T108" fmla="*/ 72 w 146"/>
                                        <a:gd name="T109" fmla="*/ 0 h 10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7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3"/>
                                          </a:lnTo>
                                          <a:lnTo>
                                            <a:pt x="108" y="8"/>
                                          </a:lnTo>
                                          <a:lnTo>
                                            <a:pt x="120" y="17"/>
                                          </a:lnTo>
                                          <a:lnTo>
                                            <a:pt x="123" y="27"/>
                                          </a:lnTo>
                                          <a:lnTo>
                                            <a:pt x="120" y="35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00" y="48"/>
                                          </a:lnTo>
                                          <a:lnTo>
                                            <a:pt x="84" y="51"/>
                                          </a:lnTo>
                                          <a:lnTo>
                                            <a:pt x="82" y="56"/>
                                          </a:lnTo>
                                          <a:lnTo>
                                            <a:pt x="81" y="63"/>
                                          </a:lnTo>
                                          <a:lnTo>
                                            <a:pt x="84" y="74"/>
                                          </a:lnTo>
                                          <a:lnTo>
                                            <a:pt x="89" y="84"/>
                                          </a:lnTo>
                                          <a:lnTo>
                                            <a:pt x="96" y="90"/>
                                          </a:lnTo>
                                          <a:lnTo>
                                            <a:pt x="106" y="93"/>
                                          </a:lnTo>
                                          <a:lnTo>
                                            <a:pt x="110" y="91"/>
                                          </a:lnTo>
                                          <a:lnTo>
                                            <a:pt x="116" y="90"/>
                                          </a:lnTo>
                                          <a:lnTo>
                                            <a:pt x="122" y="86"/>
                                          </a:lnTo>
                                          <a:lnTo>
                                            <a:pt x="127" y="80"/>
                                          </a:lnTo>
                                          <a:lnTo>
                                            <a:pt x="130" y="69"/>
                                          </a:lnTo>
                                          <a:lnTo>
                                            <a:pt x="146" y="69"/>
                                          </a:lnTo>
                                          <a:lnTo>
                                            <a:pt x="142" y="85"/>
                                          </a:lnTo>
                                          <a:lnTo>
                                            <a:pt x="135" y="97"/>
                                          </a:lnTo>
                                          <a:lnTo>
                                            <a:pt x="122" y="105"/>
                                          </a:lnTo>
                                          <a:lnTo>
                                            <a:pt x="106" y="107"/>
                                          </a:lnTo>
                                          <a:lnTo>
                                            <a:pt x="92" y="105"/>
                                          </a:lnTo>
                                          <a:lnTo>
                                            <a:pt x="81" y="99"/>
                                          </a:lnTo>
                                          <a:lnTo>
                                            <a:pt x="72" y="89"/>
                                          </a:lnTo>
                                          <a:lnTo>
                                            <a:pt x="64" y="99"/>
                                          </a:lnTo>
                                          <a:lnTo>
                                            <a:pt x="52" y="105"/>
                                          </a:lnTo>
                                          <a:lnTo>
                                            <a:pt x="40" y="107"/>
                                          </a:lnTo>
                                          <a:lnTo>
                                            <a:pt x="24" y="105"/>
                                          </a:lnTo>
                                          <a:lnTo>
                                            <a:pt x="11" y="97"/>
                                          </a:lnTo>
                                          <a:lnTo>
                                            <a:pt x="3" y="85"/>
                                          </a:lnTo>
                                          <a:lnTo>
                                            <a:pt x="0" y="69"/>
                                          </a:lnTo>
                                          <a:lnTo>
                                            <a:pt x="16" y="69"/>
                                          </a:lnTo>
                                          <a:lnTo>
                                            <a:pt x="18" y="80"/>
                                          </a:lnTo>
                                          <a:lnTo>
                                            <a:pt x="23" y="86"/>
                                          </a:lnTo>
                                          <a:lnTo>
                                            <a:pt x="29" y="90"/>
                                          </a:lnTo>
                                          <a:lnTo>
                                            <a:pt x="35" y="91"/>
                                          </a:lnTo>
                                          <a:lnTo>
                                            <a:pt x="40" y="93"/>
                                          </a:lnTo>
                                          <a:lnTo>
                                            <a:pt x="50" y="90"/>
                                          </a:lnTo>
                                          <a:lnTo>
                                            <a:pt x="57" y="84"/>
                                          </a:lnTo>
                                          <a:lnTo>
                                            <a:pt x="62" y="74"/>
                                          </a:lnTo>
                                          <a:lnTo>
                                            <a:pt x="64" y="63"/>
                                          </a:lnTo>
                                          <a:lnTo>
                                            <a:pt x="64" y="56"/>
                                          </a:lnTo>
                                          <a:lnTo>
                                            <a:pt x="62" y="51"/>
                                          </a:lnTo>
                                          <a:lnTo>
                                            <a:pt x="46" y="48"/>
                                          </a:lnTo>
                                          <a:lnTo>
                                            <a:pt x="34" y="43"/>
                                          </a:lnTo>
                                          <a:lnTo>
                                            <a:pt x="25" y="35"/>
                                          </a:lnTo>
                                          <a:lnTo>
                                            <a:pt x="23" y="27"/>
                                          </a:lnTo>
                                          <a:lnTo>
                                            <a:pt x="26" y="17"/>
                                          </a:lnTo>
                                          <a:lnTo>
                                            <a:pt x="37" y="8"/>
                                          </a:lnTo>
                                          <a:lnTo>
                                            <a:pt x="54" y="3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  <wpg:grpSp>
                                <wpg:cNvPr id="1751" name="Group 175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087017" y="1195085"/>
                                    <a:ext cx="411095" cy="310896"/>
                                    <a:chOff x="1087017" y="1195085"/>
                                    <a:chExt cx="390921" cy="295639"/>
                                  </a:xfrm>
                                </wpg:grpSpPr>
                                <wps:wsp>
                                  <wps:cNvPr id="1752" name="Freeform 17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87017" y="1195085"/>
                                      <a:ext cx="390921" cy="295639"/>
                                    </a:xfrm>
                                    <a:custGeom>
                                      <a:avLst/>
                                      <a:gdLst>
                                        <a:gd name="T0" fmla="*/ 178 w 1002"/>
                                        <a:gd name="T1" fmla="*/ 2 h 756"/>
                                        <a:gd name="T2" fmla="*/ 232 w 1002"/>
                                        <a:gd name="T3" fmla="*/ 23 h 756"/>
                                        <a:gd name="T4" fmla="*/ 273 w 1002"/>
                                        <a:gd name="T5" fmla="*/ 61 h 756"/>
                                        <a:gd name="T6" fmla="*/ 294 w 1002"/>
                                        <a:gd name="T7" fmla="*/ 111 h 756"/>
                                        <a:gd name="T8" fmla="*/ 391 w 1002"/>
                                        <a:gd name="T9" fmla="*/ 71 h 756"/>
                                        <a:gd name="T10" fmla="*/ 500 w 1002"/>
                                        <a:gd name="T11" fmla="*/ 57 h 756"/>
                                        <a:gd name="T12" fmla="*/ 611 w 1002"/>
                                        <a:gd name="T13" fmla="*/ 71 h 756"/>
                                        <a:gd name="T14" fmla="*/ 708 w 1002"/>
                                        <a:gd name="T15" fmla="*/ 111 h 756"/>
                                        <a:gd name="T16" fmla="*/ 729 w 1002"/>
                                        <a:gd name="T17" fmla="*/ 61 h 756"/>
                                        <a:gd name="T18" fmla="*/ 769 w 1002"/>
                                        <a:gd name="T19" fmla="*/ 23 h 756"/>
                                        <a:gd name="T20" fmla="*/ 823 w 1002"/>
                                        <a:gd name="T21" fmla="*/ 2 h 756"/>
                                        <a:gd name="T22" fmla="*/ 887 w 1002"/>
                                        <a:gd name="T23" fmla="*/ 4 h 756"/>
                                        <a:gd name="T24" fmla="*/ 946 w 1002"/>
                                        <a:gd name="T25" fmla="*/ 30 h 756"/>
                                        <a:gd name="T26" fmla="*/ 986 w 1002"/>
                                        <a:gd name="T27" fmla="*/ 74 h 756"/>
                                        <a:gd name="T28" fmla="*/ 1002 w 1002"/>
                                        <a:gd name="T29" fmla="*/ 133 h 756"/>
                                        <a:gd name="T30" fmla="*/ 987 w 1002"/>
                                        <a:gd name="T31" fmla="*/ 190 h 756"/>
                                        <a:gd name="T32" fmla="*/ 947 w 1002"/>
                                        <a:gd name="T33" fmla="*/ 235 h 756"/>
                                        <a:gd name="T34" fmla="*/ 890 w 1002"/>
                                        <a:gd name="T35" fmla="*/ 261 h 756"/>
                                        <a:gd name="T36" fmla="*/ 875 w 1002"/>
                                        <a:gd name="T37" fmla="*/ 310 h 756"/>
                                        <a:gd name="T38" fmla="*/ 891 w 1002"/>
                                        <a:gd name="T39" fmla="*/ 407 h 756"/>
                                        <a:gd name="T40" fmla="*/ 877 w 1002"/>
                                        <a:gd name="T41" fmla="*/ 500 h 756"/>
                                        <a:gd name="T42" fmla="*/ 838 w 1002"/>
                                        <a:gd name="T43" fmla="*/ 583 h 756"/>
                                        <a:gd name="T44" fmla="*/ 777 w 1002"/>
                                        <a:gd name="T45" fmla="*/ 654 h 756"/>
                                        <a:gd name="T46" fmla="*/ 698 w 1002"/>
                                        <a:gd name="T47" fmla="*/ 709 h 756"/>
                                        <a:gd name="T48" fmla="*/ 605 w 1002"/>
                                        <a:gd name="T49" fmla="*/ 744 h 756"/>
                                        <a:gd name="T50" fmla="*/ 500 w 1002"/>
                                        <a:gd name="T51" fmla="*/ 756 h 756"/>
                                        <a:gd name="T52" fmla="*/ 397 w 1002"/>
                                        <a:gd name="T53" fmla="*/ 744 h 756"/>
                                        <a:gd name="T54" fmla="*/ 304 w 1002"/>
                                        <a:gd name="T55" fmla="*/ 709 h 756"/>
                                        <a:gd name="T56" fmla="*/ 225 w 1002"/>
                                        <a:gd name="T57" fmla="*/ 654 h 756"/>
                                        <a:gd name="T58" fmla="*/ 164 w 1002"/>
                                        <a:gd name="T59" fmla="*/ 583 h 756"/>
                                        <a:gd name="T60" fmla="*/ 125 w 1002"/>
                                        <a:gd name="T61" fmla="*/ 500 h 756"/>
                                        <a:gd name="T62" fmla="*/ 111 w 1002"/>
                                        <a:gd name="T63" fmla="*/ 407 h 756"/>
                                        <a:gd name="T64" fmla="*/ 126 w 1002"/>
                                        <a:gd name="T65" fmla="*/ 310 h 756"/>
                                        <a:gd name="T66" fmla="*/ 111 w 1002"/>
                                        <a:gd name="T67" fmla="*/ 261 h 756"/>
                                        <a:gd name="T68" fmla="*/ 54 w 1002"/>
                                        <a:gd name="T69" fmla="*/ 235 h 756"/>
                                        <a:gd name="T70" fmla="*/ 15 w 1002"/>
                                        <a:gd name="T71" fmla="*/ 190 h 756"/>
                                        <a:gd name="T72" fmla="*/ 0 w 1002"/>
                                        <a:gd name="T73" fmla="*/ 133 h 756"/>
                                        <a:gd name="T74" fmla="*/ 15 w 1002"/>
                                        <a:gd name="T75" fmla="*/ 74 h 756"/>
                                        <a:gd name="T76" fmla="*/ 55 w 1002"/>
                                        <a:gd name="T77" fmla="*/ 30 h 756"/>
                                        <a:gd name="T78" fmla="*/ 113 w 1002"/>
                                        <a:gd name="T79" fmla="*/ 4 h 75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1002" h="756">
                                          <a:moveTo>
                                            <a:pt x="148" y="0"/>
                                          </a:moveTo>
                                          <a:lnTo>
                                            <a:pt x="178" y="2"/>
                                          </a:lnTo>
                                          <a:lnTo>
                                            <a:pt x="207" y="11"/>
                                          </a:lnTo>
                                          <a:lnTo>
                                            <a:pt x="232" y="23"/>
                                          </a:lnTo>
                                          <a:lnTo>
                                            <a:pt x="254" y="41"/>
                                          </a:lnTo>
                                          <a:lnTo>
                                            <a:pt x="273" y="61"/>
                                          </a:lnTo>
                                          <a:lnTo>
                                            <a:pt x="285" y="84"/>
                                          </a:lnTo>
                                          <a:lnTo>
                                            <a:pt x="294" y="111"/>
                                          </a:lnTo>
                                          <a:lnTo>
                                            <a:pt x="340" y="88"/>
                                          </a:lnTo>
                                          <a:lnTo>
                                            <a:pt x="391" y="71"/>
                                          </a:lnTo>
                                          <a:lnTo>
                                            <a:pt x="444" y="61"/>
                                          </a:lnTo>
                                          <a:lnTo>
                                            <a:pt x="500" y="57"/>
                                          </a:lnTo>
                                          <a:lnTo>
                                            <a:pt x="556" y="61"/>
                                          </a:lnTo>
                                          <a:lnTo>
                                            <a:pt x="611" y="71"/>
                                          </a:lnTo>
                                          <a:lnTo>
                                            <a:pt x="661" y="88"/>
                                          </a:lnTo>
                                          <a:lnTo>
                                            <a:pt x="708" y="111"/>
                                          </a:lnTo>
                                          <a:lnTo>
                                            <a:pt x="716" y="84"/>
                                          </a:lnTo>
                                          <a:lnTo>
                                            <a:pt x="729" y="61"/>
                                          </a:lnTo>
                                          <a:lnTo>
                                            <a:pt x="748" y="41"/>
                                          </a:lnTo>
                                          <a:lnTo>
                                            <a:pt x="769" y="23"/>
                                          </a:lnTo>
                                          <a:lnTo>
                                            <a:pt x="795" y="11"/>
                                          </a:lnTo>
                                          <a:lnTo>
                                            <a:pt x="823" y="2"/>
                                          </a:lnTo>
                                          <a:lnTo>
                                            <a:pt x="854" y="0"/>
                                          </a:lnTo>
                                          <a:lnTo>
                                            <a:pt x="887" y="4"/>
                                          </a:lnTo>
                                          <a:lnTo>
                                            <a:pt x="918" y="14"/>
                                          </a:lnTo>
                                          <a:lnTo>
                                            <a:pt x="946" y="30"/>
                                          </a:lnTo>
                                          <a:lnTo>
                                            <a:pt x="968" y="50"/>
                                          </a:lnTo>
                                          <a:lnTo>
                                            <a:pt x="986" y="74"/>
                                          </a:lnTo>
                                          <a:lnTo>
                                            <a:pt x="997" y="102"/>
                                          </a:lnTo>
                                          <a:lnTo>
                                            <a:pt x="1002" y="133"/>
                                          </a:lnTo>
                                          <a:lnTo>
                                            <a:pt x="997" y="163"/>
                                          </a:lnTo>
                                          <a:lnTo>
                                            <a:pt x="987" y="190"/>
                                          </a:lnTo>
                                          <a:lnTo>
                                            <a:pt x="969" y="214"/>
                                          </a:lnTo>
                                          <a:lnTo>
                                            <a:pt x="947" y="235"/>
                                          </a:lnTo>
                                          <a:lnTo>
                                            <a:pt x="921" y="250"/>
                                          </a:lnTo>
                                          <a:lnTo>
                                            <a:pt x="890" y="261"/>
                                          </a:lnTo>
                                          <a:lnTo>
                                            <a:pt x="857" y="265"/>
                                          </a:lnTo>
                                          <a:lnTo>
                                            <a:pt x="875" y="310"/>
                                          </a:lnTo>
                                          <a:lnTo>
                                            <a:pt x="887" y="357"/>
                                          </a:lnTo>
                                          <a:lnTo>
                                            <a:pt x="891" y="407"/>
                                          </a:lnTo>
                                          <a:lnTo>
                                            <a:pt x="887" y="454"/>
                                          </a:lnTo>
                                          <a:lnTo>
                                            <a:pt x="877" y="500"/>
                                          </a:lnTo>
                                          <a:lnTo>
                                            <a:pt x="860" y="542"/>
                                          </a:lnTo>
                                          <a:lnTo>
                                            <a:pt x="838" y="583"/>
                                          </a:lnTo>
                                          <a:lnTo>
                                            <a:pt x="809" y="620"/>
                                          </a:lnTo>
                                          <a:lnTo>
                                            <a:pt x="777" y="654"/>
                                          </a:lnTo>
                                          <a:lnTo>
                                            <a:pt x="739" y="683"/>
                                          </a:lnTo>
                                          <a:lnTo>
                                            <a:pt x="698" y="709"/>
                                          </a:lnTo>
                                          <a:lnTo>
                                            <a:pt x="652" y="729"/>
                                          </a:lnTo>
                                          <a:lnTo>
                                            <a:pt x="605" y="744"/>
                                          </a:lnTo>
                                          <a:lnTo>
                                            <a:pt x="554" y="752"/>
                                          </a:lnTo>
                                          <a:lnTo>
                                            <a:pt x="500" y="756"/>
                                          </a:lnTo>
                                          <a:lnTo>
                                            <a:pt x="448" y="752"/>
                                          </a:lnTo>
                                          <a:lnTo>
                                            <a:pt x="397" y="744"/>
                                          </a:lnTo>
                                          <a:lnTo>
                                            <a:pt x="349" y="729"/>
                                          </a:lnTo>
                                          <a:lnTo>
                                            <a:pt x="304" y="709"/>
                                          </a:lnTo>
                                          <a:lnTo>
                                            <a:pt x="263" y="683"/>
                                          </a:lnTo>
                                          <a:lnTo>
                                            <a:pt x="225" y="654"/>
                                          </a:lnTo>
                                          <a:lnTo>
                                            <a:pt x="192" y="620"/>
                                          </a:lnTo>
                                          <a:lnTo>
                                            <a:pt x="164" y="583"/>
                                          </a:lnTo>
                                          <a:lnTo>
                                            <a:pt x="142" y="542"/>
                                          </a:lnTo>
                                          <a:lnTo>
                                            <a:pt x="125" y="500"/>
                                          </a:lnTo>
                                          <a:lnTo>
                                            <a:pt x="115" y="454"/>
                                          </a:lnTo>
                                          <a:lnTo>
                                            <a:pt x="111" y="407"/>
                                          </a:lnTo>
                                          <a:lnTo>
                                            <a:pt x="115" y="357"/>
                                          </a:lnTo>
                                          <a:lnTo>
                                            <a:pt x="126" y="310"/>
                                          </a:lnTo>
                                          <a:lnTo>
                                            <a:pt x="144" y="265"/>
                                          </a:lnTo>
                                          <a:lnTo>
                                            <a:pt x="111" y="261"/>
                                          </a:lnTo>
                                          <a:lnTo>
                                            <a:pt x="81" y="250"/>
                                          </a:lnTo>
                                          <a:lnTo>
                                            <a:pt x="54" y="235"/>
                                          </a:lnTo>
                                          <a:lnTo>
                                            <a:pt x="31" y="214"/>
                                          </a:lnTo>
                                          <a:lnTo>
                                            <a:pt x="15" y="190"/>
                                          </a:lnTo>
                                          <a:lnTo>
                                            <a:pt x="4" y="163"/>
                                          </a:lnTo>
                                          <a:lnTo>
                                            <a:pt x="0" y="133"/>
                                          </a:lnTo>
                                          <a:lnTo>
                                            <a:pt x="4" y="102"/>
                                          </a:lnTo>
                                          <a:lnTo>
                                            <a:pt x="15" y="74"/>
                                          </a:lnTo>
                                          <a:lnTo>
                                            <a:pt x="32" y="50"/>
                                          </a:lnTo>
                                          <a:lnTo>
                                            <a:pt x="55" y="30"/>
                                          </a:lnTo>
                                          <a:lnTo>
                                            <a:pt x="82" y="14"/>
                                          </a:lnTo>
                                          <a:lnTo>
                                            <a:pt x="113" y="4"/>
                                          </a:lnTo>
                                          <a:lnTo>
                                            <a:pt x="1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solidFill>
                                        <a:schemeClr val="accent6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3" name="Freeform 17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68005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7 w 94"/>
                                        <a:gd name="T1" fmla="*/ 0 h 95"/>
                                        <a:gd name="T2" fmla="*/ 66 w 94"/>
                                        <a:gd name="T3" fmla="*/ 4 h 95"/>
                                        <a:gd name="T4" fmla="*/ 81 w 94"/>
                                        <a:gd name="T5" fmla="*/ 14 h 95"/>
                                        <a:gd name="T6" fmla="*/ 91 w 94"/>
                                        <a:gd name="T7" fmla="*/ 29 h 95"/>
                                        <a:gd name="T8" fmla="*/ 94 w 94"/>
                                        <a:gd name="T9" fmla="*/ 48 h 95"/>
                                        <a:gd name="T10" fmla="*/ 91 w 94"/>
                                        <a:gd name="T11" fmla="*/ 66 h 95"/>
                                        <a:gd name="T12" fmla="*/ 81 w 94"/>
                                        <a:gd name="T13" fmla="*/ 81 h 95"/>
                                        <a:gd name="T14" fmla="*/ 66 w 94"/>
                                        <a:gd name="T15" fmla="*/ 91 h 95"/>
                                        <a:gd name="T16" fmla="*/ 47 w 94"/>
                                        <a:gd name="T17" fmla="*/ 95 h 95"/>
                                        <a:gd name="T18" fmla="*/ 29 w 94"/>
                                        <a:gd name="T19" fmla="*/ 91 h 95"/>
                                        <a:gd name="T20" fmla="*/ 14 w 94"/>
                                        <a:gd name="T21" fmla="*/ 81 h 95"/>
                                        <a:gd name="T22" fmla="*/ 4 w 94"/>
                                        <a:gd name="T23" fmla="*/ 66 h 95"/>
                                        <a:gd name="T24" fmla="*/ 0 w 94"/>
                                        <a:gd name="T25" fmla="*/ 48 h 95"/>
                                        <a:gd name="T26" fmla="*/ 4 w 94"/>
                                        <a:gd name="T27" fmla="*/ 29 h 95"/>
                                        <a:gd name="T28" fmla="*/ 14 w 94"/>
                                        <a:gd name="T29" fmla="*/ 14 h 95"/>
                                        <a:gd name="T30" fmla="*/ 29 w 94"/>
                                        <a:gd name="T31" fmla="*/ 4 h 95"/>
                                        <a:gd name="T32" fmla="*/ 47 w 94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4" h="95">
                                          <a:moveTo>
                                            <a:pt x="47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4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7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4" name="Freeform 175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9572" y="1337429"/>
                                      <a:ext cx="37379" cy="37541"/>
                                    </a:xfrm>
                                    <a:custGeom>
                                      <a:avLst/>
                                      <a:gdLst>
                                        <a:gd name="T0" fmla="*/ 48 w 95"/>
                                        <a:gd name="T1" fmla="*/ 0 h 95"/>
                                        <a:gd name="T2" fmla="*/ 66 w 95"/>
                                        <a:gd name="T3" fmla="*/ 4 h 95"/>
                                        <a:gd name="T4" fmla="*/ 81 w 95"/>
                                        <a:gd name="T5" fmla="*/ 14 h 95"/>
                                        <a:gd name="T6" fmla="*/ 91 w 95"/>
                                        <a:gd name="T7" fmla="*/ 29 h 95"/>
                                        <a:gd name="T8" fmla="*/ 95 w 95"/>
                                        <a:gd name="T9" fmla="*/ 48 h 95"/>
                                        <a:gd name="T10" fmla="*/ 91 w 95"/>
                                        <a:gd name="T11" fmla="*/ 66 h 95"/>
                                        <a:gd name="T12" fmla="*/ 81 w 95"/>
                                        <a:gd name="T13" fmla="*/ 81 h 95"/>
                                        <a:gd name="T14" fmla="*/ 66 w 95"/>
                                        <a:gd name="T15" fmla="*/ 91 h 95"/>
                                        <a:gd name="T16" fmla="*/ 48 w 95"/>
                                        <a:gd name="T17" fmla="*/ 95 h 95"/>
                                        <a:gd name="T18" fmla="*/ 29 w 95"/>
                                        <a:gd name="T19" fmla="*/ 91 h 95"/>
                                        <a:gd name="T20" fmla="*/ 14 w 95"/>
                                        <a:gd name="T21" fmla="*/ 81 h 95"/>
                                        <a:gd name="T22" fmla="*/ 4 w 95"/>
                                        <a:gd name="T23" fmla="*/ 66 h 95"/>
                                        <a:gd name="T24" fmla="*/ 0 w 95"/>
                                        <a:gd name="T25" fmla="*/ 48 h 95"/>
                                        <a:gd name="T26" fmla="*/ 4 w 95"/>
                                        <a:gd name="T27" fmla="*/ 29 h 95"/>
                                        <a:gd name="T28" fmla="*/ 14 w 95"/>
                                        <a:gd name="T29" fmla="*/ 14 h 95"/>
                                        <a:gd name="T30" fmla="*/ 29 w 95"/>
                                        <a:gd name="T31" fmla="*/ 4 h 95"/>
                                        <a:gd name="T32" fmla="*/ 48 w 95"/>
                                        <a:gd name="T33" fmla="*/ 0 h 9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5" h="95">
                                          <a:moveTo>
                                            <a:pt x="48" y="0"/>
                                          </a:moveTo>
                                          <a:lnTo>
                                            <a:pt x="66" y="4"/>
                                          </a:lnTo>
                                          <a:lnTo>
                                            <a:pt x="81" y="14"/>
                                          </a:lnTo>
                                          <a:lnTo>
                                            <a:pt x="91" y="29"/>
                                          </a:lnTo>
                                          <a:lnTo>
                                            <a:pt x="95" y="48"/>
                                          </a:lnTo>
                                          <a:lnTo>
                                            <a:pt x="91" y="66"/>
                                          </a:lnTo>
                                          <a:lnTo>
                                            <a:pt x="81" y="81"/>
                                          </a:lnTo>
                                          <a:lnTo>
                                            <a:pt x="66" y="91"/>
                                          </a:lnTo>
                                          <a:lnTo>
                                            <a:pt x="48" y="95"/>
                                          </a:lnTo>
                                          <a:lnTo>
                                            <a:pt x="29" y="91"/>
                                          </a:lnTo>
                                          <a:lnTo>
                                            <a:pt x="14" y="81"/>
                                          </a:lnTo>
                                          <a:lnTo>
                                            <a:pt x="4" y="66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4" y="29"/>
                                          </a:lnTo>
                                          <a:lnTo>
                                            <a:pt x="14" y="14"/>
                                          </a:lnTo>
                                          <a:lnTo>
                                            <a:pt x="29" y="4"/>
                                          </a:lnTo>
                                          <a:lnTo>
                                            <a:pt x="4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 w="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5" name="Freeform 17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41205" y="1351507"/>
                                      <a:ext cx="82545" cy="84468"/>
                                    </a:xfrm>
                                    <a:custGeom>
                                      <a:avLst/>
                                      <a:gdLst>
                                        <a:gd name="T0" fmla="*/ 107 w 214"/>
                                        <a:gd name="T1" fmla="*/ 0 h 215"/>
                                        <a:gd name="T2" fmla="*/ 136 w 214"/>
                                        <a:gd name="T3" fmla="*/ 4 h 215"/>
                                        <a:gd name="T4" fmla="*/ 162 w 214"/>
                                        <a:gd name="T5" fmla="*/ 15 h 215"/>
                                        <a:gd name="T6" fmla="*/ 183 w 214"/>
                                        <a:gd name="T7" fmla="*/ 33 h 215"/>
                                        <a:gd name="T8" fmla="*/ 201 w 214"/>
                                        <a:gd name="T9" fmla="*/ 54 h 215"/>
                                        <a:gd name="T10" fmla="*/ 211 w 214"/>
                                        <a:gd name="T11" fmla="*/ 80 h 215"/>
                                        <a:gd name="T12" fmla="*/ 214 w 214"/>
                                        <a:gd name="T13" fmla="*/ 109 h 215"/>
                                        <a:gd name="T14" fmla="*/ 211 w 214"/>
                                        <a:gd name="T15" fmla="*/ 136 h 215"/>
                                        <a:gd name="T16" fmla="*/ 201 w 214"/>
                                        <a:gd name="T17" fmla="*/ 162 h 215"/>
                                        <a:gd name="T18" fmla="*/ 183 w 214"/>
                                        <a:gd name="T19" fmla="*/ 183 h 215"/>
                                        <a:gd name="T20" fmla="*/ 162 w 214"/>
                                        <a:gd name="T21" fmla="*/ 201 h 215"/>
                                        <a:gd name="T22" fmla="*/ 136 w 214"/>
                                        <a:gd name="T23" fmla="*/ 212 h 215"/>
                                        <a:gd name="T24" fmla="*/ 107 w 214"/>
                                        <a:gd name="T25" fmla="*/ 215 h 215"/>
                                        <a:gd name="T26" fmla="*/ 79 w 214"/>
                                        <a:gd name="T27" fmla="*/ 212 h 215"/>
                                        <a:gd name="T28" fmla="*/ 54 w 214"/>
                                        <a:gd name="T29" fmla="*/ 201 h 215"/>
                                        <a:gd name="T30" fmla="*/ 31 w 214"/>
                                        <a:gd name="T31" fmla="*/ 183 h 215"/>
                                        <a:gd name="T32" fmla="*/ 15 w 214"/>
                                        <a:gd name="T33" fmla="*/ 162 h 215"/>
                                        <a:gd name="T34" fmla="*/ 4 w 214"/>
                                        <a:gd name="T35" fmla="*/ 136 h 215"/>
                                        <a:gd name="T36" fmla="*/ 0 w 214"/>
                                        <a:gd name="T37" fmla="*/ 109 h 215"/>
                                        <a:gd name="T38" fmla="*/ 4 w 214"/>
                                        <a:gd name="T39" fmla="*/ 80 h 215"/>
                                        <a:gd name="T40" fmla="*/ 15 w 214"/>
                                        <a:gd name="T41" fmla="*/ 54 h 215"/>
                                        <a:gd name="T42" fmla="*/ 31 w 214"/>
                                        <a:gd name="T43" fmla="*/ 33 h 215"/>
                                        <a:gd name="T44" fmla="*/ 54 w 214"/>
                                        <a:gd name="T45" fmla="*/ 15 h 215"/>
                                        <a:gd name="T46" fmla="*/ 79 w 214"/>
                                        <a:gd name="T47" fmla="*/ 4 h 215"/>
                                        <a:gd name="T48" fmla="*/ 107 w 214"/>
                                        <a:gd name="T49" fmla="*/ 0 h 21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14" h="215">
                                          <a:moveTo>
                                            <a:pt x="107" y="0"/>
                                          </a:moveTo>
                                          <a:lnTo>
                                            <a:pt x="136" y="4"/>
                                          </a:lnTo>
                                          <a:lnTo>
                                            <a:pt x="162" y="15"/>
                                          </a:lnTo>
                                          <a:lnTo>
                                            <a:pt x="183" y="33"/>
                                          </a:lnTo>
                                          <a:lnTo>
                                            <a:pt x="201" y="54"/>
                                          </a:lnTo>
                                          <a:lnTo>
                                            <a:pt x="211" y="80"/>
                                          </a:lnTo>
                                          <a:lnTo>
                                            <a:pt x="214" y="109"/>
                                          </a:lnTo>
                                          <a:lnTo>
                                            <a:pt x="211" y="136"/>
                                          </a:lnTo>
                                          <a:lnTo>
                                            <a:pt x="201" y="162"/>
                                          </a:lnTo>
                                          <a:lnTo>
                                            <a:pt x="183" y="183"/>
                                          </a:lnTo>
                                          <a:lnTo>
                                            <a:pt x="162" y="201"/>
                                          </a:lnTo>
                                          <a:lnTo>
                                            <a:pt x="136" y="212"/>
                                          </a:lnTo>
                                          <a:lnTo>
                                            <a:pt x="107" y="215"/>
                                          </a:lnTo>
                                          <a:lnTo>
                                            <a:pt x="79" y="212"/>
                                          </a:lnTo>
                                          <a:lnTo>
                                            <a:pt x="54" y="201"/>
                                          </a:lnTo>
                                          <a:lnTo>
                                            <a:pt x="31" y="183"/>
                                          </a:lnTo>
                                          <a:lnTo>
                                            <a:pt x="15" y="162"/>
                                          </a:lnTo>
                                          <a:lnTo>
                                            <a:pt x="4" y="136"/>
                                          </a:lnTo>
                                          <a:lnTo>
                                            <a:pt x="0" y="109"/>
                                          </a:lnTo>
                                          <a:lnTo>
                                            <a:pt x="4" y="80"/>
                                          </a:lnTo>
                                          <a:lnTo>
                                            <a:pt x="15" y="54"/>
                                          </a:lnTo>
                                          <a:lnTo>
                                            <a:pt x="31" y="33"/>
                                          </a:lnTo>
                                          <a:lnTo>
                                            <a:pt x="54" y="15"/>
                                          </a:lnTo>
                                          <a:lnTo>
                                            <a:pt x="79" y="4"/>
                                          </a:lnTo>
                                          <a:lnTo>
                                            <a:pt x="10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solidFill>
                                        <a:srgbClr val="FFFFFF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  <wps:wsp>
                                  <wps:cNvPr id="1756" name="Freeform 175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253665" y="1373407"/>
                                      <a:ext cx="57626" cy="42235"/>
                                    </a:xfrm>
                                    <a:custGeom>
                                      <a:avLst/>
                                      <a:gdLst>
                                        <a:gd name="T0" fmla="*/ 72 w 146"/>
                                        <a:gd name="T1" fmla="*/ 0 h 105"/>
                                        <a:gd name="T2" fmla="*/ 92 w 146"/>
                                        <a:gd name="T3" fmla="*/ 1 h 105"/>
                                        <a:gd name="T4" fmla="*/ 108 w 146"/>
                                        <a:gd name="T5" fmla="*/ 6 h 105"/>
                                        <a:gd name="T6" fmla="*/ 120 w 146"/>
                                        <a:gd name="T7" fmla="*/ 14 h 105"/>
                                        <a:gd name="T8" fmla="*/ 123 w 146"/>
                                        <a:gd name="T9" fmla="*/ 24 h 105"/>
                                        <a:gd name="T10" fmla="*/ 120 w 146"/>
                                        <a:gd name="T11" fmla="*/ 33 h 105"/>
                                        <a:gd name="T12" fmla="*/ 112 w 146"/>
                                        <a:gd name="T13" fmla="*/ 41 h 105"/>
                                        <a:gd name="T14" fmla="*/ 100 w 146"/>
                                        <a:gd name="T15" fmla="*/ 46 h 105"/>
                                        <a:gd name="T16" fmla="*/ 84 w 146"/>
                                        <a:gd name="T17" fmla="*/ 49 h 105"/>
                                        <a:gd name="T18" fmla="*/ 82 w 146"/>
                                        <a:gd name="T19" fmla="*/ 54 h 105"/>
                                        <a:gd name="T20" fmla="*/ 81 w 146"/>
                                        <a:gd name="T21" fmla="*/ 60 h 105"/>
                                        <a:gd name="T22" fmla="*/ 84 w 146"/>
                                        <a:gd name="T23" fmla="*/ 72 h 105"/>
                                        <a:gd name="T24" fmla="*/ 89 w 146"/>
                                        <a:gd name="T25" fmla="*/ 82 h 105"/>
                                        <a:gd name="T26" fmla="*/ 96 w 146"/>
                                        <a:gd name="T27" fmla="*/ 88 h 105"/>
                                        <a:gd name="T28" fmla="*/ 106 w 146"/>
                                        <a:gd name="T29" fmla="*/ 90 h 105"/>
                                        <a:gd name="T30" fmla="*/ 110 w 146"/>
                                        <a:gd name="T31" fmla="*/ 89 h 105"/>
                                        <a:gd name="T32" fmla="*/ 116 w 146"/>
                                        <a:gd name="T33" fmla="*/ 88 h 105"/>
                                        <a:gd name="T34" fmla="*/ 122 w 146"/>
                                        <a:gd name="T35" fmla="*/ 84 h 105"/>
                                        <a:gd name="T36" fmla="*/ 127 w 146"/>
                                        <a:gd name="T37" fmla="*/ 78 h 105"/>
                                        <a:gd name="T38" fmla="*/ 130 w 146"/>
                                        <a:gd name="T39" fmla="*/ 67 h 105"/>
                                        <a:gd name="T40" fmla="*/ 146 w 146"/>
                                        <a:gd name="T41" fmla="*/ 67 h 105"/>
                                        <a:gd name="T42" fmla="*/ 142 w 146"/>
                                        <a:gd name="T43" fmla="*/ 83 h 105"/>
                                        <a:gd name="T44" fmla="*/ 135 w 146"/>
                                        <a:gd name="T45" fmla="*/ 95 h 105"/>
                                        <a:gd name="T46" fmla="*/ 122 w 146"/>
                                        <a:gd name="T47" fmla="*/ 103 h 105"/>
                                        <a:gd name="T48" fmla="*/ 106 w 146"/>
                                        <a:gd name="T49" fmla="*/ 105 h 105"/>
                                        <a:gd name="T50" fmla="*/ 92 w 146"/>
                                        <a:gd name="T51" fmla="*/ 103 h 105"/>
                                        <a:gd name="T52" fmla="*/ 81 w 146"/>
                                        <a:gd name="T53" fmla="*/ 97 h 105"/>
                                        <a:gd name="T54" fmla="*/ 72 w 146"/>
                                        <a:gd name="T55" fmla="*/ 87 h 105"/>
                                        <a:gd name="T56" fmla="*/ 64 w 146"/>
                                        <a:gd name="T57" fmla="*/ 97 h 105"/>
                                        <a:gd name="T58" fmla="*/ 52 w 146"/>
                                        <a:gd name="T59" fmla="*/ 103 h 105"/>
                                        <a:gd name="T60" fmla="*/ 40 w 146"/>
                                        <a:gd name="T61" fmla="*/ 105 h 105"/>
                                        <a:gd name="T62" fmla="*/ 24 w 146"/>
                                        <a:gd name="T63" fmla="*/ 103 h 105"/>
                                        <a:gd name="T64" fmla="*/ 11 w 146"/>
                                        <a:gd name="T65" fmla="*/ 95 h 105"/>
                                        <a:gd name="T66" fmla="*/ 3 w 146"/>
                                        <a:gd name="T67" fmla="*/ 83 h 105"/>
                                        <a:gd name="T68" fmla="*/ 0 w 146"/>
                                        <a:gd name="T69" fmla="*/ 67 h 105"/>
                                        <a:gd name="T70" fmla="*/ 16 w 146"/>
                                        <a:gd name="T71" fmla="*/ 67 h 105"/>
                                        <a:gd name="T72" fmla="*/ 18 w 146"/>
                                        <a:gd name="T73" fmla="*/ 78 h 105"/>
                                        <a:gd name="T74" fmla="*/ 23 w 146"/>
                                        <a:gd name="T75" fmla="*/ 84 h 105"/>
                                        <a:gd name="T76" fmla="*/ 29 w 146"/>
                                        <a:gd name="T77" fmla="*/ 88 h 105"/>
                                        <a:gd name="T78" fmla="*/ 35 w 146"/>
                                        <a:gd name="T79" fmla="*/ 89 h 105"/>
                                        <a:gd name="T80" fmla="*/ 40 w 146"/>
                                        <a:gd name="T81" fmla="*/ 90 h 105"/>
                                        <a:gd name="T82" fmla="*/ 50 w 146"/>
                                        <a:gd name="T83" fmla="*/ 88 h 105"/>
                                        <a:gd name="T84" fmla="*/ 57 w 146"/>
                                        <a:gd name="T85" fmla="*/ 82 h 105"/>
                                        <a:gd name="T86" fmla="*/ 62 w 146"/>
                                        <a:gd name="T87" fmla="*/ 72 h 105"/>
                                        <a:gd name="T88" fmla="*/ 64 w 146"/>
                                        <a:gd name="T89" fmla="*/ 60 h 105"/>
                                        <a:gd name="T90" fmla="*/ 64 w 146"/>
                                        <a:gd name="T91" fmla="*/ 54 h 105"/>
                                        <a:gd name="T92" fmla="*/ 62 w 146"/>
                                        <a:gd name="T93" fmla="*/ 49 h 105"/>
                                        <a:gd name="T94" fmla="*/ 46 w 146"/>
                                        <a:gd name="T95" fmla="*/ 46 h 105"/>
                                        <a:gd name="T96" fmla="*/ 34 w 146"/>
                                        <a:gd name="T97" fmla="*/ 41 h 105"/>
                                        <a:gd name="T98" fmla="*/ 25 w 146"/>
                                        <a:gd name="T99" fmla="*/ 33 h 105"/>
                                        <a:gd name="T100" fmla="*/ 23 w 146"/>
                                        <a:gd name="T101" fmla="*/ 24 h 105"/>
                                        <a:gd name="T102" fmla="*/ 26 w 146"/>
                                        <a:gd name="T103" fmla="*/ 14 h 105"/>
                                        <a:gd name="T104" fmla="*/ 37 w 146"/>
                                        <a:gd name="T105" fmla="*/ 6 h 105"/>
                                        <a:gd name="T106" fmla="*/ 54 w 146"/>
                                        <a:gd name="T107" fmla="*/ 1 h 105"/>
                                        <a:gd name="T108" fmla="*/ 72 w 146"/>
                                        <a:gd name="T109" fmla="*/ 0 h 10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</a:cxnLst>
                                      <a:rect l="0" t="0" r="r" b="b"/>
                                      <a:pathLst>
                                        <a:path w="146" h="105">
                                          <a:moveTo>
                                            <a:pt x="72" y="0"/>
                                          </a:moveTo>
                                          <a:lnTo>
                                            <a:pt x="92" y="1"/>
                                          </a:lnTo>
                                          <a:lnTo>
                                            <a:pt x="108" y="6"/>
                                          </a:lnTo>
                                          <a:lnTo>
                                            <a:pt x="120" y="14"/>
                                          </a:lnTo>
                                          <a:lnTo>
                                            <a:pt x="123" y="24"/>
                                          </a:lnTo>
                                          <a:lnTo>
                                            <a:pt x="120" y="33"/>
                                          </a:lnTo>
                                          <a:lnTo>
                                            <a:pt x="112" y="41"/>
                                          </a:lnTo>
                                          <a:lnTo>
                                            <a:pt x="100" y="46"/>
                                          </a:lnTo>
                                          <a:lnTo>
                                            <a:pt x="84" y="49"/>
                                          </a:lnTo>
                                          <a:lnTo>
                                            <a:pt x="82" y="54"/>
                                          </a:lnTo>
                                          <a:lnTo>
                                            <a:pt x="81" y="60"/>
                                          </a:lnTo>
                                          <a:lnTo>
                                            <a:pt x="84" y="72"/>
                                          </a:lnTo>
                                          <a:lnTo>
                                            <a:pt x="89" y="82"/>
                                          </a:lnTo>
                                          <a:lnTo>
                                            <a:pt x="96" y="88"/>
                                          </a:lnTo>
                                          <a:lnTo>
                                            <a:pt x="106" y="90"/>
                                          </a:lnTo>
                                          <a:lnTo>
                                            <a:pt x="110" y="89"/>
                                          </a:lnTo>
                                          <a:lnTo>
                                            <a:pt x="116" y="88"/>
                                          </a:lnTo>
                                          <a:lnTo>
                                            <a:pt x="122" y="84"/>
                                          </a:lnTo>
                                          <a:lnTo>
                                            <a:pt x="127" y="78"/>
                                          </a:lnTo>
                                          <a:lnTo>
                                            <a:pt x="130" y="67"/>
                                          </a:lnTo>
                                          <a:lnTo>
                                            <a:pt x="146" y="67"/>
                                          </a:lnTo>
                                          <a:lnTo>
                                            <a:pt x="142" y="83"/>
                                          </a:lnTo>
                                          <a:lnTo>
                                            <a:pt x="135" y="95"/>
                                          </a:lnTo>
                                          <a:lnTo>
                                            <a:pt x="122" y="103"/>
                                          </a:lnTo>
                                          <a:lnTo>
                                            <a:pt x="106" y="105"/>
                                          </a:lnTo>
                                          <a:lnTo>
                                            <a:pt x="92" y="103"/>
                                          </a:lnTo>
                                          <a:lnTo>
                                            <a:pt x="81" y="97"/>
                                          </a:lnTo>
                                          <a:lnTo>
                                            <a:pt x="72" y="87"/>
                                          </a:lnTo>
                                          <a:lnTo>
                                            <a:pt x="64" y="97"/>
                                          </a:lnTo>
                                          <a:lnTo>
                                            <a:pt x="52" y="103"/>
                                          </a:lnTo>
                                          <a:lnTo>
                                            <a:pt x="40" y="105"/>
                                          </a:lnTo>
                                          <a:lnTo>
                                            <a:pt x="24" y="103"/>
                                          </a:lnTo>
                                          <a:lnTo>
                                            <a:pt x="11" y="95"/>
                                          </a:lnTo>
                                          <a:lnTo>
                                            <a:pt x="3" y="83"/>
                                          </a:lnTo>
                                          <a:lnTo>
                                            <a:pt x="0" y="67"/>
                                          </a:lnTo>
                                          <a:lnTo>
                                            <a:pt x="16" y="67"/>
                                          </a:lnTo>
                                          <a:lnTo>
                                            <a:pt x="18" y="78"/>
                                          </a:lnTo>
                                          <a:lnTo>
                                            <a:pt x="23" y="84"/>
                                          </a:lnTo>
                                          <a:lnTo>
                                            <a:pt x="29" y="88"/>
                                          </a:lnTo>
                                          <a:lnTo>
                                            <a:pt x="35" y="89"/>
                                          </a:lnTo>
                                          <a:lnTo>
                                            <a:pt x="40" y="90"/>
                                          </a:lnTo>
                                          <a:lnTo>
                                            <a:pt x="50" y="88"/>
                                          </a:lnTo>
                                          <a:lnTo>
                                            <a:pt x="57" y="82"/>
                                          </a:lnTo>
                                          <a:lnTo>
                                            <a:pt x="62" y="72"/>
                                          </a:lnTo>
                                          <a:lnTo>
                                            <a:pt x="64" y="60"/>
                                          </a:lnTo>
                                          <a:lnTo>
                                            <a:pt x="64" y="54"/>
                                          </a:lnTo>
                                          <a:lnTo>
                                            <a:pt x="62" y="49"/>
                                          </a:lnTo>
                                          <a:lnTo>
                                            <a:pt x="46" y="46"/>
                                          </a:lnTo>
                                          <a:lnTo>
                                            <a:pt x="34" y="41"/>
                                          </a:lnTo>
                                          <a:lnTo>
                                            <a:pt x="25" y="33"/>
                                          </a:lnTo>
                                          <a:lnTo>
                                            <a:pt x="23" y="24"/>
                                          </a:lnTo>
                                          <a:lnTo>
                                            <a:pt x="26" y="14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54" y="1"/>
                                          </a:lnTo>
                                          <a:lnTo>
                                            <a:pt x="7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0D0D"/>
                                    </a:solidFill>
                                    <a:ln w="0">
                                      <a:solidFill>
                                        <a:srgbClr val="0D0D0D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99D86" id="Group 151" o:spid="_x0000_s1026" style="width:117.95pt;height:118.55pt;mso-position-horizontal-relative:char;mso-position-vertical-relative:line" coordsize="14981,15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">
                      <o:lock v:ext="edit" aspectratio="t"/>
                      <v:group id="Group 1682" o:spid="_x0000_s1027" style="position:absolute;width:4094;height:15059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yTLc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ifpGu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yTLcQAAADdAAAA&#10;DwAAAAAAAAAAAAAAAACqAgAAZHJzL2Rvd25yZXYueG1sUEsFBgAAAAAEAAQA+gAAAJsDAAAAAA==&#10;">
                        <v:group id="Group 1683" o:spid="_x0000_s1028" style="position:absolute;width:4094;height:3108" coordsize="389363,29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            <o:lock v:ext="edit" aspectratio="t"/>
                          <v:shape id="Freeform 1684" o:spid="_x0000_s1029" style="position:absolute;width:389363;height:295639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WVsUA&#10;AADdAAAADwAAAGRycy9kb3ducmV2LnhtbESPQWvCQBCF70L/wzKCF9FNpBWJrtIWEoK3ansfs2MS&#10;zM6G7Bqjv75bKHib4b33zZvNbjCN6KlztWUF8TwCQVxYXXOp4PuYzlYgnEfW2FgmBXdysNu+jDaY&#10;aHvjL+oPvhQBwi5BBZX3bSKlKyoy6Oa2JQ7a2XYGfVi7UuoObwFuGrmIoqU0WHO4UGFLnxUVl8PV&#10;BMrPPt5rk00fb6dr81Hnsc2KVKnJeHhfg/A0+Kf5P53rUH+5eoW/b8II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ZWxQAAAN0AAAAPAAAAAAAAAAAAAAAAAJgCAABkcnMv&#10;ZG93bnJldi54bWxQSwUGAAAAAAQABAD1AAAAigMAAAAA&#10;" path="m148,r30,3l206,12r25,12l254,41r18,20l285,85r8,26l339,87,391,71,444,61r56,-3l556,61r54,10l661,87r47,24l715,85,729,61,746,41,769,24,795,12,822,3,853,r34,4l918,14r28,15l968,50r17,25l997,102r5,30l997,162r-10,29l969,214r-22,21l921,250r-31,10l857,265r18,45l887,357r4,50l887,454r-11,45l860,543r-23,41l809,621r-33,34l739,683r-42,25l652,729r-47,15l554,753r-54,4l448,753r-51,-9l348,729,303,708,262,683,225,655,191,621,164,584,140,543,124,499,114,454r-3,-47l114,357r11,-47l144,265r-33,-5l81,250,53,235,31,214,15,191,3,162,,132,3,102,15,75,32,50,55,29,82,14,113,4,148,xe" fillcolor="#ed4832 [3208]" strokecolor="#ed4832 [3208]" strokeweight="0">
                            <v:path arrowok="t" o:connecttype="custom" o:connectlocs="69168,1172;89763,9373;105695,23823;113856,43350;151937,27728;194293,22651;237037,27728;275119,43350;283279,23823;298823,9373;319418,1172;344676,1562;367602,11326;382757,29291;389363,51551;383534,74593;367991,91777;345841,101540;340013,121067;346230,158950;340401,194880;325246,228076;301543,255804;270844,276503;235094,290562;194293,295639;154269,290562;117742,276503;87432,255804;63728,228076;48185,194880;43133,158950;48573,121067;43133,101540;20595,91777;5829,74593;0,51551;5829,29291;21372,11326;43910,1562" o:connectangles="0,0,0,0,0,0,0,0,0,0,0,0,0,0,0,0,0,0,0,0,0,0,0,0,0,0,0,0,0,0,0,0,0,0,0,0,0,0,0,0"/>
                          </v:shape>
                          <v:shape id="Freeform 1685" o:spid="_x0000_s1030" style="position:absolute;left:80988;top:142344;width:35822;height:37541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dR8MA&#10;AADdAAAADwAAAGRycy9kb3ducmV2LnhtbERPTWvCQBC9F/wPywheim4sNMToKiIEFHqpiucxOyYh&#10;2dmY3Zr4791Cobd5vM9ZbQbTiAd1rrKsYD6LQBDnVldcKDifsmkCwnlkjY1lUvAkB5v16G2FqbY9&#10;f9Pj6AsRQtilqKD0vk2ldHlJBt3MtsSBu9nOoA+wK6TusA/hppEfURRLgxWHhhJb2pWU18cfo6Av&#10;4utuYfb3yzt9ZYd5X2eLpFZqMh62SxCeBv8v/nPvdZgfJ5/w+004Qa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xdR8MAAADdAAAADwAAAAAAAAAAAAAAAACYAgAAZHJzL2Rv&#10;d25yZXYueG1sUEsFBgAAAAAEAAQA9QAAAIgDAAAAAA==&#10;" path="m47,l66,4,80,14,90,28r4,19l90,66,80,81,66,91,47,94,28,91,13,81,3,66,,47,3,28,13,14,28,4,47,xe" fillcolor="black" strokeweight="0">
                            <v:path arrowok="t" o:connecttype="custom" o:connectlocs="17911,0;25152,1597;30487,5591;34298,11182;35822,18771;34298,26359;30487,32349;25152,36343;17911,37541;10670,36343;4954,32349;1143,26359;0,18771;1143,11182;4954,5591;10670,1597;17911,0" o:connectangles="0,0,0,0,0,0,0,0,0,0,0,0,0,0,0,0,0"/>
                          </v:shape>
                          <v:shape id="Freeform 1686" o:spid="_x0000_s1031" style="position:absolute;left:272555;top:142344;width:35822;height:37541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hxcQA&#10;AADdAAAADwAAAGRycy9kb3ducmV2LnhtbERPS2vCQBC+F/oflil4q5v2EDW6ii0IJYLgA72O2TEb&#10;zM6G7NbEf+8WCt7m43vObNHbWtyo9ZVjBR/DBARx4XTFpYLDfvU+BuEDssbaMSm4k4fF/PVlhpl2&#10;HW/ptguliCHsM1RgQmgyKX1hyKIfuoY4chfXWgwRtqXULXYx3NbyM0lSabHi2GCwoW9DxXX3axV8&#10;rY+rw2XTLc/bY3C5meSnZpQrNXjrl1MQgfrwFP+7f3Scn45T+Psmni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04cXEAAAA3QAAAA8AAAAAAAAAAAAAAAAAmAIAAGRycy9k&#10;b3ducmV2LnhtbFBLBQYAAAAABAAEAPUAAACJAwAAAAA=&#10;" path="m47,l66,4,81,14,91,28r4,19l91,66,81,81,66,91,47,94,29,91,14,81,4,66,,47,4,28,14,14,29,4,47,xe" fillcolor="black" strokeweight="0">
                            <v:path arrowok="t" o:connecttype="custom" o:connectlocs="17722,0;24887,1597;30543,5591;34314,11182;35822,18771;34314,26359;30543,32349;24887,36343;17722,37541;10935,36343;5279,32349;1508,26359;0,18771;1508,11182;5279,5591;10935,1597;17722,0" o:connectangles="0,0,0,0,0,0,0,0,0,0,0,0,0,0,0,0,0"/>
                          </v:shape>
                          <v:shape id="Freeform 1687" o:spid="_x0000_s1032" style="position:absolute;left:152630;top:156423;width:84102;height:84468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0IM8QA&#10;AADdAAAADwAAAGRycy9kb3ducmV2LnhtbERPTWvCQBC9C/0PyxR6Ed2oaCV1Fa0KHjy0Mb0P2TFJ&#10;m50N2dXEf+8KQm/zeJ+zWHWmEldqXGlZwWgYgSDOrC45V5Ce9oM5COeRNVaWScGNHKyWL70Fxtq2&#10;/E3XxOcihLCLUUHhfR1L6bKCDLqhrYkDd7aNQR9gk0vdYBvCTSXHUTSTBksODQXW9FlQ9pdcjIJx&#10;upmadXfsT9zX+afNf9PJNtop9fbarT9AeOr8v/jpPugwfzZ/h8c34QS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CDPEAAAA3QAAAA8AAAAAAAAAAAAAAAAAmAIAAGRycy9k&#10;b3ducmV2LnhtbFBLBQYAAAAABAAEAPUAAACJAwAAAAA=&#10;" path="m107,r29,4l162,15r21,16l200,53r10,25l214,107r-4,28l200,162r-17,21l162,200r-26,10l107,214,78,210,54,200,31,183,15,162,4,135,,107,4,78,15,53,31,31,54,15,78,4,107,xe" strokecolor="white" strokeweight="0">
                            <v:path arrowok="t" o:connecttype="custom" o:connectlocs="42051,0;53448,1579;63666,5921;71919,12236;78600,20920;82530,30787;84102,42234;82530,53286;78600,63943;71919,72232;63666,78942;53448,82889;42051,84468;30654,82889;21222,78942;12183,72232;5895,63943;1572,53286;0,42234;1572,30787;5895,20920;12183,12236;21222,5921;30654,1579;42051,0" o:connectangles="0,0,0,0,0,0,0,0,0,0,0,0,0,0,0,0,0,0,0,0,0,0,0,0,0"/>
                          </v:shape>
                          <v:shape id="Freeform 1688" o:spid="_x0000_s1033" style="position:absolute;left:166648;top:178322;width:56068;height:42235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ouoccA&#10;AADdAAAADwAAAGRycy9kb3ducmV2LnhtbESPT0vDQBDF74LfYRnBS7EbPZSQdltKQfAPHmx76W3I&#10;jtlodjbNjk389s5B8DbDe/Peb1abKXbmQkNuEzu4nxdgiOvkW24cHA+PdyWYLMgeu8Tk4IcybNbX&#10;VyusfBr5nS57aYyGcK7QQRDpK2tzHShinqeeWLWPNEQUXYfG+gFHDY+dfSiKhY3YsjYE7GkXqP7a&#10;f0cHs9lr2Xy+2TwW55dDkP40yfnZudubabsEIzTJv/nv+skr/qJUXP1GR7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KLqHHAAAA3QAAAA8AAAAAAAAAAAAAAAAAmAIAAGRy&#10;cy9kb3ducmV2LnhtbFBLBQYAAAAABAAEAPUAAACMAwAAAAA=&#10;" path="m72,l92,2r16,5l119,16r4,10l119,35r-7,6l99,47,83,50r-1,6l81,62r2,11l88,83r8,6l104,91r5,l116,89r6,-3l127,79r2,-11l145,68r-3,16l134,97r-12,7l104,107,92,104,81,98,72,88,63,98r-11,6l40,107,23,104,11,97,2,84,,68r16,l17,79r5,7l28,89r7,2l40,91,50,89r7,-6l62,73,63,62r,-6l62,50,46,47,33,41,25,35,22,26,26,16,37,7,52,2,72,xe" fillcolor="#0d0d0d" strokecolor="#0d0d0d" strokeweight="0">
                            <v:path arrowok="t" o:connecttype="custom" o:connectlocs="27841,0;35574,789;41761,2763;46014,6316;47561,10263;46014,13815;43308,16184;38281,18552;32094,19736;31707,22104;31321,24473;32094,28815;34027,32762;37121,35130;40214,35919;42148,35919;44854,35130;47174,33946;49108,31183;49881,26841;56068,26841;54908,33156;51815,38288;47174,41051;40214,42235;35574,41051;31321,38683;27841,34735;24361,38683;20107,41051;15467,42235;8894,41051;4253,38288;773,33156;0,26841;6187,26841;6573,31183;8507,33946;10827,35130;13534,35919;15467,35919;19334,35130;22041,32762;23974,28815;24361,24473;24361,22104;23974,19736;17787,18552;12760,16184;9667,13815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89" o:spid="_x0000_s1034" style="position:absolute;top:3983;width:4094;height:3109" coordorigin="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gBXMUAAADdAAAADwAAAGRycy9kb3ducmV2LnhtbERPS2vCQBC+F/wPywi9&#10;1U2UikZXEamlh1BoIpTehuyYBLOzIbvN4993C4Xe5uN7zv44mkb01LnasoJ4EYEgLqyuuVRwzS9P&#10;GxDOI2tsLJOCiRwcD7OHPSbaDvxBfeZLEULYJaig8r5NpHRFRQbdwrbEgbvZzqAPsCul7nAI4aaR&#10;yyhaS4M1h4YKWzpXVNyzb6PgdcDhtIpf+vR+O09f+fP7ZxqTUo/z8bQD4Wn0/+I/95sO89ebL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U4AVzFAAAA3QAA&#10;AA8AAAAAAAAAAAAAAAAAqgIAAGRycy9kb3ducmV2LnhtbFBLBQYAAAAABAAEAPoAAACcAwAAAAA=&#10;">
                          <o:lock v:ext="edit" aspectratio="t"/>
                          <v:shape id="Freeform 1690" o:spid="_x0000_s1035" style="position:absolute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HpfccA&#10;AADdAAAADwAAAGRycy9kb3ducmV2LnhtbESPQU/CQBCF7yT+h82YeJOtxRApLERBjQdiQks4D92x&#10;rXZnm+4K5d87BxNuM3lv3vtmsRpcq07Uh8azgYdxAoq49LbhysC+eLt/AhUissXWMxm4UIDV8ma0&#10;wMz6M+/olMdKSQiHDA3UMXaZ1qGsyWEY+45YtC/fO4yy9pW2PZ4l3LU6TZKpdtiwNNTY0bqm8if/&#10;dQbSDeYv6bHYvhevlj4Pl+/HSbMx5u52eJ6DijTEq/n/+sMK/nQm/PKNjK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h6X3HAAAA3QAAAA8AAAAAAAAAAAAAAAAAmAIAAGRy&#10;cy9kb3ducmV2LnhtbFBLBQYAAAAABAAEAPUAAACMAwAAAAA=&#10;" path="m148,r30,3l206,11r25,13l254,41r18,20l285,85r8,26l339,87,391,71,444,61r56,-4l556,61r54,10l661,87r47,24l715,85,729,61,746,41,769,24,795,11,822,3,853,r34,4l918,14r28,15l968,50r17,25l997,102r5,30l997,163r-10,28l969,214r-22,21l921,250r-31,10l857,265r18,45l887,357r4,50l887,454r-11,46l860,542r-23,42l809,621r-33,33l739,683r-42,26l652,729r-47,15l554,753r-54,3l448,753r-51,-9l348,729,303,709,262,683,225,654,191,621,164,584,140,542,124,500,114,454r-3,-47l114,357r11,-47l144,265r-33,-5l81,250,53,235,31,214,15,191,3,163,,132,3,102,15,75,32,50,55,29,82,14,113,4,148,xe" fillcolor="#ffa71a [3207]" strokecolor="#ffa71a [3207]" strokeweight="0">
                            <v:path arrowok="t" o:connecttype="custom" o:connectlocs="69168,1173;89763,9385;105695,23854;113856,43407;151937,27765;194293,22290;237037,27765;275119,43407;283279,23854;298823,9385;319418,1173;344676,1564;367602,11341;382757,29329;389363,51620;383534,74692;367991,91898;345841,101675;340013,121228;346230,159160;340401,195528;325246,228377;301543,255751;270844,277259;235094,290946;194293,295639;154269,290946;117742,277259;87432,255751;63728,228377;48185,195528;43133,159160;48573,121228;43133,101675;20595,91898;5829,74692;0,51620;5829,29329;21372,11341;43910,1564" o:connectangles="0,0,0,0,0,0,0,0,0,0,0,0,0,0,0,0,0,0,0,0,0,0,0,0,0,0,0,0,0,0,0,0,0,0,0,0,0,0,0,0"/>
                          </v:shape>
                          <v:shape id="Freeform 1691" o:spid="_x0000_s1036" style="position:absolute;left:809;top:5407;width:359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7NmcMA&#10;AADdAAAADwAAAGRycy9kb3ducmV2LnhtbERPTWvCQBC9F/wPywheim7iIZjoKiIELPSilp7H7JiE&#10;ZGdjdmvSf+8WCt7m8T5nsxtNKx7Uu9qygngRgSAurK65VPB1yecrEM4ja2wtk4JfcrDbTt42mGk7&#10;8IkeZ1+KEMIuQwWV910mpSsqMugWtiMO3M32Bn2AfSl1j0MIN61cRlEiDdYcGirs6FBR0Zx/jIKh&#10;TK6H1Bzv3+/0mX/EQ5Onq0ap2XTcr0F4Gv1L/O8+6jA/SWP4+yac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7NmcMAAADdAAAADwAAAAAAAAAAAAAAAACYAgAAZHJzL2Rv&#10;d25yZXYueG1sUEsFBgAAAAAEAAQA9QAAAIgDAAAAAA==&#10;" path="m47,l66,3,80,13,90,28r4,19l90,66,80,80,66,90,47,94,28,90,13,80,3,66,,47,3,28,13,13,28,3,47,xe" fillcolor="black" strokeweight="0">
                            <v:path arrowok="t" o:connecttype="custom" o:connectlocs="17911,0;25152,1198;30487,5192;34298,11182;35822,18771;34298,26359;30487,31950;25152,35944;17911,37541;10670,35944;4954,31950;1143,26359;0,18771;1143,11182;4954,5192;10670,1198;17911,0" o:connectangles="0,0,0,0,0,0,0,0,0,0,0,0,0,0,0,0,0"/>
                          </v:shape>
                          <v:shape id="Freeform 1692" o:spid="_x0000_s1037" style="position:absolute;left:2725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xG8QA&#10;AADdAAAADwAAAGRycy9kb3ducmV2LnhtbERPS2vCQBC+F/wPyxR6azb1YGt0FRWEkoLgA72O2TEb&#10;zM6G7GrSf98VCt7m43vOdN7bWtyp9ZVjBR9JCoK4cLriUsFhv37/AuEDssbaMSn4JQ/z2eBlipl2&#10;HW/pvguliCHsM1RgQmgyKX1hyKJPXEMcuYtrLYYI21LqFrsYbms5TNORtFhxbDDY0MpQcd3drILl&#10;z3F9uGy6xXl7DC434/zUfOZKvb32iwmIQH14iv/d3zrOH42H8Pgmn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WcRvEAAAA3QAAAA8AAAAAAAAAAAAAAAAAmAIAAGRycy9k&#10;b3ducmV2LnhtbFBLBQYAAAAABAAEAPUAAACJAwAAAAA=&#10;" path="m47,l66,3,81,13,91,28r4,19l91,66,81,80,66,90,47,94,29,90,14,80,4,66,,47,4,28,14,13,29,3,47,xe" fillcolor="black" strokeweight="0">
                            <v:path arrowok="t" o:connecttype="custom" o:connectlocs="17722,0;24887,1198;30543,5192;34314,11182;35822,18771;34314,26359;30543,31950;24887,35944;17722,37541;10935,35944;5279,31950;1508,26359;0,18771;1508,11182;5279,5192;10935,1198;17722,0" o:connectangles="0,0,0,0,0,0,0,0,0,0,0,0,0,0,0,0,0"/>
                          </v:shape>
                          <v:shape id="Freeform 1693" o:spid="_x0000_s1038" style="position:absolute;left:1526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+Y7cQA&#10;AADdAAAADwAAAGRycy9kb3ducmV2LnhtbERPTWvCQBC9F/oflin0UnSjQdHoKtoqePDQarwP2TFJ&#10;m50N2a2J/94VBG/zeJ8zX3amEhdqXGlZwaAfgSDOrC45V5Aet70JCOeRNVaWScGVHCwXry9zTLRt&#10;+YcuB5+LEMIuQQWF93UipcsKMuj6tiYO3Nk2Bn2ATS51g20IN5UcRtFYGiw5NBRY02dB2d/h3ygY&#10;puuRWXX7j9h9n09t/pvGX9FGqfe3bjUD4anzT/HDvdNh/ngaw/2bc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PmO3EAAAA3QAAAA8AAAAAAAAAAAAAAAAAmAIAAGRycy9k&#10;b3ducmV2LnhtbFBLBQYAAAAABAAEAPUAAACJAwAAAAA=&#10;" path="m107,r29,3l162,15r21,16l200,53r10,25l214,107r-4,28l200,161r-17,22l162,200r-26,10l107,214,78,210,54,200,31,183,15,161,4,135,,107,4,78,15,53,31,31,54,15,78,3,107,xe" strokecolor="white" strokeweight="0">
                            <v:path arrowok="t" o:connecttype="custom" o:connectlocs="42051,0;53448,1184;63666,5921;71919,12236;78600,20920;82530,30787;84102,42234;82530,53286;78600,63548;71919,72232;63666,78942;53448,82889;42051,84468;30654,82889;21222,78942;12183,72232;5895,63548;1572,53286;0,42234;1572,30787;5895,20920;12183,12236;21222,5921;30654,1184;42051,0" o:connectangles="0,0,0,0,0,0,0,0,0,0,0,0,0,0,0,0,0,0,0,0,0,0,0,0,0"/>
                          </v:shape>
                          <v:shape id="Freeform 1694" o:spid="_x0000_s1039" style="position:absolute;left:1666;top:5766;width:561;height:423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6yecQA&#10;AADdAAAADwAAAGRycy9kb3ducmV2LnhtbERPTWvCQBC9F/wPywi9SN1YimjqKiIIVemh6qW3ITvN&#10;ps3OxuzUpP/eLRR6m8f7nMWq97W6UhurwAYm4wwUcRFsxaWB82n7MAMVBdliHZgM/FCE1XJwt8Dc&#10;ho7f6HqUUqUQjjkacCJNrnUsHHmM49AQJ+4jtB4lwbbUtsUuhftaP2bZVHusODU4bGjjqPg6fnsD&#10;o9FhVn6+6thll/3JSfPey2VnzP2wXz+DEurlX/znfrFp/nT+BL/fpBP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esnnEAAAA3QAAAA8AAAAAAAAAAAAAAAAAmAIAAGRycy9k&#10;b3ducmV2LnhtbFBLBQYAAAAABAAEAPUAAACJAwAAAAA=&#10;" path="m72,l92,2r16,5l119,16r4,10l119,34r-7,7l99,47,83,49r-1,7l81,62r2,11l88,83r8,6l104,90r5,l116,89r6,-4l127,79r2,-11l145,68r-3,16l134,97r-12,7l104,107,92,104,81,98,72,88,63,98r-11,6l40,107,23,104,11,97,2,84,,68r16,l17,79r5,6l28,89r7,1l40,90,50,89r7,-6l62,73,63,62r,-6l62,49,46,47,33,41,25,34,22,26,26,16,37,7,52,2,72,xe" fillcolor="#0d0d0d" strokecolor="#0d0d0d" strokeweight="0">
                            <v:path arrowok="t" o:connecttype="custom" o:connectlocs="27841,0;35574,789;41761,2763;46014,6316;47561,10263;46014,13420;43308,16184;38281,18552;32094,19341;31707,22104;31321,24473;32094,28815;34027,32762;37121,35130;40214,35525;42148,35525;44854,35130;47174,33551;49108,31183;49881,26841;56068,26841;54908,33156;51815,38288;47174,41051;40214,42235;35574,41051;31321,38683;27841,34735;24361,38683;20107,41051;15467,42235;8894,41051;4253,38288;773,33156;0,26841;6187,26841;6573,31183;8507,33551;10827,35130;13534,35525;15467,35525;19334,35130;22041,32762;23974,28815;24361,24473;24361,22104;23974,19341;17787,18552;12760,16184;9667,13420;8507,10263;10054,6316;14307,2763;20107,789;27841,0" o:connectangles="0,0,0,0,0,0,0,0,0,0,0,0,0,0,0,0,0,0,0,0,0,0,0,0,0,0,0,0,0,0,0,0,0,0,0,0,0,0,0,0,0,0,0,0,0,0,0,0,0,0,0,0,0,0,0"/>
                          </v:shape>
                        </v:group>
                        <v:group id="Group 1695" o:spid="_x0000_s1040" style="position:absolute;top:7967;width:4094;height:3109" coordorigin="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aydhM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/X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GsnYTFAAAA3QAA&#10;AA8AAAAAAAAAAAAAAAAAqgIAAGRycy9kb3ducmV2LnhtbFBLBQYAAAAABAAEAPoAAACcAwAAAAA=&#10;">
                          <o:lock v:ext="edit" aspectratio="t"/>
                          <v:shape id="Freeform 1696" o:spid="_x0000_s1041" style="position:absolute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H98QA&#10;AADdAAAADwAAAGRycy9kb3ducmV2LnhtbERPS2vCQBC+C/0PyxR6002VRo2uYi2Clwq+wOOQnW6C&#10;2dk0u9Xk33cLBW/z8T1nvmxtJW7U+NKxgtdBAoI4d7pko+B03PQnIHxA1lg5JgUdeVgunnpzzLS7&#10;855uh2BEDGGfoYIihDqT0ucFWfQDVxNH7ss1FkOEjZG6wXsMt5UcJkkqLZYcGwqsaV1Qfj38WAWf&#10;Zpzv/Gb03V3f3Pb8cd5fTPeu1Mtzu5qBCNSGh/jfvdVxfjpN4e+beIJ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x/fEAAAA3QAAAA8AAAAAAAAAAAAAAAAAmAIAAGRycy9k&#10;b3ducmV2LnhtbFBLBQYAAAAABAAEAPUAAACJAwAAAAA=&#10;" path="m148,r30,3l206,11r25,13l254,41r18,20l285,85r8,26l339,88,391,71,444,61r56,-4l556,61r54,10l661,88r47,23l715,85,729,61,746,41,769,24,795,11,822,3,853,r34,4l918,14r28,16l968,50r17,25l997,102r5,31l997,163r-10,27l969,214r-22,21l921,250r-31,11l857,265r18,45l887,357r4,50l887,454r-11,46l860,542r-23,41l809,621r-33,33l739,683r-42,26l652,729r-47,15l554,752r-54,4l448,752r-51,-8l348,729,303,709,262,683,225,654,191,621,164,583,140,542,124,500,114,454r-3,-47l114,357r11,-47l144,265r-33,-4l81,250,53,235,31,214,15,190,3,163,,133,3,102,15,75,32,50,55,30,82,14,113,4,148,xe" fillcolor="#94c954 [3206]" strokecolor="#94c954 [3206]" strokeweight="0">
                            <v:path arrowok="t" o:connecttype="custom" o:connectlocs="69168,1173;89763,9385;105695,23854;113856,43407;151937,27765;194293,22290;237037,27765;275119,43407;283279,23854;298823,9385;319418,1173;344676,1564;367602,11732;382757,29329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9329;21372,11732;43910,1564" o:connectangles="0,0,0,0,0,0,0,0,0,0,0,0,0,0,0,0,0,0,0,0,0,0,0,0,0,0,0,0,0,0,0,0,0,0,0,0,0,0,0,0"/>
                          </v:shape>
                          <v:shape id="Freeform 1697" o:spid="_x0000_s1042" style="position:absolute;left:809;top:9390;width:359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efr8A&#10;AADdAAAADwAAAGRycy9kb3ducmV2LnhtbERPTWsCMRC9C/6HMII3zdqD2tUoWhC81paeh824Wd1M&#10;liRq3F/fFAre5vE+Z71NthV38qFxrGA2LUAQV043XCv4/jpMliBCRNbYOiYFTwqw3QwHayy1e/An&#10;3U+xFjmEQ4kKTIxdKWWoDFkMU9cRZ+7svMWYoa+l9vjI4baVb0UxlxYbzg0GO/owVF1PN6tg/9Ms&#10;nqb3R3m1l556ndIZk1LjUdqtQERK8SX+dx91nj9/X8DfN/kE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Jl5+vwAAAN0AAAAPAAAAAAAAAAAAAAAAAJgCAABkcnMvZG93bnJl&#10;di54bWxQSwUGAAAAAAQABAD1AAAAhAMAAAAA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698" o:spid="_x0000_s1043" style="position:absolute;left:2725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GI8gA&#10;AADdAAAADwAAAGRycy9kb3ducmV2LnhtbESPT2vCQBDF70K/wzIFL1I3SvFPdJVWEGxPVguS25Ad&#10;k2B2NmRXTf30nUOhtxnem/d+s1x3rlY3akPl2cBomIAizr2tuDDwfdy+zECFiGyx9kwGfijAevXU&#10;W2Jq/Z2/6HaIhZIQDikaKGNsUq1DXpLDMPQNsWhn3zqMsraFti3eJdzVepwkE+2wYmkosaFNSfnl&#10;cHUG8PGuP7NRctrvs2LweonZYzr7MKb/3L0tQEXq4r/573pnBX8yF1z5Rk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z4YjyAAAAN0AAAAPAAAAAAAAAAAAAAAAAJgCAABk&#10;cnMvZG93bnJldi54bWxQSwUGAAAAAAQABAD1AAAAjQMAAAAA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699" o:spid="_x0000_s1044" style="position:absolute;left:1526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sm8IA&#10;AADdAAAADwAAAGRycy9kb3ducmV2LnhtbERPTUvDQBC9C/0Pywje7EbF0o3dlqIIeiqmhXocstMk&#10;NDsbdscm/ntXELzN433OajP5Xl0opi6whbt5AYq4Dq7jxsJh/3q7BJUE2WEfmCx8U4LNena1wtKF&#10;kT/oUkmjcginEi20IkOpdapb8pjmYSDO3ClEj5JhbLSLOOZw3+v7olhojx3nhhYHem6pPldf3gLt&#10;4oM5vr+YsBs/a3msDDcHsfbmeto+gRKa5F/8535zef7CGPj9Jp+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GybwgAAAN0AAAAPAAAAAAAAAAAAAAAAAJgCAABkcnMvZG93&#10;bnJldi54bWxQSwUGAAAAAAQABAD1AAAAhwMAAAAA&#10;" path="m107,r29,3l162,14r21,18l200,53r10,26l214,106r-4,29l200,161r-17,21l162,200r-26,10l107,215,78,210,54,200,31,182,15,161,4,135,,106,4,79,15,53,31,32,54,14,78,3,107,xe" strokecolor="white" strokeweight="0">
                            <v:path arrowok="t" o:connecttype="custom" o:connectlocs="42051,0;53448,1179;63666,5500;71919,12572;78600,20822;82530,31037;84102,41645;82530,53038;78600,63253;71919,71503;63666,78575;53448,82504;42051,84468;30654,82504;21222,78575;12183,71503;5895,63253;1572,53038;0,41645;1572,31037;5895,20822;12183,12572;21222,5500;30654,1179;42051,0" o:connectangles="0,0,0,0,0,0,0,0,0,0,0,0,0,0,0,0,0,0,0,0,0,0,0,0,0"/>
                          </v:shape>
                          <v:shape id="Freeform 1700" o:spid="_x0000_s1045" style="position:absolute;left:1666;top:9750;width:561;height:422;visibility:visible;mso-wrap-style:square;v-text-anchor:top" coordsize="145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4uYMYA&#10;AADdAAAADwAAAGRycy9kb3ducmV2LnhtbESPT0/DMAzF70h8h8hIXCaWwAGmbtmEkJD4Iw5su3Cz&#10;Gq8pNE7XmLV8e3xA4mbrPb/382ozpc6caChtZg/XcweGuM6h5cbDfvd4tQBTBDlgl5k8/FCBzfr8&#10;bIVVyCO/02krjdEQLhV6iCJ9ZW2pIyUs89wTq3bIQ0LRdWhsGHDU8NTZG+dubcKWtSFiTw+R6q/t&#10;d/Iwm70ums83W0Z3fNlF6T8mOT57f3kx3S/BCE3yb/67fgqKf+eUX7/REez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4uYMYAAADdAAAADwAAAAAAAAAAAAAAAACYAgAAZHJz&#10;L2Rvd25yZXYueG1sUEsFBgAAAAAEAAQA9QAAAIsDAAAAAA==&#10;" path="m72,l92,3r16,5l119,17r4,10l119,35r-7,8l99,48,83,51r-1,5l81,63r2,11l88,84r8,6l104,93r5,-2l116,90r6,-4l127,80r2,-11l145,69r-3,16l134,97r-12,8l104,107,92,105,81,99,72,89,63,99r-11,6l40,107,23,105,11,97,2,85,,69r16,l17,80r5,6l28,90r7,1l40,93,50,90r7,-6l62,74,63,63r,-7l62,51,46,48,33,43,25,35,22,27,26,17,37,8,52,3,72,xe" fillcolor="#0d0d0d" strokecolor="#0d0d0d" strokeweight="0">
                            <v:path arrowok="t" o:connecttype="custom" o:connectlocs="27841,0;35574,1184;41761,3158;46014,6710;47561,10657;46014,13815;43308,16973;38281,18947;32094,20131;31707,22104;31321,24867;32094,29209;34027,33156;37121,35525;40214,36709;42148,35919;44854,35525;47174,33946;49108,31578;49881,27236;56068,27236;54908,33551;51815,38288;47174,41446;40214,42235;35574,41446;31321,39077;27841,35130;24361,39077;20107,41446;15467,42235;8894,41446;4253,38288;773,33551;0,27236;6187,27236;6573,31578;8507,33946;10827,35525;13534,35919;15467,36709;19334,35525;22041,33156;23974,29209;24361,24867;24361,22104;23974,20131;17787,18947;12760,16973;9667,13815;8507,10657;10054,6710;14307,3158;20107,1184;27841,0" o:connectangles="0,0,0,0,0,0,0,0,0,0,0,0,0,0,0,0,0,0,0,0,0,0,0,0,0,0,0,0,0,0,0,0,0,0,0,0,0,0,0,0,0,0,0,0,0,0,0,0,0,0,0,0,0,0,0"/>
                          </v:shape>
                        </v:group>
                        <v:group id="Group 1701" o:spid="_x0000_s1046" style="position:absolute;top:11950;width:4094;height:3109" coordorigin="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wBnc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9x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HwBncQAAADdAAAA&#10;DwAAAAAAAAAAAAAAAACqAgAAZHJzL2Rvd25yZXYueG1sUEsFBgAAAAAEAAQA+gAAAJsDAAAAAA==&#10;">
                          <o:lock v:ext="edit" aspectratio="t"/>
                          <v:shape id="Freeform 1702" o:spid="_x0000_s1047" style="position:absolute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yJ8EA&#10;AADdAAAADwAAAGRycy9kb3ducmV2LnhtbERPS2sCMRC+F/wPYYTeatalVFmNIkLFQz1o656HzewD&#10;k8mSpLr9940geJuP7znL9WCNuJIPnWMF00kGgrhyuuNGwc/359scRIjIGo1jUvBHAdar0csSC+1u&#10;fKTrKTYihXAoUEEbY19IGaqWLIaJ64kTVztvMSboG6k93lK4NTLPsg9psePU0GJP25aqy+nXKjjW&#10;m/LsdzWWnTUmP5TvdPhySr2Oh80CRKQhPsUP916n+bMsh/s36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UsifBAAAA3QAAAA8AAAAAAAAAAAAAAAAAmAIAAGRycy9kb3du&#10;cmV2LnhtbFBLBQYAAAAABAAEAPUAAACGAwAAAAA=&#10;" path="m148,r30,2l206,11r25,12l254,41r18,20l285,84r8,27l339,88,391,71,444,61r56,-4l556,61r54,10l661,88r47,23l715,84,729,61,746,41,769,23,795,11,822,2,853,r34,4l918,14r28,16l968,50r17,24l997,102r5,31l997,163r-10,27l969,214r-22,21l921,250r-31,11l857,265r18,45l887,357r4,50l887,454r-11,46l860,542r-23,41l809,620r-33,34l739,683r-42,26l652,729r-47,15l554,752r-54,4l448,752r-51,-8l348,729,303,709,262,683,225,654,191,620,164,583,140,542,124,500,114,454r-3,-47l114,357r11,-47l144,265r-33,-4l81,250,53,235,31,214,15,190,3,163,,133,3,102,15,74,32,50,55,30,82,14,113,4,148,xe" fillcolor="#54c8f8 [3204]" strokecolor="#54c8f8 [3204]" strokeweight="0">
                            <v:path arrowok="t" o:connecttype="custom" o:connectlocs="69168,782;89763,8994;105695,23854;113856,43407;151937,27765;194293,22290;237037,27765;275119,43407;283279,23854;298823,8994;319418,782;344676,1564;367602,11732;382757,28938;389363,52011;383534,74301;367991,91898;345841,102066;340013,121228;346230,159160;340401,195528;325246,227986;301543,255751;270844,277259;235094,290946;194293,295639;154269,290946;117742,277259;87432,255751;63728,227986;48185,195528;43133,159160;48573,121228;43133,102066;20595,91898;5829,74301;0,52011;5829,28938;21372,11732;43910,1564" o:connectangles="0,0,0,0,0,0,0,0,0,0,0,0,0,0,0,0,0,0,0,0,0,0,0,0,0,0,0,0,0,0,0,0,0,0,0,0,0,0,0,0"/>
                          </v:shape>
                          <v:shape id="Freeform 1703" o:spid="_x0000_s1048" style="position:absolute;left:809;top:13374;width:359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bCZ8AA&#10;AADdAAAADwAAAGRycy9kb3ducmV2LnhtbERP32vCMBB+H+x/CCfsbU3dQEdnKm4w8HUqPh/N2dQ2&#10;l5JkGvvXL8Jgb/fx/bzVOtlBXMiHzrGCeVGCIG6c7rhVcNh/Pb+BCBFZ4+CYFNwowLp+fFhhpd2V&#10;v+myi63IIRwqVGBiHCspQ2PIYijcSJy5k/MWY4a+ldrjNYfbQb6U5UJa7Dg3GBzp01DT736sgo9j&#10;t7yZyW9lb88TTTqlEyalnmZp8w4iUor/4j/3Vuf5y/IV7t/kE2T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bCZ8AAAADdAAAADwAAAAAAAAAAAAAAAACYAgAAZHJzL2Rvd25y&#10;ZXYueG1sUEsFBgAAAAAEAAQA9QAAAIUDAAAAAA==&#10;" path="m47,l66,4,80,14,90,29r4,19l90,66,80,81,66,91,47,95,28,91,13,81,3,66,,48,3,29,13,14,28,4,47,xe" fillcolor="black" strokeweight="0">
                            <v:path arrowok="t" o:connecttype="custom" o:connectlocs="17911,0;25152,1581;30487,5532;34298,11460;35822,18968;34298,26081;30487,32009;25152,35960;17911,37541;10670,35960;4954,32009;1143,26081;0,18968;1143,11460;4954,5532;10670,1581;17911,0" o:connectangles="0,0,0,0,0,0,0,0,0,0,0,0,0,0,0,0,0"/>
                          </v:shape>
                          <v:shape id="Freeform 1704" o:spid="_x0000_s1049" style="position:absolute;left:2725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WPMQA&#10;AADdAAAADwAAAGRycy9kb3ducmV2LnhtbERPTWvCQBC9F/wPywheSt1VRCW6igpC25NNC5LbkB2T&#10;YHY2ZFdN/fXdguBtHu9zluvO1uJKra8caxgNFQji3JmKCw0/3/u3OQgfkA3WjknDL3lYr3ovS0yM&#10;u/EXXdNQiBjCPkENZQhNIqXPS7Loh64hjtzJtRZDhG0hTYu3GG5rOVZqKi1WHBtKbGhXUn5OL1YD&#10;3rfyMxup4+GQFa+Tc8jus/mH1oN+t1mACNSFp/jhfjdx/kxN4P+be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pFjzEAAAA3QAAAA8AAAAAAAAAAAAAAAAAmAIAAGRycy9k&#10;b3ducmV2LnhtbFBLBQYAAAAABAAEAPUAAACJAwAAAAA=&#10;" path="m47,l66,4,81,14,91,29r4,19l91,66,81,81,66,91,47,95,29,91,14,81,4,66,,48,4,29,14,14,29,4,47,xe" fillcolor="black" strokeweight="0">
                            <v:path arrowok="t" o:connecttype="custom" o:connectlocs="17722,0;24887,1581;30543,5532;34314,11460;35822,18968;34314,26081;30543,32009;24887,35960;17722,37541;10935,35960;5279,32009;1508,26081;0,18968;1508,11460;5279,5532;10935,1581;17722,0" o:connectangles="0,0,0,0,0,0,0,0,0,0,0,0,0,0,0,0,0"/>
                          </v:shape>
                          <v:shape id="Freeform 1705" o:spid="_x0000_s1050" style="position:absolute;left:1526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8hMMA&#10;AADdAAAADwAAAGRycy9kb3ducmV2LnhtbERPTUvDQBC9C/6HZQRvdlNL1cRui1iEeirGQnscsmMS&#10;mp0Nu2OT/nu3UPA2j/c5i9XoOnWiEFvPBqaTDBRx5W3LtYHd98fDC6goyBY7z2TgTBFWy9ubBRbW&#10;D/xFp1JqlUI4FmigEekLrWPVkMM48T1x4n58cCgJhlrbgEMKd51+zLIn7bDl1NBgT+8NVcfy1xmg&#10;bZjl+8917rfDoZJ5mXO9E2Pu78a3V1BCo/yLr+6NTfOfszlcvk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8hMMAAADdAAAADwAAAAAAAAAAAAAAAACYAgAAZHJzL2Rv&#10;d25yZXYueG1sUEsFBgAAAAAEAAQA9QAAAIgDAAAAAA==&#10;" path="m107,r29,4l162,15r21,18l200,54r10,26l214,109r-4,27l200,162r-17,21l162,201r-26,11l107,215,78,212,54,201,31,183,15,162,4,136,,109,4,80,15,54,31,33,54,15,78,4,107,xe" strokecolor="white" strokeweight="0">
                            <v:path arrowok="t" o:connecttype="custom" o:connectlocs="42051,0;53448,1571;63666,5893;71919,12965;78600,21215;82530,31430;84102,42823;82530,53431;78600,63646;71919,71896;63666,78968;53448,83289;42051,84468;30654,83289;21222,78968;12183,71896;5895,63646;1572,53431;0,42823;1572,31430;5895,21215;12183,12965;21222,5893;30654,1571;42051,0" o:connectangles="0,0,0,0,0,0,0,0,0,0,0,0,0,0,0,0,0,0,0,0,0,0,0,0,0"/>
                          </v:shape>
                          <v:shape id="Freeform 1706" o:spid="_x0000_s1051" style="position:absolute;left:1666;top:13734;width:561;height:422;visibility:visible;mso-wrap-style:square;v-text-anchor:top" coordsize="1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WeMMA&#10;AADdAAAADwAAAGRycy9kb3ducmV2LnhtbERPS4vCMBC+C/6HMMLeNNWDStcoqyB22cv6AK+zzdh2&#10;bSaliZr1128Ewdt8fM+ZLYKpxZVaV1lWMBwkIIhzqysuFBz26/4UhPPIGmvLpOCPHCzm3c4MU21v&#10;vKXrzhcihrBLUUHpfZNK6fKSDLqBbYgjd7KtQR9hW0jd4i2Gm1qOkmQsDVYcG0psaFVSft5djILT&#10;kMPn8Wu6+f51y3t2XG39TxaUeuuFj3cQnoJ/iZ/uTMf5k2QMj2/iC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WeMMAAADdAAAADwAAAAAAAAAAAAAAAACYAgAAZHJzL2Rv&#10;d25yZXYueG1sUEsFBgAAAAAEAAQA9QAAAIgDAAAAAA==&#10;" path="m72,l92,1r16,5l119,14r4,10l119,33r-7,8l99,46,83,49r-1,5l81,60r2,12l88,82r8,6l104,90r5,-1l116,88r6,-4l127,78r2,-11l145,67r-3,16l134,95r-12,8l104,105,92,103,81,97,72,87,63,97r-11,6l40,105,23,103,11,95,2,83,,67r16,l17,78r5,6l28,88r7,1l40,90,50,88r7,-6l62,72,63,60r,-6l62,49,46,46,33,41,25,33,22,24,26,14,37,6,52,1,72,xe" fillcolor="#0d0d0d" strokecolor="#0d0d0d" strokeweight="0">
                            <v:path arrowok="t" o:connecttype="custom" o:connectlocs="27841,0;35574,402;41761,2413;46014,5631;47561,9654;46014,13274;43308,16492;38281,18503;32094,19710;31707,21721;31321,24134;32094,28961;34027,32984;37121,35397;40214,36201;42148,35799;44854,35397;47174,33788;49108,31375;49881,26950;56068,26950;54908,33386;51815,38213;47174,41431;40214,42235;35574,41431;31321,39017;27841,34995;24361,39017;20107,41431;15467,42235;8894,41431;4253,38213;773,33386;0,26950;6187,26950;6573,31375;8507,33788;10827,35397;13534,35799;15467,36201;19334,35397;22041,32984;23974,28961;24361,24134;24361,21721;23974,19710;17787,18503;12760,16492;9667,13274;8507,9654;10054,5631;14307,2413;20107,402;27841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707" o:spid="_x0000_s1052" style="position:absolute;left:5435;width:4094;height:15059" coordorigin="5435" coordsize="4094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8cs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2TxywwAAAN0AAAAP&#10;AAAAAAAAAAAAAAAAAKoCAABkcnMvZG93bnJldi54bWxQSwUGAAAAAAQABAD6AAAAmgMAAAAA&#10;">
                        <v:group id="Group 1708" o:spid="_x0000_s1053" style="position:absolute;left:5435;width:4094;height:3108" coordorigin="5435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aoAM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K+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aoAMcAAADd&#10;AAAADwAAAAAAAAAAAAAAAACqAgAAZHJzL2Rvd25yZXYueG1sUEsFBgAAAAAEAAQA+gAAAJ4DAAAA&#10;AA==&#10;">
                          <o:lock v:ext="edit" aspectratio="t"/>
                          <v:shape id="Freeform 1709" o:spid="_x0000_s1054" style="position:absolute;left:5435;width:3893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u2dcQA&#10;AADdAAAADwAAAGRycy9kb3ducmV2LnhtbERPzWrCQBC+F3yHZYTe6qY9NCa6ShGKFuzBmAcYsmM2&#10;mJ2N2TVJ+/TdQqG3+fh+Z72dbCsG6n3jWMHzIgFBXDndcK2gPL8/LUH4gKyxdUwKvsjDdjN7WGOu&#10;3cgnGopQixjCPkcFJoQul9JXhiz6heuII3dxvcUQYV9L3eMYw20rX5LkVVpsODYY7GhnqLoWd6sg&#10;XX4f72VzTeuSPm7ZcX/69K1R6nE+va1ABJrCv/jPfdBxfppk8PtNPEF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tnXEAAAA3QAAAA8AAAAAAAAAAAAAAAAAmAIAAGRycy9k&#10;b3ducmV2LnhtbFBLBQYAAAAABAAEAPUAAACJAwAAAAA=&#10;" path="m148,r30,3l206,12r25,12l254,41r18,20l285,85r9,26l340,87,391,71,444,61r56,-3l556,61r55,10l661,87r47,24l715,85,729,61,747,41,769,24,795,12,822,3,854,r33,4l918,14r28,15l968,50r18,25l997,102r5,30l997,162r-10,29l969,214r-22,21l921,250r-31,10l857,265r18,45l887,357r4,50l887,454r-10,45l860,543r-23,41l809,621r-33,34l739,683r-42,25l652,729r-47,15l554,753r-54,4l448,753r-51,-9l348,729,304,708,262,683,225,655,192,621,164,584,141,543,124,499,114,454r-3,-47l114,357r12,-47l144,265r-33,-5l81,250,53,235,31,214,15,191,4,162,,132,4,102,15,75,32,50,55,29,82,14,113,4,148,xe" fillcolor="#ffa71a [3207]" strokecolor="#ffa71a [3207]" strokeweight="0">
                            <v:path arrowok="t" o:connecttype="custom" o:connectlocs="69168,1172;89763,9373;105695,23823;114244,43350;151937,27728;194293,22651;237426,27728;275119,43350;283279,23823;298823,9373;319418,1172;344676,1562;367602,11326;383146,29291;389363,51551;383534,74593;367991,91777;345841,101540;340013,121067;346230,158950;340790,194880;325246,228076;301543,255804;270844,276503;235094,290562;194293,295639;154269,290562;118130,276503;87432,255804;63728,228076;48185,194880;43133,158950;48962,121067;43133,101540;20595,91777;5829,74593;0,51551;5829,29291;21372,11326;43910,1562" o:connectangles="0,0,0,0,0,0,0,0,0,0,0,0,0,0,0,0,0,0,0,0,0,0,0,0,0,0,0,0,0,0,0,0,0,0,0,0,0,0,0,0"/>
                          </v:shape>
                          <v:shape id="Freeform 1710" o:spid="_x0000_s1055" style="position:absolute;left:6244;top:1423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kxccA&#10;AADdAAAADwAAAGRycy9kb3ducmV2LnhtbESPT2vCQBDF74V+h2UKvZS6SQ/+ia5ShIBCL9rS85id&#10;JiHZ2ZhdTfz2nYPgbYb35r3frDaja9WV+lB7NpBOElDEhbc1lwZ+vvP3OagQkS22nsnAjQJs1s9P&#10;K8ysH/hA12MslYRwyNBAFWOXaR2KihyGie+IRfvzvcMoa19q2+Mg4a7VH0ky1Q5rloYKO9pWVDTH&#10;izMwlNPTduF25983+sr36dDki3ljzOvL+LkEFWmMD/P9emcFf5YKv3wjI+j1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gZMXHAAAA3QAAAA8AAAAAAAAAAAAAAAAAmAIAAGRy&#10;cy9kb3ducmV2LnhtbFBLBQYAAAAABAAEAPUAAACMAwAAAAA=&#10;" path="m47,l66,4,81,14,91,28r3,19l91,66,81,81,66,91,47,94,28,91,13,81,3,66,,47,3,28,13,14,28,4,47,xe" fillcolor="black" strokeweight="0">
                            <v:path arrowok="t" o:connecttype="custom" o:connectlocs="18690,0;26245,1597;32210,5591;36186,11182;37379,18771;36186,26359;32210,32349;26245,36343;18690,37541;11134,36343;5169,32349;1193,26359;0,18771;1193,11182;5169,5591;11134,1597;18690,0" o:connectangles="0,0,0,0,0,0,0,0,0,0,0,0,0,0,0,0,0"/>
                          </v:shape>
                          <v:shape id="Freeform 1711" o:spid="_x0000_s1056" style="position:absolute;left:8160;top:1423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jq8QA&#10;AADdAAAADwAAAGRycy9kb3ducmV2LnhtbERPS2vCQBC+F/oflil4q5v0oDV1I7YgSISCD+x1mp1k&#10;Q7OzIbs18d+7hYK3+fies1yNthUX6n3jWEE6TUAQl043XCs4HTfPryB8QNbYOiYFV/Kwyh8flphp&#10;N/CeLodQixjCPkMFJoQuk9KXhiz6qeuII1e53mKIsK+l7nGI4baVL0kykxYbjg0GO/owVP4cfq2C&#10;9915c6o+h/X3/hxcYRbFVzcvlJo8jes3EIHGcBf/u7c6zp+nKfx9E0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246v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100,0;24887,1597;30543,5591;34314,11182;35822,18771;34314,26359;30543,32349;24887,36343;18100,37541;10935,36343;5279,32349;1508,26359;0,18771;1508,11182;5279,5591;10935,1597;18100,0" o:connectangles="0,0,0,0,0,0,0,0,0,0,0,0,0,0,0,0,0"/>
                          </v:shape>
                          <v:shape id="Freeform 1712" o:spid="_x0000_s1057" style="position:absolute;left:6961;top:1564;width:841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xscQA&#10;AADdAAAADwAAAGRycy9kb3ducmV2LnhtbERPTWvCQBC9C/0PyxS8iG6MtEp0FVstePBgNd6H7Jik&#10;zc6G7GrSf+8WBG/zeJ+zWHWmEjdqXGlZwXgUgSDOrC45V5CevoYzEM4ja6wsk4I/crBavvQWmGjb&#10;8jfdjj4XIYRdggoK7+tESpcVZNCNbE0cuIttDPoAm1zqBtsQbioZR9G7NFhyaCiwps+Cst/j1SiI&#10;0483s+72g4k7XM5t/pNONtFWqf5rt56D8NT5p/jh3ukwfzqO4f+bcIJ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MbHEAAAA3QAAAA8AAAAAAAAAAAAAAAAAmAIAAGRycy9k&#10;b3ducmV2LnhtbFBLBQYAAAAABAAEAPUAAACJAwAAAAA=&#10;" path="m107,r29,4l162,15r21,16l201,53r9,25l214,107r-4,28l201,162r-18,21l162,200r-26,10l107,214,79,210,54,200,31,183,15,162,4,135,,107,4,78,15,53,31,31,54,15,79,4,107,xe" strokecolor="white" strokeweight="0">
                            <v:path arrowok="t" o:connecttype="custom" o:connectlocs="42051,0;53448,1579;63666,5921;71919,12236;78993,20920;82530,30787;84102,42234;82530,53286;78993,63943;71919,72232;63666,78942;53448,82889;42051,84468;31047,82889;21222,78942;12183,72232;5895,63943;1572,53286;0,42234;1572,30787;5895,20920;12183,12236;21222,5921;31047,1579;42051,0" o:connectangles="0,0,0,0,0,0,0,0,0,0,0,0,0,0,0,0,0,0,0,0,0,0,0,0,0"/>
                          </v:shape>
                          <v:shape id="Freeform 1713" o:spid="_x0000_s1058" style="position:absolute;left:7101;top:1783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5AMMA&#10;AADdAAAADwAAAGRycy9kb3ducmV2LnhtbERPTWvCQBC9F/oflin0Vie2pZXoKq3QUoQqjeJ5yI7Z&#10;YHY2ZLcx/ntXKPQ2j/c5s8XgGtVzF2ovGsajDBRL6U0tlYbd9uNhAipEEkONF9Zw5gCL+e3NjHLj&#10;T/LDfRErlUIk5KTBxtjmiKG07CiMfMuSuIPvHMUEuwpNR6cU7hp8zLIXdFRLarDU8tJyeSx+nYZi&#10;36OsN6vJ9+ez3yBWdtnad63v74a3KajIQ/wX/7m/TJr/On6C6zfpBJ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p5AMMAAADdAAAADwAAAAAAAAAAAAAAAACYAgAAZHJzL2Rv&#10;d25yZXYueG1sUEsFBgAAAAAEAAQA9QAAAIgDAAAAAA==&#10;" path="m72,l92,2r16,5l119,16r4,10l119,35r-7,6l100,47,82,50r,6l81,62r1,11l88,83r8,6l105,91r5,l116,89r6,-3l127,79r2,-11l146,68r-4,16l134,97r-12,7l105,107,92,104,81,98,72,88,63,98r-11,6l40,107,24,104,11,97,2,84,,68r16,l17,79r5,7l29,89r6,2l40,91,50,89r7,-6l62,73,63,62r,-6l62,50,46,47,34,41,25,35,22,26,26,16,37,7,52,2,72,xe" fillcolor="#0d0d0d" strokecolor="#0d0d0d" strokeweight="0">
                            <v:path arrowok="t" o:connecttype="custom" o:connectlocs="27650,0;35331,789;41475,2763;45699,6316;47235,10263;45699,13815;43011,16184;38403,18552;31490,19736;31490,22104;31106,24473;31490,28815;33794,32762;36867,35130;40323,35919;42243,35919;44547,35130;46851,33946;48771,31183;49540,26841;56068,26841;54532,33156;51460,38288;46851,41051;40323,42235;35331,41051;31106,38683;27650,34735;24194,38683;19969,41051;15361,42235;9217,41051;4224,38288;768,33156;0,26841;6144,26841;6528,31183;8449,33946;11137,35130;13441,35919;15361,35919;19201,35130;21890,32762;23810,28815;24194,24473;24194,22104;23810,19736;17665,18552;13057,16184;9601,13815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714" o:spid="_x0000_s1059" style="position:absolute;left:5435;top:3983;width:4094;height:3109" coordorigin="5435,3983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I02M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+N3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dI02MQAAADdAAAA&#10;DwAAAAAAAAAAAAAAAACqAgAAZHJzL2Rvd25yZXYueG1sUEsFBgAAAAAEAAQA+gAAAJsDAAAAAA==&#10;">
                          <o:lock v:ext="edit" aspectratio="t"/>
                          <v:shape id="Freeform 1715" o:spid="_x0000_s1060" style="position:absolute;left:5435;top:3983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1VR8QA&#10;AADdAAAADwAAAGRycy9kb3ducmV2LnhtbERPS4vCMBC+L+x/CLOwtzXVxQfVKPtA8KJgdwWPQzOm&#10;xWZSm6jtvzeC4G0+vufMFq2txIUaXzpW0O8lIIhzp0s2Cv7/lh8TED4ga6wck4KOPCzmry8zTLW7&#10;8pYuWTAihrBPUUERQp1K6fOCLPqeq4kjd3CNxRBhY6Ru8BrDbSUHSTKSFkuODQXW9FNQfszOVsHa&#10;jPONX36euuPQrXa/u+3edN9Kvb+1X1MQgdrwFD/cKx3nj/tDuH8TT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NVUfEAAAA3QAAAA8AAAAAAAAAAAAAAAAAmAIAAGRycy9k&#10;b3ducmV2LnhtbFBLBQYAAAAABAAEAPUAAACJAwAAAAA=&#10;" path="m148,r30,3l206,11r25,13l254,41r18,20l285,85r9,26l340,87,391,71,444,61r56,-4l556,61r55,10l661,87r47,24l715,85,729,61,747,41,769,24,795,11,822,3,854,r33,4l918,14r28,15l968,50r18,25l997,102r5,30l997,163r-10,28l969,214r-22,21l921,250r-31,10l857,265r18,45l887,357r4,50l887,454r-10,46l860,542r-23,42l809,621r-33,33l739,683r-42,26l652,729r-47,15l554,753r-54,3l448,753r-51,-9l348,729,304,709,262,683,225,654,192,621,164,584,141,542,124,500,114,454r-3,-47l114,357r12,-47l144,265r-33,-5l81,250,53,235,31,214,15,191,4,163,,132,4,102,15,75,32,50,55,29,82,14,113,4,148,xe" fillcolor="#94c954 [3206]" strokecolor="#94c954 [3206]" strokeweight="0">
                            <v:path arrowok="t" o:connecttype="custom" o:connectlocs="69168,1173;89763,9385;105695,23854;114244,43407;151937,27765;194293,22290;237426,27765;275119,43407;283279,23854;298823,9385;319418,1173;344676,1564;367602,11341;383146,29329;389363,51620;383534,74692;367991,91898;345841,101675;340013,121228;346230,159160;340790,195528;325246,228377;301543,255751;270844,277259;235094,290946;194293,295639;154269,290946;118130,277259;87432,255751;63728,228377;48185,195528;43133,159160;48962,121228;43133,101675;20595,91898;5829,74692;0,51620;5829,29329;21372,11341;43910,1564" o:connectangles="0,0,0,0,0,0,0,0,0,0,0,0,0,0,0,0,0,0,0,0,0,0,0,0,0,0,0,0,0,0,0,0,0,0,0,0,0,0,0,0"/>
                          </v:shape>
                          <v:shape id="Freeform 1716" o:spid="_x0000_s1061" style="position:absolute;left:6244;top:5407;width:374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ZKsMA&#10;AADdAAAADwAAAGRycy9kb3ducmV2LnhtbERPTWvCQBC9C/0PyxR6kbpJDzFGVxEhYMFLtfQ8zY5J&#10;SHY2Zrcm/ntXKHibx/uc1WY0rbhS72rLCuJZBIK4sLrmUsH3KX9PQTiPrLG1TApu5GCzfpmsMNN2&#10;4C+6Hn0pQgi7DBVU3neZlK6oyKCb2Y44cGfbG/QB9qXUPQ4h3LTyI4oSabDm0FBhR7uKiub4ZxQM&#10;ZfK7W5j95WdKh/wzHpp8kTZKvb2O2yUIT6N/iv/dex3mz+MEHt+EE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VZKsMAAADdAAAADwAAAAAAAAAAAAAAAACYAgAAZHJzL2Rv&#10;d25yZXYueG1sUEsFBgAAAAAEAAQA9QAAAIgDAAAAAA==&#10;" path="m47,l66,3,81,13,91,28r3,19l91,66,81,80,66,90,47,94,28,90,13,80,3,66,,47,3,28,13,13,28,3,47,xe" fillcolor="black" strokeweight="0">
                            <v:path arrowok="t" o:connecttype="custom" o:connectlocs="18690,0;26245,1198;32210,5192;36186,11182;37379,18771;36186,26359;32210,31950;26245,35944;18690,37541;11134,35944;5169,31950;1193,26359;0,18771;1193,11182;5169,5192;11134,1198;18690,0" o:connectangles="0,0,0,0,0,0,0,0,0,0,0,0,0,0,0,0,0"/>
                          </v:shape>
                          <v:shape id="Freeform 1717" o:spid="_x0000_s1062" style="position:absolute;left:8160;top:5407;width:358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RMMA&#10;AADdAAAADwAAAGRycy9kb3ducmV2LnhtbERPTWvCQBC9C/0PyxS86cYejE1dRQVBIhS0Yq/T7JgN&#10;zc6G7NbEf+8WBG/zeJ8zX/a2FldqfeVYwWScgCAunK64VHD62o5mIHxA1lg7JgU38rBcvAzmmGnX&#10;8YGux1CKGMI+QwUmhCaT0heGLPqxa4gjd3GtxRBhW0rdYhfDbS3fkmQqLVYcGww2tDFU/B7/rIL1&#10;/rw9XT671c/hHFxu3vPvJs2VGr72qw8QgfrwFD/cOx3np5MU/r+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eRMMAAADdAAAADwAAAAAAAAAAAAAAAACYAgAAZHJzL2Rv&#10;d25yZXYueG1sUEsFBgAAAAAEAAQA9QAAAIgDAAAAAA==&#10;" path="m48,l66,3,81,13,91,28r4,19l91,66,81,80,66,90,48,94,29,90,14,80,4,66,,47,4,28,14,13,29,3,48,xe" fillcolor="black" strokeweight="0">
                            <v:path arrowok="t" o:connecttype="custom" o:connectlocs="18100,0;24887,1198;30543,5192;34314,11182;35822,18771;34314,26359;30543,31950;24887,35944;18100,37541;10935,35944;5279,31950;1508,26359;0,18771;1508,11182;5279,5192;10935,1198;18100,0" o:connectangles="0,0,0,0,0,0,0,0,0,0,0,0,0,0,0,0,0"/>
                          </v:shape>
                          <v:shape id="Freeform 1718" o:spid="_x0000_s1063" style="position:absolute;left:6961;top:5547;width:841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GW8cA&#10;AADdAAAADwAAAGRycy9kb3ducmV2LnhtbESPQW/CMAyF70j7D5En7YJGCgg2dQQEG5M4cGCsu1uN&#10;aTsap2oyWv79fEDiZus9v/d5sepdrS7UhsqzgfEoAUWce1txYSD7/nx+BRUissXaMxm4UoDV8mGw&#10;wNT6jr/ocoyFkhAOKRooY2xSrUNeksMw8g2xaCffOoyytoW2LXYS7mo9SZK5dlixNJTY0HtJ+fn4&#10;5wxMss3Mrfv9cBoOp5+u+M2mH8nWmKfHfv0GKlIf7+bb9c4K/stYcOUbGUEv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ZBlvHAAAA3QAAAA8AAAAAAAAAAAAAAAAAmAIAAGRy&#10;cy9kb3ducmV2LnhtbFBLBQYAAAAABAAEAPUAAACMAwAAAAA=&#10;" path="m107,r29,3l162,15r21,16l201,53r9,25l214,107r-4,28l201,161r-18,22l162,200r-26,10l107,214,79,210,54,200,31,183,15,161,4,135,,107,4,78,15,53,31,31,54,15,79,3,107,xe" strokecolor="white" strokeweight="0">
                            <v:path arrowok="t" o:connecttype="custom" o:connectlocs="42051,0;53448,1184;63666,5921;71919,12236;78993,20920;82530,30787;84102,42234;82530,53286;78993,63548;71919,72232;63666,78942;53448,82889;42051,84468;31047,82889;21222,78942;12183,72232;5895,63548;1572,53286;0,42234;1572,30787;5895,20920;12183,12236;21222,5921;31047,1184;42051,0" o:connectangles="0,0,0,0,0,0,0,0,0,0,0,0,0,0,0,0,0,0,0,0,0,0,0,0,0"/>
                          </v:shape>
                          <v:shape id="Freeform 1719" o:spid="_x0000_s1064" style="position:absolute;left:7101;top:5766;width:561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O6sMA&#10;AADdAAAADwAAAGRycy9kb3ducmV2LnhtbERPTWvCQBC9F/oflhF6qxNLsZq6Siu0FKGVRvE8ZKfZ&#10;YHY2ZLcx/nu3UPA2j/c5i9XgGtVzF2ovGibjDBRL6U0tlYb97u1+BipEEkONF9Zw5gCr5e3NgnLj&#10;T/LNfRErlUIk5KTBxtjmiKG07CiMfcuSuB/fOYoJdhWajk4p3DX4kGVTdFRLarDU8tpyeSx+nYbi&#10;0KN8bTezz/dHv0Ws7Lq1r1rfjYaXZ1CRh3gV/7s/TJr/NJnD3zfpB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JO6sMAAADdAAAADwAAAAAAAAAAAAAAAACYAgAAZHJzL2Rv&#10;d25yZXYueG1sUEsFBgAAAAAEAAQA9QAAAIgDAAAAAA==&#10;" path="m72,l92,2r16,5l119,16r4,10l119,34r-7,7l100,47,82,49r,7l81,62r1,11l88,83r8,6l105,90r5,l116,89r6,-4l127,79r2,-11l146,68r-4,16l134,97r-12,7l105,107,92,104,81,98,72,88,63,98r-11,6l40,107,24,104,11,97,2,84,,68r16,l17,79r5,6l29,89r6,1l40,90,50,89r7,-6l62,73,63,62r,-6l62,49,46,47,34,41,25,34,22,26,26,16,37,7,52,2,72,xe" fillcolor="#0d0d0d" strokecolor="#0d0d0d" strokeweight="0">
                            <v:path arrowok="t" o:connecttype="custom" o:connectlocs="27650,0;35331,789;41475,2763;45699,6316;47235,10263;45699,13420;43011,16184;38403,18552;31490,19341;31490,22104;31106,24473;31490,28815;33794,32762;36867,35130;40323,35525;42243,35525;44547,35130;46851,33551;48771,31183;49540,26841;56068,26841;54532,33156;51460,38288;46851,41051;40323,42235;35331,41051;31106,38683;27650,34735;24194,38683;19969,41051;15361,42235;9217,41051;4224,38288;768,33156;0,26841;6144,26841;6528,31183;8449,33551;11137,35130;13441,35525;15361,35525;19201,35130;21890,32762;23810,28815;24194,24473;24194,22104;23810,19341;17665,18552;13057,16184;9601,13420;8449,10263;9985,6316;14209,2763;19969,789;27650,0" o:connectangles="0,0,0,0,0,0,0,0,0,0,0,0,0,0,0,0,0,0,0,0,0,0,0,0,0,0,0,0,0,0,0,0,0,0,0,0,0,0,0,0,0,0,0,0,0,0,0,0,0,0,0,0,0,0,0"/>
                          </v:shape>
                        </v:group>
                        <v:group id="Group 1720" o:spid="_x0000_s1065" style="position:absolute;left:5435;top:7967;width:4094;height:3109" coordorigin="5435,7967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X4Zs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IuZ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IX4ZscAAADd&#10;AAAADwAAAAAAAAAAAAAAAACqAgAAZHJzL2Rvd25yZXYueG1sUEsFBgAAAAAEAAQA+gAAAJ4DAAAA&#10;AA==&#10;">
                          <o:lock v:ext="edit" aspectratio="t"/>
                          <v:shape id="Freeform 1721" o:spid="_x0000_s1066" style="position:absolute;left:5435;top:7967;width:3893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wMMEA&#10;AADdAAAADwAAAGRycy9kb3ducmV2LnhtbERPS2sCMRC+F/wPYYTeataltLIaRYSKBz342vOwmX1g&#10;MlmSVNd/3xQKvc3H95zFarBG3MmHzrGC6SQDQVw53XGj4HL+epuBCBFZo3FMCp4UYLUcvSyw0O7B&#10;R7qfYiNSCIcCFbQx9oWUoWrJYpi4njhxtfMWY4K+kdrjI4VbI/Ms+5AWO04NLfa0aam6nb6tgmO9&#10;Lq9+W2PZWWPyQ/lOh71T6nU8rOcgIg3xX/zn3uk0/zOfwu836QS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zcDDBAAAA3QAAAA8AAAAAAAAAAAAAAAAAmAIAAGRycy9kb3du&#10;cmV2LnhtbFBLBQYAAAAABAAEAPUAAACGAwAAAAA=&#10;" path="m148,r30,3l206,11r25,13l254,41r18,20l285,85r9,26l340,88,391,71,444,61r56,-4l556,61r55,10l661,88r47,23l715,85,729,61,747,41,769,24,795,11,822,3,854,r33,4l918,14r28,16l968,50r18,25l997,102r5,31l997,163r-10,27l969,214r-22,21l921,250r-31,11l857,265r18,45l887,357r4,50l887,454r-10,46l860,542r-23,41l809,621r-33,33l739,683r-42,26l652,729r-47,15l554,752r-54,4l448,752r-51,-8l348,729,304,709,262,683,225,654,192,621,164,583,141,542,124,500,114,454r-3,-47l114,357r12,-47l144,265r-33,-4l81,250,53,235,31,214,15,190,4,163,,133,4,102,15,75,32,50,55,30,82,14,113,4,148,xe" fillcolor="#54c8f8 [3204]" strokecolor="#54c8f8 [3204]" strokeweight="0">
                            <v:path arrowok="t" o:connecttype="custom" o:connectlocs="69168,1173;89763,9385;105695,23854;114244,43407;151937,27765;194293,22290;237426,27765;275119,43407;283279,23854;298823,9385;319418,1173;344676,1564;367602,11732;383146,29329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9329;21372,11732;43910,1564" o:connectangles="0,0,0,0,0,0,0,0,0,0,0,0,0,0,0,0,0,0,0,0,0,0,0,0,0,0,0,0,0,0,0,0,0,0,0,0,0,0,0,0"/>
                          </v:shape>
                          <v:shape id="Freeform 1722" o:spid="_x0000_s1067" style="position:absolute;left:6244;top:9390;width:374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87nL8A&#10;AADdAAAADwAAAGRycy9kb3ducmV2LnhtbERPTWsCMRC9F/wPYQRvNds9aFmN0gqCV614HjbjZutm&#10;siRR4/56IxR6m8f7nOU62U7cyIfWsYKPaQGCuHa65UbB8Wf7/gkiRGSNnWNS8KAA69XobYmVdnfe&#10;0+0QG5FDOFSowMTYV1KG2pDFMHU9cebOzluMGfpGao/3HG47WRbFTFpsOTcY7GljqL4crlbB96md&#10;P8zgd/JifwcadEpnTEpNxulrASJSiv/iP/dO5/nzsoTXN/kE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zucvwAAAN0AAAAPAAAAAAAAAAAAAAAAAJgCAABkcnMvZG93bnJl&#10;di54bWxQSwUGAAAAAAQABAD1AAAAhAMAAAAA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723" o:spid="_x0000_s1068" style="position:absolute;left:8160;top:9390;width:358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SKMUA&#10;AADdAAAADwAAAGRycy9kb3ducmV2LnhtbERPTWvCQBC9F/wPyxS8SN0kikrqKrYg2J5SLZTchuw0&#10;CWZnQ3bVmF/fLRR6m8f7nPW2N424UudqywriaQSCuLC65lLB52n/tALhPLLGxjIpuJOD7Wb0sMZU&#10;2xt/0PXoSxFC2KWooPK+TaV0RUUG3dS2xIH7tp1BH2BXSt3hLYSbRiZRtJAGaw4NFbb0WlFxPl6M&#10;Ahxe5HseR19ZlpeT+dnnw3L1ptT4sd89g/DU+3/xn/ugw/xlMoPfb8IJ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dIo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724" o:spid="_x0000_s1069" style="position:absolute;left:6961;top:9531;width:841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Ff8MA&#10;AADdAAAADwAAAGRycy9kb3ducmV2LnhtbERPTUvDQBC9C/0Pywi92Y1Vq4ndlmIp6Kk0FvQ4ZMck&#10;mJ0Nu9Mm/ntXEHqbx/uc5Xp0nTpTiK1nA7ezDBRx5W3LtYHj++7mCVQUZIudZzLwQxHWq8nVEgvr&#10;Bz7QuZRapRCOBRpoRPpC61g15DDOfE+cuC8fHEqCodY24JDCXafnWbbQDltODQ329NJQ9V2enAHa&#10;h7v8422b+/3wWclDmXN9FGOm1+PmGZTQKBfxv/vVpvmP83v4+yad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sFf8MAAADdAAAADwAAAAAAAAAAAAAAAACYAgAAZHJzL2Rv&#10;d25yZXYueG1sUEsFBgAAAAAEAAQA9QAAAIgDAAAAAA==&#10;" path="m107,r29,3l162,14r21,18l201,53r9,26l214,106r-4,29l201,161r-18,21l162,200r-26,10l107,215,79,210,54,200,31,182,15,161,4,135,,106,4,79,15,53,31,32,54,14,79,3,107,xe" strokecolor="white" strokeweight="0">
                            <v:path arrowok="t" o:connecttype="custom" o:connectlocs="42051,0;53448,1179;63666,5500;71919,12572;78993,20822;82530,31037;84102,41645;82530,53038;78993,63253;71919,71503;63666,78575;53448,82504;42051,84468;31047,82504;21222,78575;12183,71503;5895,63253;1572,53038;0,41645;1572,31037;5895,20822;12183,12572;21222,5500;31047,1179;42051,0" o:connectangles="0,0,0,0,0,0,0,0,0,0,0,0,0,0,0,0,0,0,0,0,0,0,0,0,0"/>
                          </v:shape>
                          <v:shape id="Freeform 1725" o:spid="_x0000_s1070" style="position:absolute;left:7101;top:9750;width:561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OUsMA&#10;AADdAAAADwAAAGRycy9kb3ducmV2LnhtbERP22rCQBB9L/QflhH6phOlF4mu0gotpVClUXwesmM2&#10;mJ0N2W1M/75bEPo2h3Od5Xpwjeq5C7UXDdNJBoql9KaWSsNh/zqegwqRxFDjhTX8cID16vZmSbnx&#10;F/nivoiVSiESctJgY2xzxFBadhQmvmVJ3Ml3jmKCXYWmo0sKdw3OsuwRHdWSGiy1vLFcnotvp6E4&#10;9ijb3cf88+3e7xAru2nti9Z3o+F5ASryEP/FV/e7SfOfZg/w9006AV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OOUsMAAADdAAAADwAAAAAAAAAAAAAAAACYAgAAZHJzL2Rv&#10;d25yZXYueG1sUEsFBgAAAAAEAAQA9QAAAIgDAAAAAA==&#10;" path="m72,l92,3r16,5l119,17r4,10l119,35r-7,8l100,48,82,51r,5l81,63r1,11l88,84r8,6l105,93r5,-2l116,90r6,-4l127,80r2,-11l146,69r-4,16l134,97r-12,8l105,107,92,105,81,99,72,89,63,99r-11,6l40,107,24,105,11,97,2,85,,69r16,l17,80r5,6l29,90r6,1l40,93,50,90r7,-6l62,74,63,63r,-7l62,51,46,48,34,43,25,35,22,27,26,17,37,8,52,3,72,xe" fillcolor="#0d0d0d" strokecolor="#0d0d0d" strokeweight="0">
                            <v:path arrowok="t" o:connecttype="custom" o:connectlocs="27650,0;35331,1184;41475,3158;45699,6710;47235,10657;45699,13815;43011,16973;38403,18947;31490,20131;31490,22104;31106,24867;31490,29209;33794,33156;36867,35525;40323,36709;42243,35919;44547,35525;46851,33946;48771,31578;49540,27236;56068,27236;54532,33551;51460,38288;46851,41446;40323,42235;35331,41446;31106,39077;27650,35130;24194,39077;19969,41446;15361,42235;9217,41446;4224,38288;768,33551;0,27236;6144,27236;6528,31578;8449,33946;11137,35525;13441,35919;15361,36709;19201,35525;21890,33156;23810,29209;24194,24867;24194,22104;23810,20131;17665,18947;13057,16973;9601,13815;8449,10657;9985,6710;14209,3158;19969,1184;27650,0" o:connectangles="0,0,0,0,0,0,0,0,0,0,0,0,0,0,0,0,0,0,0,0,0,0,0,0,0,0,0,0,0,0,0,0,0,0,0,0,0,0,0,0,0,0,0,0,0,0,0,0,0,0,0,0,0,0,0"/>
                          </v:shape>
                        </v:group>
                        <v:group id="Group 1726" o:spid="_x0000_s1071" style="position:absolute;left:5435;top:11950;width:4094;height:3109" coordorigin="5435,11950" coordsize="3893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CDFic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QgxYnFAAAA3QAA&#10;AA8AAAAAAAAAAAAAAAAAqgIAAGRycy9kb3ducmV2LnhtbFBLBQYAAAAABAAEAPoAAACcAwAAAAA=&#10;">
                          <o:lock v:ext="edit" aspectratio="t"/>
                          <v:shape id="Freeform 1727" o:spid="_x0000_s1072" style="position:absolute;left:5435;top:11950;width:3893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hLMQA&#10;AADdAAAADwAAAGRycy9kb3ducmV2LnhtbERPyW7CMBC9I/UfrKnEDZwCgipgEGopS2+l5T6Khzgl&#10;HofYhJSvrysh9TZPb53ZorWlaKj2hWMFT/0EBHHmdMG5gq/Pt94zCB+QNZaOScEPeVjMHzozTLW7&#10;8gc1+5CLGMI+RQUmhCqV0meGLPq+q4gjd3S1xRBhnUtd4zWG21IOkmQsLRYcGwxW9GIoO+0vVsHZ&#10;rJrXQ9iNRpvqdlwPN/79+5Yp1X1sl1MQgdrwL767tzrOnwwm8PdNPE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ooSzEAAAA3QAAAA8AAAAAAAAAAAAAAAAAmAIAAGRycy9k&#10;b3ducmV2LnhtbFBLBQYAAAAABAAEAPUAAACJAwAAAAA=&#10;" path="m148,r30,2l206,11r25,12l254,41r18,20l285,84r9,27l340,88,391,71,444,61r56,-4l556,61r55,10l661,88r47,23l715,84,729,61,747,41,769,23,795,11,822,2,854,r33,4l918,14r28,16l968,50r18,24l997,102r5,31l997,163r-10,27l969,214r-22,21l921,250r-31,11l857,265r18,45l887,357r4,50l887,454r-10,46l860,542r-23,41l809,620r-33,34l739,683r-42,26l652,729r-47,15l554,752r-54,4l448,752r-51,-8l348,729,304,709,262,683,225,654,192,620,164,583,141,542,124,500,114,454r-3,-47l114,357r12,-47l144,265r-33,-4l81,250,53,235,31,214,15,190,4,163,,133,4,102,15,74,32,50,55,30,82,14,113,4,148,xe" fillcolor="#a781ba [3205]" strokecolor="#a781ba [3205]" strokeweight="0">
                            <v:path arrowok="t" o:connecttype="custom" o:connectlocs="69168,782;89763,8994;105695,23854;114244,43407;151937,27765;194293,22290;237426,27765;275119,43407;283279,23854;298823,8994;319418,782;344676,1564;367602,11732;383146,28938;389363,52011;383534,74301;367991,91898;345841,102066;340013,121228;346230,159160;340790,195528;325246,227986;301543,255751;270844,277259;235094,290946;194293,295639;154269,290946;118130,277259;87432,255751;63728,227986;48185,195528;43133,159160;48962,121228;43133,102066;20595,91898;5829,74301;0,52011;5829,28938;21372,11732;43910,1564" o:connectangles="0,0,0,0,0,0,0,0,0,0,0,0,0,0,0,0,0,0,0,0,0,0,0,0,0,0,0,0,0,0,0,0,0,0,0,0,0,0,0,0"/>
                          </v:shape>
                          <v:shape id="Freeform 1728" o:spid="_x0000_s1073" style="position:absolute;left:6244;top:13374;width:374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MdsMA&#10;AADdAAAADwAAAGRycy9kb3ducmV2LnhtbESPQW/CMAyF75P2HyJP2m1NxwGmQkAwaRJX2LSz1Zim&#10;0DhVkkHor58Pk3az9Z7f+7zaFD+oK8XUBzbwWtWgiNtge+4MfH1+vLyBShnZ4hCYDNwpwWb9+LDC&#10;xoYbH+h6zJ2SEE4NGnA5j43WqXXkMVVhJBbtFKLHLGvstI14k3A/6Fldz7XHnqXB4UjvjtrL8ccb&#10;2H33i7ub4l5f/HmiyZZywmLM81PZLkFlKvnf/He9t4K/mAmufCMj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MdsMAAADdAAAADwAAAAAAAAAAAAAAAACYAgAAZHJzL2Rv&#10;d25yZXYueG1sUEsFBgAAAAAEAAQA9QAAAIgDAAAAAA==&#10;" path="m47,l66,4,81,14,91,29r3,19l91,66,81,81,66,91,47,95,28,91,13,81,3,66,,48,3,29,13,14,28,4,47,xe" fillcolor="black" strokeweight="0">
                            <v:path arrowok="t" o:connecttype="custom" o:connectlocs="18690,0;26245,1581;32210,5532;36186,11460;37379,18968;36186,26081;32210,32009;26245,35960;18690,37541;11134,35960;5169,32009;1193,26081;0,18968;1193,11460;5169,5532;11134,1581;18690,0" o:connectangles="0,0,0,0,0,0,0,0,0,0,0,0,0,0,0,0,0"/>
                          </v:shape>
                          <v:shape id="Freeform 1729" o:spid="_x0000_s1074" style="position:absolute;left:8160;top:13374;width:358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lwsUA&#10;AADdAAAADwAAAGRycy9kb3ducmV2LnhtbERPTWvCQBC9F/oflin0UnRjKBqjq7SFQvVkU0FyG7Jj&#10;EszOhuw2Rn99tyB4m8f7nOV6MI3oqXO1ZQWTcQSCuLC65lLB/udzlIBwHlljY5kUXMjBevX4sMRU&#10;2zN/U5/5UoQQdikqqLxvUyldUZFBN7YtceCOtjPoA+xKqTs8h3DTyDiKptJgzaGhwpY+KipO2a9R&#10;gNd3uc0n0WG3y8uX15PPr7Nko9Tz0/C2AOFp8Hfxzf2lw/xZPIf/b8IJ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eXC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100,0;24887,1581;30543,5532;34314,11460;35822,18968;34314,26081;30543,32009;24887,35960;18100,37541;10935,35960;5279,32009;1508,26081;0,18968;1508,11460;5279,5532;10935,1581;18100,0" o:connectangles="0,0,0,0,0,0,0,0,0,0,0,0,0,0,0,0,0"/>
                          </v:shape>
                          <v:shape id="Freeform 1730" o:spid="_x0000_s1075" style="position:absolute;left:6961;top:13515;width:841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VocUA&#10;AADdAAAADwAAAGRycy9kb3ducmV2LnhtbESPT0vDQBDF74LfYRnBm91o8U/Sbosogp5KY8Eeh+yY&#10;BLOzYXds4rd3DoK3Gd6b936z3s5hMCdKuY/s4HpRgCFuou+5dXB4f7l6AJMF2eMQmRz8UIbt5vxs&#10;jZWPE+/pVEtrNIRzhQ46kbGyNjcdBcyLOBKr9hlTQNE1tdYnnDQ8DPamKO5swJ61ocORnjpqvurv&#10;4IB2aVl+vD2XcTcdG7mtS24P4tzlxfy4AiM0y7/57/rVK/79Uvn1Gx3B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SZWhxQAAAN0AAAAPAAAAAAAAAAAAAAAAAJgCAABkcnMv&#10;ZG93bnJldi54bWxQSwUGAAAAAAQABAD1AAAAigMAAAAA&#10;" path="m107,r29,4l162,15r21,18l201,54r9,26l214,109r-4,27l201,162r-18,21l162,201r-26,11l107,215,79,212,54,201,31,183,15,162,4,136,,109,4,80,15,54,31,33,54,15,79,4,107,xe" strokecolor="white" strokeweight="0">
                            <v:path arrowok="t" o:connecttype="custom" o:connectlocs="42051,0;53448,1571;63666,5893;71919,12965;78993,21215;82530,31430;84102,42823;82530,53431;78993,63646;71919,71896;63666,78968;53448,83289;42051,84468;31047,83289;21222,78968;12183,71896;5895,63646;1572,53431;0,42823;1572,31430;5895,21215;12183,12965;21222,5893;31047,1571;42051,0" o:connectangles="0,0,0,0,0,0,0,0,0,0,0,0,0,0,0,0,0,0,0,0,0,0,0,0,0"/>
                          </v:shape>
                          <v:shape id="Freeform 1731" o:spid="_x0000_s1076" style="position:absolute;left:7101;top:13734;width:561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I+MMA&#10;AADdAAAADwAAAGRycy9kb3ducmV2LnhtbERPS2vCQBC+C/6HZYTe6saU2hpdQ1AqPba2vQ/ZMYlm&#10;Z0N2zePfdwXB23x8z9mkg6lFR62rLCtYzCMQxLnVFRcKfn8+nt9BOI+ssbZMCkZykG6nkw0m2vb8&#10;Td3RFyKEsEtQQel9k0jp8pIMurltiAN3sq1BH2BbSN1iH8JNLeMoWkqDFYeGEhvalZRfjlejoHnt&#10;ZPx1Gfer/Jr9HQ7LbhefT0o9zYZsDcLT4B/iu/tTh/lvLwu4fRNO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VI+MMAAADdAAAADwAAAAAAAAAAAAAAAACYAgAAZHJzL2Rv&#10;d25yZXYueG1sUEsFBgAAAAAEAAQA9QAAAIgDAAAAAA==&#10;" path="m72,l92,1r16,5l119,14r4,10l119,33r-7,8l100,46,82,49r,5l81,60r1,12l88,82r8,6l105,90r5,-1l116,88r6,-4l127,78r2,-11l146,67r-4,16l134,95r-12,8l105,105,92,103,81,97,72,87,63,97r-11,6l40,105,24,103,11,95,2,83,,67r16,l17,78r5,6l29,88r6,1l40,90,50,88r7,-6l62,72,63,60r,-6l62,49,46,46,34,41,25,33,22,24,26,14,37,6,52,1,72,xe" fillcolor="#0d0d0d" strokecolor="#0d0d0d" strokeweight="0">
                            <v:path arrowok="t" o:connecttype="custom" o:connectlocs="27650,0;35331,402;41475,2413;45699,5631;47235,9654;45699,13274;43011,16492;38403,18503;31490,19710;31490,21721;31106,24134;31490,28961;33794,32984;36867,35397;40323,36201;42243,35799;44547,35397;46851,33788;48771,31375;49540,26950;56068,26950;54532,33386;51460,38213;46851,41431;40323,42235;35331,41431;31106,39017;27650,34995;24194,39017;19969,41431;15361,42235;9217,41431;4224,38213;768,33386;0,26950;6144,26950;6528,31375;8449,33788;11137,35397;13441,35799;15361,36201;19201,35397;21890,32984;23810,28961;24194,24134;24194,21721;23810,19710;17665,18503;13057,16492;9601,13274;8449,9654;9985,5631;14209,2413;19969,402;27650,0" o:connectangles="0,0,0,0,0,0,0,0,0,0,0,0,0,0,0,0,0,0,0,0,0,0,0,0,0,0,0,0,0,0,0,0,0,0,0,0,0,0,0,0,0,0,0,0,0,0,0,0,0,0,0,0,0,0,0"/>
                          </v:shape>
                        </v:group>
                      </v:group>
                      <v:group id="Group 1732" o:spid="_x0000_s1077" style="position:absolute;left:10870;width:4111;height:15059" coordorigin="10870" coordsize="4110,15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JVV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r+mC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CVVfFAAAA3QAA&#10;AA8AAAAAAAAAAAAAAAAAqgIAAGRycy9kb3ducmV2LnhtbFBLBQYAAAAABAAEAPoAAACcAwAAAAA=&#10;">
                        <v:group id="Group 1733" o:spid="_x0000_s1078" style="position:absolute;left:10870;width:4111;height:3108" coordorigin="1087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7wzMQAAADdAAAADwAAAGRycy9kb3ducmV2LnhtbERPS2vCQBC+F/wPywi9&#10;1U0MrRJdRURLDyL4APE2ZMckmJ0N2TWJ/75bEHqbj+8582VvKtFS40rLCuJRBII4s7rkXMH5tP2Y&#10;gnAeWWNlmRQ8ycFyMXibY6ptxwdqjz4XIYRdigoK7+tUSpcVZNCNbE0cuJttDPoAm1zqBrsQbio5&#10;jqIvabDk0FBgTeuCsvvxYRR8d9itknjT7u639fN6+txfdjEp9T7sVzMQnnr/L365f3SYP0k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7wzMQAAADdAAAA&#10;DwAAAAAAAAAAAAAAAACqAgAAZHJzL2Rvd25yZXYueG1sUEsFBgAAAAAEAAQA+gAAAJsDAAAAAA==&#10;">
                          <o:lock v:ext="edit" aspectratio="t"/>
                          <v:shape id="Freeform 1734" o:spid="_x0000_s1079" style="position:absolute;left:10870;width:3909;height:2956;visibility:visible;mso-wrap-style:square;v-text-anchor:top" coordsize="1002,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7p8MA&#10;AADdAAAADwAAAGRycy9kb3ducmV2LnhtbERPzWrCQBC+F/oOyxS81U21qKRuRASptb00+gBjdpIN&#10;yc6G7Fbj27uC0Nt8fL+zXA22FWfqfe1Ywds4AUFcOF1zpeB42L4uQPiArLF1TAqu5GGVPT8tMdXu&#10;wr90zkMlYgj7FBWYELpUSl8YsujHriOOXOl6iyHCvpK6x0sMt62cJMlMWqw5NhjsaGOoaPI/q6Ap&#10;8+1m+Pr8mZh5qb9Pa2P3M6PU6GVYf4AINIR/8cO903H+fPoO92/iC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p7p8MAAADdAAAADwAAAAAAAAAAAAAAAACYAgAAZHJzL2Rv&#10;d25yZXYueG1sUEsFBgAAAAAEAAQA9QAAAIgDAAAAAA==&#10;" path="m148,r30,3l207,12r25,12l254,41r19,20l285,85r9,26l340,87,391,71,444,61r56,-3l556,61r55,10l661,87r47,24l716,85,729,61,748,41,769,24,795,12,823,3,854,r33,4l918,14r28,15l968,50r18,25l997,102r5,30l997,162r-10,29l969,214r-22,21l921,250r-31,10l857,265r18,45l887,357r4,50l887,454r-10,45l860,543r-22,41l809,621r-32,34l739,683r-41,25l652,729r-47,15l554,753r-54,4l448,753r-51,-9l349,729,304,708,263,683,225,655,192,621,164,584,142,543,125,499,115,454r-4,-47l115,357r11,-47l144,265r-33,-5l81,250,54,235,31,214,15,191,4,162,,132,4,102,15,75,32,50,55,29,82,14,113,4,148,xe" fillcolor="#94c954 [3206]" strokecolor="#94c954 [3206]" strokeweight="0">
                            <v:path arrowok="t" o:connecttype="custom" o:connectlocs="69445,1172;90513,9373;106508,23823;114701,43350;152545,27728;195070,22651;238376,27728;276220,43350;284413,23823;300018,9373;321086,1172;346055,1562;369073,11326;384679,29291;390921,51551;385069,74593;369463,91777;347225,101540;341373,121067;347615,158950;342153,194880;326938,228076;303139,255804;272318,276503;236035,290562;195070,295639;154886,290562;118603,276503;87782,255804;63983,228076;48768,194880;43306,158950;49158,121067;43306,101540;21068,91777;5852,74593;0,51551;5852,29291;21458,11326;44086,1562" o:connectangles="0,0,0,0,0,0,0,0,0,0,0,0,0,0,0,0,0,0,0,0,0,0,0,0,0,0,0,0,0,0,0,0,0,0,0,0,0,0,0,0"/>
                          </v:shape>
                          <v:shape id="Freeform 1735" o:spid="_x0000_s1080" style="position:absolute;left:11680;top:1423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KbPcQA&#10;AADdAAAADwAAAGRycy9kb3ducmV2LnhtbERPTWvCQBC9F/wPywi9lLrRUqvRVUQIKHgxlp7H7JiE&#10;ZGdjdmvSf+8KBW/zeJ+zXPemFjdqXWlZwXgUgSDOrC45V/B9St5nIJxH1lhbJgV/5GC9GrwsMda2&#10;4yPdUp+LEMIuRgWF900spcsKMuhGtiEO3MW2Bn2AbS51i10IN7WcRNFUGiw5NBTY0LagrEp/jYIu&#10;n563c7O7/rzRIdmPuyqZzyqlXof9ZgHCU++f4n/3Tof5Xx+f8Pg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imz3EAAAA3QAAAA8AAAAAAAAAAAAAAAAAmAIAAGRycy9k&#10;b3ducmV2LnhtbFBLBQYAAAAABAAEAPUAAACJAwAAAAA=&#10;" path="m47,l66,4,81,14,91,28r3,19l91,66,81,81,66,91,47,94,29,91,14,81,4,66,,47,4,28,14,14,29,4,47,xe" fillcolor="black" strokeweight="0">
                            <v:path arrowok="t" o:connecttype="custom" o:connectlocs="18690,0;26245,1597;32210,5591;36186,11182;37379,18771;36186,26359;32210,32349;26245,36343;18690,37541;11532,36343;5567,32349;1591,26359;0,18771;1591,11182;5567,5591;11532,1597;18690,0" o:connectangles="0,0,0,0,0,0,0,0,0,0,0,0,0,0,0,0,0"/>
                          </v:shape>
                          <v:shape id="Freeform 1736" o:spid="_x0000_s1081" style="position:absolute;left:13595;top:1423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nv8QA&#10;AADdAAAADwAAAGRycy9kb3ducmV2LnhtbERP22rCQBB9L/Qflin0rW5qwUvqKlYQJELBC/o6Zsds&#10;aHY2ZFcT/94VCr7N4VxnMutsJa7U+NKxgs9eAoI4d7rkQsF+t/wYgfABWWPlmBTcyMNs+voywVS7&#10;ljd03YZCxBD2KSowIdSplD43ZNH3XE0cubNrLIYIm0LqBtsYbivZT5KBtFhybDBY08JQ/re9WAU/&#10;68Nyf/5t56fNIbjMjLNjPcyUen/r5t8gAnXhKf53r3ScP/wawOObeIK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qJ7/EAAAA3QAAAA8AAAAAAAAAAAAAAAAAmAIAAGRycy9k&#10;b3ducmV2LnhtbFBLBQYAAAAABAAEAPUAAACJAwAAAAA=&#10;" path="m48,l66,4,81,14,91,28r4,19l91,66,81,81,66,91,48,94,29,91,14,81,4,66,,47,4,28,14,14,29,4,48,xe" fillcolor="black" strokeweight="0">
                            <v:path arrowok="t" o:connecttype="custom" o:connectlocs="18886,0;25969,1597;31871,5591;35805,11182;37379,18771;35805,26359;31871,32349;25969,36343;18886,37541;11410,36343;5508,32349;1574,26359;0,18771;1574,11182;5508,5591;11410,1597;18886,0" o:connectangles="0,0,0,0,0,0,0,0,0,0,0,0,0,0,0,0,0"/>
                          </v:shape>
                          <v:shape id="Freeform 1737" o:spid="_x0000_s1082" style="position:absolute;left:12412;top:1564;width:825;height:844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OScQA&#10;AADdAAAADwAAAGRycy9kb3ducmV2LnhtbERPS4vCMBC+C/6HMIIXWVMtPugaxX0Ie9jD6tb70Ixt&#10;12ZSmmjrv98Igrf5+J6z2nSmEldqXGlZwWQcgSDOrC45V5D+7l6WIJxH1lhZJgU3crBZ93srTLRt&#10;eU/Xg89FCGGXoILC+zqR0mUFGXRjWxMH7mQbgz7AJpe6wTaEm0pOo2guDZYcGgqs6b2g7Hy4GAXT&#10;9G1mtt33KHY/p2Ob/6XxR/Sp1HDQbV9BeOr8U/xwf+kwfxEv4P5NOEG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zzknEAAAA3QAAAA8AAAAAAAAAAAAAAAAAmAIAAGRycy9k&#10;b3ducmV2LnhtbFBLBQYAAAAABAAEAPUAAACJAwAAAAA=&#10;" path="m107,r29,4l162,15r21,16l201,53r10,25l214,107r-3,28l201,162r-18,21l162,200r-26,10l107,214,79,210,54,200,31,183,15,162,4,135,,107,4,78,15,53,31,31,54,15,79,4,107,xe" strokecolor="white" strokeweight="0">
                            <v:path arrowok="t" o:connecttype="custom" o:connectlocs="41273,0;52459,1579;62487,5921;70588,12236;77531,20920;81388,30787;82545,42234;81388,53286;77531,63943;70588,72232;62487,78942;52459,82889;41273,84468;30472,82889;20829,78942;11957,72232;5786,63943;1543,53286;0,42234;1543,30787;5786,20920;11957,12236;20829,5921;30472,1579;41273,0" o:connectangles="0,0,0,0,0,0,0,0,0,0,0,0,0,0,0,0,0,0,0,0,0,0,0,0,0"/>
                          </v:shape>
                          <v:shape id="Freeform 1738" o:spid="_x0000_s1083" style="position:absolute;left:12536;top:1783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u3EcUA&#10;AADdAAAADwAAAGRycy9kb3ducmV2LnhtbESPT0vDQBDF70K/wzKCNzvxD7bEbkstKCLY0iieh+yY&#10;DWZnQ3ZN47d3DoK3Gd6b936z2kyhMyMPqY1i4WpegGGpo2ulsfD+9ni5BJMyiaMuClv44QSb9exs&#10;RaWLJznyWOXGaIikkiz4nPsSMdWeA6V57FlU+4xDoKzr0KAb6KThocProrjDQK1og6eed57rr+o7&#10;WKg+RpT94WX5+nQbD4iN3/X+wdqL82l7DybzlP/Nf9fPTvEXN4qr3+gIuP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7cRxQAAAN0AAAAPAAAAAAAAAAAAAAAAAJgCAABkcnMv&#10;ZG93bnJldi54bWxQSwUGAAAAAAQABAD1AAAAigMAAAAA&#10;" path="m72,l92,2r16,5l120,16r3,10l120,35r-8,6l100,47,84,50r-2,6l81,62r3,11l89,83r7,6l106,91r4,l116,89r6,-3l127,79r3,-11l146,68r-4,16l135,97r-13,7l106,107,92,104,81,98,72,88,64,98r-12,6l40,107,24,104,11,97,3,84,,68r16,l18,79r5,7l29,89r6,2l40,91,50,89r7,-6l62,73,64,62r,-6l62,50,46,47,34,41,25,35,23,26,26,16,37,7,54,2,72,xe" fillcolor="#0d0d0d" strokecolor="#0d0d0d" strokeweight="0">
                            <v:path arrowok="t" o:connecttype="custom" o:connectlocs="28418,0;36312,789;42627,2763;47364,6316;48548,10263;47364,13815;44206,16184;39470,18552;33155,19736;32365,22104;31971,24473;33155,28815;35128,32762;37891,35130;41838,35919;43417,35919;45785,35130;48153,33946;50127,31183;51311,26841;57626,26841;56047,33156;53284,38288;48153,41051;41838,42235;36312,41051;31971,38683;28418,34735;25261,38683;20524,41051;15788,42235;9473,41051;4342,38288;1184,33156;0,26841;6315,26841;7105,31183;9078,33946;11446,35130;13814,35919;15788,35919;19735,35130;22498,32762;24471,28815;25261,24473;25261,22104;24471,19736;18156,18552;13420,16184;9867,13815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739" o:spid="_x0000_s1084" style="position:absolute;left:10870;top:3983;width:4111;height:3109" coordorigin="10870,3983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bHJsQAAADdAAAADwAAAGRycy9kb3ducmV2LnhtbERPTWvCQBC9F/wPywje&#10;dBPFaqOriKh4kEK1UHobsmMSzM6G7JrEf+8WhN7m8T5nue5MKRqqXWFZQTyKQBCnVhecKfi+7Idz&#10;EM4jaywtk4IHOVivem9LTLRt+Yuas89ECGGXoILc+yqR0qU5GXQjWxEH7mprgz7AOpO6xjaEm1KO&#10;o+hdGiw4NORY0Tan9Ha+GwWHFtvNJN41p9t1+/i9TD9/TjEpNeh3mwUIT53/F7/cRx3mzyYf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GbHJsQAAADdAAAA&#10;DwAAAAAAAAAAAAAAAACqAgAAZHJzL2Rvd25yZXYueG1sUEsFBgAAAAAEAAQA+gAAAJsDAAAAAA==&#10;">
                          <o:lock v:ext="edit" aspectratio="t"/>
                          <v:shape id="Freeform 1740" o:spid="_x0000_s1085" style="position:absolute;left:10870;top:3983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wC8UA&#10;AADdAAAADwAAAGRycy9kb3ducmV2LnhtbESPS2sDMQyE74X+B6NAb403IaRlEyeEQksPzSGP7lms&#10;tQ9iy4vtJtt/Xx0CvUnMaObTejt6p64UUx/YwGxagCKug+25NXA+vT+/gkoZ2aILTAZ+KcF28/iw&#10;xtKGGx/oesytkhBOJRroch5KrVPdkcc0DQOxaE2IHrOssdU24k3CvdPzolhqjz1LQ4cDvXVUX44/&#10;3sCh2VXf8aPBqvfOzffVgvZfwZinybhbgco05n/z/frTCv7LQvjlGxlBb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ALxQAAAN0AAAAPAAAAAAAAAAAAAAAAAJgCAABkcnMv&#10;ZG93bnJldi54bWxQSwUGAAAAAAQABAD1AAAAigMAAAAA&#10;" path="m148,r30,3l207,11r25,13l254,41r19,20l285,85r9,26l340,87,391,71,444,61r56,-4l556,61r55,10l661,87r47,24l716,85,729,61,748,41,769,24,795,11,823,3,854,r33,4l918,14r28,15l968,50r18,25l997,102r5,30l997,163r-10,28l969,214r-22,21l921,250r-31,10l857,265r18,45l887,357r4,50l887,454r-10,46l860,542r-22,42l809,621r-32,33l739,683r-41,26l652,729r-47,15l554,753r-54,3l448,753r-51,-9l349,729,304,709,263,683,225,654,192,621,164,584,142,542,125,500,115,454r-4,-47l115,357r11,-47l144,265r-33,-5l81,250,54,235,31,214,15,191,4,163,,132,4,102,15,75,32,50,55,29,82,14,113,4,148,xe" fillcolor="#54c8f8 [3204]" strokecolor="#54c8f8 [3204]" strokeweight="0">
                            <v:path arrowok="t" o:connecttype="custom" o:connectlocs="69445,1173;90513,9385;106508,23854;114701,43407;152545,27765;195070,22290;238376,27765;276220,43407;284413,23854;300018,9385;321086,1173;346055,1564;369073,11341;384679,29329;390921,51620;385069,74692;369463,91898;347225,101675;341373,121228;347615,159160;342153,195528;326938,228377;303139,255751;272318,277259;236035,290946;195070,295639;154886,290946;118603,277259;87782,255751;63983,228377;48768,195528;43306,159160;49158,121228;43306,101675;21068,91898;5852,74692;0,51620;5852,29329;21458,11341;44086,1564" o:connectangles="0,0,0,0,0,0,0,0,0,0,0,0,0,0,0,0,0,0,0,0,0,0,0,0,0,0,0,0,0,0,0,0,0,0,0,0,0,0,0,0"/>
                          </v:shape>
                          <v:shape id="Freeform 1741" o:spid="_x0000_s1086" style="position:absolute;left:11680;top:5407;width:373;height:375;visibility:visible;mso-wrap-style:square;v-text-anchor:top" coordsize="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/uQ8MA&#10;AADdAAAADwAAAGRycy9kb3ducmV2LnhtbERPTWvCQBC9C/0PyxR6Ed2kFBtTVxEhoOClWjyP2TEJ&#10;yc6m2dXEf98VCt7m8T5nsRpMI27UucqygngagSDOra64UPBzzCYJCOeRNTaWScGdHKyWL6MFptr2&#10;/E23gy9ECGGXooLS+zaV0uUlGXRT2xIH7mI7gz7ArpC6wz6Em0a+R9FMGqw4NJTY0qakvD5cjYK+&#10;mJ03c7P9PY1pn+3ivs7mSa3U2+uw/gLhafBP8b97q8P8z48YHt+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/uQ8MAAADdAAAADwAAAAAAAAAAAAAAAACYAgAAZHJzL2Rv&#10;d25yZXYueG1sUEsFBgAAAAAEAAQA9QAAAIgDAAAAAA==&#10;" path="m47,l66,3,81,13,91,28r3,19l91,66,81,80,66,90,47,94,29,90,14,80,4,66,,47,4,28,14,13,29,3,47,xe" fillcolor="black" strokeweight="0">
                            <v:path arrowok="t" o:connecttype="custom" o:connectlocs="18690,0;26245,1198;32210,5192;36186,11182;37379,18771;36186,26359;32210,31950;26245,35944;18690,37541;11532,35944;5567,31950;1591,26359;0,18771;1591,11182;5567,5192;11532,1198;18690,0" o:connectangles="0,0,0,0,0,0,0,0,0,0,0,0,0,0,0,0,0"/>
                          </v:shape>
                          <v:shape id="Freeform 1742" o:spid="_x0000_s1087" style="position:absolute;left:13595;top:5407;width:374;height:375;visibility:visible;mso-wrap-style:square;v-text-anchor:top" coordsize="9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SwcQA&#10;AADdAAAADwAAAGRycy9kb3ducmV2LnhtbERP22rCQBB9L/Qflin0rW4qUjV1FSsIJYLgBX0ds2M2&#10;NDsbslsT/94VBN/mcK4zmXW2EhdqfOlYwWcvAUGcO11yoWC/W36MQPiArLFyTAqu5GE2fX2ZYKpd&#10;yxu6bEMhYgj7FBWYEOpUSp8bsuh7riaO3Nk1FkOETSF1g20Mt5XsJ8mXtFhybDBY08JQ/rf9twp+&#10;Vofl/rxu56fNIbjMjLNjPcyUen/r5t8gAnXhKX64f3WcPxz04f5NPEF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UsHEAAAA3QAAAA8AAAAAAAAAAAAAAAAAmAIAAGRycy9k&#10;b3ducmV2LnhtbFBLBQYAAAAABAAEAPUAAACJAwAAAAA=&#10;" path="m48,l66,3,81,13,91,28r4,19l91,66,81,80,66,90,48,94,29,90,14,80,4,66,,47,4,28,14,13,29,3,48,xe" fillcolor="black" strokeweight="0">
                            <v:path arrowok="t" o:connecttype="custom" o:connectlocs="18886,0;25969,1198;31871,5192;35805,11182;37379,18771;35805,26359;31871,31950;25969,35944;18886,37541;11410,35944;5508,31950;1574,26359;0,18771;1574,11182;5508,5192;11410,1198;18886,0" o:connectangles="0,0,0,0,0,0,0,0,0,0,0,0,0,0,0,0,0"/>
                          </v:shape>
                          <v:shape id="Freeform 1743" o:spid="_x0000_s1088" style="position:absolute;left:12412;top:5547;width:825;height:845;visibility:visible;mso-wrap-style:square;v-text-anchor:top" coordsize="214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7N8UA&#10;AADdAAAADwAAAGRycy9kb3ducmV2LnhtbERPS2vCQBC+F/wPywheim409UF0FbUt9NCDj3gfsmMS&#10;zc6G7Nak/75bKPQ2H99zVpvOVOJBjSstKxiPIhDEmdUl5wrS8/twAcJ5ZI2VZVLwTQ42697TChNt&#10;Wz7S4+RzEULYJaig8L5OpHRZQQbdyNbEgbvaxqAPsMmlbrAN4aaSkyiaSYMlh4YCa9oXlN1PX0bB&#10;JN1Nzbb7fI7d4Xpp81sav0ZvSg363XYJwlPn/8V/7g8d5s9fYvj9Jp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rs3xQAAAN0AAAAPAAAAAAAAAAAAAAAAAJgCAABkcnMv&#10;ZG93bnJldi54bWxQSwUGAAAAAAQABAD1AAAAigMAAAAA&#10;" path="m107,r29,3l162,15r21,16l201,53r10,25l214,107r-3,28l201,161r-18,22l162,200r-26,10l107,214,79,210,54,200,31,183,15,161,4,135,,107,4,78,15,53,31,31,54,15,79,3,107,xe" strokecolor="white" strokeweight="0">
                            <v:path arrowok="t" o:connecttype="custom" o:connectlocs="41273,0;52459,1184;62487,5921;70588,12236;77531,20920;81388,30787;82545,42234;81388,53286;77531,63548;70588,72232;62487,78942;52459,82889;41273,84468;30472,82889;20829,78942;11957,72232;5786,63548;1543,53286;0,42234;1543,30787;5786,20920;11957,12236;20829,5921;30472,1184;41273,0" o:connectangles="0,0,0,0,0,0,0,0,0,0,0,0,0,0,0,0,0,0,0,0,0,0,0,0,0"/>
                          </v:shape>
                          <v:shape id="Freeform 1744" o:spid="_x0000_s1089" style="position:absolute;left:12536;top:5766;width:576;height:423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OacIA&#10;AADdAAAADwAAAGRycy9kb3ducmV2LnhtbERPTUvDQBC9C/6HZQRvdqIELWm3RQuKCLWYlp6H7DQb&#10;mp0N2TWN/75bKHibx/uc+XJ0rRq4D40XDY+TDBRL5U0jtYbd9v1hCipEEkOtF9bwxwGWi9ubORXG&#10;n+SHhzLWKoVIKEiDjbErEENl2VGY+I4lcQffO4oJ9jWank4p3LX4lGXP6KiR1GCp45Xl6lj+Og3l&#10;fkD53nxN1x+53yDWdtXZN63v78bXGajIY/wXX92fJs1/yXO4fJNOwMUZ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M5pwgAAAN0AAAAPAAAAAAAAAAAAAAAAAJgCAABkcnMvZG93&#10;bnJldi54bWxQSwUGAAAAAAQABAD1AAAAhwMAAAAA&#10;" path="m72,l92,2r16,5l120,16r3,10l120,34r-8,7l100,47,84,49r-2,7l81,62r3,11l89,83r7,6l106,90r4,l116,89r6,-4l127,79r3,-11l146,68r-4,16l135,97r-13,7l106,107,92,104,81,98,72,88,64,98r-12,6l40,107,24,104,11,97,3,84,,68r16,l18,79r5,6l29,89r6,1l40,90,50,89r7,-6l62,73,64,62r,-6l62,49,46,47,34,41,25,34,23,26,26,16,37,7,54,2,72,xe" fillcolor="#0d0d0d" strokecolor="#0d0d0d" strokeweight="0">
                            <v:path arrowok="t" o:connecttype="custom" o:connectlocs="28418,0;36312,789;42627,2763;47364,6316;48548,10263;47364,13420;44206,16184;39470,18552;33155,19341;32365,22104;31971,24473;33155,28815;35128,32762;37891,35130;41838,35525;43417,35525;45785,35130;48153,33551;50127,31183;51311,26841;57626,26841;56047,33156;53284,38288;48153,41051;41838,42235;36312,41051;31971,38683;28418,34735;25261,38683;20524,41051;15788,42235;9473,41051;4342,38288;1184,33156;0,26841;6315,26841;7105,31183;9078,33551;11446,35130;13814,35525;15788,35525;19735,35130;22498,32762;24471,28815;25261,24473;25261,22104;24471,19341;18156,18552;13420,16184;9867,13420;9078,10263;10262,6316;14604,2763;21314,789;28418,0" o:connectangles="0,0,0,0,0,0,0,0,0,0,0,0,0,0,0,0,0,0,0,0,0,0,0,0,0,0,0,0,0,0,0,0,0,0,0,0,0,0,0,0,0,0,0,0,0,0,0,0,0,0,0,0,0,0,0"/>
                          </v:shape>
                        </v:group>
                        <v:group id="Group 1745" o:spid="_x0000_s1090" style="position:absolute;left:10870;top:7967;width:4111;height:3109" coordorigin="10870,7967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2+Xs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0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2+XsQAAADdAAAA&#10;DwAAAAAAAAAAAAAAAACqAgAAZHJzL2Rvd25yZXYueG1sUEsFBgAAAAAEAAQA+gAAAJsDAAAAAA==&#10;">
                          <o:lock v:ext="edit" aspectratio="t"/>
                          <v:shape id="Freeform 1746" o:spid="_x0000_s1091" style="position:absolute;left:10870;top:7967;width:3909;height:2956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hF8QA&#10;AADdAAAADwAAAGRycy9kb3ducmV2LnhtbERPTU/CQBC9m/AfNkPiTbZoA6SwEKMowg3Q+6Q7dAvd&#10;2dJdS+XXuyYm3Oblfc5s0dlKtNT40rGC4SABQZw7XXKh4HP/9jAB4QOyxsoxKfghD4t5726GmXYX&#10;3lK7C4WIIewzVGBCqDMpfW7Ioh+4mjhyB9dYDBE2hdQNXmK4reRjkoykxZJjg8GaXgzlp923VXA2&#10;y/b1K6zTdFVfD+9PK785XnOl7vvd8xREoC7cxP/uDx3nj9MR/H0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74RfEAAAA3QAAAA8AAAAAAAAAAAAAAAAAmAIAAGRycy9k&#10;b3ducmV2LnhtbFBLBQYAAAAABAAEAPUAAACJAwAAAAA=&#10;" path="m148,r30,3l207,11r25,13l254,41r19,20l285,85r9,26l340,88,391,71,444,61r56,-4l556,61r55,10l661,88r47,23l716,85,729,61,748,41,769,24,795,11,823,3,854,r33,4l918,14r28,16l968,50r18,25l997,102r5,31l997,163r-10,27l969,214r-22,21l921,250r-31,11l857,265r18,45l887,357r4,50l887,454r-10,46l860,542r-22,41l809,621r-32,33l739,683r-41,26l652,729r-47,15l554,752r-54,4l448,752r-51,-8l349,729,304,709,263,683,225,654,192,621,164,583,142,542,125,500,115,454r-4,-47l115,357r11,-47l144,265r-33,-4l81,250,54,235,31,214,15,190,4,163,,133,4,102,15,75,32,50,55,30,82,14,113,4,148,xe" fillcolor="#a781ba [3205]" strokecolor="#a781ba [3205]" strokeweight="0">
                            <v:path arrowok="t" o:connecttype="custom" o:connectlocs="69445,1173;90513,9385;106508,23854;114701,43407;152545,27765;195070,22290;238376,27765;276220,43407;284413,23854;300018,9385;321086,1173;346055,1564;369073,11732;384679,29329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9329;21458,11732;44086,1564" o:connectangles="0,0,0,0,0,0,0,0,0,0,0,0,0,0,0,0,0,0,0,0,0,0,0,0,0,0,0,0,0,0,0,0,0,0,0,0,0,0,0,0"/>
                          </v:shape>
                          <v:shape id="Freeform 1747" o:spid="_x0000_s1092" style="position:absolute;left:11680;top:9390;width:373;height:376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9pL8A&#10;AADdAAAADwAAAGRycy9kb3ducmV2LnhtbERPTWsCMRC9C/6HMIXeNNtSurIaRYWC16p4HjbjZnUz&#10;WZKocX99Uyj0No/3OYtVsp24kw+tYwVv0wIEce10y42C4+FrMgMRIrLGzjEpeFKA1XI8WmCl3YO/&#10;6b6PjcghHCpUYGLsKylDbchimLqeOHNn5y3GDH0jtcdHDredfC+KT2mx5dxgsKetofq6v1kFm1Nb&#10;Ps3gd/JqLwMNOqUzJqVeX9J6DiJSiv/iP/dO5/nlRwm/3+QT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p32kvwAAAN0AAAAPAAAAAAAAAAAAAAAAAJgCAABkcnMvZG93bnJl&#10;di54bWxQSwUGAAAAAAQABAD1AAAAhAMAAAAA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748" o:spid="_x0000_s1093" style="position:absolute;left:13595;top:9390;width:374;height:376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6l+ccA&#10;AADdAAAADwAAAGRycy9kb3ducmV2LnhtbESPQWvCQBCF7wX/wzJCL0U3ilSJrqIFofZkVZDchuyY&#10;BLOzIbvV6K/vHAq9zfDevPfNYtW5Wt2oDZVnA6NhAoo497biwsDpuB3MQIWIbLH2TAYeFGC17L0s&#10;MLX+zt90O8RCSQiHFA2UMTap1iEvyWEY+oZYtItvHUZZ20LbFu8S7mo9TpJ37bBiaSixoY+S8uvh&#10;xxnA50Z/ZaPkvN9nxdvkGrPndLYz5rXfreegInXx3/x3/WkFfzo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OpfnHAAAA3QAAAA8AAAAAAAAAAAAAAAAAmAIAAGRy&#10;cy9kb3ducmV2LnhtbFBLBQYAAAAABAAEAPUAAACMAwAAAAA=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49" o:spid="_x0000_s1094" style="position:absolute;left:12412;top:9531;width:825;height:845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PQcMA&#10;AADdAAAADwAAAGRycy9kb3ducmV2LnhtbERPTUvDQBC9C/6HZQRvdqNV26TdFmkp6KkYC+1xyE6T&#10;YHY27I5N/PeuIHibx/uc5Xp0nbpQiK1nA/eTDBRx5W3LtYHDx+5uDioKssXOMxn4pgjr1fXVEgvr&#10;B36nSym1SiEcCzTQiPSF1rFqyGGc+J44cWcfHEqCodY24JDCXacfsuxZO2w5NTTY06ah6rP8cgZo&#10;H6b58W2b+/1wquSpzLk+iDG3N+PLApTQKP/iP/erTfNnjzn8fpNO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VPQcMAAADdAAAADwAAAAAAAAAAAAAAAACYAgAAZHJzL2Rv&#10;d25yZXYueG1sUEsFBgAAAAAEAAQA9QAAAIgDAAAAAA==&#10;" path="m107,r29,3l162,14r21,18l201,53r10,26l214,106r-3,29l201,161r-18,21l162,200r-26,10l107,215,79,210,54,200,31,182,15,161,4,135,,106,4,79,15,53,31,32,54,14,79,3,107,xe" strokecolor="white" strokeweight="0">
                            <v:path arrowok="t" o:connecttype="custom" o:connectlocs="41273,0;52459,1179;62487,5500;70588,12572;77531,20822;81388,31037;82545,41645;81388,53038;77531,63253;70588,71503;62487,78575;52459,82504;41273,84468;30472,82504;20829,78575;11957,71503;5786,63253;1543,53038;0,41645;1543,31037;5786,20822;11957,12572;20829,5500;30472,1179;41273,0" o:connectangles="0,0,0,0,0,0,0,0,0,0,0,0,0,0,0,0,0,0,0,0,0,0,0,0,0"/>
                          </v:shape>
                          <v:shape id="Freeform 1750" o:spid="_x0000_s1095" style="position:absolute;left:12536;top:9750;width:576;height:422;visibility:visible;mso-wrap-style:square;v-text-anchor:top" coordsize="146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et8UA&#10;AADdAAAADwAAAGRycy9kb3ducmV2LnhtbESPQUvDQBCF70L/wzKCNztR1JbYbakFRQRbGsXzkB2z&#10;wexsyK5p/PfOQfA2w3vz3jerzRQ6M/KQ2igWruYFGJY6ulYaC+9vj5dLMCmTOOqisIUfTrBZz85W&#10;VLp4kiOPVW6MhkgqyYLPuS8RU+05UJrHnkW1zzgEyroODbqBThoeOrwuijsM1Io2eOp557n+qr6D&#10;hepjRNkfXpavTzfxgNj4Xe8frL04n7b3YDJP+d/8d/3sFH9xq/z6jY6A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l63xQAAAN0AAAAPAAAAAAAAAAAAAAAAAJgCAABkcnMv&#10;ZG93bnJldi54bWxQSwUGAAAAAAQABAD1AAAAigMAAAAA&#10;" path="m72,l92,3r16,5l120,17r3,10l120,35r-8,8l100,48,84,51r-2,5l81,63r3,11l89,84r7,6l106,93r4,-2l116,90r6,-4l127,80r3,-11l146,69r-4,16l135,97r-13,8l106,107,92,105,81,99,72,89,64,99r-12,6l40,107,24,105,11,97,3,85,,69r16,l18,80r5,6l29,90r6,1l40,93,50,90r7,-6l62,74,64,63r,-7l62,51,46,48,34,43,25,35,23,27,26,17,37,8,54,3,72,xe" fillcolor="#0d0d0d" strokecolor="#0d0d0d" strokeweight="0">
                            <v:path arrowok="t" o:connecttype="custom" o:connectlocs="28418,0;36312,1184;42627,3158;47364,6710;48548,10657;47364,13815;44206,16973;39470,18947;33155,20131;32365,22104;31971,24867;33155,29209;35128,33156;37891,35525;41838,36709;43417,35919;45785,35525;48153,33946;50127,31578;51311,27236;57626,27236;56047,33551;53284,38288;48153,41446;41838,42235;36312,41446;31971,39077;28418,35130;25261,39077;20524,41446;15788,42235;9473,41446;4342,38288;1184,33551;0,27236;6315,27236;7105,31578;9078,33946;11446,35525;13814,35919;15788,36709;19735,35525;22498,33156;24471,29209;25261,24867;25261,22104;24471,20131;18156,18947;13420,16973;9867,13815;9078,10657;10262,6710;14604,3158;21314,1184;28418,0" o:connectangles="0,0,0,0,0,0,0,0,0,0,0,0,0,0,0,0,0,0,0,0,0,0,0,0,0,0,0,0,0,0,0,0,0,0,0,0,0,0,0,0,0,0,0,0,0,0,0,0,0,0,0,0,0,0,0"/>
                          </v:shape>
                        </v:group>
                        <v:group id="Group 1751" o:spid="_x0000_s1096" style="position:absolute;left:10870;top:11950;width:4111;height:3109" coordorigin="10870,11950" coordsize="3909,2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88ugM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zy6AwwAAAN0AAAAP&#10;AAAAAAAAAAAAAAAAAKoCAABkcnMvZG93bnJldi54bWxQSwUGAAAAAAQABAD6AAAAmgMAAAAA&#10;">
                          <o:lock v:ext="edit" aspectratio="t"/>
                          <v:shape id="Freeform 1752" o:spid="_x0000_s1097" style="position:absolute;left:10870;top:11950;width:3909;height:2957;visibility:visible;mso-wrap-style:square;v-text-anchor:top" coordsize="1002,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7YGMYA&#10;AADdAAAADwAAAGRycy9kb3ducmV2LnhtbERP32vCMBB+F/Y/hBvsZWg6ZVM6o4zNiYgw1MrY29Hc&#10;2rLm0iWx1v/eDAa+3cf386bzztSiJecrywoeBgkI4tzqigsF2f69PwHhA7LG2jIpOJOH+eymN8VU&#10;2xNvqd2FQsQQ9ikqKENoUil9XpJBP7ANceS+rTMYInSF1A5PMdzUcpgkT9JgxbGhxIZeS8p/dkej&#10;YPP59XvvR4cPt1jieuFM1tq3TKm72+7lGUSgLlzF/+6VjvPHj0P4+yae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7YGMYAAADdAAAADwAAAAAAAAAAAAAAAACYAgAAZHJz&#10;L2Rvd25yZXYueG1sUEsFBgAAAAAEAAQA9QAAAIsDAAAAAA==&#10;" path="m148,r30,2l207,11r25,12l254,41r19,20l285,84r9,27l340,88,391,71,444,61r56,-4l556,61r55,10l661,88r47,23l716,84,729,61,748,41,769,23,795,11,823,2,854,r33,4l918,14r28,16l968,50r18,24l997,102r5,31l997,163r-10,27l969,214r-22,21l921,250r-31,11l857,265r18,45l887,357r4,50l887,454r-10,46l860,542r-22,41l809,620r-32,34l739,683r-41,26l652,729r-47,15l554,752r-54,4l448,752r-51,-8l349,729,304,709,263,683,225,654,192,620,164,583,142,542,125,500,115,454r-4,-47l115,357r11,-47l144,265r-33,-4l81,250,54,235,31,214,15,190,4,163,,133,4,102,15,74,32,50,55,30,82,14,113,4,148,xe" fillcolor="#f69799 [3209]" strokecolor="#f69799 [3209]" strokeweight="0">
                            <v:path arrowok="t" o:connecttype="custom" o:connectlocs="69445,782;90513,8994;106508,23854;114701,43407;152545,27765;195070,22290;238376,27765;276220,43407;284413,23854;300018,8994;321086,782;346055,1564;369073,11732;384679,28938;390921,52011;385069,74301;369463,91898;347225,102066;341373,121228;347615,159160;342153,195528;326938,227986;303139,255751;272318,277259;236035,290946;195070,295639;154886,290946;118603,277259;87782,255751;63983,227986;48768,195528;43306,159160;49158,121228;43306,102066;21068,91898;5852,74301;0,52011;5852,28938;21458,11732;44086,1564" o:connectangles="0,0,0,0,0,0,0,0,0,0,0,0,0,0,0,0,0,0,0,0,0,0,0,0,0,0,0,0,0,0,0,0,0,0,0,0,0,0,0,0"/>
                          </v:shape>
                          <v:shape id="Freeform 1753" o:spid="_x0000_s1098" style="position:absolute;left:11680;top:13374;width:373;height:375;visibility:visible;mso-wrap-style:square;v-text-anchor:top" coordsize="9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esAA&#10;AADdAAAADwAAAGRycy9kb3ducmV2LnhtbERPTWsCMRC9C/6HMII3zbbSWrZG0ULBq1Y8D5txs3Uz&#10;WZJU4/56UxC8zeN9zmKVbCsu5EPjWMHLtABBXDndcK3g8PM9+QARIrLG1jEpuFGA1XI4WGCp3ZV3&#10;dNnHWuQQDiUqMDF2pZShMmQxTF1HnLmT8xZjhr6W2uM1h9tWvhbFu7TYcG4w2NGXoeq8/7MKNsdm&#10;fjO938qz/e2p1ymdMCk1HqX1J4hIKT7FD/dW5/nztxn8f5N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XtesAAAADdAAAADwAAAAAAAAAAAAAAAACYAgAAZHJzL2Rvd25y&#10;ZXYueG1sUEsFBgAAAAAEAAQA9QAAAIUDAAAAAA==&#10;" path="m47,l66,4,81,14,91,29r3,19l91,66,81,81,66,91,47,95,29,91,14,81,4,66,,48,4,29,14,14,29,4,47,xe" fillcolor="black" strokeweight="0">
                            <v:path arrowok="t" o:connecttype="custom" o:connectlocs="18690,0;26245,1581;32210,5532;36186,11460;37379,18968;36186,26081;32210,32009;26245,35960;18690,37541;11532,35960;5567,32009;1591,26081;0,18968;1591,11460;5567,5532;11532,1581;18690,0" o:connectangles="0,0,0,0,0,0,0,0,0,0,0,0,0,0,0,0,0"/>
                          </v:shape>
                          <v:shape id="Freeform 1754" o:spid="_x0000_s1099" style="position:absolute;left:13595;top:13374;width:374;height:375;visibility:visible;mso-wrap-style:square;v-text-anchor:top" coordsize="9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o5IcUA&#10;AADdAAAADwAAAGRycy9kb3ducmV2LnhtbERPTWvCQBC9C/6HZQq9FN2k2CrRVVQo1J5SK0huQ3aa&#10;BLOzIbuNaX69Wyh4m8f7nNWmN7XoqHWVZQXxNAJBnFtdcaHg9PU2WYBwHlljbZkU/JKDzXo8WmGi&#10;7ZU/qTv6QoQQdgkqKL1vEildXpJBN7UNceC+bWvQB9gWUrd4DeGmls9R9CoNVhwaSmxoX1J+Of4Y&#10;BTjs5EcWR+c0zYqn2cVnw3xxUOrxod8uQXjq/V38737XYf78ZQZ/34QT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2jkhxQAAAN0AAAAPAAAAAAAAAAAAAAAAAJgCAABkcnMv&#10;ZG93bnJldi54bWxQSwUGAAAAAAQABAD1AAAAigMAAAAA&#10;" path="m48,l66,4,81,14,91,29r4,19l91,66,81,81,66,91,48,95,29,91,14,81,4,66,,48,4,29,14,14,29,4,48,xe" fillcolor="black" strokeweight="0">
                            <v:path arrowok="t" o:connecttype="custom" o:connectlocs="18886,0;25969,1581;31871,5532;35805,11460;37379,18968;35805,26081;31871,32009;25969,35960;18886,37541;11410,35960;5508,32009;1574,26081;0,18968;1574,11460;5508,5532;11410,1581;18886,0" o:connectangles="0,0,0,0,0,0,0,0,0,0,0,0,0,0,0,0,0"/>
                          </v:shape>
                          <v:shape id="Freeform 1755" o:spid="_x0000_s1100" style="position:absolute;left:12412;top:13515;width:825;height:844;visibility:visible;mso-wrap-style:square;v-text-anchor:top" coordsize="214,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TmcIA&#10;AADdAAAADwAAAGRycy9kb3ducmV2LnhtbERPTUvDQBC9C/6HZQRvdqMlamK3RVoEeyrGgh6H7JgE&#10;s7Nhd9rEf98tFLzN433OYjW5Xh0pxM6zgftZBoq49rbjxsD+8+3uGVQUZIu9ZzLwRxFWy+urBZbW&#10;j/xBx0oalUI4lmigFRlKrWPdksM48wNx4n58cCgJhkbbgGMKd71+yLJH7bDj1NDiQOuW6t/q4AzQ&#10;LsyLr+2m8Lvxu5a8KrjZizG3N9PrCyihSf7FF/e7TfOf8hzO36QT9P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dOZwgAAAN0AAAAPAAAAAAAAAAAAAAAAAJgCAABkcnMvZG93&#10;bnJldi54bWxQSwUGAAAAAAQABAD1AAAAhwMAAAAA&#10;" path="m107,r29,4l162,15r21,18l201,54r10,26l214,109r-3,27l201,162r-18,21l162,201r-26,11l107,215,79,212,54,201,31,183,15,162,4,136,,109,4,80,15,54,31,33,54,15,79,4,107,xe" strokecolor="white" strokeweight="0">
                            <v:path arrowok="t" o:connecttype="custom" o:connectlocs="41273,0;52459,1571;62487,5893;70588,12965;77531,21215;81388,31430;82545,42823;81388,53431;77531,63646;70588,71896;62487,78968;52459,83289;41273,84468;30472,83289;20829,78968;11957,71896;5786,63646;1543,53431;0,42823;1543,31430;5786,21215;11957,12965;20829,5893;30472,1571;41273,0" o:connectangles="0,0,0,0,0,0,0,0,0,0,0,0,0,0,0,0,0,0,0,0,0,0,0,0,0"/>
                          </v:shape>
                          <v:shape id="Freeform 1756" o:spid="_x0000_s1101" style="position:absolute;left:12536;top:13734;width:576;height:422;visibility:visible;mso-wrap-style:square;v-text-anchor:top" coordsize="146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1LMEA&#10;AADdAAAADwAAAGRycy9kb3ducmV2LnhtbERPS4vCMBC+L/gfwgje1tSCXa1GEUXx6Pq4D83YVptJ&#10;aWKt/94IC3ubj+8582VnKtFS40rLCkbDCARxZnXJuYLzafs9AeE8ssbKMil4kYPlovc1x1TbJ/9S&#10;e/S5CCHsUlRQeF+nUrqsIINuaGviwF1tY9AH2ORSN/gM4aaScRQl0mDJoaHAmtYFZffjwyiox62M&#10;D/fXZpo9VpfdLmnX8e2q1KDfrWYgPHX+X/zn3usw/2ecwOebcIJ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DNSzBAAAA3QAAAA8AAAAAAAAAAAAAAAAAmAIAAGRycy9kb3du&#10;cmV2LnhtbFBLBQYAAAAABAAEAPUAAACGAwAAAAA=&#10;" path="m72,l92,1r16,5l120,14r3,10l120,33r-8,8l100,46,84,49r-2,5l81,60r3,12l89,82r7,6l106,90r4,-1l116,88r6,-4l127,78r3,-11l146,67r-4,16l135,95r-13,8l106,105,92,103,81,97,72,87,64,97r-12,6l40,105,24,103,11,95,3,83,,67r16,l18,78r5,6l29,88r6,1l40,90,50,88r7,-6l62,72,64,60r,-6l62,49,46,46,34,41,25,33,23,24,26,14,37,6,54,1,72,xe" fillcolor="#0d0d0d" strokecolor="#0d0d0d" strokeweight="0">
                            <v:path arrowok="t" o:connecttype="custom" o:connectlocs="28418,0;36312,402;42627,2413;47364,5631;48548,9654;47364,13274;44206,16492;39470,18503;33155,19710;32365,21721;31971,24134;33155,28961;35128,32984;37891,35397;41838,36201;43417,35799;45785,35397;48153,33788;50127,31375;51311,26950;57626,26950;56047,33386;53284,38213;48153,41431;41838,42235;36312,41431;31971,39017;28418,34995;25261,39017;20524,41431;15788,42235;9473,41431;4342,38213;1184,33386;0,26950;6315,26950;7105,31375;9078,33788;11446,35397;13814,35799;15788,36201;19735,35397;22498,32984;24471,28961;25261,24134;25261,21721;24471,19710;18156,18503;13420,16492;9867,13274;9078,9654;10262,5631;14604,2413;21314,402;28418,0" o:connectangles="0,0,0,0,0,0,0,0,0,0,0,0,0,0,0,0,0,0,0,0,0,0,0,0,0,0,0,0,0,0,0,0,0,0,0,0,0,0,0,0,0,0,0,0,0,0,0,0,0,0,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C12D2">
        <w:trPr>
          <w:trHeight w:hRule="exact" w:val="648"/>
        </w:trPr>
        <w:tc>
          <w:tcPr>
            <w:tcW w:w="2879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113748360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954902779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128143477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0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31498182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  <w:tc>
          <w:tcPr>
            <w:tcW w:w="2881" w:type="dxa"/>
            <w:shd w:val="clear" w:color="auto" w:fill="ED4832" w:themeFill="accent5"/>
            <w:vAlign w:val="center"/>
          </w:tcPr>
          <w:p w:rsidR="007C12D2" w:rsidRDefault="00D50BDB">
            <w:pPr>
              <w:pStyle w:val="Name"/>
            </w:pPr>
            <w:sdt>
              <w:sdtPr>
                <w:alias w:val="Your Name"/>
                <w:tag w:val=""/>
                <w:id w:val="-702172229"/>
                <w:placeholder>
                  <w:docPart w:val="D28839D8E3D34FCDBFB46637983D406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>
                  <w:rPr>
                    <w:rFonts w:hint="eastAsia"/>
                    <w:lang w:eastAsia="zh-CN"/>
                  </w:rPr>
                  <w:t>xpression</w:t>
                </w:r>
              </w:sdtContent>
            </w:sdt>
          </w:p>
        </w:tc>
      </w:tr>
      <w:tr w:rsidR="007C12D2">
        <w:trPr>
          <w:trHeight w:hRule="exact" w:val="1512"/>
        </w:trPr>
        <w:tc>
          <w:tcPr>
            <w:tcW w:w="2879" w:type="dxa"/>
            <w:vAlign w:val="center"/>
          </w:tcPr>
          <w:sdt>
            <w:sdtPr>
              <w:alias w:val="Address"/>
              <w:tag w:val=""/>
              <w:id w:val="359709651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97834760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-1260512258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456062387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207222610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101383802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1629665975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160661601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1071696681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095837144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56199361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-350870106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-1437202214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</w:t>
                </w:r>
                <w:r>
                  <w:t>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706568700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1370022856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0" w:type="dxa"/>
            <w:vAlign w:val="center"/>
          </w:tcPr>
          <w:sdt>
            <w:sdtPr>
              <w:alias w:val="Address"/>
              <w:tag w:val=""/>
              <w:id w:val="-528496760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198284613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-932434785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358168646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>[twitter name]</w:t>
                </w:r>
              </w:sdtContent>
            </w:sdt>
          </w:p>
          <w:sdt>
            <w:sdtPr>
              <w:alias w:val="Web Address"/>
              <w:tag w:val=""/>
              <w:id w:val="446128721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  <w:tc>
          <w:tcPr>
            <w:tcW w:w="2881" w:type="dxa"/>
            <w:vAlign w:val="center"/>
          </w:tcPr>
          <w:sdt>
            <w:sdtPr>
              <w:alias w:val="Address"/>
              <w:tag w:val=""/>
              <w:id w:val="674229612"/>
              <w:placeholder>
                <w:docPart w:val="E315C8AB20FF4B449221C1F541D9D72D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7C12D2" w:rsidRDefault="00D50BDB">
                <w:pPr>
                  <w:pStyle w:val="ContactInfo"/>
                </w:pPr>
                <w:r>
                  <w:t>[Street Address]</w:t>
                </w:r>
                <w:r>
                  <w:br/>
                  <w:t>[City, ST  ZIP Code]</w:t>
                </w:r>
              </w:p>
            </w:sdtContent>
          </w:sdt>
          <w:p w:rsidR="007C12D2" w:rsidRDefault="00D50BDB">
            <w:pPr>
              <w:pStyle w:val="ContactInfo"/>
            </w:pPr>
            <w:sdt>
              <w:sdtPr>
                <w:alias w:val="Telephone"/>
                <w:tag w:val=""/>
                <w:id w:val="-1095546029"/>
                <w:placeholder>
                  <w:docPart w:val="72BFAF90BF93446BAA38A85790FD8C99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sdt>
            <w:sdtPr>
              <w:alias w:val="Email"/>
              <w:tag w:val=""/>
              <w:id w:val="383531930"/>
              <w:placeholder>
                <w:docPart w:val="95583D229C834F0EA27031497C49762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[email address]</w:t>
                </w:r>
              </w:p>
            </w:sdtContent>
          </w:sdt>
          <w:p w:rsidR="007C12D2" w:rsidRDefault="00D50BDB">
            <w:pPr>
              <w:pStyle w:val="ContactInfo"/>
            </w:pPr>
            <w:r>
              <w:t xml:space="preserve">@twitter: </w:t>
            </w:r>
            <w:sdt>
              <w:sdtPr>
                <w:alias w:val="Twitter Name"/>
                <w:tag w:val=""/>
                <w:id w:val="-958494525"/>
                <w:placeholder>
                  <w:docPart w:val="D5A1883B31C8492186199CD66C545C7D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EndPr/>
              <w:sdtContent>
                <w:r>
                  <w:t xml:space="preserve">[twitter </w:t>
                </w:r>
                <w:r>
                  <w:t>name]</w:t>
                </w:r>
              </w:sdtContent>
            </w:sdt>
          </w:p>
          <w:sdt>
            <w:sdtPr>
              <w:alias w:val="Web Address"/>
              <w:tag w:val=""/>
              <w:id w:val="-68434945"/>
              <w:placeholder>
                <w:docPart w:val="C9756B23D0F04DF8AA3C965FCA95D26E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p w:rsidR="007C12D2" w:rsidRDefault="00D50BDB">
                <w:r>
                  <w:t>[web address]</w:t>
                </w:r>
              </w:p>
            </w:sdtContent>
          </w:sdt>
        </w:tc>
      </w:tr>
    </w:tbl>
    <w:p w:rsidR="007C12D2" w:rsidRDefault="007C12D2">
      <w:pPr>
        <w:pStyle w:val="ContactInfo"/>
      </w:pPr>
    </w:p>
    <w:sectPr w:rsidR="007C12D2">
      <w:pgSz w:w="15840" w:h="12240" w:orient="landscape"/>
      <w:pgMar w:top="10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DB"/>
    <w:rsid w:val="007C12D2"/>
    <w:rsid w:val="00D5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52689-D385-40A8-96BF-315CD06F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6"/>
        <w:lang w:val="en-US" w:eastAsia="ja-JP" w:bidi="ar-SA"/>
        <w14:ligatures w14:val="standard"/>
      </w:rPr>
    </w:rPrDefault>
    <w:pPrDefault>
      <w:pPr>
        <w:spacing w:line="22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ED4832" w:themeColor="accent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uiPriority w:val="1"/>
    <w:qFormat/>
    <w:pPr>
      <w:spacing w:before="60" w:line="192" w:lineRule="auto"/>
    </w:pPr>
    <w:rPr>
      <w:rFonts w:asciiTheme="majorHAnsi" w:eastAsiaTheme="majorEastAsia" w:hAnsiTheme="majorHAnsi" w:cstheme="majorBidi"/>
      <w:caps/>
      <w:color w:val="FFFFFF" w:themeColor="background1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1"/>
    <w:qFormat/>
    <w:pPr>
      <w:spacing w:after="60"/>
      <w:ind w:left="245" w:right="245"/>
    </w:pPr>
  </w:style>
  <w:style w:type="paragraph" w:customStyle="1" w:styleId="Graphic">
    <w:name w:val="Graphic"/>
    <w:basedOn w:val="Normal"/>
    <w:uiPriority w:val="99"/>
    <w:unhideWhenUsed/>
    <w:pPr>
      <w:spacing w:before="6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ED4832" w:themeColor="accent5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C8F8" w:themeColor="accent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m16\AppData\Roaming\Microsoft\Templates\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8839D8E3D34FCDBFB46637983D4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A76DD-C2A3-4FDF-8E2B-1107E0603E4D}"/>
      </w:docPartPr>
      <w:docPartBody>
        <w:p w:rsidR="00000000" w:rsidRDefault="0091552F">
          <w:pPr>
            <w:pStyle w:val="D28839D8E3D34FCDBFB46637983D4065"/>
          </w:pPr>
          <w:r>
            <w:t>Your</w:t>
          </w:r>
          <w:r>
            <w:br/>
            <w:t>Name</w:t>
          </w:r>
        </w:p>
      </w:docPartBody>
    </w:docPart>
    <w:docPart>
      <w:docPartPr>
        <w:name w:val="E315C8AB20FF4B449221C1F541D9D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6EE7-B269-4F62-88EA-9FCE5C45E70D}"/>
      </w:docPartPr>
      <w:docPartBody>
        <w:p w:rsidR="00000000" w:rsidRDefault="0091552F">
          <w:pPr>
            <w:pStyle w:val="E315C8AB20FF4B449221C1F541D9D72D"/>
          </w:pPr>
          <w:r>
            <w:t>[Street Address]</w:t>
          </w:r>
          <w:r>
            <w:br/>
            <w:t>[City, ST  ZIP Code]</w:t>
          </w:r>
        </w:p>
      </w:docPartBody>
    </w:docPart>
    <w:docPart>
      <w:docPartPr>
        <w:name w:val="72BFAF90BF93446BAA38A85790FD8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82DCF-CD58-477E-9A88-BA5CBD59CB98}"/>
      </w:docPartPr>
      <w:docPartBody>
        <w:p w:rsidR="00000000" w:rsidRDefault="0091552F">
          <w:pPr>
            <w:pStyle w:val="72BFAF90BF93446BAA38A85790FD8C99"/>
          </w:pPr>
          <w:r>
            <w:t>[telephone]</w:t>
          </w:r>
        </w:p>
      </w:docPartBody>
    </w:docPart>
    <w:docPart>
      <w:docPartPr>
        <w:name w:val="95583D229C834F0EA27031497C49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FEE98-DBD3-4216-94FA-D4480864DBF8}"/>
      </w:docPartPr>
      <w:docPartBody>
        <w:p w:rsidR="00000000" w:rsidRDefault="0091552F">
          <w:pPr>
            <w:pStyle w:val="95583D229C834F0EA27031497C497626"/>
          </w:pPr>
          <w:r>
            <w:t>[email address]</w:t>
          </w:r>
        </w:p>
      </w:docPartBody>
    </w:docPart>
    <w:docPart>
      <w:docPartPr>
        <w:name w:val="D5A1883B31C8492186199CD66C545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1F5F-EDE7-4183-8355-8AFF2ABDC04F}"/>
      </w:docPartPr>
      <w:docPartBody>
        <w:p w:rsidR="00000000" w:rsidRDefault="0091552F">
          <w:pPr>
            <w:pStyle w:val="D5A1883B31C8492186199CD66C545C7D"/>
          </w:pPr>
          <w:r>
            <w:t>[twitter name]</w:t>
          </w:r>
        </w:p>
      </w:docPartBody>
    </w:docPart>
    <w:docPart>
      <w:docPartPr>
        <w:name w:val="C9756B23D0F04DF8AA3C965FCA95D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ED11-5FF5-4294-803F-085856A2A7AC}"/>
      </w:docPartPr>
      <w:docPartBody>
        <w:p w:rsidR="00000000" w:rsidRDefault="0091552F">
          <w:pPr>
            <w:pStyle w:val="C9756B23D0F04DF8AA3C965FCA95D26E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2F"/>
    <w:rsid w:val="0091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839D8E3D34FCDBFB46637983D4065">
    <w:name w:val="D28839D8E3D34FCDBFB46637983D4065"/>
  </w:style>
  <w:style w:type="paragraph" w:customStyle="1" w:styleId="E315C8AB20FF4B449221C1F541D9D72D">
    <w:name w:val="E315C8AB20FF4B449221C1F541D9D72D"/>
  </w:style>
  <w:style w:type="paragraph" w:customStyle="1" w:styleId="72BFAF90BF93446BAA38A85790FD8C99">
    <w:name w:val="72BFAF90BF93446BAA38A85790FD8C99"/>
  </w:style>
  <w:style w:type="paragraph" w:customStyle="1" w:styleId="95583D229C834F0EA27031497C497626">
    <w:name w:val="95583D229C834F0EA27031497C497626"/>
  </w:style>
  <w:style w:type="paragraph" w:customStyle="1" w:styleId="D5A1883B31C8492186199CD66C545C7D">
    <w:name w:val="D5A1883B31C8492186199CD66C545C7D"/>
  </w:style>
  <w:style w:type="paragraph" w:customStyle="1" w:styleId="C9756B23D0F04DF8AA3C965FCA95D26E">
    <w:name w:val="C9756B23D0F04DF8AA3C965FCA95D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Bear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accent1"/>
        </a:solidFill>
        <a:ln w="0">
          <a:solidFill>
            <a:schemeClr val="accent1"/>
          </a:solidFill>
          <a:prstDash val="solid"/>
          <a:round/>
          <a:headEnd/>
          <a:tailEnd/>
        </a:ln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6881BC-5F53-4F09-AD12-47C9F5609A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cards.dotx</Template>
  <TotalTime>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xpression</dc:creator>
  <cp:keywords/>
  <cp:lastModifiedBy>Li, Mike</cp:lastModifiedBy>
  <cp:revision>1</cp:revision>
  <cp:lastPrinted>2012-07-26T21:33:00Z</cp:lastPrinted>
  <dcterms:created xsi:type="dcterms:W3CDTF">2017-03-16T07:51:00Z</dcterms:created>
  <dcterms:modified xsi:type="dcterms:W3CDTF">2017-03-16T07:54:00Z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TC031330889991</vt:lpwstr>
  </property>
</Properties>
</file>